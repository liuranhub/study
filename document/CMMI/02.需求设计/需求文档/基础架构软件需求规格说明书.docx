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9DA7F" w14:textId="2870F1DC" w:rsidR="00C238D8" w:rsidRPr="004B18F6" w:rsidRDefault="002C5ED4" w:rsidP="00C238D8">
      <w:pPr>
        <w:pStyle w:val="aff"/>
      </w:pPr>
      <w:bookmarkStart w:id="0" w:name="_Toc107286164"/>
      <w:bookmarkStart w:id="1" w:name="_Toc450684673"/>
      <w:r>
        <w:rPr>
          <w:rFonts w:hint="eastAsia"/>
        </w:rPr>
        <w:t>修改</w:t>
      </w:r>
      <w:r w:rsidR="00C238D8" w:rsidRPr="004B18F6">
        <w:rPr>
          <w:rFonts w:hint="eastAsia"/>
        </w:rPr>
        <w:t>记录</w:t>
      </w:r>
    </w:p>
    <w:tbl>
      <w:tblPr>
        <w:tblStyle w:val="a7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641"/>
        <w:gridCol w:w="1832"/>
        <w:gridCol w:w="4007"/>
        <w:gridCol w:w="1643"/>
      </w:tblGrid>
      <w:tr w:rsidR="00C238D8" w:rsidRPr="004B18F6" w14:paraId="13BDE1A3" w14:textId="77777777" w:rsidTr="004A7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1" w:type="dxa"/>
          </w:tcPr>
          <w:p w14:paraId="5D20092F" w14:textId="77777777" w:rsidR="00C238D8" w:rsidRPr="004B18F6" w:rsidRDefault="00C238D8" w:rsidP="00583798">
            <w:pPr>
              <w:pStyle w:val="aff0"/>
            </w:pPr>
            <w:r w:rsidRPr="004B18F6">
              <w:rPr>
                <w:rFonts w:hint="eastAsia"/>
              </w:rPr>
              <w:t>日期</w:t>
            </w:r>
          </w:p>
          <w:p w14:paraId="310D421E" w14:textId="77777777" w:rsidR="00C238D8" w:rsidRPr="004B18F6" w:rsidRDefault="00C238D8" w:rsidP="00583798">
            <w:pPr>
              <w:jc w:val="center"/>
              <w:rPr>
                <w:szCs w:val="28"/>
              </w:rPr>
            </w:pPr>
            <w:r w:rsidRPr="004B18F6">
              <w:t>Date</w:t>
            </w:r>
          </w:p>
        </w:tc>
        <w:tc>
          <w:tcPr>
            <w:tcW w:w="1855" w:type="dxa"/>
          </w:tcPr>
          <w:p w14:paraId="4EA08B0C" w14:textId="1DD2C5D7" w:rsidR="00583798" w:rsidRPr="004B18F6" w:rsidRDefault="002C5ED4" w:rsidP="00583798">
            <w:pPr>
              <w:pStyle w:val="aff0"/>
              <w:spacing w:line="360" w:lineRule="auto"/>
            </w:pPr>
            <w:r>
              <w:rPr>
                <w:rFonts w:hint="eastAsia"/>
              </w:rPr>
              <w:t>修改</w:t>
            </w:r>
            <w:r w:rsidR="00C238D8" w:rsidRPr="004B18F6">
              <w:rPr>
                <w:rFonts w:hint="eastAsia"/>
              </w:rPr>
              <w:t>版本</w:t>
            </w:r>
          </w:p>
          <w:p w14:paraId="0B89D24A" w14:textId="77777777" w:rsidR="00C238D8" w:rsidRPr="00583798" w:rsidRDefault="00C238D8" w:rsidP="00583798">
            <w:pPr>
              <w:pStyle w:val="aff0"/>
              <w:spacing w:line="360" w:lineRule="auto"/>
              <w:rPr>
                <w:b/>
                <w:sz w:val="18"/>
                <w:szCs w:val="18"/>
              </w:rPr>
            </w:pPr>
            <w:r w:rsidRPr="00583798">
              <w:rPr>
                <w:b/>
                <w:sz w:val="18"/>
                <w:szCs w:val="18"/>
              </w:rPr>
              <w:t>Revision version</w:t>
            </w:r>
          </w:p>
        </w:tc>
        <w:tc>
          <w:tcPr>
            <w:tcW w:w="4071" w:type="dxa"/>
          </w:tcPr>
          <w:p w14:paraId="41550EAA" w14:textId="11583D8E" w:rsidR="00C238D8" w:rsidRPr="004B18F6" w:rsidRDefault="00C238D8" w:rsidP="00583798">
            <w:pPr>
              <w:pStyle w:val="aff0"/>
            </w:pPr>
            <w:r w:rsidRPr="004B18F6">
              <w:rPr>
                <w:rFonts w:hint="eastAsia"/>
              </w:rPr>
              <w:t>修改描述</w:t>
            </w:r>
          </w:p>
          <w:p w14:paraId="772068EB" w14:textId="77777777" w:rsidR="00C238D8" w:rsidRPr="004B18F6" w:rsidRDefault="00C238D8" w:rsidP="00583798">
            <w:pPr>
              <w:jc w:val="center"/>
              <w:rPr>
                <w:szCs w:val="28"/>
              </w:rPr>
            </w:pPr>
            <w:r w:rsidRPr="004B18F6">
              <w:t>change Description</w:t>
            </w:r>
          </w:p>
        </w:tc>
        <w:tc>
          <w:tcPr>
            <w:tcW w:w="1660" w:type="dxa"/>
          </w:tcPr>
          <w:p w14:paraId="3166056B" w14:textId="77777777" w:rsidR="00C238D8" w:rsidRPr="004B18F6" w:rsidRDefault="00C238D8" w:rsidP="00583798">
            <w:pPr>
              <w:pStyle w:val="aff0"/>
            </w:pPr>
            <w:r w:rsidRPr="004B18F6">
              <w:rPr>
                <w:rFonts w:hint="eastAsia"/>
              </w:rPr>
              <w:t>作者</w:t>
            </w:r>
          </w:p>
          <w:p w14:paraId="31EAB210" w14:textId="77777777" w:rsidR="00C238D8" w:rsidRPr="004B18F6" w:rsidRDefault="00C238D8" w:rsidP="00583798">
            <w:pPr>
              <w:jc w:val="center"/>
              <w:rPr>
                <w:szCs w:val="28"/>
              </w:rPr>
            </w:pPr>
            <w:r w:rsidRPr="004B18F6">
              <w:t>Author</w:t>
            </w:r>
          </w:p>
        </w:tc>
      </w:tr>
      <w:tr w:rsidR="00C238D8" w:rsidRPr="004B18F6" w14:paraId="0F87F1A0" w14:textId="77777777" w:rsidTr="00A02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1" w:type="dxa"/>
          </w:tcPr>
          <w:p w14:paraId="7685EB2D" w14:textId="6C7F594D" w:rsidR="00C238D8" w:rsidRPr="004B7A4D" w:rsidRDefault="00C238D8" w:rsidP="00EA082E">
            <w:pPr>
              <w:jc w:val="both"/>
              <w:rPr>
                <w:rFonts w:eastAsiaTheme="minorEastAsia"/>
                <w:szCs w:val="28"/>
                <w:lang w:eastAsia="zh-CN"/>
              </w:rPr>
            </w:pPr>
            <w:r w:rsidRPr="004B18F6">
              <w:t>20</w:t>
            </w:r>
            <w:r w:rsidRPr="004B18F6">
              <w:rPr>
                <w:rFonts w:hint="eastAsia"/>
              </w:rPr>
              <w:t>1</w:t>
            </w:r>
            <w:r w:rsidR="00347645">
              <w:rPr>
                <w:rFonts w:eastAsiaTheme="minorEastAsia" w:hint="eastAsia"/>
                <w:lang w:eastAsia="zh-CN"/>
              </w:rPr>
              <w:t>8</w:t>
            </w:r>
            <w:r w:rsidRPr="004B18F6">
              <w:t>-</w:t>
            </w:r>
            <w:r w:rsidRPr="004B18F6">
              <w:rPr>
                <w:rFonts w:hint="eastAsia"/>
              </w:rPr>
              <w:t>0</w:t>
            </w:r>
            <w:r w:rsidR="00EA082E">
              <w:rPr>
                <w:rFonts w:eastAsiaTheme="minorEastAsia"/>
                <w:lang w:eastAsia="zh-CN"/>
              </w:rPr>
              <w:t>9</w:t>
            </w:r>
            <w:r w:rsidRPr="004B18F6">
              <w:t>-</w:t>
            </w:r>
            <w:r w:rsidR="00EA082E">
              <w:t>20</w:t>
            </w:r>
          </w:p>
        </w:tc>
        <w:tc>
          <w:tcPr>
            <w:tcW w:w="1855" w:type="dxa"/>
          </w:tcPr>
          <w:p w14:paraId="0A9C09B3" w14:textId="77777777" w:rsidR="00C238D8" w:rsidRPr="004B18F6" w:rsidRDefault="00C238D8" w:rsidP="004A7A01">
            <w:pPr>
              <w:jc w:val="center"/>
              <w:rPr>
                <w:szCs w:val="28"/>
              </w:rPr>
            </w:pPr>
            <w:r w:rsidRPr="004B18F6">
              <w:rPr>
                <w:rFonts w:hint="eastAsia"/>
              </w:rPr>
              <w:t>1.00</w:t>
            </w:r>
          </w:p>
        </w:tc>
        <w:tc>
          <w:tcPr>
            <w:tcW w:w="4071" w:type="dxa"/>
          </w:tcPr>
          <w:p w14:paraId="1F2CBE2B" w14:textId="77777777" w:rsidR="00C238D8" w:rsidRPr="004B18F6" w:rsidRDefault="00C238D8" w:rsidP="00583798">
            <w:pPr>
              <w:jc w:val="both"/>
              <w:rPr>
                <w:szCs w:val="28"/>
              </w:rPr>
            </w:pPr>
            <w:r w:rsidRPr="004B18F6">
              <w:rPr>
                <w:rFonts w:hint="eastAsia"/>
                <w:szCs w:val="28"/>
              </w:rPr>
              <w:t>初稿完成</w:t>
            </w:r>
          </w:p>
        </w:tc>
        <w:tc>
          <w:tcPr>
            <w:tcW w:w="1660" w:type="dxa"/>
          </w:tcPr>
          <w:p w14:paraId="12883C8F" w14:textId="7747503F" w:rsidR="00C238D8" w:rsidRPr="008444AE" w:rsidRDefault="008E4BBE" w:rsidP="00A027A0">
            <w:pPr>
              <w:jc w:val="center"/>
              <w:rPr>
                <w:rFonts w:eastAsiaTheme="minorEastAsia"/>
                <w:szCs w:val="28"/>
                <w:lang w:eastAsia="zh-CN"/>
              </w:rPr>
            </w:pPr>
            <w:r>
              <w:rPr>
                <w:rFonts w:eastAsiaTheme="minorEastAsia" w:hint="eastAsia"/>
                <w:szCs w:val="28"/>
                <w:lang w:eastAsia="zh-CN"/>
              </w:rPr>
              <w:t>向</w:t>
            </w:r>
            <w:r>
              <w:rPr>
                <w:rFonts w:eastAsiaTheme="minorEastAsia"/>
                <w:szCs w:val="28"/>
                <w:lang w:eastAsia="zh-CN"/>
              </w:rPr>
              <w:t>妤</w:t>
            </w:r>
          </w:p>
        </w:tc>
      </w:tr>
      <w:tr w:rsidR="00C238D8" w:rsidRPr="004B18F6" w14:paraId="6249DB90" w14:textId="77777777" w:rsidTr="00A027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1" w:type="dxa"/>
          </w:tcPr>
          <w:p w14:paraId="6D4D3906" w14:textId="301AD67A" w:rsidR="00C238D8" w:rsidRPr="00AF3E04" w:rsidRDefault="00AF3E04" w:rsidP="00EA082E">
            <w:pPr>
              <w:jc w:val="both"/>
              <w:rPr>
                <w:rFonts w:eastAsiaTheme="minorEastAsia"/>
                <w:szCs w:val="28"/>
                <w:lang w:eastAsia="zh-CN"/>
              </w:rPr>
            </w:pPr>
            <w:r>
              <w:rPr>
                <w:rFonts w:eastAsiaTheme="minorEastAsia" w:hint="eastAsia"/>
                <w:szCs w:val="28"/>
                <w:lang w:eastAsia="zh-CN"/>
              </w:rPr>
              <w:t>2018-0</w:t>
            </w:r>
            <w:r w:rsidR="00EA082E">
              <w:rPr>
                <w:rFonts w:eastAsiaTheme="minorEastAsia"/>
                <w:szCs w:val="28"/>
                <w:lang w:eastAsia="zh-CN"/>
              </w:rPr>
              <w:t>9</w:t>
            </w:r>
            <w:r>
              <w:rPr>
                <w:rFonts w:eastAsiaTheme="minorEastAsia" w:hint="eastAsia"/>
                <w:szCs w:val="28"/>
                <w:lang w:eastAsia="zh-CN"/>
              </w:rPr>
              <w:t>-</w:t>
            </w:r>
            <w:r w:rsidR="00EA082E">
              <w:rPr>
                <w:rFonts w:eastAsiaTheme="minorEastAsia"/>
                <w:szCs w:val="28"/>
                <w:lang w:eastAsia="zh-CN"/>
              </w:rPr>
              <w:t>24</w:t>
            </w:r>
          </w:p>
        </w:tc>
        <w:tc>
          <w:tcPr>
            <w:tcW w:w="1855" w:type="dxa"/>
          </w:tcPr>
          <w:p w14:paraId="46919A55" w14:textId="063A07BE" w:rsidR="00C238D8" w:rsidRPr="00347645" w:rsidRDefault="00347645" w:rsidP="004A7A01">
            <w:pPr>
              <w:jc w:val="center"/>
              <w:rPr>
                <w:rFonts w:eastAsiaTheme="minorEastAsia"/>
                <w:szCs w:val="28"/>
                <w:lang w:eastAsia="zh-CN"/>
              </w:rPr>
            </w:pPr>
            <w:r>
              <w:rPr>
                <w:rFonts w:eastAsiaTheme="minorEastAsia" w:hint="eastAsia"/>
                <w:szCs w:val="28"/>
                <w:lang w:eastAsia="zh-CN"/>
              </w:rPr>
              <w:t>1</w:t>
            </w:r>
            <w:r w:rsidR="00C238D8" w:rsidRPr="004B18F6">
              <w:rPr>
                <w:rFonts w:hint="eastAsia"/>
                <w:szCs w:val="28"/>
              </w:rPr>
              <w:t>.0</w:t>
            </w:r>
            <w:r>
              <w:rPr>
                <w:rFonts w:eastAsiaTheme="minorEastAsia" w:hint="eastAsia"/>
                <w:szCs w:val="28"/>
                <w:lang w:eastAsia="zh-CN"/>
              </w:rPr>
              <w:t>1</w:t>
            </w:r>
          </w:p>
        </w:tc>
        <w:tc>
          <w:tcPr>
            <w:tcW w:w="4071" w:type="dxa"/>
          </w:tcPr>
          <w:p w14:paraId="5ADA9228" w14:textId="5FEBBAC3" w:rsidR="00C238D8" w:rsidRPr="004B18F6" w:rsidRDefault="00C238D8" w:rsidP="00583798">
            <w:pPr>
              <w:jc w:val="both"/>
              <w:rPr>
                <w:szCs w:val="28"/>
              </w:rPr>
            </w:pPr>
            <w:r w:rsidRPr="004B18F6">
              <w:rPr>
                <w:rFonts w:hint="eastAsia"/>
              </w:rPr>
              <w:t>根据</w:t>
            </w:r>
            <w:r w:rsidR="00347645">
              <w:rPr>
                <w:rFonts w:eastAsiaTheme="minorEastAsia" w:hint="eastAsia"/>
                <w:lang w:eastAsia="zh-CN"/>
              </w:rPr>
              <w:t>内部</w:t>
            </w:r>
            <w:r w:rsidRPr="004B18F6">
              <w:rPr>
                <w:rFonts w:hint="eastAsia"/>
              </w:rPr>
              <w:t>评审意见进行修改</w:t>
            </w:r>
          </w:p>
        </w:tc>
        <w:tc>
          <w:tcPr>
            <w:tcW w:w="1660" w:type="dxa"/>
          </w:tcPr>
          <w:p w14:paraId="0E25FC39" w14:textId="215CF1FB" w:rsidR="00C238D8" w:rsidRPr="008444AE" w:rsidRDefault="008E4BBE" w:rsidP="00A027A0">
            <w:pPr>
              <w:jc w:val="center"/>
              <w:rPr>
                <w:rFonts w:eastAsiaTheme="minorEastAsia"/>
                <w:szCs w:val="28"/>
                <w:lang w:eastAsia="zh-CN"/>
              </w:rPr>
            </w:pPr>
            <w:r>
              <w:rPr>
                <w:rFonts w:eastAsiaTheme="minorEastAsia" w:hint="eastAsia"/>
                <w:szCs w:val="28"/>
                <w:lang w:eastAsia="zh-CN"/>
              </w:rPr>
              <w:t>向</w:t>
            </w:r>
            <w:r>
              <w:rPr>
                <w:rFonts w:eastAsiaTheme="minorEastAsia"/>
                <w:szCs w:val="28"/>
                <w:lang w:eastAsia="zh-CN"/>
              </w:rPr>
              <w:t>妤</w:t>
            </w:r>
          </w:p>
        </w:tc>
      </w:tr>
      <w:tr w:rsidR="00C238D8" w:rsidRPr="004B18F6" w14:paraId="03C548D1" w14:textId="77777777" w:rsidTr="0084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tcW w:w="1661" w:type="dxa"/>
          </w:tcPr>
          <w:p w14:paraId="467920BE" w14:textId="0BAFFC00" w:rsidR="00C238D8" w:rsidRPr="00AF3E04" w:rsidRDefault="00EA082E" w:rsidP="00583798">
            <w:pPr>
              <w:jc w:val="both"/>
              <w:rPr>
                <w:rFonts w:eastAsiaTheme="minorEastAsia"/>
                <w:szCs w:val="28"/>
                <w:lang w:eastAsia="zh-CN"/>
              </w:rPr>
            </w:pPr>
            <w:r>
              <w:rPr>
                <w:rFonts w:eastAsiaTheme="minorEastAsia" w:hint="eastAsia"/>
                <w:szCs w:val="28"/>
                <w:lang w:eastAsia="zh-CN"/>
              </w:rPr>
              <w:t>2018-09-27</w:t>
            </w:r>
          </w:p>
        </w:tc>
        <w:tc>
          <w:tcPr>
            <w:tcW w:w="1855" w:type="dxa"/>
          </w:tcPr>
          <w:p w14:paraId="2FE9F569" w14:textId="77777777" w:rsidR="00C238D8" w:rsidRPr="004B18F6" w:rsidRDefault="00C238D8" w:rsidP="004A7A01">
            <w:pPr>
              <w:jc w:val="center"/>
              <w:rPr>
                <w:szCs w:val="28"/>
              </w:rPr>
            </w:pPr>
            <w:r w:rsidRPr="004B18F6">
              <w:rPr>
                <w:rFonts w:hint="eastAsia"/>
                <w:szCs w:val="28"/>
              </w:rPr>
              <w:t>2.00</w:t>
            </w:r>
          </w:p>
        </w:tc>
        <w:tc>
          <w:tcPr>
            <w:tcW w:w="4071" w:type="dxa"/>
          </w:tcPr>
          <w:p w14:paraId="4C2476E9" w14:textId="2D8F0902" w:rsidR="00D320BE" w:rsidRDefault="00D320BE" w:rsidP="00583798">
            <w:pPr>
              <w:jc w:val="both"/>
              <w:rPr>
                <w:rFonts w:eastAsiaTheme="minorEastAsia"/>
                <w:szCs w:val="28"/>
                <w:lang w:eastAsia="zh-CN"/>
              </w:rPr>
            </w:pPr>
            <w:r>
              <w:rPr>
                <w:rFonts w:eastAsiaTheme="minorEastAsia" w:hint="eastAsia"/>
                <w:szCs w:val="28"/>
                <w:lang w:eastAsia="zh-CN"/>
              </w:rPr>
              <w:t>新增需求：</w:t>
            </w:r>
          </w:p>
          <w:p w14:paraId="6468907E" w14:textId="77777777" w:rsidR="00612847" w:rsidRDefault="00612847" w:rsidP="00583798">
            <w:pPr>
              <w:jc w:val="both"/>
              <w:rPr>
                <w:rFonts w:eastAsiaTheme="minorEastAsia"/>
                <w:szCs w:val="28"/>
                <w:lang w:eastAsia="zh-CN"/>
              </w:rPr>
            </w:pPr>
            <w:r>
              <w:rPr>
                <w:rFonts w:eastAsiaTheme="minorEastAsia" w:hint="eastAsia"/>
                <w:szCs w:val="28"/>
                <w:lang w:eastAsia="zh-CN"/>
              </w:rPr>
              <w:t>1.</w:t>
            </w:r>
            <w:r w:rsidR="00347645">
              <w:rPr>
                <w:rFonts w:eastAsiaTheme="minorEastAsia" w:hint="eastAsia"/>
                <w:szCs w:val="28"/>
                <w:lang w:eastAsia="zh-CN"/>
              </w:rPr>
              <w:t>增加菜单</w:t>
            </w:r>
            <w:r w:rsidR="00372E2A">
              <w:rPr>
                <w:rFonts w:eastAsiaTheme="minorEastAsia" w:hint="eastAsia"/>
                <w:szCs w:val="28"/>
                <w:lang w:eastAsia="zh-CN"/>
              </w:rPr>
              <w:t>管理</w:t>
            </w:r>
            <w:r w:rsidR="00347645">
              <w:rPr>
                <w:rFonts w:eastAsiaTheme="minorEastAsia" w:hint="eastAsia"/>
                <w:szCs w:val="28"/>
                <w:lang w:eastAsia="zh-CN"/>
              </w:rPr>
              <w:t>、资源管理</w:t>
            </w:r>
            <w:r w:rsidR="00372E2A">
              <w:rPr>
                <w:rFonts w:eastAsiaTheme="minorEastAsia" w:hint="eastAsia"/>
                <w:szCs w:val="28"/>
                <w:lang w:eastAsia="zh-CN"/>
              </w:rPr>
              <w:t>；</w:t>
            </w:r>
          </w:p>
          <w:p w14:paraId="3D78958F" w14:textId="010142A2" w:rsidR="00C238D8" w:rsidRPr="00347645" w:rsidRDefault="00612847" w:rsidP="0067333B">
            <w:pPr>
              <w:jc w:val="both"/>
              <w:rPr>
                <w:rFonts w:eastAsiaTheme="minorEastAsia"/>
                <w:szCs w:val="28"/>
                <w:lang w:eastAsia="zh-CN"/>
              </w:rPr>
            </w:pPr>
            <w:r>
              <w:rPr>
                <w:rFonts w:eastAsiaTheme="minorEastAsia" w:hint="eastAsia"/>
                <w:szCs w:val="28"/>
                <w:lang w:eastAsia="zh-CN"/>
              </w:rPr>
              <w:t>2.</w:t>
            </w:r>
            <w:r>
              <w:rPr>
                <w:rFonts w:eastAsiaTheme="minorEastAsia" w:hint="eastAsia"/>
                <w:szCs w:val="28"/>
                <w:lang w:eastAsia="zh-CN"/>
              </w:rPr>
              <w:t>将权限管理分成数据权限和功能权限，并</w:t>
            </w:r>
            <w:r w:rsidR="0067333B">
              <w:rPr>
                <w:rFonts w:eastAsiaTheme="minorEastAsia" w:hint="eastAsia"/>
                <w:szCs w:val="28"/>
                <w:lang w:eastAsia="zh-CN"/>
              </w:rPr>
              <w:t>在</w:t>
            </w:r>
            <w:r w:rsidR="00372E2A">
              <w:rPr>
                <w:rFonts w:eastAsiaTheme="minorEastAsia" w:hint="eastAsia"/>
                <w:szCs w:val="28"/>
                <w:lang w:eastAsia="zh-CN"/>
              </w:rPr>
              <w:t>数据权限</w:t>
            </w:r>
            <w:r w:rsidR="0067333B">
              <w:rPr>
                <w:rFonts w:eastAsiaTheme="minorEastAsia" w:hint="eastAsia"/>
                <w:szCs w:val="28"/>
                <w:lang w:eastAsia="zh-CN"/>
              </w:rPr>
              <w:t>中新增添加菜单、查看菜单功能；在</w:t>
            </w:r>
            <w:r w:rsidR="00372E2A">
              <w:rPr>
                <w:rFonts w:eastAsiaTheme="minorEastAsia" w:hint="eastAsia"/>
                <w:szCs w:val="28"/>
                <w:lang w:eastAsia="zh-CN"/>
              </w:rPr>
              <w:t>功能权限</w:t>
            </w:r>
            <w:r w:rsidR="0067333B">
              <w:rPr>
                <w:rFonts w:eastAsiaTheme="minorEastAsia" w:hint="eastAsia"/>
                <w:szCs w:val="28"/>
                <w:lang w:eastAsia="zh-CN"/>
              </w:rPr>
              <w:t>中新增添加资源</w:t>
            </w:r>
            <w:r w:rsidR="008C3761">
              <w:rPr>
                <w:rFonts w:eastAsiaTheme="minorEastAsia" w:hint="eastAsia"/>
                <w:szCs w:val="28"/>
                <w:lang w:eastAsia="zh-CN"/>
              </w:rPr>
              <w:t>、查看</w:t>
            </w:r>
            <w:r w:rsidR="0067333B">
              <w:rPr>
                <w:rFonts w:eastAsiaTheme="minorEastAsia" w:hint="eastAsia"/>
                <w:szCs w:val="28"/>
                <w:lang w:eastAsia="zh-CN"/>
              </w:rPr>
              <w:t>资源功能</w:t>
            </w:r>
          </w:p>
        </w:tc>
        <w:tc>
          <w:tcPr>
            <w:tcW w:w="1660" w:type="dxa"/>
            <w:vAlign w:val="center"/>
          </w:tcPr>
          <w:p w14:paraId="560E75AD" w14:textId="1524BCBF" w:rsidR="00C238D8" w:rsidRPr="008444AE" w:rsidRDefault="008E4BBE" w:rsidP="008444AE">
            <w:pPr>
              <w:jc w:val="center"/>
              <w:rPr>
                <w:rFonts w:eastAsiaTheme="minorEastAsia"/>
                <w:szCs w:val="28"/>
                <w:lang w:eastAsia="zh-CN"/>
              </w:rPr>
            </w:pPr>
            <w:r>
              <w:rPr>
                <w:rFonts w:eastAsiaTheme="minorEastAsia" w:hint="eastAsia"/>
                <w:szCs w:val="28"/>
                <w:lang w:eastAsia="zh-CN"/>
              </w:rPr>
              <w:t>向</w:t>
            </w:r>
            <w:r>
              <w:rPr>
                <w:rFonts w:eastAsiaTheme="minorEastAsia"/>
                <w:szCs w:val="28"/>
                <w:lang w:eastAsia="zh-CN"/>
              </w:rPr>
              <w:t>妤</w:t>
            </w:r>
          </w:p>
        </w:tc>
      </w:tr>
    </w:tbl>
    <w:p w14:paraId="1C2EB81C" w14:textId="77777777" w:rsidR="00C238D8" w:rsidRDefault="00C238D8" w:rsidP="006841EF">
      <w:pPr>
        <w:rPr>
          <w:rFonts w:ascii="宋体" w:eastAsia="宋体" w:hAnsi="宋体" w:cs="宋体"/>
          <w:lang w:eastAsia="zh-CN"/>
        </w:rPr>
      </w:pPr>
    </w:p>
    <w:p w14:paraId="2A3A236F" w14:textId="77777777" w:rsidR="00CE13FF" w:rsidRPr="00CE18F8" w:rsidRDefault="00CE13FF" w:rsidP="006841EF">
      <w:pPr>
        <w:pStyle w:val="NumHeading1"/>
        <w:rPr>
          <w:rFonts w:ascii="宋体" w:eastAsia="MS Mincho" w:hAnsi="宋体" w:cs="宋体"/>
          <w:color w:val="auto"/>
        </w:rPr>
      </w:pPr>
      <w:r w:rsidRPr="00CE18F8">
        <w:rPr>
          <w:rFonts w:ascii="宋体" w:eastAsia="宋体" w:hAnsi="宋体" w:cs="宋体" w:hint="eastAsia"/>
          <w:color w:val="auto"/>
          <w:lang w:eastAsia="zh-CN"/>
        </w:rPr>
        <w:lastRenderedPageBreak/>
        <w:t>功能</w:t>
      </w:r>
      <w:r w:rsidRPr="00CE18F8">
        <w:rPr>
          <w:rFonts w:ascii="宋体" w:eastAsia="宋体" w:hAnsi="宋体" w:cs="宋体" w:hint="eastAsia"/>
          <w:color w:val="auto"/>
        </w:rPr>
        <w:t>需求</w:t>
      </w:r>
    </w:p>
    <w:p w14:paraId="2A3A240D" w14:textId="1029422A" w:rsidR="0003698F" w:rsidRPr="00CE18F8" w:rsidRDefault="004B6678" w:rsidP="00687E19">
      <w:pPr>
        <w:pStyle w:val="NumHeading2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人员</w:t>
      </w:r>
      <w:r w:rsidR="00ED1F85" w:rsidRPr="00CE18F8">
        <w:rPr>
          <w:rFonts w:hint="eastAsia"/>
          <w:color w:val="auto"/>
          <w:lang w:eastAsia="zh-CN"/>
        </w:rPr>
        <w:t>管理</w:t>
      </w:r>
    </w:p>
    <w:tbl>
      <w:tblPr>
        <w:tblW w:w="8684" w:type="dxa"/>
        <w:jc w:val="center"/>
        <w:tblLook w:val="04A0" w:firstRow="1" w:lastRow="0" w:firstColumn="1" w:lastColumn="0" w:noHBand="0" w:noVBand="1"/>
      </w:tblPr>
      <w:tblGrid>
        <w:gridCol w:w="2497"/>
        <w:gridCol w:w="6187"/>
      </w:tblGrid>
      <w:tr w:rsidR="00CE18F8" w:rsidRPr="00CE18F8" w14:paraId="2A3A2410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0E" w14:textId="79831074" w:rsidR="00C517D2" w:rsidRPr="00CE18F8" w:rsidRDefault="00C517D2" w:rsidP="00A657B7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Use </w:t>
            </w:r>
            <w:r w:rsidR="00C62B50">
              <w:rPr>
                <w:rFonts w:ascii="宋体" w:eastAsia="宋体" w:hAnsi="宋体" w:cs="宋体"/>
                <w:b/>
                <w:bCs/>
                <w:lang w:eastAsia="zh-CN"/>
              </w:rPr>
              <w:t>Case</w:t>
            </w: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 ID/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用例标识号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0F" w14:textId="4ED29629" w:rsidR="00C517D2" w:rsidRPr="00CE18F8" w:rsidRDefault="00ED1F85" w:rsidP="00B81E7C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="00B81E7C" w:rsidRPr="00CE18F8">
              <w:rPr>
                <w:rFonts w:ascii="宋体" w:eastAsia="宋体" w:hAnsi="宋体" w:cs="宋体" w:hint="eastAsia"/>
                <w:lang w:eastAsia="zh-CN"/>
              </w:rPr>
              <w:t>User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4</w:t>
            </w:r>
          </w:p>
        </w:tc>
      </w:tr>
      <w:tr w:rsidR="00CE18F8" w:rsidRPr="00CE18F8" w14:paraId="2A3A2413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11" w14:textId="77777777" w:rsidR="00C517D2" w:rsidRPr="00CE18F8" w:rsidRDefault="00C517D2" w:rsidP="00A657B7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Title/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用例名称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12" w14:textId="2C78E860" w:rsidR="00C517D2" w:rsidRPr="00CE18F8" w:rsidRDefault="004B6678" w:rsidP="00A657B7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人员</w:t>
            </w:r>
            <w:r w:rsidR="006B7881" w:rsidRPr="00CE18F8">
              <w:rPr>
                <w:rFonts w:ascii="宋体" w:eastAsia="宋体" w:hAnsi="宋体" w:cs="宋体" w:hint="eastAsia"/>
                <w:lang w:eastAsia="zh-CN"/>
              </w:rPr>
              <w:t>管理</w:t>
            </w:r>
          </w:p>
        </w:tc>
      </w:tr>
      <w:tr w:rsidR="00CE18F8" w:rsidRPr="00CE18F8" w14:paraId="2A3A2416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14" w14:textId="77777777" w:rsidR="00C517D2" w:rsidRPr="00CE18F8" w:rsidRDefault="00C517D2" w:rsidP="00A657B7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Parent Feature ID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15" w14:textId="4001FB37" w:rsidR="00C517D2" w:rsidRPr="00CE18F8" w:rsidRDefault="00ED1F85" w:rsidP="00ED1F85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4</w:t>
            </w:r>
          </w:p>
        </w:tc>
      </w:tr>
      <w:tr w:rsidR="00CE18F8" w:rsidRPr="00CE18F8" w14:paraId="2A3A2419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17" w14:textId="77777777" w:rsidR="00C517D2" w:rsidRPr="00CE18F8" w:rsidRDefault="00C517D2" w:rsidP="00A657B7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Actor/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角色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18" w14:textId="270F42C6" w:rsidR="00C517D2" w:rsidRPr="00CE18F8" w:rsidRDefault="00C517D2" w:rsidP="00A657B7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CE18F8" w:rsidRPr="00CE18F8" w14:paraId="2A3A241E" w14:textId="77777777" w:rsidTr="19DCB6A0">
        <w:trPr>
          <w:trHeight w:val="15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1A" w14:textId="77777777" w:rsidR="00C517D2" w:rsidRPr="00CE18F8" w:rsidRDefault="00C517D2" w:rsidP="00A657B7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Description &amp; Intent/</w:t>
            </w:r>
          </w:p>
          <w:p w14:paraId="2A3A241B" w14:textId="77777777" w:rsidR="00C517D2" w:rsidRPr="00CE18F8" w:rsidRDefault="00C517D2" w:rsidP="00A657B7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说明和目的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1C" w14:textId="11502BE4" w:rsidR="00C517D2" w:rsidRPr="00CE18F8" w:rsidRDefault="00C517D2" w:rsidP="00A657B7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说明：</w:t>
            </w:r>
            <w:r w:rsidR="009637E0" w:rsidRPr="00CE18F8">
              <w:rPr>
                <w:rFonts w:ascii="宋体" w:eastAsia="宋体" w:hAnsi="宋体" w:cs="宋体" w:hint="eastAsia"/>
                <w:lang w:eastAsia="zh-CN"/>
              </w:rPr>
              <w:t>人员管理包括人员基础信息</w:t>
            </w:r>
            <w:r w:rsidR="00BB189B" w:rsidRPr="00CE18F8">
              <w:rPr>
                <w:rFonts w:ascii="宋体" w:eastAsia="宋体" w:hAnsi="宋体" w:cs="宋体" w:hint="eastAsia"/>
                <w:lang w:eastAsia="zh-CN"/>
              </w:rPr>
              <w:t>维护</w:t>
            </w:r>
            <w:r w:rsidR="009637E0" w:rsidRPr="00CE18F8">
              <w:rPr>
                <w:rFonts w:ascii="宋体" w:eastAsia="宋体" w:hAnsi="宋体" w:cs="宋体" w:hint="eastAsia"/>
                <w:lang w:eastAsia="zh-CN"/>
              </w:rPr>
              <w:t>、人员查询接口和人员数据同步</w:t>
            </w:r>
          </w:p>
          <w:p w14:paraId="2A3A241D" w14:textId="52038BD2" w:rsidR="00C517D2" w:rsidRPr="00CE18F8" w:rsidRDefault="00C517D2" w:rsidP="009637E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目的：</w:t>
            </w:r>
            <w:r w:rsidR="009637E0" w:rsidRPr="00CE18F8">
              <w:rPr>
                <w:rFonts w:ascii="宋体" w:eastAsia="宋体" w:hAnsi="宋体" w:cs="宋体" w:hint="eastAsia"/>
                <w:lang w:eastAsia="zh-CN"/>
              </w:rPr>
              <w:t>实现统一用户的人员管理功能</w:t>
            </w:r>
          </w:p>
        </w:tc>
      </w:tr>
      <w:tr w:rsidR="00CE18F8" w:rsidRPr="00CE18F8" w14:paraId="2A3A2421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1F" w14:textId="77777777" w:rsidR="00C517D2" w:rsidRPr="00CE18F8" w:rsidRDefault="00C517D2" w:rsidP="00A657B7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Priority/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优先级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20" w14:textId="6D17CB18" w:rsidR="00C517D2" w:rsidRPr="00CE18F8" w:rsidRDefault="009637E0" w:rsidP="00A657B7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紧急</w:t>
            </w:r>
          </w:p>
        </w:tc>
      </w:tr>
      <w:tr w:rsidR="00CE18F8" w:rsidRPr="00CE18F8" w14:paraId="2A3A2424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22" w14:textId="77777777" w:rsidR="00C517D2" w:rsidRPr="00CE18F8" w:rsidRDefault="00C517D2" w:rsidP="00A657B7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Pre-condition/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前置条件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EAEC9" w14:textId="0332701B" w:rsidR="00C517D2" w:rsidRDefault="006B7881" w:rsidP="00CE11CE">
            <w:pPr>
              <w:pStyle w:val="af3"/>
              <w:widowControl/>
              <w:numPr>
                <w:ilvl w:val="0"/>
                <w:numId w:val="32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用户打开“</w:t>
            </w:r>
            <w:r w:rsidR="004B6678">
              <w:rPr>
                <w:rFonts w:ascii="宋体" w:hAnsi="宋体" w:cs="宋体" w:hint="eastAsia"/>
                <w:sz w:val="20"/>
                <w:szCs w:val="20"/>
              </w:rPr>
              <w:t>系统管理/</w:t>
            </w:r>
            <w:r w:rsidR="007B2592" w:rsidRPr="00CE18F8"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="004B6678">
              <w:rPr>
                <w:rFonts w:ascii="宋体" w:hAnsi="宋体" w:cs="宋体" w:hint="eastAsia"/>
                <w:sz w:val="20"/>
                <w:szCs w:val="20"/>
              </w:rPr>
              <w:t>管理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”页面</w:t>
            </w:r>
          </w:p>
          <w:p w14:paraId="2A3A2423" w14:textId="754C8E61" w:rsidR="00E7082F" w:rsidRPr="00CE18F8" w:rsidRDefault="00E7082F" w:rsidP="00CE11CE">
            <w:pPr>
              <w:pStyle w:val="af3"/>
              <w:widowControl/>
              <w:numPr>
                <w:ilvl w:val="0"/>
                <w:numId w:val="32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组织管理功能完善，并显示组织架构树</w:t>
            </w:r>
          </w:p>
        </w:tc>
      </w:tr>
      <w:tr w:rsidR="00CE18F8" w:rsidRPr="00CE18F8" w14:paraId="2A3A242A" w14:textId="77777777" w:rsidTr="19DCB6A0">
        <w:trPr>
          <w:trHeight w:val="264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25" w14:textId="77777777" w:rsidR="00C517D2" w:rsidRPr="00CE18F8" w:rsidRDefault="00C517D2" w:rsidP="00A657B7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Main Scenario/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主场景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26" w14:textId="024A80A2" w:rsidR="00C517D2" w:rsidRPr="00CE18F8" w:rsidRDefault="00C517D2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</w:t>
            </w:r>
            <w:r w:rsidR="002E7DAC" w:rsidRPr="00CE18F8"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96339B"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 w:rsidR="002E7DAC" w:rsidRPr="00CE18F8">
              <w:rPr>
                <w:rFonts w:ascii="宋体" w:hAnsi="宋体" w:cs="宋体" w:hint="eastAsia"/>
                <w:sz w:val="20"/>
                <w:szCs w:val="20"/>
              </w:rPr>
              <w:t>显示</w:t>
            </w:r>
            <w:r w:rsidR="00D83F4F" w:rsidRPr="00CE18F8"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="004B6678">
              <w:rPr>
                <w:rFonts w:ascii="宋体" w:hAnsi="宋体" w:cs="宋体" w:hint="eastAsia"/>
                <w:sz w:val="20"/>
                <w:szCs w:val="20"/>
              </w:rPr>
              <w:t>管理</w:t>
            </w:r>
            <w:r w:rsidR="002E7DAC" w:rsidRPr="00CE18F8">
              <w:rPr>
                <w:rFonts w:ascii="宋体" w:hAnsi="宋体" w:cs="宋体" w:hint="eastAsia"/>
                <w:sz w:val="20"/>
                <w:szCs w:val="20"/>
              </w:rPr>
              <w:t>页面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，页面左侧显示组织架构树，页面右侧</w:t>
            </w:r>
            <w:r w:rsidR="007B2592" w:rsidRPr="00CE18F8">
              <w:rPr>
                <w:rFonts w:ascii="宋体" w:hAnsi="宋体" w:cs="宋体" w:hint="eastAsia"/>
                <w:sz w:val="20"/>
                <w:szCs w:val="20"/>
              </w:rPr>
              <w:t>默认显示所有人员信息</w:t>
            </w:r>
            <w:r w:rsidR="00195AB9" w:rsidRPr="00CE18F8">
              <w:rPr>
                <w:rFonts w:ascii="宋体" w:hAnsi="宋体" w:cs="宋体" w:hint="eastAsia"/>
                <w:sz w:val="20"/>
                <w:szCs w:val="20"/>
              </w:rPr>
              <w:t>列表</w:t>
            </w:r>
          </w:p>
          <w:p w14:paraId="6F7A024F" w14:textId="0A98752F" w:rsidR="00F27A45" w:rsidRPr="00CE18F8" w:rsidRDefault="00F27A45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【用户】在左侧组织树中选择任意一个部门</w:t>
            </w:r>
          </w:p>
          <w:p w14:paraId="15D441A7" w14:textId="4224B930" w:rsidR="00F27A45" w:rsidRPr="00CE18F8" w:rsidRDefault="00F27A45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【系统】显示该部门的所有人员信息</w:t>
            </w:r>
            <w:r w:rsidR="00195AB9" w:rsidRPr="00CE18F8">
              <w:rPr>
                <w:rFonts w:ascii="宋体" w:hAnsi="宋体" w:cs="宋体" w:hint="eastAsia"/>
                <w:sz w:val="20"/>
                <w:szCs w:val="20"/>
              </w:rPr>
              <w:t>列表</w:t>
            </w:r>
          </w:p>
          <w:p w14:paraId="44D74B1C" w14:textId="0CDC3BE2" w:rsidR="009637E0" w:rsidRPr="00CE18F8" w:rsidRDefault="002E7DAC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【用户】可</w:t>
            </w:r>
            <w:r w:rsidR="00800501" w:rsidRPr="00CE18F8">
              <w:rPr>
                <w:rFonts w:ascii="宋体" w:hAnsi="宋体" w:cs="宋体" w:hint="eastAsia"/>
                <w:sz w:val="20"/>
                <w:szCs w:val="20"/>
              </w:rPr>
              <w:t>模糊</w:t>
            </w:r>
            <w:r w:rsidR="00111E02" w:rsidRPr="00CE18F8">
              <w:rPr>
                <w:rFonts w:ascii="宋体" w:hAnsi="宋体" w:cs="宋体" w:hint="eastAsia"/>
                <w:sz w:val="20"/>
                <w:szCs w:val="20"/>
              </w:rPr>
              <w:t>输入任意用户信息列表元素内容</w:t>
            </w:r>
            <w:r w:rsidR="00974FD5" w:rsidRPr="00CE18F8">
              <w:rPr>
                <w:rFonts w:ascii="宋体" w:hAnsi="宋体" w:cs="宋体" w:hint="eastAsia"/>
                <w:sz w:val="20"/>
                <w:szCs w:val="20"/>
              </w:rPr>
              <w:t>，点击搜索按钮</w:t>
            </w:r>
          </w:p>
          <w:p w14:paraId="2E7254F1" w14:textId="3E699334" w:rsidR="00807F59" w:rsidRPr="00CE18F8" w:rsidRDefault="00807F59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A53498" w:rsidRPr="00CE18F8">
              <w:rPr>
                <w:rFonts w:ascii="宋体" w:hAnsi="宋体" w:cs="宋体" w:hint="eastAsia"/>
                <w:sz w:val="20"/>
                <w:szCs w:val="20"/>
              </w:rPr>
              <w:t>快速搜索</w:t>
            </w:r>
            <w:r w:rsidR="00974FD5" w:rsidRPr="00CE18F8">
              <w:rPr>
                <w:rFonts w:ascii="宋体" w:hAnsi="宋体" w:cs="宋体" w:hint="eastAsia"/>
                <w:sz w:val="20"/>
                <w:szCs w:val="20"/>
              </w:rPr>
              <w:t>用户，</w:t>
            </w:r>
            <w:r w:rsidR="00A53498" w:rsidRPr="00CE18F8">
              <w:rPr>
                <w:rFonts w:ascii="宋体" w:hAnsi="宋体" w:cs="宋体" w:hint="eastAsia"/>
                <w:sz w:val="20"/>
                <w:szCs w:val="20"/>
              </w:rPr>
              <w:t>在当前页面显示搜索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结果</w:t>
            </w:r>
          </w:p>
          <w:p w14:paraId="00BE275A" w14:textId="3E19AFE6" w:rsidR="0007133C" w:rsidRPr="00CE18F8" w:rsidRDefault="00C517D2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="00740481"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在人员信息列表上方选择过滤条件</w:t>
            </w:r>
          </w:p>
          <w:p w14:paraId="3F4DCA5F" w14:textId="0EC80EF3" w:rsidR="0007133C" w:rsidRPr="00CE18F8" w:rsidRDefault="0007133C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根据过滤条件，在人员信息列表中实时显示筛选结果</w:t>
            </w:r>
          </w:p>
          <w:p w14:paraId="5126A3DF" w14:textId="29DE7EE9" w:rsidR="00FE0E84" w:rsidRPr="00CE18F8" w:rsidRDefault="006266DA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 w:rsidR="001D1533">
              <w:rPr>
                <w:rFonts w:ascii="宋体" w:hAnsi="宋体" w:cs="宋体" w:hint="eastAsia"/>
                <w:sz w:val="20"/>
                <w:szCs w:val="20"/>
              </w:rPr>
              <w:t>在</w:t>
            </w:r>
            <w:r w:rsidR="001D1533" w:rsidRPr="00CE18F8">
              <w:rPr>
                <w:rFonts w:ascii="宋体" w:hAnsi="宋体" w:cs="宋体" w:hint="eastAsia"/>
                <w:sz w:val="20"/>
                <w:szCs w:val="20"/>
              </w:rPr>
              <w:t>所有人员信息列表</w:t>
            </w:r>
            <w:r w:rsidR="001D1533">
              <w:rPr>
                <w:rFonts w:ascii="宋体" w:hAnsi="宋体" w:cs="宋体" w:hint="eastAsia"/>
                <w:sz w:val="20"/>
                <w:szCs w:val="20"/>
              </w:rPr>
              <w:t>页面中，</w:t>
            </w:r>
            <w:r w:rsidR="004A4A8E" w:rsidRPr="00CE18F8">
              <w:rPr>
                <w:rFonts w:ascii="宋体" w:hAnsi="宋体" w:cs="宋体" w:hint="eastAsia"/>
                <w:sz w:val="20"/>
                <w:szCs w:val="20"/>
              </w:rPr>
              <w:t>点击</w:t>
            </w:r>
            <w:r w:rsidR="002A4170">
              <w:rPr>
                <w:rFonts w:ascii="宋体" w:hAnsi="宋体" w:cs="宋体" w:hint="eastAsia"/>
                <w:sz w:val="20"/>
                <w:szCs w:val="20"/>
              </w:rPr>
              <w:t>任意一个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  <w:p w14:paraId="40A04656" w14:textId="5D76D401" w:rsidR="00FE0E84" w:rsidRPr="00CE18F8" w:rsidRDefault="00FE0E84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【系统】在当前页面</w:t>
            </w:r>
            <w:r w:rsidR="00804624" w:rsidRPr="00CE18F8">
              <w:rPr>
                <w:rFonts w:ascii="宋体" w:hAnsi="宋体" w:cs="宋体" w:hint="eastAsia"/>
                <w:sz w:val="20"/>
                <w:szCs w:val="20"/>
              </w:rPr>
              <w:t>弹窗，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显示</w:t>
            </w:r>
            <w:r w:rsidR="002A4170">
              <w:rPr>
                <w:rFonts w:ascii="宋体" w:hAnsi="宋体" w:cs="宋体" w:hint="eastAsia"/>
                <w:sz w:val="20"/>
                <w:szCs w:val="20"/>
              </w:rPr>
              <w:t>该</w:t>
            </w:r>
            <w:r w:rsidR="00804624" w:rsidRPr="00CE18F8">
              <w:rPr>
                <w:rFonts w:ascii="宋体" w:hAnsi="宋体" w:cs="宋体" w:hint="eastAsia"/>
                <w:sz w:val="20"/>
                <w:szCs w:val="20"/>
              </w:rPr>
              <w:t>用户的详细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资料</w:t>
            </w:r>
          </w:p>
          <w:p w14:paraId="2C3FF2F8" w14:textId="266A3C23" w:rsidR="00C335D0" w:rsidRPr="00CE18F8" w:rsidRDefault="00C335D0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 w:rsidR="008B5CBC" w:rsidRPr="00CE18F8">
              <w:rPr>
                <w:rFonts w:ascii="宋体" w:hAnsi="宋体" w:cs="宋体" w:hint="eastAsia"/>
                <w:sz w:val="20"/>
                <w:szCs w:val="20"/>
              </w:rPr>
              <w:t>点击关闭按钮图标，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关闭弹窗</w:t>
            </w:r>
          </w:p>
          <w:p w14:paraId="65EB88A5" w14:textId="09043FC7" w:rsidR="00FE0E84" w:rsidRPr="00CE18F8" w:rsidRDefault="00FE0E84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 w:rsidR="00804624" w:rsidRPr="00CE18F8">
              <w:rPr>
                <w:rFonts w:ascii="宋体" w:hAnsi="宋体" w:cs="宋体" w:hint="eastAsia"/>
                <w:sz w:val="20"/>
                <w:szCs w:val="20"/>
              </w:rPr>
              <w:t>在</w:t>
            </w:r>
            <w:r w:rsidR="00250389" w:rsidRPr="00CE18F8">
              <w:rPr>
                <w:rFonts w:ascii="宋体" w:hAnsi="宋体" w:cs="宋体" w:hint="eastAsia"/>
                <w:sz w:val="20"/>
                <w:szCs w:val="20"/>
              </w:rPr>
              <w:t>当前</w:t>
            </w:r>
            <w:r w:rsidR="00804624" w:rsidRPr="00CE18F8">
              <w:rPr>
                <w:rFonts w:ascii="宋体" w:hAnsi="宋体" w:cs="宋体" w:hint="eastAsia"/>
                <w:sz w:val="20"/>
                <w:szCs w:val="20"/>
              </w:rPr>
              <w:t>页面中，点击</w:t>
            </w:r>
            <w:r w:rsidR="001D1533">
              <w:rPr>
                <w:rFonts w:ascii="宋体" w:hAnsi="宋体" w:cs="宋体" w:hint="eastAsia"/>
                <w:sz w:val="20"/>
                <w:szCs w:val="20"/>
              </w:rPr>
              <w:t>列表任意一列</w:t>
            </w:r>
            <w:r w:rsidR="00804624" w:rsidRPr="00CE18F8">
              <w:rPr>
                <w:rFonts w:ascii="宋体" w:hAnsi="宋体" w:cs="宋体" w:hint="eastAsia"/>
                <w:sz w:val="20"/>
                <w:szCs w:val="20"/>
              </w:rPr>
              <w:t>操作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栏</w:t>
            </w:r>
            <w:r w:rsidR="00804624" w:rsidRPr="00CE18F8">
              <w:rPr>
                <w:rFonts w:ascii="宋体" w:hAnsi="宋体" w:cs="宋体" w:hint="eastAsia"/>
                <w:sz w:val="20"/>
                <w:szCs w:val="20"/>
              </w:rPr>
              <w:t>中的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编辑按钮</w:t>
            </w:r>
          </w:p>
          <w:p w14:paraId="38CB48CC" w14:textId="2A8C90D2" w:rsidR="00FE0E84" w:rsidRPr="00CE18F8" w:rsidRDefault="00804624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【系统】在当前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编辑列</w:t>
            </w:r>
            <w:r w:rsidR="00FF3283" w:rsidRPr="00CE18F8">
              <w:rPr>
                <w:rFonts w:ascii="宋体" w:hAnsi="宋体" w:cs="宋体" w:hint="eastAsia"/>
                <w:sz w:val="20"/>
                <w:szCs w:val="20"/>
              </w:rPr>
              <w:t>，显示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编辑当前列</w:t>
            </w:r>
            <w:r w:rsidR="00FF3283" w:rsidRPr="00CE18F8">
              <w:rPr>
                <w:rFonts w:ascii="宋体" w:hAnsi="宋体" w:cs="宋体" w:hint="eastAsia"/>
                <w:sz w:val="20"/>
                <w:szCs w:val="20"/>
              </w:rPr>
              <w:t>信息的操作框</w:t>
            </w:r>
          </w:p>
          <w:p w14:paraId="61AACF16" w14:textId="0E1D29FF" w:rsidR="00C335D0" w:rsidRPr="00CE18F8" w:rsidRDefault="00C335D0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【用户】输入修改内容，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点击列表</w:t>
            </w:r>
            <w:r w:rsidR="0002396C" w:rsidRPr="00CE18F8">
              <w:rPr>
                <w:rFonts w:ascii="宋体" w:hAnsi="宋体" w:cs="宋体" w:hint="eastAsia"/>
                <w:sz w:val="20"/>
                <w:szCs w:val="20"/>
              </w:rPr>
              <w:t>操作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栏</w:t>
            </w:r>
            <w:r w:rsidR="0002396C" w:rsidRPr="00CE18F8">
              <w:rPr>
                <w:rFonts w:ascii="宋体" w:hAnsi="宋体" w:cs="宋体" w:hint="eastAsia"/>
                <w:sz w:val="20"/>
                <w:szCs w:val="20"/>
              </w:rPr>
              <w:t>中的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保存按钮</w:t>
            </w:r>
          </w:p>
          <w:p w14:paraId="4B3C213E" w14:textId="276E7409" w:rsidR="00D65AA5" w:rsidRPr="00CE18F8" w:rsidRDefault="00D65AA5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【系统】在当前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列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显示已修改</w:t>
            </w:r>
            <w:r w:rsidR="0002396C">
              <w:rPr>
                <w:rFonts w:ascii="宋体" w:hAnsi="宋体" w:cs="宋体" w:hint="eastAsia"/>
                <w:sz w:val="20"/>
                <w:szCs w:val="20"/>
              </w:rPr>
              <w:t>用户信息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的结果列表</w:t>
            </w:r>
          </w:p>
          <w:p w14:paraId="7311EFB6" w14:textId="6465A08F" w:rsidR="00FE0E84" w:rsidRPr="00CE18F8" w:rsidRDefault="003E70DC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 w:rsidR="00FF3283" w:rsidRPr="00CE18F8">
              <w:rPr>
                <w:rFonts w:ascii="宋体" w:hAnsi="宋体" w:cs="宋体" w:hint="eastAsia"/>
                <w:sz w:val="20"/>
                <w:szCs w:val="20"/>
              </w:rPr>
              <w:t>在</w:t>
            </w:r>
            <w:r w:rsidR="00250389" w:rsidRPr="00CE18F8">
              <w:rPr>
                <w:rFonts w:ascii="宋体" w:hAnsi="宋体" w:cs="宋体" w:hint="eastAsia"/>
                <w:sz w:val="20"/>
                <w:szCs w:val="20"/>
              </w:rPr>
              <w:t>当前</w:t>
            </w:r>
            <w:r w:rsidR="00FF3283" w:rsidRPr="00CE18F8">
              <w:rPr>
                <w:rFonts w:ascii="宋体" w:hAnsi="宋体" w:cs="宋体" w:hint="eastAsia"/>
                <w:sz w:val="20"/>
                <w:szCs w:val="20"/>
              </w:rPr>
              <w:t>页面中，点击页面操作中的删除用户图标</w:t>
            </w:r>
          </w:p>
          <w:p w14:paraId="70CA9D21" w14:textId="008C52CF" w:rsidR="003E70DC" w:rsidRPr="00CE18F8" w:rsidRDefault="003E70DC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FF3283" w:rsidRPr="00CE18F8">
              <w:rPr>
                <w:rFonts w:ascii="宋体" w:hAnsi="宋体" w:cs="宋体" w:hint="eastAsia"/>
                <w:sz w:val="20"/>
                <w:szCs w:val="20"/>
              </w:rPr>
              <w:t>在当前页面弹窗，提示是否确认删除用户</w:t>
            </w:r>
          </w:p>
          <w:p w14:paraId="4672BFBA" w14:textId="512E6442" w:rsidR="003E70DC" w:rsidRPr="00CE18F8" w:rsidRDefault="003E70DC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 w:rsidR="004F6F5E" w:rsidRPr="00CE18F8">
              <w:rPr>
                <w:rFonts w:ascii="宋体" w:hAnsi="宋体" w:cs="宋体" w:hint="eastAsia"/>
                <w:sz w:val="20"/>
                <w:szCs w:val="20"/>
              </w:rPr>
              <w:t>点击确定按钮</w:t>
            </w:r>
          </w:p>
          <w:p w14:paraId="022EAC50" w14:textId="2BCA4195" w:rsidR="004F6F5E" w:rsidRPr="00CE18F8" w:rsidRDefault="004F6F5E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【系统】在当前页面</w:t>
            </w:r>
            <w:r w:rsidR="00FF3283" w:rsidRPr="00CE18F8">
              <w:rPr>
                <w:rFonts w:ascii="宋体" w:hAnsi="宋体" w:cs="宋体" w:hint="eastAsia"/>
                <w:sz w:val="20"/>
                <w:szCs w:val="20"/>
              </w:rPr>
              <w:t>显示已删除该用户后的结果</w:t>
            </w:r>
            <w:r w:rsidR="00D65AA5" w:rsidRPr="00CE18F8">
              <w:rPr>
                <w:rFonts w:ascii="宋体" w:hAnsi="宋体" w:cs="宋体" w:hint="eastAsia"/>
                <w:sz w:val="20"/>
                <w:szCs w:val="20"/>
              </w:rPr>
              <w:t>列表</w:t>
            </w:r>
          </w:p>
          <w:p w14:paraId="6E98165F" w14:textId="520712CA" w:rsidR="00250389" w:rsidRPr="00CE18F8" w:rsidRDefault="00250389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【用户】在当前页面中，点击</w:t>
            </w:r>
            <w:r w:rsidR="009874BD">
              <w:rPr>
                <w:rFonts w:ascii="宋体" w:hAnsi="宋体" w:cs="宋体" w:hint="eastAsia"/>
                <w:sz w:val="20"/>
                <w:szCs w:val="20"/>
              </w:rPr>
              <w:t>列表任意一列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操作</w:t>
            </w:r>
            <w:r w:rsidR="009874BD">
              <w:rPr>
                <w:rFonts w:ascii="宋体" w:hAnsi="宋体" w:cs="宋体" w:hint="eastAsia"/>
                <w:sz w:val="20"/>
                <w:szCs w:val="20"/>
              </w:rPr>
              <w:t>栏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中的</w:t>
            </w:r>
            <w:r w:rsidR="009874BD">
              <w:rPr>
                <w:rFonts w:ascii="宋体" w:hAnsi="宋体" w:cs="宋体" w:hint="eastAsia"/>
                <w:sz w:val="20"/>
                <w:szCs w:val="20"/>
              </w:rPr>
              <w:t>禁用按钮</w:t>
            </w:r>
          </w:p>
          <w:p w14:paraId="03ABBDAC" w14:textId="096E229C" w:rsidR="00250389" w:rsidRPr="00CE18F8" w:rsidRDefault="00250389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9874BD">
              <w:rPr>
                <w:rFonts w:ascii="宋体" w:hAnsi="宋体" w:cs="宋体" w:hint="eastAsia"/>
                <w:sz w:val="20"/>
                <w:szCs w:val="20"/>
              </w:rPr>
              <w:t>该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用户被禁用</w:t>
            </w:r>
          </w:p>
          <w:p w14:paraId="4567AAB2" w14:textId="35196C89" w:rsidR="009874BD" w:rsidRPr="00CE18F8" w:rsidRDefault="009025BD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【用户】在</w:t>
            </w:r>
            <w:r w:rsidR="00250389" w:rsidRPr="00CE18F8">
              <w:rPr>
                <w:rFonts w:ascii="宋体" w:hAnsi="宋体" w:cs="宋体" w:hint="eastAsia"/>
                <w:sz w:val="20"/>
                <w:szCs w:val="20"/>
              </w:rPr>
              <w:t>当前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页面中，</w:t>
            </w:r>
            <w:r w:rsidR="009874BD" w:rsidRPr="00CE18F8">
              <w:rPr>
                <w:rFonts w:ascii="宋体" w:hAnsi="宋体" w:cs="宋体" w:hint="eastAsia"/>
                <w:sz w:val="20"/>
                <w:szCs w:val="20"/>
              </w:rPr>
              <w:t>点击</w:t>
            </w:r>
            <w:r w:rsidR="009874BD">
              <w:rPr>
                <w:rFonts w:ascii="宋体" w:hAnsi="宋体" w:cs="宋体" w:hint="eastAsia"/>
                <w:sz w:val="20"/>
                <w:szCs w:val="20"/>
              </w:rPr>
              <w:t>列表任意一列</w:t>
            </w:r>
            <w:r w:rsidR="009874BD" w:rsidRPr="00CE18F8">
              <w:rPr>
                <w:rFonts w:ascii="宋体" w:hAnsi="宋体" w:cs="宋体" w:hint="eastAsia"/>
                <w:sz w:val="20"/>
                <w:szCs w:val="20"/>
              </w:rPr>
              <w:t>操作</w:t>
            </w:r>
            <w:r w:rsidR="009874BD">
              <w:rPr>
                <w:rFonts w:ascii="宋体" w:hAnsi="宋体" w:cs="宋体" w:hint="eastAsia"/>
                <w:sz w:val="20"/>
                <w:szCs w:val="20"/>
              </w:rPr>
              <w:t>栏</w:t>
            </w:r>
            <w:r w:rsidR="009874BD" w:rsidRPr="00CE18F8">
              <w:rPr>
                <w:rFonts w:ascii="宋体" w:hAnsi="宋体" w:cs="宋体" w:hint="eastAsia"/>
                <w:sz w:val="20"/>
                <w:szCs w:val="20"/>
              </w:rPr>
              <w:t>中的</w:t>
            </w:r>
            <w:r w:rsidR="009874BD">
              <w:rPr>
                <w:rFonts w:ascii="宋体" w:hAnsi="宋体" w:cs="宋体" w:hint="eastAsia"/>
                <w:sz w:val="20"/>
                <w:szCs w:val="20"/>
              </w:rPr>
              <w:t>启用按钮</w:t>
            </w:r>
          </w:p>
          <w:p w14:paraId="211D8DDC" w14:textId="2B65985D" w:rsidR="009025BD" w:rsidRPr="00CE18F8" w:rsidRDefault="00250389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9025BD" w:rsidRPr="00CE18F8">
              <w:rPr>
                <w:rFonts w:ascii="宋体" w:hAnsi="宋体" w:cs="宋体" w:hint="eastAsia"/>
                <w:sz w:val="20"/>
                <w:szCs w:val="20"/>
              </w:rPr>
              <w:t>用户被启用</w:t>
            </w:r>
          </w:p>
          <w:p w14:paraId="7BE3887D" w14:textId="01C8EDAB" w:rsidR="004F6F5E" w:rsidRPr="00CE18F8" w:rsidRDefault="00974FD5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="004F6F5E"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 w:rsidR="00846067">
              <w:rPr>
                <w:rFonts w:ascii="宋体" w:hAnsi="宋体" w:cs="宋体" w:hint="eastAsia"/>
                <w:sz w:val="20"/>
                <w:szCs w:val="20"/>
              </w:rPr>
              <w:t>在当前页面</w:t>
            </w:r>
            <w:r w:rsidR="00AB5DA3">
              <w:rPr>
                <w:rFonts w:ascii="宋体" w:hAnsi="宋体" w:cs="宋体" w:hint="eastAsia"/>
                <w:sz w:val="20"/>
                <w:szCs w:val="20"/>
              </w:rPr>
              <w:t>，</w:t>
            </w:r>
            <w:r w:rsidR="00846067">
              <w:rPr>
                <w:rFonts w:ascii="宋体" w:hAnsi="宋体" w:cs="宋体" w:hint="eastAsia"/>
                <w:sz w:val="20"/>
                <w:szCs w:val="20"/>
              </w:rPr>
              <w:t>点击</w:t>
            </w:r>
            <w:r w:rsidR="00AB5DA3">
              <w:rPr>
                <w:rFonts w:ascii="宋体" w:hAnsi="宋体" w:cs="宋体" w:hint="eastAsia"/>
                <w:sz w:val="20"/>
                <w:szCs w:val="20"/>
              </w:rPr>
              <w:t>列表左上角的新增添</w:t>
            </w:r>
            <w:r w:rsidR="00846067">
              <w:rPr>
                <w:rFonts w:ascii="宋体" w:hAnsi="宋体" w:cs="宋体" w:hint="eastAsia"/>
                <w:sz w:val="20"/>
                <w:szCs w:val="20"/>
              </w:rPr>
              <w:t>按钮</w:t>
            </w:r>
          </w:p>
          <w:p w14:paraId="038465D6" w14:textId="4ADD7616" w:rsidR="00C77685" w:rsidRPr="00CE18F8" w:rsidRDefault="00AB5DA3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【系统】在当前页面弹窗，显示新增</w:t>
            </w:r>
            <w:r w:rsidR="00C77685" w:rsidRPr="00CE18F8">
              <w:rPr>
                <w:rFonts w:ascii="宋体" w:hAnsi="宋体" w:cs="宋体" w:hint="eastAsia"/>
                <w:sz w:val="20"/>
                <w:szCs w:val="20"/>
              </w:rPr>
              <w:t>用户的操作框</w:t>
            </w:r>
          </w:p>
          <w:p w14:paraId="52DD0136" w14:textId="33899D54" w:rsidR="00C77685" w:rsidRPr="00CE18F8" w:rsidRDefault="00846067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【用户】用户输入</w:t>
            </w:r>
            <w:r w:rsidR="00C77685" w:rsidRPr="00CE18F8">
              <w:rPr>
                <w:rFonts w:ascii="宋体" w:hAnsi="宋体" w:cs="宋体" w:hint="eastAsia"/>
                <w:sz w:val="20"/>
                <w:szCs w:val="20"/>
              </w:rPr>
              <w:t>用户的基本信息（</w:t>
            </w:r>
            <w:r w:rsidR="000C5F8C">
              <w:rPr>
                <w:rFonts w:ascii="宋体" w:hAnsi="宋体" w:cs="宋体" w:hint="eastAsia"/>
                <w:sz w:val="20"/>
                <w:szCs w:val="20"/>
              </w:rPr>
              <w:t>警员编号、</w:t>
            </w:r>
            <w:r w:rsidR="00FD314D" w:rsidRPr="00CE18F8">
              <w:rPr>
                <w:rFonts w:ascii="宋体" w:eastAsiaTheme="minorEastAsia" w:hAnsi="宋体" w:cs="宋体" w:hint="eastAsia"/>
                <w:sz w:val="20"/>
                <w:szCs w:val="20"/>
              </w:rPr>
              <w:t>姓名、</w:t>
            </w:r>
            <w:r w:rsidR="00AB5DA3">
              <w:rPr>
                <w:rFonts w:ascii="宋体" w:eastAsiaTheme="minorEastAsia" w:hAnsi="宋体" w:cs="宋体" w:hint="eastAsia"/>
                <w:sz w:val="20"/>
                <w:szCs w:val="20"/>
              </w:rPr>
              <w:t>出生日期</w:t>
            </w:r>
            <w:r w:rsidR="00FD314D" w:rsidRPr="00CE18F8">
              <w:rPr>
                <w:rFonts w:ascii="宋体" w:eastAsiaTheme="minorEastAsia" w:hAnsi="宋体" w:cs="宋体" w:hint="eastAsia"/>
                <w:sz w:val="20"/>
                <w:szCs w:val="20"/>
              </w:rPr>
              <w:t>、邮箱、电话、地址、岗位、部门</w:t>
            </w:r>
            <w:r w:rsidR="0088367C" w:rsidRPr="00CE18F8">
              <w:rPr>
                <w:rFonts w:ascii="宋体" w:eastAsiaTheme="minorEastAsia" w:hAnsi="宋体" w:cs="宋体" w:hint="eastAsia"/>
                <w:sz w:val="20"/>
                <w:szCs w:val="20"/>
              </w:rPr>
              <w:t>、</w:t>
            </w:r>
            <w:r w:rsidR="00AB5DA3">
              <w:rPr>
                <w:rFonts w:ascii="宋体" w:eastAsiaTheme="minorEastAsia" w:hAnsi="宋体" w:cs="宋体" w:hint="eastAsia"/>
                <w:sz w:val="20"/>
                <w:szCs w:val="20"/>
              </w:rPr>
              <w:t>警种、</w:t>
            </w:r>
            <w:r w:rsidR="0088367C" w:rsidRPr="00CE18F8">
              <w:rPr>
                <w:rFonts w:ascii="宋体" w:eastAsiaTheme="minorEastAsia" w:hAnsi="宋体" w:cs="宋体" w:hint="eastAsia"/>
                <w:sz w:val="20"/>
                <w:szCs w:val="20"/>
              </w:rPr>
              <w:t>性别、</w:t>
            </w:r>
            <w:r w:rsidR="00AB5DA3">
              <w:rPr>
                <w:rFonts w:ascii="宋体" w:eastAsiaTheme="minorEastAsia" w:hAnsi="宋体" w:cs="宋体" w:hint="eastAsia"/>
                <w:sz w:val="20"/>
                <w:szCs w:val="20"/>
              </w:rPr>
              <w:t>座机</w:t>
            </w:r>
            <w:r w:rsidR="00723EBB" w:rsidRPr="00CE18F8">
              <w:rPr>
                <w:rFonts w:ascii="宋体" w:eastAsiaTheme="minorEastAsia" w:hAnsi="宋体" w:cs="宋体" w:hint="eastAsia"/>
                <w:sz w:val="20"/>
                <w:szCs w:val="20"/>
              </w:rPr>
              <w:t>、</w:t>
            </w:r>
            <w:r w:rsidR="00AB5DA3">
              <w:rPr>
                <w:rFonts w:ascii="宋体" w:eastAsiaTheme="minorEastAsia" w:hAnsi="宋体" w:cs="宋体" w:hint="eastAsia"/>
                <w:sz w:val="20"/>
                <w:szCs w:val="20"/>
              </w:rPr>
              <w:t>所属IP、其它</w:t>
            </w:r>
            <w:r w:rsidR="00723EBB" w:rsidRPr="00CE18F8">
              <w:rPr>
                <w:rFonts w:ascii="宋体" w:eastAsiaTheme="minorEastAsia" w:hAnsi="宋体" w:cs="宋体" w:hint="eastAsia"/>
                <w:sz w:val="20"/>
                <w:szCs w:val="20"/>
              </w:rPr>
              <w:t>扩展字段</w:t>
            </w:r>
            <w:r w:rsidR="00C77685" w:rsidRPr="00CE18F8">
              <w:rPr>
                <w:rFonts w:ascii="宋体" w:hAnsi="宋体" w:cs="宋体" w:hint="eastAsia"/>
                <w:sz w:val="20"/>
                <w:szCs w:val="20"/>
              </w:rPr>
              <w:t>）</w:t>
            </w:r>
            <w:r w:rsidR="00B23F22" w:rsidRPr="00CE18F8">
              <w:rPr>
                <w:rFonts w:ascii="宋体" w:hAnsi="宋体" w:cs="宋体" w:hint="eastAsia"/>
                <w:sz w:val="20"/>
                <w:szCs w:val="20"/>
              </w:rPr>
              <w:t>，</w:t>
            </w:r>
            <w:r w:rsidR="000C5F8C">
              <w:rPr>
                <w:rFonts w:ascii="宋体" w:hAnsi="宋体" w:cs="宋体" w:hint="eastAsia"/>
                <w:sz w:val="20"/>
                <w:szCs w:val="20"/>
              </w:rPr>
              <w:t>警员编号、</w:t>
            </w:r>
            <w:r w:rsidR="00AB5DA3" w:rsidRPr="00CE18F8">
              <w:rPr>
                <w:rFonts w:ascii="宋体" w:hAnsi="宋体" w:cs="宋体" w:hint="eastAsia"/>
                <w:sz w:val="20"/>
                <w:szCs w:val="20"/>
              </w:rPr>
              <w:t>姓名、</w:t>
            </w:r>
            <w:r w:rsidR="00AB5DA3">
              <w:rPr>
                <w:rFonts w:ascii="宋体" w:hAnsi="宋体" w:cs="宋体" w:hint="eastAsia"/>
                <w:sz w:val="20"/>
                <w:szCs w:val="20"/>
              </w:rPr>
              <w:t>出生日期</w:t>
            </w:r>
            <w:r w:rsidR="00AB5DA3" w:rsidRPr="00CE18F8">
              <w:rPr>
                <w:rFonts w:ascii="宋体" w:hAnsi="宋体" w:cs="宋体" w:hint="eastAsia"/>
                <w:sz w:val="20"/>
                <w:szCs w:val="20"/>
              </w:rPr>
              <w:t>、邮箱、性别、部门为必填项</w:t>
            </w:r>
            <w:r w:rsidR="00AB5DA3">
              <w:rPr>
                <w:rFonts w:ascii="宋体" w:hAnsi="宋体" w:cs="宋体" w:hint="eastAsia"/>
                <w:sz w:val="20"/>
                <w:szCs w:val="20"/>
              </w:rPr>
              <w:t>，</w:t>
            </w:r>
            <w:r w:rsidR="00B23F22" w:rsidRPr="00CE18F8">
              <w:rPr>
                <w:rFonts w:ascii="宋体" w:hAnsi="宋体" w:cs="宋体" w:hint="eastAsia"/>
                <w:sz w:val="20"/>
                <w:szCs w:val="20"/>
              </w:rPr>
              <w:t>并点击确定按钮</w:t>
            </w:r>
          </w:p>
          <w:p w14:paraId="7D27B115" w14:textId="2D66D42B" w:rsidR="00C77685" w:rsidRPr="00CE18F8" w:rsidRDefault="00C77685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lastRenderedPageBreak/>
              <w:t>【系统】在当前页面</w:t>
            </w:r>
            <w:r w:rsidR="00AB5DA3">
              <w:rPr>
                <w:rFonts w:ascii="宋体" w:hAnsi="宋体" w:cs="宋体" w:hint="eastAsia"/>
                <w:sz w:val="20"/>
                <w:szCs w:val="20"/>
              </w:rPr>
              <w:t>显示已新增</w:t>
            </w:r>
            <w:r w:rsidR="00A44A4D" w:rsidRPr="00CE18F8">
              <w:rPr>
                <w:rFonts w:ascii="宋体" w:hAnsi="宋体" w:cs="宋体" w:hint="eastAsia"/>
                <w:sz w:val="20"/>
                <w:szCs w:val="20"/>
              </w:rPr>
              <w:t>该用户后的结果页面</w:t>
            </w:r>
          </w:p>
          <w:p w14:paraId="6BE49AE1" w14:textId="09BB238A" w:rsidR="00A44A4D" w:rsidRPr="00CE18F8" w:rsidRDefault="00A44A4D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 w:rsidR="00AB5DA3">
              <w:rPr>
                <w:rFonts w:ascii="宋体" w:hAnsi="宋体" w:cs="宋体" w:hint="eastAsia"/>
                <w:sz w:val="20"/>
                <w:szCs w:val="20"/>
              </w:rPr>
              <w:t>在</w:t>
            </w:r>
            <w:r w:rsidR="00F02D2E">
              <w:rPr>
                <w:rFonts w:ascii="宋体" w:hAnsi="宋体" w:cs="宋体" w:hint="eastAsia"/>
                <w:sz w:val="20"/>
                <w:szCs w:val="20"/>
              </w:rPr>
              <w:t>人员信息列表中的</w:t>
            </w:r>
            <w:r w:rsidR="00AB5DA3">
              <w:rPr>
                <w:rFonts w:ascii="宋体" w:hAnsi="宋体" w:cs="宋体" w:hint="eastAsia"/>
                <w:sz w:val="20"/>
                <w:szCs w:val="20"/>
              </w:rPr>
              <w:t>编号</w:t>
            </w:r>
            <w:r w:rsidR="0004170E" w:rsidRPr="00CE18F8">
              <w:rPr>
                <w:rFonts w:ascii="宋体" w:hAnsi="宋体" w:cs="宋体" w:hint="eastAsia"/>
                <w:sz w:val="20"/>
                <w:szCs w:val="20"/>
              </w:rPr>
              <w:t>前的复选框打钩，然后点击</w:t>
            </w:r>
            <w:r w:rsidR="00AB5DA3">
              <w:rPr>
                <w:rFonts w:ascii="宋体" w:hAnsi="宋体" w:cs="宋体" w:hint="eastAsia"/>
                <w:sz w:val="20"/>
                <w:szCs w:val="20"/>
              </w:rPr>
              <w:t>列表左</w:t>
            </w:r>
            <w:r w:rsidR="00447D0B" w:rsidRPr="00CE18F8">
              <w:rPr>
                <w:rFonts w:ascii="宋体" w:hAnsi="宋体" w:cs="宋体" w:hint="eastAsia"/>
                <w:sz w:val="20"/>
                <w:szCs w:val="20"/>
              </w:rPr>
              <w:t>上角</w:t>
            </w:r>
            <w:r w:rsidR="00AB5DA3">
              <w:rPr>
                <w:rFonts w:ascii="宋体" w:hAnsi="宋体" w:cs="宋体" w:hint="eastAsia"/>
                <w:sz w:val="20"/>
                <w:szCs w:val="20"/>
              </w:rPr>
              <w:t>的</w:t>
            </w:r>
            <w:r w:rsidR="0004170E" w:rsidRPr="00CE18F8">
              <w:rPr>
                <w:rFonts w:ascii="宋体" w:hAnsi="宋体" w:cs="宋体" w:hint="eastAsia"/>
                <w:sz w:val="20"/>
                <w:szCs w:val="20"/>
              </w:rPr>
              <w:t>删除</w:t>
            </w:r>
            <w:r w:rsidR="00AB5DA3">
              <w:rPr>
                <w:rFonts w:ascii="宋体" w:hAnsi="宋体" w:cs="宋体" w:hint="eastAsia"/>
                <w:sz w:val="20"/>
                <w:szCs w:val="20"/>
              </w:rPr>
              <w:t>按钮</w:t>
            </w:r>
          </w:p>
          <w:p w14:paraId="25383061" w14:textId="4C515EDD" w:rsidR="0004170E" w:rsidRDefault="0004170E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0D2527">
              <w:rPr>
                <w:rFonts w:ascii="宋体" w:hAnsi="宋体" w:cs="宋体" w:hint="eastAsia"/>
                <w:sz w:val="20"/>
                <w:szCs w:val="20"/>
              </w:rPr>
              <w:t>并在当前页面显示已删除所</w:t>
            </w:r>
            <w:proofErr w:type="gramStart"/>
            <w:r w:rsidR="000D2527">
              <w:rPr>
                <w:rFonts w:ascii="宋体" w:hAnsi="宋体" w:cs="宋体" w:hint="eastAsia"/>
                <w:sz w:val="20"/>
                <w:szCs w:val="20"/>
              </w:rPr>
              <w:t>勾选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用户</w:t>
            </w:r>
            <w:proofErr w:type="gramEnd"/>
            <w:r w:rsidRPr="00CE18F8">
              <w:rPr>
                <w:rFonts w:ascii="宋体" w:hAnsi="宋体" w:cs="宋体" w:hint="eastAsia"/>
                <w:sz w:val="20"/>
                <w:szCs w:val="20"/>
              </w:rPr>
              <w:t>后的结果页面</w:t>
            </w:r>
          </w:p>
          <w:p w14:paraId="49E1F583" w14:textId="3EA2A281" w:rsidR="00FF00EE" w:rsidRDefault="00FF00EE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点击人员信息列表左上方的统计报表按钮</w:t>
            </w:r>
          </w:p>
          <w:p w14:paraId="004116A5" w14:textId="430922A6" w:rsidR="00FF00EE" w:rsidRPr="00CE18F8" w:rsidRDefault="00FF00EE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显示</w:t>
            </w:r>
            <w:r w:rsidR="00686512">
              <w:rPr>
                <w:rFonts w:ascii="宋体" w:hAnsi="宋体" w:cs="宋体" w:hint="eastAsia"/>
                <w:sz w:val="20"/>
                <w:szCs w:val="20"/>
              </w:rPr>
              <w:t>用户统计信息</w:t>
            </w:r>
          </w:p>
          <w:p w14:paraId="696B18A5" w14:textId="293F5C1C" w:rsidR="0004170E" w:rsidRPr="00CE18F8" w:rsidRDefault="0004170E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 w:rsidR="000D2527">
              <w:rPr>
                <w:rFonts w:ascii="宋体" w:hAnsi="宋体" w:cs="宋体" w:hint="eastAsia"/>
                <w:sz w:val="20"/>
                <w:szCs w:val="20"/>
              </w:rPr>
              <w:t>在人员信息列表中，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点击</w:t>
            </w:r>
            <w:r w:rsidR="00361958" w:rsidRPr="00CE18F8">
              <w:rPr>
                <w:rFonts w:ascii="宋体" w:hAnsi="宋体" w:cs="宋体" w:hint="eastAsia"/>
                <w:sz w:val="20"/>
                <w:szCs w:val="20"/>
              </w:rPr>
              <w:t>各个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字段旁边的排序图标</w:t>
            </w:r>
            <w:r w:rsidR="001A12A9" w:rsidRPr="00CE18F8">
              <w:rPr>
                <w:rFonts w:ascii="宋体" w:hAnsi="宋体" w:cs="宋体" w:hint="eastAsia"/>
                <w:sz w:val="20"/>
                <w:szCs w:val="20"/>
              </w:rPr>
              <w:t>（正序或倒序）</w:t>
            </w:r>
          </w:p>
          <w:p w14:paraId="4256776A" w14:textId="48D65F75" w:rsidR="0004170E" w:rsidRPr="00CE18F8" w:rsidRDefault="006F1F84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【系统】可根据规则（</w:t>
            </w:r>
            <w:r w:rsidR="00E25B00" w:rsidRPr="00CE18F8">
              <w:rPr>
                <w:rFonts w:ascii="宋体" w:hAnsi="宋体" w:cs="宋体" w:hint="eastAsia"/>
                <w:sz w:val="20"/>
                <w:szCs w:val="20"/>
              </w:rPr>
              <w:t>按照ASCII码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顺序</w:t>
            </w:r>
            <w:r w:rsidR="00E25B00" w:rsidRPr="00CE18F8">
              <w:rPr>
                <w:rFonts w:ascii="宋体" w:hAnsi="宋体" w:cs="宋体" w:hint="eastAsia"/>
                <w:sz w:val="20"/>
                <w:szCs w:val="20"/>
              </w:rPr>
              <w:t>排序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）</w:t>
            </w:r>
            <w:r w:rsidR="0004170E" w:rsidRPr="00CE18F8">
              <w:rPr>
                <w:rFonts w:ascii="宋体" w:hAnsi="宋体" w:cs="宋体" w:hint="eastAsia"/>
                <w:sz w:val="20"/>
                <w:szCs w:val="20"/>
              </w:rPr>
              <w:t>对该字段进行排序</w:t>
            </w:r>
          </w:p>
          <w:p w14:paraId="2A3A2429" w14:textId="77777777" w:rsidR="00C517D2" w:rsidRPr="00CE18F8" w:rsidRDefault="00C517D2" w:rsidP="00CE11CE">
            <w:pPr>
              <w:pStyle w:val="af3"/>
              <w:widowControl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【用户】用例终止</w:t>
            </w:r>
          </w:p>
        </w:tc>
      </w:tr>
      <w:tr w:rsidR="00CE18F8" w:rsidRPr="00CE18F8" w14:paraId="2A3A242D" w14:textId="77777777" w:rsidTr="19DCB6A0">
        <w:trPr>
          <w:trHeight w:val="130"/>
          <w:jc w:val="center"/>
        </w:trPr>
        <w:tc>
          <w:tcPr>
            <w:tcW w:w="24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A242B" w14:textId="77777777" w:rsidR="00C517D2" w:rsidRPr="00CE18F8" w:rsidRDefault="00C517D2" w:rsidP="00A657B7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075F8" w14:textId="77777777" w:rsidR="00E7082F" w:rsidRDefault="00C517D2" w:rsidP="00E7082F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Cambria" w:hAnsi="Cambria" w:cs="宋体"/>
                <w:sz w:val="20"/>
                <w:szCs w:val="20"/>
              </w:rPr>
              <w:t>Post-condition/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后置条件：</w:t>
            </w:r>
          </w:p>
          <w:p w14:paraId="67A5E9F7" w14:textId="160DCFE2" w:rsidR="00C517D2" w:rsidRDefault="002A4170" w:rsidP="00CE11CE">
            <w:pPr>
              <w:pStyle w:val="af3"/>
              <w:widowControl/>
              <w:numPr>
                <w:ilvl w:val="0"/>
                <w:numId w:val="55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人员管理功能完善后，在角色管理中，可给角色添加角色成员</w:t>
            </w:r>
          </w:p>
          <w:p w14:paraId="2A3A242C" w14:textId="170481E7" w:rsidR="00E7082F" w:rsidRPr="00CE18F8" w:rsidRDefault="00E7082F" w:rsidP="00CE11CE">
            <w:pPr>
              <w:pStyle w:val="af3"/>
              <w:widowControl/>
              <w:numPr>
                <w:ilvl w:val="0"/>
                <w:numId w:val="55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日志模块记录</w:t>
            </w:r>
            <w:r w:rsidR="002A4170"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变更信息及异常信息</w:t>
            </w:r>
          </w:p>
        </w:tc>
      </w:tr>
      <w:tr w:rsidR="00CE18F8" w:rsidRPr="00CE18F8" w14:paraId="2A3A2432" w14:textId="77777777" w:rsidTr="19DCB6A0">
        <w:trPr>
          <w:trHeight w:val="187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2E" w14:textId="77777777" w:rsidR="00C517D2" w:rsidRPr="00CE18F8" w:rsidRDefault="00C517D2" w:rsidP="00A657B7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Business Rules/</w:t>
            </w:r>
          </w:p>
          <w:p w14:paraId="2A3A242F" w14:textId="77777777" w:rsidR="00C517D2" w:rsidRPr="00CE18F8" w:rsidRDefault="00C517D2" w:rsidP="00A657B7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业务逻辑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577C9" w14:textId="53D10F8A" w:rsidR="00723EBB" w:rsidRPr="00CE18F8" w:rsidRDefault="00C77685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="00925802" w:rsidRPr="00CE18F8">
              <w:rPr>
                <w:rFonts w:ascii="宋体" w:hAnsi="宋体" w:cs="宋体" w:hint="eastAsia"/>
                <w:sz w:val="20"/>
                <w:szCs w:val="20"/>
              </w:rPr>
              <w:t>只有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关闭</w:t>
            </w:r>
            <w:r w:rsidR="005A3D2A" w:rsidRPr="00CE18F8">
              <w:rPr>
                <w:rFonts w:ascii="宋体" w:hAnsi="宋体" w:cs="宋体" w:hint="eastAsia"/>
                <w:sz w:val="20"/>
                <w:szCs w:val="20"/>
              </w:rPr>
              <w:t>页面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弹窗</w:t>
            </w:r>
            <w:r w:rsidR="005A3D2A" w:rsidRPr="00CE18F8">
              <w:rPr>
                <w:rFonts w:ascii="宋体" w:hAnsi="宋体" w:cs="宋体" w:hint="eastAsia"/>
                <w:sz w:val="20"/>
                <w:szCs w:val="20"/>
              </w:rPr>
              <w:t>后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5A3D2A" w:rsidRPr="00CE18F8">
              <w:rPr>
                <w:rFonts w:ascii="宋体" w:hAnsi="宋体" w:cs="宋体" w:hint="eastAsia"/>
                <w:sz w:val="20"/>
                <w:szCs w:val="20"/>
              </w:rPr>
              <w:t>可通过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关闭图标、</w:t>
            </w:r>
            <w:r w:rsidR="005A3D2A" w:rsidRPr="00CE18F8">
              <w:rPr>
                <w:rFonts w:ascii="宋体" w:hAnsi="宋体" w:cs="宋体" w:hint="eastAsia"/>
                <w:sz w:val="20"/>
                <w:szCs w:val="20"/>
              </w:rPr>
              <w:t>点击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确认或者取消</w:t>
            </w:r>
            <w:r w:rsidR="005A3D2A" w:rsidRPr="00CE18F8">
              <w:rPr>
                <w:rFonts w:ascii="宋体" w:hAnsi="宋体" w:cs="宋体" w:hint="eastAsia"/>
                <w:sz w:val="20"/>
                <w:szCs w:val="20"/>
              </w:rPr>
              <w:t>按钮关闭弹窗</w:t>
            </w:r>
            <w:r w:rsidR="002B3B00">
              <w:rPr>
                <w:rFonts w:ascii="宋体" w:hAnsi="宋体" w:cs="宋体" w:hint="eastAsia"/>
                <w:sz w:val="20"/>
                <w:szCs w:val="20"/>
              </w:rPr>
              <w:t>），才能进行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界面操作，否则无法操作</w:t>
            </w:r>
          </w:p>
          <w:p w14:paraId="33AA88CD" w14:textId="0679F1E0" w:rsidR="00947792" w:rsidRDefault="00846067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添加</w:t>
            </w:r>
            <w:r w:rsidR="009874BD">
              <w:rPr>
                <w:rFonts w:ascii="宋体" w:hAnsi="宋体" w:cs="宋体" w:hint="eastAsia"/>
                <w:sz w:val="20"/>
                <w:szCs w:val="20"/>
              </w:rPr>
              <w:t>新</w:t>
            </w:r>
            <w:r w:rsidR="00947792" w:rsidRPr="00CE18F8">
              <w:rPr>
                <w:rFonts w:ascii="宋体" w:hAnsi="宋体" w:cs="宋体" w:hint="eastAsia"/>
                <w:sz w:val="20"/>
                <w:szCs w:val="20"/>
              </w:rPr>
              <w:t>用户时，默认是启用用户状态</w:t>
            </w:r>
          </w:p>
          <w:p w14:paraId="583C48A1" w14:textId="36CCBA49" w:rsidR="00846067" w:rsidRDefault="00846067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添加用户时，</w:t>
            </w:r>
            <w:r w:rsidR="000C5F8C">
              <w:rPr>
                <w:rFonts w:ascii="宋体" w:hAnsi="宋体" w:cs="宋体" w:hint="eastAsia"/>
                <w:sz w:val="20"/>
                <w:szCs w:val="20"/>
              </w:rPr>
              <w:t>警员编号、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姓名、生日、邮箱、性别、部门为必填项</w:t>
            </w:r>
            <w:r w:rsidR="007F109C">
              <w:rPr>
                <w:rFonts w:ascii="宋体" w:hAnsi="宋体" w:cs="宋体" w:hint="eastAsia"/>
                <w:sz w:val="20"/>
                <w:szCs w:val="20"/>
              </w:rPr>
              <w:t>，其余字段可选</w:t>
            </w:r>
          </w:p>
          <w:p w14:paraId="0B2BA272" w14:textId="3C4CC7EA" w:rsidR="0099237F" w:rsidRPr="00CE18F8" w:rsidRDefault="0099237F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添加用户时，</w:t>
            </w:r>
            <w:r w:rsidR="008E6FCE" w:rsidRPr="00CE18F8">
              <w:rPr>
                <w:rFonts w:ascii="宋体" w:hAnsi="宋体" w:cs="宋体" w:hint="eastAsia"/>
                <w:sz w:val="20"/>
                <w:szCs w:val="20"/>
              </w:rPr>
              <w:t>若有扩展字段，在数据库中扩展字段可以为空，但扩展字段必须存在</w:t>
            </w:r>
          </w:p>
          <w:p w14:paraId="7193B4BB" w14:textId="28D48CED" w:rsidR="000D33CD" w:rsidRDefault="00846067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添加用户时，</w:t>
            </w:r>
            <w:r w:rsidR="000C5F8C">
              <w:rPr>
                <w:rFonts w:ascii="宋体" w:hAnsi="宋体" w:cs="宋体" w:hint="eastAsia"/>
                <w:sz w:val="20"/>
                <w:szCs w:val="20"/>
              </w:rPr>
              <w:t>警员编号保证唯一性</w:t>
            </w:r>
          </w:p>
          <w:p w14:paraId="2EEE5278" w14:textId="646EB945" w:rsidR="009E7CF3" w:rsidRDefault="009E7CF3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用户只能在组织下进行添加，一个用户只属于一个组织</w:t>
            </w:r>
          </w:p>
          <w:p w14:paraId="5C5F1227" w14:textId="3A271955" w:rsidR="00E01265" w:rsidRDefault="00E01265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添加用户、修改用户、删除用户的弹窗，均可通过点击取消按钮，不对列表做任何改变</w:t>
            </w:r>
          </w:p>
          <w:p w14:paraId="54926B97" w14:textId="77777777" w:rsidR="009874BD" w:rsidRPr="00846067" w:rsidRDefault="009874BD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若用户当前是启用状态，那么列表操作栏中是禁用按钮，用户可禁用用户；若用户当前是禁用状态，那么列表操作栏中是启用按钮，用户可启用用户</w:t>
            </w:r>
          </w:p>
          <w:p w14:paraId="6BD1395C" w14:textId="6D3A8F0C" w:rsidR="009874BD" w:rsidRPr="009874BD" w:rsidRDefault="009874BD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用户被禁用后，将无法登陆系统进行任何操作</w:t>
            </w:r>
          </w:p>
          <w:p w14:paraId="772ABB85" w14:textId="3497F44E" w:rsidR="00757C30" w:rsidRDefault="0007133C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人员</w:t>
            </w:r>
            <w:r w:rsidR="00655995" w:rsidRPr="00CE18F8">
              <w:rPr>
                <w:rFonts w:ascii="宋体" w:hAnsi="宋体" w:cs="宋体" w:hint="eastAsia"/>
                <w:sz w:val="20"/>
                <w:szCs w:val="20"/>
              </w:rPr>
              <w:t>搜索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分为</w:t>
            </w:r>
            <w:r w:rsidR="00322006">
              <w:rPr>
                <w:rFonts w:ascii="宋体" w:hAnsi="宋体" w:cs="宋体" w:hint="eastAsia"/>
                <w:sz w:val="20"/>
                <w:szCs w:val="20"/>
              </w:rPr>
              <w:t>模糊搜索和即时搜索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，</w:t>
            </w:r>
            <w:r w:rsidR="009874BD">
              <w:rPr>
                <w:rFonts w:ascii="宋体" w:hAnsi="宋体" w:cs="宋体" w:hint="eastAsia"/>
                <w:sz w:val="20"/>
                <w:szCs w:val="20"/>
              </w:rPr>
              <w:t>模糊</w:t>
            </w:r>
            <w:r w:rsidR="00925802" w:rsidRPr="00CE18F8">
              <w:rPr>
                <w:rFonts w:ascii="宋体" w:hAnsi="宋体" w:cs="宋体" w:hint="eastAsia"/>
                <w:sz w:val="20"/>
                <w:szCs w:val="20"/>
              </w:rPr>
              <w:t>搜索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需要</w:t>
            </w:r>
            <w:r w:rsidR="009874BD">
              <w:rPr>
                <w:rFonts w:ascii="宋体" w:hAnsi="宋体" w:cs="宋体" w:hint="eastAsia"/>
                <w:sz w:val="20"/>
                <w:szCs w:val="20"/>
              </w:rPr>
              <w:t>用户输入</w:t>
            </w:r>
            <w:r w:rsidR="00B54774">
              <w:rPr>
                <w:rFonts w:ascii="宋体" w:hAnsi="宋体" w:cs="宋体" w:hint="eastAsia"/>
                <w:sz w:val="20"/>
                <w:szCs w:val="20"/>
              </w:rPr>
              <w:t>信息</w:t>
            </w:r>
            <w:r w:rsidR="00404ADA">
              <w:rPr>
                <w:rFonts w:ascii="宋体" w:hAnsi="宋体" w:cs="宋体" w:hint="eastAsia"/>
                <w:sz w:val="20"/>
                <w:szCs w:val="20"/>
              </w:rPr>
              <w:t>再点击搜索图标按钮</w:t>
            </w:r>
            <w:r w:rsidR="00B54774">
              <w:rPr>
                <w:rFonts w:ascii="宋体" w:hAnsi="宋体" w:cs="宋体" w:hint="eastAsia"/>
                <w:sz w:val="20"/>
                <w:szCs w:val="20"/>
              </w:rPr>
              <w:t>进行搜索；</w:t>
            </w:r>
            <w:r w:rsidR="00322006">
              <w:rPr>
                <w:rFonts w:ascii="宋体" w:hAnsi="宋体" w:cs="宋体" w:hint="eastAsia"/>
                <w:sz w:val="20"/>
                <w:szCs w:val="20"/>
              </w:rPr>
              <w:t>即时搜索</w:t>
            </w:r>
            <w:r w:rsidR="00925802" w:rsidRPr="00CE18F8">
              <w:rPr>
                <w:rFonts w:ascii="宋体" w:hAnsi="宋体" w:cs="宋体" w:hint="eastAsia"/>
                <w:sz w:val="20"/>
                <w:szCs w:val="20"/>
              </w:rPr>
              <w:t>，需要用户在</w:t>
            </w:r>
            <w:r w:rsidR="00E04326">
              <w:rPr>
                <w:rFonts w:ascii="宋体" w:hAnsi="宋体" w:cs="宋体" w:hint="eastAsia"/>
                <w:sz w:val="20"/>
                <w:szCs w:val="20"/>
              </w:rPr>
              <w:t>列表上方选择过滤条件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，</w:t>
            </w:r>
            <w:r w:rsidR="00925802" w:rsidRPr="00CE18F8"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E04326">
              <w:rPr>
                <w:rFonts w:ascii="宋体" w:hAnsi="宋体" w:cs="宋体" w:hint="eastAsia"/>
                <w:sz w:val="20"/>
                <w:szCs w:val="20"/>
              </w:rPr>
              <w:t>将自动根据过滤条件筛选出符合规则的用户</w:t>
            </w:r>
            <w:r w:rsidR="00B54774">
              <w:rPr>
                <w:rFonts w:ascii="宋体" w:hAnsi="宋体" w:cs="宋体" w:hint="eastAsia"/>
                <w:sz w:val="20"/>
                <w:szCs w:val="20"/>
              </w:rPr>
              <w:t>；</w:t>
            </w:r>
            <w:r w:rsidR="002E0C9E"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="002E0C9E" w:rsidRPr="19DCB6A0">
              <w:rPr>
                <w:rFonts w:ascii="宋体" w:hAnsi="宋体" w:cs="宋体"/>
                <w:sz w:val="20"/>
                <w:szCs w:val="20"/>
              </w:rPr>
              <w:t>若</w:t>
            </w:r>
            <w:r w:rsidR="002E0C9E">
              <w:rPr>
                <w:rFonts w:ascii="宋体" w:hAnsi="宋体" w:cs="宋体" w:hint="eastAsia"/>
                <w:sz w:val="20"/>
                <w:szCs w:val="20"/>
              </w:rPr>
              <w:t>未在</w:t>
            </w:r>
            <w:r w:rsidR="19DCB6A0" w:rsidRPr="19DCB6A0">
              <w:rPr>
                <w:rFonts w:ascii="宋体" w:hAnsi="宋体" w:cs="宋体"/>
                <w:sz w:val="20"/>
                <w:szCs w:val="20"/>
              </w:rPr>
              <w:t>搜索输入框输入</w:t>
            </w:r>
            <w:r w:rsidR="00404ADA">
              <w:rPr>
                <w:rFonts w:ascii="宋体" w:hAnsi="宋体" w:cs="宋体" w:hint="eastAsia"/>
                <w:sz w:val="20"/>
                <w:szCs w:val="20"/>
              </w:rPr>
              <w:t>值，直接点击搜索图标按钮，</w:t>
            </w:r>
            <w:r w:rsidR="19DCB6A0" w:rsidRPr="19DCB6A0">
              <w:rPr>
                <w:rFonts w:ascii="宋体" w:hAnsi="宋体" w:cs="宋体"/>
                <w:sz w:val="20"/>
                <w:szCs w:val="20"/>
              </w:rPr>
              <w:t>则搜索结果提示不存在</w:t>
            </w:r>
          </w:p>
          <w:p w14:paraId="52C90444" w14:textId="1280372A" w:rsidR="00FE7BFE" w:rsidRDefault="00DC0E6D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即时搜索包括</w:t>
            </w:r>
            <w:r w:rsidR="003E533E">
              <w:rPr>
                <w:rFonts w:ascii="宋体" w:hAnsi="宋体" w:cs="宋体" w:hint="eastAsia"/>
                <w:sz w:val="20"/>
                <w:szCs w:val="20"/>
              </w:rPr>
              <w:t>：警</w:t>
            </w:r>
            <w:r w:rsidR="00FE7BFE">
              <w:rPr>
                <w:rFonts w:ascii="宋体" w:hAnsi="宋体" w:cs="宋体" w:hint="eastAsia"/>
                <w:sz w:val="20"/>
                <w:szCs w:val="20"/>
              </w:rPr>
              <w:t>种、状态、角色</w:t>
            </w:r>
            <w:r w:rsidR="00FC0A62">
              <w:rPr>
                <w:rFonts w:ascii="宋体" w:hAnsi="宋体" w:cs="宋体" w:hint="eastAsia"/>
                <w:sz w:val="20"/>
                <w:szCs w:val="20"/>
              </w:rPr>
              <w:t>、性别，其中警种状态是单选，角色可多选</w:t>
            </w:r>
          </w:p>
          <w:p w14:paraId="272D75F7" w14:textId="36AB7C74" w:rsidR="00121F15" w:rsidRPr="00CE18F8" w:rsidRDefault="00121F15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在人员信息列表中的角色字段，若角色无法显示完全，则可点击该角色列表框，查看用户角色详情</w:t>
            </w:r>
          </w:p>
          <w:p w14:paraId="556324A2" w14:textId="77777777" w:rsidR="00B23F22" w:rsidRDefault="00846067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</w:t>
            </w:r>
            <w:r w:rsidR="00E04326">
              <w:rPr>
                <w:rFonts w:ascii="宋体" w:hAnsi="宋体" w:cs="宋体" w:hint="eastAsia"/>
                <w:sz w:val="20"/>
                <w:szCs w:val="20"/>
              </w:rPr>
              <w:t>点击用户编号弹出的用户详细资料弹窗中</w:t>
            </w:r>
            <w:r w:rsidR="00DD1B6C" w:rsidRPr="00CE18F8">
              <w:rPr>
                <w:rFonts w:ascii="宋体" w:hAnsi="宋体" w:cs="宋体" w:hint="eastAsia"/>
                <w:sz w:val="20"/>
                <w:szCs w:val="20"/>
              </w:rPr>
              <w:t>，</w:t>
            </w:r>
            <w:r w:rsidR="00E04326">
              <w:rPr>
                <w:rFonts w:ascii="宋体" w:hAnsi="宋体" w:cs="宋体" w:hint="eastAsia"/>
                <w:sz w:val="20"/>
                <w:szCs w:val="20"/>
              </w:rPr>
              <w:t>可在该弹窗中修改用户的详细资料，且</w:t>
            </w:r>
            <w:r>
              <w:rPr>
                <w:rFonts w:ascii="宋体" w:hAnsi="宋体" w:cs="宋体" w:hint="eastAsia"/>
                <w:sz w:val="20"/>
                <w:szCs w:val="20"/>
              </w:rPr>
              <w:t>所有字段的原始信息会显示在文本输入框中，方便用户根据原始信息做相应修改</w:t>
            </w:r>
          </w:p>
          <w:p w14:paraId="2A3A2431" w14:textId="02BA8DE3" w:rsidR="00FF00EE" w:rsidRPr="00FF00EE" w:rsidRDefault="00FF00EE" w:rsidP="00CE11CE">
            <w:pPr>
              <w:pStyle w:val="af3"/>
              <w:widowControl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用户可点击列表左上方的导入模板下载，按照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导入摸板录入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用户信息，然后点击列表左上方导入按钮，即可导入用户</w:t>
            </w:r>
          </w:p>
        </w:tc>
      </w:tr>
      <w:tr w:rsidR="00CE18F8" w:rsidRPr="00CE18F8" w14:paraId="2A3A2438" w14:textId="77777777" w:rsidTr="19DCB6A0">
        <w:trPr>
          <w:trHeight w:val="7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33" w14:textId="77777777" w:rsidR="00C517D2" w:rsidRPr="00CE18F8" w:rsidRDefault="00C517D2" w:rsidP="00A657B7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Field/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界面元素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927F2" w14:textId="77777777" w:rsidR="00FB0DA6" w:rsidRDefault="003B64C7" w:rsidP="00CE11CE">
            <w:pPr>
              <w:pStyle w:val="af3"/>
              <w:numPr>
                <w:ilvl w:val="0"/>
                <w:numId w:val="3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系统主界面</w:t>
            </w:r>
          </w:p>
          <w:p w14:paraId="67C3FE16" w14:textId="49419CBE" w:rsidR="00FB0DA6" w:rsidRDefault="00A87569" w:rsidP="00FB0DA6">
            <w:pPr>
              <w:pStyle w:val="af3"/>
              <w:ind w:left="36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用户管理</w:t>
            </w:r>
          </w:p>
          <w:p w14:paraId="132CC004" w14:textId="3778FDBD" w:rsidR="00FB0DA6" w:rsidRDefault="0066395D" w:rsidP="00FB0DA6">
            <w:pPr>
              <w:pStyle w:val="af3"/>
              <w:ind w:left="360" w:firstLineChars="0" w:firstLine="0"/>
              <w:rPr>
                <w:rFonts w:ascii="宋体" w:eastAsiaTheme="minorEastAsia" w:hAnsi="宋体" w:cs="宋体"/>
                <w:sz w:val="20"/>
                <w:szCs w:val="20"/>
              </w:rPr>
            </w:pPr>
            <w:r w:rsidRPr="00FB0DA6">
              <w:rPr>
                <w:rFonts w:ascii="宋体" w:hAnsi="宋体" w:cs="宋体" w:hint="eastAsia"/>
                <w:sz w:val="20"/>
                <w:szCs w:val="20"/>
              </w:rPr>
              <w:t xml:space="preserve">组织架构树 </w:t>
            </w:r>
            <w:r w:rsidR="003143E4">
              <w:rPr>
                <w:rFonts w:ascii="宋体" w:hAnsi="宋体" w:cs="宋体" w:hint="eastAsia"/>
                <w:sz w:val="20"/>
                <w:szCs w:val="20"/>
              </w:rPr>
              <w:t>新增按钮 删除按钮 导入按钮 导入模板下载按钮 统计报表按钮</w:t>
            </w:r>
          </w:p>
          <w:p w14:paraId="2AFC70AE" w14:textId="04E09AC6" w:rsidR="003A1B7C" w:rsidRPr="00FB0DA6" w:rsidRDefault="00AA6BF4" w:rsidP="00FB0DA6">
            <w:pPr>
              <w:pStyle w:val="af3"/>
              <w:ind w:left="36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eastAsiaTheme="minorEastAsia" w:hAnsi="宋体" w:cs="宋体" w:hint="eastAsia"/>
                <w:sz w:val="20"/>
                <w:szCs w:val="20"/>
              </w:rPr>
              <w:t>人员信息</w:t>
            </w:r>
            <w:r w:rsidR="003A1B7C" w:rsidRPr="00FB0DA6">
              <w:rPr>
                <w:rFonts w:ascii="宋体" w:eastAsiaTheme="minorEastAsia" w:hAnsi="宋体" w:cs="宋体" w:hint="eastAsia"/>
                <w:sz w:val="20"/>
                <w:szCs w:val="20"/>
              </w:rPr>
              <w:t>列表</w:t>
            </w:r>
          </w:p>
          <w:p w14:paraId="45412590" w14:textId="081F4D0C" w:rsidR="0096173C" w:rsidRDefault="000C5F8C" w:rsidP="00CE11CE">
            <w:pPr>
              <w:pStyle w:val="af3"/>
              <w:numPr>
                <w:ilvl w:val="0"/>
                <w:numId w:val="35"/>
              </w:numPr>
              <w:ind w:firstLineChars="0"/>
              <w:rPr>
                <w:rFonts w:ascii="宋体" w:eastAsiaTheme="minorEastAsia" w:hAnsi="宋体" w:cs="宋体"/>
                <w:sz w:val="20"/>
                <w:szCs w:val="20"/>
              </w:rPr>
            </w:pPr>
            <w:r>
              <w:rPr>
                <w:rFonts w:ascii="宋体" w:eastAsiaTheme="minorEastAsia" w:hAnsi="宋体" w:cs="宋体" w:hint="eastAsia"/>
                <w:sz w:val="20"/>
                <w:szCs w:val="20"/>
              </w:rPr>
              <w:t>人员信息列表字段：警员</w:t>
            </w:r>
            <w:r w:rsidR="0096173C" w:rsidRPr="0096173C">
              <w:rPr>
                <w:rFonts w:ascii="宋体" w:eastAsiaTheme="minorEastAsia" w:hAnsi="宋体" w:cs="宋体" w:hint="eastAsia"/>
                <w:sz w:val="20"/>
                <w:szCs w:val="20"/>
              </w:rPr>
              <w:t>编号、姓名、性别、警种、电话、角</w:t>
            </w:r>
            <w:r w:rsidR="0096173C" w:rsidRPr="0096173C">
              <w:rPr>
                <w:rFonts w:ascii="宋体" w:eastAsiaTheme="minorEastAsia" w:hAnsi="宋体" w:cs="宋体" w:hint="eastAsia"/>
                <w:sz w:val="20"/>
                <w:szCs w:val="20"/>
              </w:rPr>
              <w:lastRenderedPageBreak/>
              <w:t>色、操作</w:t>
            </w:r>
          </w:p>
          <w:p w14:paraId="76AD083A" w14:textId="4C1BAB92" w:rsidR="00F16275" w:rsidRDefault="00F16275" w:rsidP="00F16275">
            <w:pPr>
              <w:pStyle w:val="af3"/>
              <w:ind w:left="420" w:firstLineChars="0" w:firstLine="0"/>
              <w:rPr>
                <w:rFonts w:ascii="宋体" w:eastAsiaTheme="minorEastAsia" w:hAnsi="宋体" w:cs="宋体"/>
                <w:sz w:val="20"/>
                <w:szCs w:val="20"/>
              </w:rPr>
            </w:pPr>
            <w:r>
              <w:rPr>
                <w:rFonts w:ascii="宋体" w:eastAsiaTheme="minorEastAsia" w:hAnsi="宋体" w:cs="宋体" w:hint="eastAsia"/>
                <w:sz w:val="20"/>
                <w:szCs w:val="20"/>
              </w:rPr>
              <w:t>翻页和页面跳转</w:t>
            </w:r>
          </w:p>
          <w:p w14:paraId="2244169E" w14:textId="31FE6152" w:rsidR="00BC2AD4" w:rsidRPr="0096173C" w:rsidRDefault="00BC2AD4" w:rsidP="00F16275">
            <w:pPr>
              <w:pStyle w:val="af3"/>
              <w:ind w:left="420" w:firstLineChars="0" w:firstLine="0"/>
              <w:rPr>
                <w:rFonts w:ascii="宋体" w:eastAsiaTheme="minorEastAsia" w:hAnsi="宋体" w:cs="宋体"/>
                <w:sz w:val="20"/>
                <w:szCs w:val="20"/>
              </w:rPr>
            </w:pPr>
            <w:r>
              <w:rPr>
                <w:rFonts w:ascii="宋体" w:eastAsiaTheme="minorEastAsia" w:hAnsi="宋体" w:cs="宋体" w:hint="eastAsia"/>
                <w:sz w:val="20"/>
                <w:szCs w:val="20"/>
              </w:rPr>
              <w:t>操作：启用按钮/禁用按钮 编辑按钮/保存按钮 删除按钮</w:t>
            </w:r>
          </w:p>
          <w:p w14:paraId="7FF1A195" w14:textId="35CFCCC8" w:rsidR="00467FC2" w:rsidRPr="00CE18F8" w:rsidRDefault="00322006" w:rsidP="00CE11CE">
            <w:pPr>
              <w:pStyle w:val="af3"/>
              <w:widowControl/>
              <w:numPr>
                <w:ilvl w:val="0"/>
                <w:numId w:val="35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即时搜索</w:t>
            </w:r>
            <w:r w:rsidR="00C22325" w:rsidRPr="00CE18F8">
              <w:rPr>
                <w:rFonts w:ascii="宋体" w:hAnsi="宋体" w:cs="宋体" w:hint="eastAsia"/>
                <w:sz w:val="20"/>
                <w:szCs w:val="20"/>
              </w:rPr>
              <w:t>：</w:t>
            </w:r>
          </w:p>
          <w:p w14:paraId="75F6E510" w14:textId="3D2EC5F4" w:rsidR="00FE7BFE" w:rsidRDefault="00FE7BFE" w:rsidP="001B68D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警种</w:t>
            </w:r>
            <w:r w:rsidR="001B68D7" w:rsidRPr="00CE18F8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</w:p>
          <w:p w14:paraId="4299C31D" w14:textId="466CF257" w:rsidR="00FE7BFE" w:rsidRDefault="00FE7BFE" w:rsidP="001B68D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30AE6108" w14:textId="114658CA" w:rsidR="001B68D7" w:rsidRDefault="00FE7BFE" w:rsidP="001B68D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</w:t>
            </w:r>
            <w:r w:rsidR="001B68D7" w:rsidRPr="00CE18F8">
              <w:rPr>
                <w:rFonts w:ascii="宋体" w:hAnsi="宋体" w:cs="宋体" w:hint="eastAsia"/>
                <w:sz w:val="20"/>
                <w:szCs w:val="20"/>
              </w:rPr>
              <w:t>：</w:t>
            </w:r>
            <w:r>
              <w:rPr>
                <w:rFonts w:ascii="宋体" w:hAnsi="宋体" w:cs="宋体" w:hint="eastAsia"/>
                <w:sz w:val="20"/>
                <w:szCs w:val="20"/>
              </w:rPr>
              <w:t>可多选</w:t>
            </w:r>
          </w:p>
          <w:p w14:paraId="7D6FB5CE" w14:textId="419EA668" w:rsidR="00FE7BFE" w:rsidRPr="00CE18F8" w:rsidRDefault="00FE7BFE" w:rsidP="001B68D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性别</w:t>
            </w:r>
          </w:p>
          <w:p w14:paraId="3D8E9E36" w14:textId="1369C38D" w:rsidR="001B68D7" w:rsidRPr="00CE18F8" w:rsidRDefault="00A60C9B" w:rsidP="00CE11CE">
            <w:pPr>
              <w:pStyle w:val="af3"/>
              <w:widowControl/>
              <w:numPr>
                <w:ilvl w:val="0"/>
                <w:numId w:val="35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新增</w:t>
            </w:r>
            <w:r w:rsidR="001B68D7" w:rsidRPr="00CE18F8"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="00443FA1">
              <w:rPr>
                <w:rFonts w:ascii="宋体" w:hAnsi="宋体" w:cs="宋体" w:hint="eastAsia"/>
                <w:sz w:val="20"/>
                <w:szCs w:val="20"/>
              </w:rPr>
              <w:t>弹窗</w:t>
            </w:r>
            <w:r w:rsidR="001B68D7" w:rsidRPr="00CE18F8">
              <w:rPr>
                <w:rFonts w:ascii="宋体" w:hAnsi="宋体" w:cs="宋体" w:hint="eastAsia"/>
                <w:sz w:val="20"/>
                <w:szCs w:val="20"/>
              </w:rPr>
              <w:t>：</w:t>
            </w:r>
          </w:p>
          <w:p w14:paraId="4C761BA0" w14:textId="77777777" w:rsidR="00443FA1" w:rsidRDefault="00443FA1" w:rsidP="00467FC2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头像图片 </w:t>
            </w:r>
          </w:p>
          <w:p w14:paraId="33DB7F35" w14:textId="0DB0322C" w:rsidR="000C5F8C" w:rsidRDefault="000C5F8C" w:rsidP="00467FC2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警员编号：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文本输入框</w:t>
            </w:r>
          </w:p>
          <w:p w14:paraId="51534EB2" w14:textId="0642D1C5" w:rsidR="001B68D7" w:rsidRPr="00CE18F8" w:rsidRDefault="00467FC2" w:rsidP="00467FC2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 xml:space="preserve">姓名：文本输入框 </w:t>
            </w:r>
          </w:p>
          <w:p w14:paraId="34363319" w14:textId="44AD15D6" w:rsidR="001B68D7" w:rsidRPr="00CE18F8" w:rsidRDefault="001B68D7" w:rsidP="001B68D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性别：</w:t>
            </w:r>
            <w:r w:rsidR="00A60C9B">
              <w:rPr>
                <w:rFonts w:ascii="宋体" w:hAnsi="宋体" w:cs="宋体" w:hint="eastAsia"/>
                <w:sz w:val="20"/>
                <w:szCs w:val="20"/>
              </w:rPr>
              <w:t>单选按钮</w:t>
            </w:r>
            <w:r w:rsidR="00A60C9B" w:rsidRPr="00CE18F8"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  <w:p w14:paraId="22200A48" w14:textId="3C04B78C" w:rsidR="001B68D7" w:rsidRPr="00CE18F8" w:rsidRDefault="00A60C9B" w:rsidP="001B68D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座机</w:t>
            </w:r>
            <w:r w:rsidR="001B68D7" w:rsidRPr="00CE18F8">
              <w:rPr>
                <w:rFonts w:ascii="宋体" w:hAnsi="宋体" w:cs="宋体" w:hint="eastAsia"/>
                <w:sz w:val="20"/>
                <w:szCs w:val="20"/>
              </w:rPr>
              <w:t>：</w:t>
            </w:r>
            <w:r w:rsidR="00F33D87" w:rsidRPr="00CE18F8">
              <w:rPr>
                <w:rFonts w:ascii="宋体" w:hAnsi="宋体" w:cs="宋体" w:hint="eastAsia"/>
                <w:sz w:val="20"/>
                <w:szCs w:val="20"/>
              </w:rPr>
              <w:t>文本输入框</w:t>
            </w:r>
          </w:p>
          <w:p w14:paraId="27592653" w14:textId="293031D2" w:rsidR="001B68D7" w:rsidRPr="00CE18F8" w:rsidRDefault="00A60C9B" w:rsidP="001B68D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  <w:r w:rsidR="001B68D7" w:rsidRPr="00CE18F8">
              <w:rPr>
                <w:rFonts w:ascii="宋体" w:hAnsi="宋体" w:cs="宋体" w:hint="eastAsia"/>
                <w:sz w:val="20"/>
                <w:szCs w:val="20"/>
              </w:rPr>
              <w:t>：</w:t>
            </w:r>
            <w:r w:rsidR="00F33D87" w:rsidRPr="00CE18F8">
              <w:rPr>
                <w:rFonts w:ascii="宋体" w:hAnsi="宋体" w:cs="宋体" w:hint="eastAsia"/>
                <w:sz w:val="20"/>
                <w:szCs w:val="20"/>
              </w:rPr>
              <w:t>文本输入</w:t>
            </w:r>
            <w:r w:rsidR="00CB077A">
              <w:rPr>
                <w:rFonts w:ascii="宋体" w:hAnsi="宋体" w:cs="宋体" w:hint="eastAsia"/>
                <w:sz w:val="20"/>
                <w:szCs w:val="20"/>
              </w:rPr>
              <w:t>框</w:t>
            </w:r>
          </w:p>
          <w:p w14:paraId="31EC5517" w14:textId="559A5D9C" w:rsidR="00467FC2" w:rsidRPr="00CE18F8" w:rsidRDefault="00A60C9B" w:rsidP="00467FC2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邮箱：文本输入框</w:t>
            </w:r>
          </w:p>
          <w:p w14:paraId="6111AA78" w14:textId="3F195DA4" w:rsidR="001B68D7" w:rsidRPr="00CE18F8" w:rsidRDefault="00A60C9B" w:rsidP="001B68D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出生日期</w:t>
            </w:r>
            <w:r w:rsidR="00467FC2" w:rsidRPr="00CE18F8">
              <w:rPr>
                <w:rFonts w:ascii="宋体" w:hAnsi="宋体" w:cs="宋体" w:hint="eastAsia"/>
                <w:sz w:val="20"/>
                <w:szCs w:val="20"/>
              </w:rPr>
              <w:t>：</w:t>
            </w:r>
            <w:r>
              <w:rPr>
                <w:rFonts w:ascii="宋体" w:hAnsi="宋体" w:cs="宋体" w:hint="eastAsia"/>
                <w:sz w:val="20"/>
                <w:szCs w:val="20"/>
              </w:rPr>
              <w:t>文本选择框</w:t>
            </w:r>
          </w:p>
          <w:p w14:paraId="2268D6D0" w14:textId="69CF71E5" w:rsidR="001B68D7" w:rsidRPr="00CE18F8" w:rsidRDefault="00A60C9B" w:rsidP="001B68D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部门</w:t>
            </w:r>
            <w:r w:rsidR="00E32744">
              <w:rPr>
                <w:rFonts w:ascii="宋体" w:hAnsi="宋体" w:cs="宋体" w:hint="eastAsia"/>
                <w:sz w:val="20"/>
                <w:szCs w:val="20"/>
              </w:rPr>
              <w:t>：文本选择框（组织架构树）</w:t>
            </w:r>
            <w:r w:rsidR="00467FC2" w:rsidRPr="00CE18F8">
              <w:rPr>
                <w:rFonts w:ascii="宋体" w:hAnsi="宋体" w:cs="宋体" w:hint="eastAsia"/>
                <w:sz w:val="20"/>
                <w:szCs w:val="20"/>
              </w:rPr>
              <w:t xml:space="preserve">  </w:t>
            </w:r>
          </w:p>
          <w:p w14:paraId="3ACBBB6F" w14:textId="49EC9F26" w:rsidR="001B68D7" w:rsidRPr="00CE18F8" w:rsidRDefault="00E32744" w:rsidP="001B68D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警种</w:t>
            </w:r>
            <w:r w:rsidR="00467FC2" w:rsidRPr="00CE18F8">
              <w:rPr>
                <w:rFonts w:ascii="宋体" w:hAnsi="宋体" w:cs="宋体" w:hint="eastAsia"/>
                <w:sz w:val="20"/>
                <w:szCs w:val="20"/>
              </w:rPr>
              <w:t>：文本选择框</w:t>
            </w:r>
          </w:p>
          <w:p w14:paraId="6AEFDA79" w14:textId="10F4BFEB" w:rsidR="001B68D7" w:rsidRPr="00CE18F8" w:rsidRDefault="001B68D7" w:rsidP="001B68D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岗位：文本选择框</w:t>
            </w:r>
          </w:p>
          <w:p w14:paraId="1C9F2574" w14:textId="44709903" w:rsidR="001B68D7" w:rsidRDefault="001B68D7" w:rsidP="001B68D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地址：</w:t>
            </w:r>
            <w:r w:rsidR="00F33D87" w:rsidRPr="00CE18F8">
              <w:rPr>
                <w:rFonts w:ascii="宋体" w:hAnsi="宋体" w:cs="宋体" w:hint="eastAsia"/>
                <w:sz w:val="20"/>
                <w:szCs w:val="20"/>
              </w:rPr>
              <w:t>文本输入框</w:t>
            </w:r>
          </w:p>
          <w:p w14:paraId="4377E4E1" w14:textId="22793654" w:rsidR="00443FA1" w:rsidRPr="00443FA1" w:rsidRDefault="00E32744" w:rsidP="00443FA1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所属IP：文本输入框</w:t>
            </w:r>
          </w:p>
          <w:p w14:paraId="1EBA7FD7" w14:textId="5B7FB2F7" w:rsidR="00443FA1" w:rsidRPr="00443FA1" w:rsidRDefault="00443FA1" w:rsidP="00CE11CE">
            <w:pPr>
              <w:pStyle w:val="af3"/>
              <w:numPr>
                <w:ilvl w:val="0"/>
                <w:numId w:val="35"/>
              </w:numPr>
              <w:ind w:firstLineChars="0"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  <w:sz w:val="20"/>
                <w:szCs w:val="20"/>
              </w:rPr>
              <w:t>用户的详细资料弹窗：</w:t>
            </w:r>
          </w:p>
          <w:p w14:paraId="4D019727" w14:textId="2D47EF64" w:rsidR="00443FA1" w:rsidRDefault="00A1157D" w:rsidP="00A1157D">
            <w:pPr>
              <w:pStyle w:val="af3"/>
              <w:ind w:left="420" w:firstLineChars="0" w:firstLine="0"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头像图片</w:t>
            </w:r>
          </w:p>
          <w:p w14:paraId="3B818246" w14:textId="7011BB2E" w:rsidR="000C5F8C" w:rsidRDefault="000C5F8C" w:rsidP="00A1157D">
            <w:pPr>
              <w:pStyle w:val="af3"/>
              <w:ind w:left="420" w:firstLineChars="0" w:firstLine="0"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警员编号：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文本输入框</w:t>
            </w:r>
          </w:p>
          <w:p w14:paraId="10788620" w14:textId="77777777" w:rsidR="00A1157D" w:rsidRPr="00CE18F8" w:rsidRDefault="00A1157D" w:rsidP="00A1157D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 xml:space="preserve">姓名：文本输入框 </w:t>
            </w:r>
          </w:p>
          <w:p w14:paraId="7ABE436D" w14:textId="77777777" w:rsidR="00A1157D" w:rsidRPr="00CE18F8" w:rsidRDefault="00A1157D" w:rsidP="00A1157D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性别：</w:t>
            </w:r>
            <w:r>
              <w:rPr>
                <w:rFonts w:ascii="宋体" w:hAnsi="宋体" w:cs="宋体" w:hint="eastAsia"/>
                <w:sz w:val="20"/>
                <w:szCs w:val="20"/>
              </w:rPr>
              <w:t>单选按钮</w:t>
            </w:r>
            <w:r w:rsidRPr="00CE18F8"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  <w:p w14:paraId="702DA993" w14:textId="77777777" w:rsidR="00A1157D" w:rsidRPr="00CE18F8" w:rsidRDefault="00A1157D" w:rsidP="00A1157D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座机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：文本输入框</w:t>
            </w:r>
          </w:p>
          <w:p w14:paraId="22CF6BB5" w14:textId="77777777" w:rsidR="00A1157D" w:rsidRPr="00CE18F8" w:rsidRDefault="00A1157D" w:rsidP="00A1157D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：文本输入</w:t>
            </w:r>
            <w:r>
              <w:rPr>
                <w:rFonts w:ascii="宋体" w:hAnsi="宋体" w:cs="宋体" w:hint="eastAsia"/>
                <w:sz w:val="20"/>
                <w:szCs w:val="20"/>
              </w:rPr>
              <w:t>框</w:t>
            </w:r>
          </w:p>
          <w:p w14:paraId="0A63C99C" w14:textId="77777777" w:rsidR="00A1157D" w:rsidRPr="00CE18F8" w:rsidRDefault="00A1157D" w:rsidP="00A1157D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邮箱：文本输入框</w:t>
            </w:r>
          </w:p>
          <w:p w14:paraId="313A2AC2" w14:textId="77777777" w:rsidR="00A1157D" w:rsidRPr="00CE18F8" w:rsidRDefault="00A1157D" w:rsidP="00A1157D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出生日期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：</w:t>
            </w:r>
            <w:r>
              <w:rPr>
                <w:rFonts w:ascii="宋体" w:hAnsi="宋体" w:cs="宋体" w:hint="eastAsia"/>
                <w:sz w:val="20"/>
                <w:szCs w:val="20"/>
              </w:rPr>
              <w:t>文本选择框</w:t>
            </w:r>
          </w:p>
          <w:p w14:paraId="1F871A16" w14:textId="77777777" w:rsidR="00A1157D" w:rsidRPr="00CE18F8" w:rsidRDefault="00A1157D" w:rsidP="00A1157D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部门：文本选择框（组织架构树）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 xml:space="preserve">  </w:t>
            </w:r>
          </w:p>
          <w:p w14:paraId="1D008E05" w14:textId="77777777" w:rsidR="00A1157D" w:rsidRPr="00CE18F8" w:rsidRDefault="00A1157D" w:rsidP="00A1157D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警种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：文本选择框</w:t>
            </w:r>
          </w:p>
          <w:p w14:paraId="395508FE" w14:textId="77777777" w:rsidR="00A1157D" w:rsidRPr="00CE18F8" w:rsidRDefault="00A1157D" w:rsidP="00A1157D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岗位：文本选择框</w:t>
            </w:r>
          </w:p>
          <w:p w14:paraId="0E46D470" w14:textId="77777777" w:rsidR="00A1157D" w:rsidRDefault="00A1157D" w:rsidP="00A1157D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地址：文本输入框</w:t>
            </w:r>
          </w:p>
          <w:p w14:paraId="4E509033" w14:textId="77777777" w:rsidR="00A1157D" w:rsidRPr="00443FA1" w:rsidRDefault="00A1157D" w:rsidP="00A1157D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所属IP：文本输入框</w:t>
            </w:r>
          </w:p>
          <w:p w14:paraId="3BB78A13" w14:textId="492C2161" w:rsidR="00A1157D" w:rsidRPr="00443FA1" w:rsidRDefault="00A1157D" w:rsidP="00A1157D">
            <w:pPr>
              <w:pStyle w:val="af3"/>
              <w:ind w:left="420" w:firstLineChars="0" w:firstLine="0"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最后登录时间：文本显示框</w:t>
            </w:r>
          </w:p>
          <w:p w14:paraId="1F25F10F" w14:textId="1041E891" w:rsidR="00443FA1" w:rsidRPr="00CB077A" w:rsidRDefault="00443FA1" w:rsidP="00CE11CE">
            <w:pPr>
              <w:pStyle w:val="af3"/>
              <w:numPr>
                <w:ilvl w:val="0"/>
                <w:numId w:val="35"/>
              </w:numPr>
              <w:ind w:firstLineChars="0"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删除弹窗：</w:t>
            </w:r>
          </w:p>
          <w:p w14:paraId="7593E632" w14:textId="0C213FC7" w:rsidR="00CB077A" w:rsidRDefault="00CB077A" w:rsidP="00CB077A">
            <w:pPr>
              <w:pStyle w:val="af3"/>
              <w:ind w:left="420" w:firstLineChars="0" w:firstLine="0"/>
              <w:rPr>
                <w:rFonts w:ascii="宋体" w:eastAsiaTheme="minorEastAsia" w:hAnsi="宋体" w:cs="宋体"/>
                <w:sz w:val="20"/>
                <w:szCs w:val="20"/>
              </w:rPr>
            </w:pPr>
            <w:r w:rsidRPr="00CE18F8">
              <w:rPr>
                <w:rFonts w:ascii="宋体" w:eastAsiaTheme="minorEastAsia" w:hAnsi="宋体" w:cs="宋体" w:hint="eastAsia"/>
                <w:sz w:val="20"/>
                <w:szCs w:val="20"/>
              </w:rPr>
              <w:t>是否确认</w:t>
            </w:r>
            <w:proofErr w:type="gramStart"/>
            <w:r w:rsidRPr="00CE18F8">
              <w:rPr>
                <w:rFonts w:ascii="宋体" w:eastAsiaTheme="minorEastAsia" w:hAnsi="宋体" w:cs="宋体" w:hint="eastAsia"/>
                <w:sz w:val="20"/>
                <w:szCs w:val="20"/>
              </w:rPr>
              <w:t>删除</w:t>
            </w:r>
            <w:r>
              <w:rPr>
                <w:rFonts w:ascii="宋体" w:eastAsiaTheme="minorEastAsia" w:hAnsi="宋体" w:cs="宋体" w:hint="eastAsia"/>
                <w:sz w:val="20"/>
                <w:szCs w:val="20"/>
              </w:rPr>
              <w:t>此</w:t>
            </w:r>
            <w:proofErr w:type="gramEnd"/>
            <w:r>
              <w:rPr>
                <w:rFonts w:ascii="宋体" w:eastAsiaTheme="minorEastAsia" w:hAnsi="宋体" w:cs="宋体" w:hint="eastAsia"/>
                <w:sz w:val="20"/>
                <w:szCs w:val="20"/>
              </w:rPr>
              <w:t>用户</w:t>
            </w:r>
            <w:r w:rsidRPr="00CE18F8">
              <w:rPr>
                <w:rFonts w:ascii="宋体" w:eastAsiaTheme="minorEastAsia" w:hAnsi="宋体" w:cs="宋体" w:hint="eastAsia"/>
                <w:sz w:val="20"/>
                <w:szCs w:val="20"/>
              </w:rPr>
              <w:t>？</w:t>
            </w:r>
          </w:p>
          <w:p w14:paraId="2BCBFB1B" w14:textId="45F2F2BE" w:rsidR="00CB077A" w:rsidRPr="00CB077A" w:rsidRDefault="00CB077A" w:rsidP="00CB077A">
            <w:pPr>
              <w:pStyle w:val="af3"/>
              <w:ind w:left="420" w:firstLineChars="0" w:firstLine="0"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  <w:sz w:val="20"/>
                <w:szCs w:val="20"/>
              </w:rPr>
              <w:t>取消按钮 确认按钮</w:t>
            </w:r>
          </w:p>
          <w:p w14:paraId="63C76A16" w14:textId="5C545EF6" w:rsidR="00CB077A" w:rsidRPr="00CE18F8" w:rsidRDefault="00CB077A" w:rsidP="00CE11CE">
            <w:pPr>
              <w:pStyle w:val="af3"/>
              <w:numPr>
                <w:ilvl w:val="0"/>
                <w:numId w:val="35"/>
              </w:numPr>
              <w:ind w:firstLineChars="0"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  <w:sz w:val="20"/>
                <w:szCs w:val="20"/>
              </w:rPr>
              <w:t>批量删除弹窗：</w:t>
            </w:r>
          </w:p>
          <w:p w14:paraId="14573021" w14:textId="38E7D186" w:rsidR="00CB077A" w:rsidRDefault="00CB077A" w:rsidP="00CB077A">
            <w:pPr>
              <w:pStyle w:val="af3"/>
              <w:ind w:left="420" w:firstLineChars="0" w:firstLine="0"/>
              <w:rPr>
                <w:rFonts w:ascii="宋体" w:eastAsiaTheme="minorEastAsia" w:hAnsi="宋体" w:cs="宋体"/>
                <w:sz w:val="20"/>
                <w:szCs w:val="20"/>
              </w:rPr>
            </w:pPr>
            <w:r w:rsidRPr="00CE18F8">
              <w:rPr>
                <w:rFonts w:ascii="宋体" w:eastAsiaTheme="minorEastAsia" w:hAnsi="宋体" w:cs="宋体" w:hint="eastAsia"/>
                <w:sz w:val="20"/>
                <w:szCs w:val="20"/>
              </w:rPr>
              <w:t>是否确认删除</w:t>
            </w:r>
            <w:r>
              <w:rPr>
                <w:rFonts w:ascii="宋体" w:eastAsiaTheme="minorEastAsia" w:hAnsi="宋体" w:cs="宋体" w:hint="eastAsia"/>
                <w:sz w:val="20"/>
                <w:szCs w:val="20"/>
              </w:rPr>
              <w:t>这些用户</w:t>
            </w:r>
            <w:r w:rsidRPr="00CE18F8">
              <w:rPr>
                <w:rFonts w:ascii="宋体" w:eastAsiaTheme="minorEastAsia" w:hAnsi="宋体" w:cs="宋体" w:hint="eastAsia"/>
                <w:sz w:val="20"/>
                <w:szCs w:val="20"/>
              </w:rPr>
              <w:t>？</w:t>
            </w:r>
          </w:p>
          <w:p w14:paraId="2A3A2437" w14:textId="6FDE11F1" w:rsidR="00CB077A" w:rsidRPr="00CB077A" w:rsidRDefault="00CB077A" w:rsidP="00CB077A">
            <w:pPr>
              <w:pStyle w:val="af3"/>
              <w:ind w:left="420" w:firstLineChars="0" w:firstLine="0"/>
              <w:rPr>
                <w:rFonts w:ascii="宋体" w:eastAsiaTheme="minorEastAsia" w:hAnsi="宋体" w:cs="宋体"/>
                <w:sz w:val="20"/>
                <w:szCs w:val="20"/>
              </w:rPr>
            </w:pPr>
            <w:r>
              <w:rPr>
                <w:rFonts w:ascii="宋体" w:eastAsiaTheme="minorEastAsia" w:hAnsi="宋体" w:cs="宋体" w:hint="eastAsia"/>
                <w:sz w:val="20"/>
                <w:szCs w:val="20"/>
              </w:rPr>
              <w:t>取消按钮 确认按钮</w:t>
            </w:r>
          </w:p>
        </w:tc>
      </w:tr>
    </w:tbl>
    <w:p w14:paraId="2A3A2439" w14:textId="6A0EB7A4" w:rsidR="00183C01" w:rsidRPr="00CE18F8" w:rsidRDefault="006B7881" w:rsidP="00183C01">
      <w:pPr>
        <w:pStyle w:val="NumHeading2"/>
        <w:rPr>
          <w:color w:val="auto"/>
          <w:lang w:eastAsia="zh-CN"/>
        </w:rPr>
      </w:pPr>
      <w:r w:rsidRPr="00CE18F8">
        <w:rPr>
          <w:rFonts w:hint="eastAsia"/>
          <w:color w:val="auto"/>
          <w:lang w:eastAsia="zh-CN"/>
        </w:rPr>
        <w:lastRenderedPageBreak/>
        <w:t>组织管理</w:t>
      </w:r>
    </w:p>
    <w:tbl>
      <w:tblPr>
        <w:tblW w:w="8684" w:type="dxa"/>
        <w:jc w:val="center"/>
        <w:tblLook w:val="04A0" w:firstRow="1" w:lastRow="0" w:firstColumn="1" w:lastColumn="0" w:noHBand="0" w:noVBand="1"/>
      </w:tblPr>
      <w:tblGrid>
        <w:gridCol w:w="2497"/>
        <w:gridCol w:w="6187"/>
      </w:tblGrid>
      <w:tr w:rsidR="00CE18F8" w:rsidRPr="00CE18F8" w14:paraId="2A3A243C" w14:textId="77777777" w:rsidTr="21C48B88">
        <w:trPr>
          <w:trHeight w:val="101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3A" w14:textId="12F12583" w:rsidR="00183C01" w:rsidRPr="00CE18F8" w:rsidRDefault="00183C01" w:rsidP="002B114D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Use </w:t>
            </w:r>
            <w:r w:rsidR="00C62B50">
              <w:rPr>
                <w:rFonts w:ascii="宋体" w:eastAsia="宋体" w:hAnsi="宋体" w:cs="宋体"/>
                <w:b/>
                <w:bCs/>
                <w:lang w:eastAsia="zh-CN"/>
              </w:rPr>
              <w:t>Case</w:t>
            </w: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 ID/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用例标识号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3B" w14:textId="5F37FB73" w:rsidR="00183C01" w:rsidRPr="00CE18F8" w:rsidRDefault="006B7881" w:rsidP="006B7881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5</w:t>
            </w:r>
          </w:p>
        </w:tc>
      </w:tr>
      <w:tr w:rsidR="00CE18F8" w:rsidRPr="00CE18F8" w14:paraId="2A3A243F" w14:textId="77777777" w:rsidTr="21C48B88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3D" w14:textId="77777777" w:rsidR="00183C01" w:rsidRPr="00CE18F8" w:rsidRDefault="00183C01" w:rsidP="002B114D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Title/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用例名称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3E" w14:textId="1D439AB8" w:rsidR="00183C01" w:rsidRPr="00CE18F8" w:rsidRDefault="006B7881" w:rsidP="002B114D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组织管理</w:t>
            </w:r>
          </w:p>
        </w:tc>
      </w:tr>
      <w:tr w:rsidR="00CE18F8" w:rsidRPr="00CE18F8" w14:paraId="2A3A2442" w14:textId="77777777" w:rsidTr="21C48B88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40" w14:textId="77777777" w:rsidR="00183C01" w:rsidRPr="00CE18F8" w:rsidRDefault="00183C01" w:rsidP="002B114D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lastRenderedPageBreak/>
              <w:t>Parent Feature ID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41" w14:textId="070D8644" w:rsidR="00183C01" w:rsidRPr="00CE18F8" w:rsidRDefault="006B7881" w:rsidP="006B7881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5</w:t>
            </w:r>
          </w:p>
        </w:tc>
      </w:tr>
      <w:tr w:rsidR="00CE18F8" w:rsidRPr="00CE18F8" w14:paraId="2A3A2445" w14:textId="77777777" w:rsidTr="21C48B88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43" w14:textId="77777777" w:rsidR="00183C01" w:rsidRPr="00CE18F8" w:rsidRDefault="00183C01" w:rsidP="002B114D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Actor/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角色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44" w14:textId="4593576A" w:rsidR="00183C01" w:rsidRPr="00CE18F8" w:rsidRDefault="00183C01" w:rsidP="002B114D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CE18F8" w:rsidRPr="00CE18F8" w14:paraId="2A3A244A" w14:textId="77777777" w:rsidTr="21C48B88">
        <w:trPr>
          <w:trHeight w:val="15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46" w14:textId="77777777" w:rsidR="00183C01" w:rsidRPr="00CE18F8" w:rsidRDefault="00183C01" w:rsidP="002B114D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Description &amp; Intent/</w:t>
            </w:r>
          </w:p>
          <w:p w14:paraId="2A3A2447" w14:textId="77777777" w:rsidR="00183C01" w:rsidRPr="00CE18F8" w:rsidRDefault="00183C01" w:rsidP="002B114D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说明和目的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48" w14:textId="4E3C7A11" w:rsidR="00183C01" w:rsidRPr="00CE18F8" w:rsidRDefault="00183C01" w:rsidP="002B114D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说明：</w:t>
            </w:r>
            <w:r w:rsidR="006B7881" w:rsidRPr="00CE18F8">
              <w:rPr>
                <w:rFonts w:ascii="宋体" w:eastAsia="宋体" w:hAnsi="宋体" w:cs="宋体" w:hint="eastAsia"/>
                <w:lang w:eastAsia="zh-CN"/>
              </w:rPr>
              <w:t>组织管理包括组织基础信息</w:t>
            </w:r>
            <w:r w:rsidR="00BB189B" w:rsidRPr="00CE18F8">
              <w:rPr>
                <w:rFonts w:ascii="宋体" w:eastAsia="宋体" w:hAnsi="宋体" w:cs="宋体" w:hint="eastAsia"/>
                <w:lang w:eastAsia="zh-CN"/>
              </w:rPr>
              <w:t>维护</w:t>
            </w:r>
            <w:r w:rsidR="006B7881" w:rsidRPr="00CE18F8">
              <w:rPr>
                <w:rFonts w:ascii="宋体" w:eastAsia="宋体" w:hAnsi="宋体" w:cs="宋体" w:hint="eastAsia"/>
                <w:lang w:eastAsia="zh-CN"/>
              </w:rPr>
              <w:t>、组织查询接口和组织数据同步</w:t>
            </w:r>
          </w:p>
          <w:p w14:paraId="2A3A2449" w14:textId="064C3C59" w:rsidR="00183C01" w:rsidRPr="00CE18F8" w:rsidRDefault="00183C01" w:rsidP="006B7881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目的：</w:t>
            </w:r>
            <w:r w:rsidR="006B7881" w:rsidRPr="00CE18F8">
              <w:rPr>
                <w:rFonts w:ascii="宋体" w:eastAsia="宋体" w:hAnsi="宋体" w:cs="宋体" w:hint="eastAsia"/>
                <w:lang w:eastAsia="zh-CN"/>
              </w:rPr>
              <w:t>实现统一用户的组织管理功能</w:t>
            </w:r>
          </w:p>
        </w:tc>
      </w:tr>
      <w:tr w:rsidR="00CE18F8" w:rsidRPr="00CE18F8" w14:paraId="2A3A244D" w14:textId="77777777" w:rsidTr="21C48B88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4B" w14:textId="77777777" w:rsidR="00183C01" w:rsidRPr="00CE18F8" w:rsidRDefault="00183C01" w:rsidP="002B114D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Priority/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优先级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4C" w14:textId="35B3DB6E" w:rsidR="00183C01" w:rsidRPr="00CE18F8" w:rsidRDefault="006B7881" w:rsidP="002B114D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紧急</w:t>
            </w:r>
          </w:p>
        </w:tc>
      </w:tr>
      <w:tr w:rsidR="00CE18F8" w:rsidRPr="00CE18F8" w14:paraId="2A3A2450" w14:textId="77777777" w:rsidTr="21C48B88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4E" w14:textId="77777777" w:rsidR="00183C01" w:rsidRPr="00CE18F8" w:rsidRDefault="00183C01" w:rsidP="002B114D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Pre-condition/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前置条件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474F" w14:textId="68122270" w:rsidR="00183C01" w:rsidRPr="00CE18F8" w:rsidRDefault="006B7881" w:rsidP="00CE11CE">
            <w:pPr>
              <w:pStyle w:val="af3"/>
              <w:widowControl/>
              <w:numPr>
                <w:ilvl w:val="0"/>
                <w:numId w:val="25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用户打开“</w:t>
            </w:r>
            <w:r w:rsidR="00FA784D">
              <w:rPr>
                <w:rFonts w:ascii="宋体" w:hAnsi="宋体" w:cs="宋体" w:hint="eastAsia"/>
                <w:sz w:val="20"/>
                <w:szCs w:val="20"/>
              </w:rPr>
              <w:t>系统管理/用户管理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”页面</w:t>
            </w:r>
          </w:p>
          <w:p w14:paraId="2A3A244F" w14:textId="18F0F914" w:rsidR="009E0C5A" w:rsidRPr="00CE18F8" w:rsidRDefault="00FA784D" w:rsidP="00CE11CE">
            <w:pPr>
              <w:pStyle w:val="af3"/>
              <w:widowControl/>
              <w:numPr>
                <w:ilvl w:val="0"/>
                <w:numId w:val="25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人员管理功能完善，并显示组织下的人员信息列表</w:t>
            </w:r>
          </w:p>
        </w:tc>
      </w:tr>
      <w:tr w:rsidR="00CE18F8" w:rsidRPr="00CE18F8" w14:paraId="2A3A2456" w14:textId="77777777" w:rsidTr="21C48B88">
        <w:trPr>
          <w:trHeight w:val="264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51" w14:textId="77777777" w:rsidR="00183C01" w:rsidRPr="00CE18F8" w:rsidRDefault="00183C01" w:rsidP="002B114D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Main Scenario/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主场景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B2F16" w14:textId="77777777" w:rsidR="00D52D3C" w:rsidRPr="00CE18F8" w:rsidRDefault="00D52D3C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【系统】显示用户</w:t>
            </w:r>
            <w:r>
              <w:rPr>
                <w:rFonts w:ascii="宋体" w:hAnsi="宋体" w:cs="宋体" w:hint="eastAsia"/>
                <w:sz w:val="20"/>
                <w:szCs w:val="20"/>
              </w:rPr>
              <w:t>管理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页面</w:t>
            </w:r>
            <w:r>
              <w:rPr>
                <w:rFonts w:ascii="宋体" w:hAnsi="宋体" w:cs="宋体" w:hint="eastAsia"/>
                <w:sz w:val="20"/>
                <w:szCs w:val="20"/>
              </w:rPr>
              <w:t>，页面左侧显示组织架构树，页面右侧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默认显示所有人员信息列表</w:t>
            </w:r>
          </w:p>
          <w:p w14:paraId="34EA28F3" w14:textId="77777777" w:rsidR="00D52D3C" w:rsidRPr="00CE18F8" w:rsidRDefault="00D52D3C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【用户】在左侧组织树中选择任意一个部门</w:t>
            </w:r>
          </w:p>
          <w:p w14:paraId="1631B079" w14:textId="77777777" w:rsidR="00D52D3C" w:rsidRPr="00CE18F8" w:rsidRDefault="00D52D3C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【系统】显示该部门的所有人员信息列表</w:t>
            </w:r>
          </w:p>
          <w:p w14:paraId="2BC1A85E" w14:textId="07C2D366" w:rsidR="00404794" w:rsidRPr="00CE18F8" w:rsidRDefault="00126643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 w:rsidR="006725E3" w:rsidRPr="00CE18F8">
              <w:rPr>
                <w:rFonts w:ascii="宋体" w:hAnsi="宋体" w:cs="宋体" w:hint="eastAsia"/>
                <w:sz w:val="20"/>
                <w:szCs w:val="20"/>
              </w:rPr>
              <w:t>鼠标放置</w:t>
            </w:r>
            <w:r w:rsidR="0003296A">
              <w:rPr>
                <w:rFonts w:ascii="宋体" w:hAnsi="宋体" w:cs="宋体" w:hint="eastAsia"/>
                <w:sz w:val="20"/>
                <w:szCs w:val="20"/>
              </w:rPr>
              <w:t>在组织架构树中任意一个组织节点</w:t>
            </w:r>
          </w:p>
          <w:p w14:paraId="0CAC5BDF" w14:textId="2F76AF7E" w:rsidR="00126643" w:rsidRPr="00CE18F8" w:rsidRDefault="00404794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03296A">
              <w:rPr>
                <w:rFonts w:ascii="宋体" w:hAnsi="宋体" w:cs="宋体" w:hint="eastAsia"/>
                <w:sz w:val="20"/>
                <w:szCs w:val="20"/>
              </w:rPr>
              <w:t>在该组织节点右侧出现悬浮按钮（新建组织、编辑</w:t>
            </w:r>
            <w:r w:rsidR="007F109C">
              <w:rPr>
                <w:rFonts w:ascii="宋体" w:hAnsi="宋体" w:cs="宋体" w:hint="eastAsia"/>
                <w:sz w:val="20"/>
                <w:szCs w:val="20"/>
              </w:rPr>
              <w:t>组织、删除组织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  <w:p w14:paraId="23BE4BEC" w14:textId="00C1BD35" w:rsidR="00404794" w:rsidRPr="00CE18F8" w:rsidRDefault="007F109C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 w:rsidR="0003296A">
              <w:rPr>
                <w:rFonts w:ascii="宋体" w:hAnsi="宋体" w:cs="宋体" w:hint="eastAsia"/>
                <w:sz w:val="20"/>
                <w:szCs w:val="20"/>
              </w:rPr>
              <w:t>点击新建</w:t>
            </w:r>
            <w:r>
              <w:rPr>
                <w:rFonts w:ascii="宋体" w:hAnsi="宋体" w:cs="宋体" w:hint="eastAsia"/>
                <w:sz w:val="20"/>
                <w:szCs w:val="20"/>
              </w:rPr>
              <w:t>组织</w:t>
            </w:r>
          </w:p>
          <w:p w14:paraId="7FA9A258" w14:textId="40F6446A" w:rsidR="00404794" w:rsidRDefault="00404794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【系统】界面上三个</w:t>
            </w:r>
            <w:r w:rsidR="00CC1AF5">
              <w:rPr>
                <w:rFonts w:ascii="宋体" w:hAnsi="宋体" w:cs="宋体" w:hint="eastAsia"/>
                <w:sz w:val="20"/>
                <w:szCs w:val="20"/>
              </w:rPr>
              <w:t>悬浮操作按钮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消失</w:t>
            </w:r>
            <w:r w:rsidR="0003296A">
              <w:rPr>
                <w:rFonts w:ascii="宋体" w:hAnsi="宋体" w:cs="宋体" w:hint="eastAsia"/>
                <w:sz w:val="20"/>
                <w:szCs w:val="20"/>
              </w:rPr>
              <w:t>，同时在该组织节点的下级节点新增一个组织节点</w:t>
            </w:r>
            <w:r w:rsidR="000C6B3C">
              <w:rPr>
                <w:rFonts w:ascii="宋体" w:hAnsi="宋体" w:cs="宋体" w:hint="eastAsia"/>
                <w:sz w:val="20"/>
                <w:szCs w:val="20"/>
              </w:rPr>
              <w:t>输入框</w:t>
            </w:r>
          </w:p>
          <w:p w14:paraId="0090F09C" w14:textId="306158B2" w:rsidR="0003296A" w:rsidRDefault="0003296A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【用户】输入组织名称，鼠标点击该组织节点</w:t>
            </w:r>
            <w:r w:rsidR="000C6B3C">
              <w:rPr>
                <w:rFonts w:ascii="宋体" w:hAnsi="宋体" w:cs="宋体" w:hint="eastAsia"/>
                <w:sz w:val="20"/>
                <w:szCs w:val="20"/>
              </w:rPr>
              <w:t>输入框</w:t>
            </w:r>
            <w:r>
              <w:rPr>
                <w:rFonts w:ascii="宋体" w:hAnsi="宋体" w:cs="宋体" w:hint="eastAsia"/>
                <w:sz w:val="20"/>
                <w:szCs w:val="20"/>
              </w:rPr>
              <w:t>焦点以外的任意处</w:t>
            </w:r>
          </w:p>
          <w:p w14:paraId="74AA9F4A" w14:textId="05B34CF6" w:rsidR="0003296A" w:rsidRPr="00CE18F8" w:rsidRDefault="0003296A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成功新建组织，显示已增加该组织后的新的组织架构树</w:t>
            </w:r>
          </w:p>
          <w:p w14:paraId="1600DAF9" w14:textId="394A2134" w:rsidR="00404794" w:rsidRPr="00CE18F8" w:rsidRDefault="00175995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【用户】点击任意组织节点的编辑</w:t>
            </w:r>
            <w:r w:rsidR="007F109C">
              <w:rPr>
                <w:rFonts w:ascii="宋体" w:hAnsi="宋体" w:cs="宋体" w:hint="eastAsia"/>
                <w:sz w:val="20"/>
                <w:szCs w:val="20"/>
              </w:rPr>
              <w:t>组织</w:t>
            </w:r>
            <w:r>
              <w:rPr>
                <w:rFonts w:ascii="宋体" w:hAnsi="宋体" w:cs="宋体" w:hint="eastAsia"/>
                <w:sz w:val="20"/>
                <w:szCs w:val="20"/>
              </w:rPr>
              <w:t>悬浮按钮</w:t>
            </w:r>
          </w:p>
          <w:p w14:paraId="39DD4392" w14:textId="4E9F12CC" w:rsidR="00404794" w:rsidRPr="00CE18F8" w:rsidRDefault="00404794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【系统】界面上三个</w:t>
            </w:r>
            <w:r w:rsidR="00CC1AF5">
              <w:rPr>
                <w:rFonts w:ascii="宋体" w:hAnsi="宋体" w:cs="宋体" w:hint="eastAsia"/>
                <w:sz w:val="20"/>
                <w:szCs w:val="20"/>
              </w:rPr>
              <w:t>悬浮操作按钮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消失</w:t>
            </w:r>
            <w:r w:rsidR="00C56736">
              <w:rPr>
                <w:rFonts w:ascii="宋体" w:hAnsi="宋体" w:cs="宋体" w:hint="eastAsia"/>
                <w:sz w:val="20"/>
                <w:szCs w:val="20"/>
              </w:rPr>
              <w:t>，同时该组织节点变成可编辑状态</w:t>
            </w:r>
          </w:p>
          <w:p w14:paraId="00F1F63C" w14:textId="27C4F057" w:rsidR="00C56736" w:rsidRDefault="00D14A42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 w:rsidR="00C56736">
              <w:rPr>
                <w:rFonts w:ascii="宋体" w:hAnsi="宋体" w:cs="宋体" w:hint="eastAsia"/>
                <w:sz w:val="20"/>
                <w:szCs w:val="20"/>
              </w:rPr>
              <w:t>输入信息，鼠标点击该组织节点焦点以外的任意处</w:t>
            </w:r>
          </w:p>
          <w:p w14:paraId="148C0578" w14:textId="63F2B1D4" w:rsidR="00C56736" w:rsidRPr="00CE18F8" w:rsidRDefault="00C56736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成功修改组织，显示已修改该组织后的新的组织架构树</w:t>
            </w:r>
          </w:p>
          <w:p w14:paraId="0B7768E7" w14:textId="250ECBE8" w:rsidR="00404794" w:rsidRPr="00A126C8" w:rsidRDefault="00A126C8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点击任意组织节点的删除组织悬浮按钮</w:t>
            </w:r>
          </w:p>
          <w:p w14:paraId="7F002262" w14:textId="22934F28" w:rsidR="00404794" w:rsidRPr="00CE18F8" w:rsidRDefault="00404794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【系统】界面上三个</w:t>
            </w:r>
            <w:r w:rsidR="00CC1AF5">
              <w:rPr>
                <w:rFonts w:ascii="宋体" w:hAnsi="宋体" w:cs="宋体" w:hint="eastAsia"/>
                <w:sz w:val="20"/>
                <w:szCs w:val="20"/>
              </w:rPr>
              <w:t>悬浮操作按钮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消失</w:t>
            </w:r>
          </w:p>
          <w:p w14:paraId="4333F9D8" w14:textId="543B9813" w:rsidR="00404794" w:rsidRPr="00CE18F8" w:rsidRDefault="00404794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【系统】在当前页面</w:t>
            </w:r>
            <w:r w:rsidR="00BC6E80" w:rsidRPr="00CE18F8">
              <w:rPr>
                <w:rFonts w:ascii="宋体" w:hAnsi="宋体" w:cs="宋体" w:hint="eastAsia"/>
                <w:sz w:val="20"/>
                <w:szCs w:val="20"/>
              </w:rPr>
              <w:t>弹窗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，提示是否确认删除</w:t>
            </w:r>
          </w:p>
          <w:p w14:paraId="1332167A" w14:textId="77777777" w:rsidR="00404794" w:rsidRPr="00CE18F8" w:rsidRDefault="00404794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【用户】点击确定</w:t>
            </w:r>
          </w:p>
          <w:p w14:paraId="4203521A" w14:textId="02EB29E9" w:rsidR="00404794" w:rsidRPr="00CE18F8" w:rsidRDefault="007F109C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【系统】在当前页面显示已删除该组织</w:t>
            </w:r>
            <w:r w:rsidR="00404794" w:rsidRPr="00CE18F8">
              <w:rPr>
                <w:rFonts w:ascii="宋体" w:hAnsi="宋体" w:cs="宋体" w:hint="eastAsia"/>
                <w:sz w:val="20"/>
                <w:szCs w:val="20"/>
              </w:rPr>
              <w:t>后的新的组织架构树</w:t>
            </w:r>
          </w:p>
          <w:p w14:paraId="2A3A2455" w14:textId="4B4D3308" w:rsidR="00183C01" w:rsidRPr="00CE18F8" w:rsidRDefault="00126643" w:rsidP="00CE11CE">
            <w:pPr>
              <w:pStyle w:val="af3"/>
              <w:widowControl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【用户】用例终止</w:t>
            </w:r>
          </w:p>
        </w:tc>
      </w:tr>
      <w:tr w:rsidR="00CE18F8" w:rsidRPr="00CE18F8" w14:paraId="2A3A2459" w14:textId="77777777" w:rsidTr="21C48B88">
        <w:trPr>
          <w:trHeight w:val="130"/>
          <w:jc w:val="center"/>
        </w:trPr>
        <w:tc>
          <w:tcPr>
            <w:tcW w:w="24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A2457" w14:textId="77777777" w:rsidR="00183C01" w:rsidRPr="00CE18F8" w:rsidRDefault="00183C01" w:rsidP="002B114D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A2458" w14:textId="114CCAFC" w:rsidR="00183C01" w:rsidRPr="00CE18F8" w:rsidRDefault="00183C01" w:rsidP="00E7082F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Cambria" w:hAnsi="Cambria" w:cs="宋体"/>
                <w:sz w:val="20"/>
                <w:szCs w:val="20"/>
              </w:rPr>
              <w:t>Post-condition/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后置条件：</w:t>
            </w:r>
            <w:r w:rsidR="00E7082F" w:rsidRPr="00CE18F8">
              <w:rPr>
                <w:rFonts w:ascii="宋体" w:hAnsi="宋体" w:cs="宋体" w:hint="eastAsia"/>
                <w:sz w:val="20"/>
                <w:szCs w:val="20"/>
              </w:rPr>
              <w:t>日志模块记录</w:t>
            </w:r>
            <w:r w:rsidR="00E7082F">
              <w:rPr>
                <w:rFonts w:ascii="宋体" w:hAnsi="宋体" w:cs="宋体" w:hint="eastAsia"/>
                <w:sz w:val="20"/>
                <w:szCs w:val="20"/>
              </w:rPr>
              <w:t>组织</w:t>
            </w:r>
            <w:r w:rsidR="00E7082F" w:rsidRPr="00CE18F8">
              <w:rPr>
                <w:rFonts w:ascii="宋体" w:hAnsi="宋体" w:cs="宋体" w:hint="eastAsia"/>
                <w:sz w:val="20"/>
                <w:szCs w:val="20"/>
              </w:rPr>
              <w:t>变更信息及异常信息</w:t>
            </w:r>
          </w:p>
        </w:tc>
      </w:tr>
      <w:tr w:rsidR="00CE18F8" w:rsidRPr="00CE18F8" w14:paraId="2A3A2465" w14:textId="77777777" w:rsidTr="21C48B88">
        <w:trPr>
          <w:trHeight w:val="187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61" w14:textId="77777777" w:rsidR="00183C01" w:rsidRPr="00CE18F8" w:rsidRDefault="00183C01" w:rsidP="002B114D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Business Rules/</w:t>
            </w:r>
          </w:p>
          <w:p w14:paraId="2A3A2462" w14:textId="77777777" w:rsidR="00183C01" w:rsidRPr="00CE18F8" w:rsidRDefault="00183C01" w:rsidP="002B114D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业务逻辑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4CB45" w14:textId="03C62032" w:rsidR="00FC5EB4" w:rsidRPr="00CE18F8" w:rsidRDefault="0071700E" w:rsidP="00CE11CE">
            <w:pPr>
              <w:pStyle w:val="af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界面</w:t>
            </w:r>
            <w:r w:rsidR="00126643" w:rsidRPr="00CE18F8">
              <w:rPr>
                <w:rFonts w:ascii="宋体" w:hAnsi="宋体" w:cs="宋体" w:hint="eastAsia"/>
                <w:sz w:val="20"/>
                <w:szCs w:val="20"/>
              </w:rPr>
              <w:t>左侧显示的组织架构树要包括所有的部门以及子部门，并且体现相互之间的</w:t>
            </w:r>
            <w:r w:rsidR="001879BE" w:rsidRPr="00CE18F8">
              <w:rPr>
                <w:rFonts w:ascii="宋体" w:hAnsi="宋体" w:cs="宋体" w:hint="eastAsia"/>
                <w:sz w:val="20"/>
                <w:szCs w:val="20"/>
              </w:rPr>
              <w:t>包含</w:t>
            </w:r>
            <w:r w:rsidR="00126643" w:rsidRPr="00CE18F8">
              <w:rPr>
                <w:rFonts w:ascii="宋体" w:hAnsi="宋体" w:cs="宋体" w:hint="eastAsia"/>
                <w:sz w:val="20"/>
                <w:szCs w:val="20"/>
              </w:rPr>
              <w:t>关系</w:t>
            </w:r>
          </w:p>
          <w:p w14:paraId="2D784312" w14:textId="5431C1BC" w:rsidR="008E6FCE" w:rsidRDefault="0004562E" w:rsidP="00CE11CE">
            <w:pPr>
              <w:pStyle w:val="af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新建</w:t>
            </w:r>
            <w:r w:rsidR="00A34D4B">
              <w:rPr>
                <w:rFonts w:ascii="宋体" w:hAnsi="宋体" w:cs="宋体" w:hint="eastAsia"/>
                <w:sz w:val="20"/>
                <w:szCs w:val="20"/>
              </w:rPr>
              <w:t>组织</w:t>
            </w:r>
            <w:r w:rsidR="001E33F8" w:rsidRPr="00CE18F8">
              <w:rPr>
                <w:rFonts w:ascii="宋体" w:hAnsi="宋体" w:cs="宋体" w:hint="eastAsia"/>
                <w:sz w:val="20"/>
                <w:szCs w:val="20"/>
              </w:rPr>
              <w:t>时，</w:t>
            </w:r>
            <w:r w:rsidR="00A34D4B">
              <w:rPr>
                <w:rFonts w:ascii="宋体" w:hAnsi="宋体" w:cs="宋体" w:hint="eastAsia"/>
                <w:sz w:val="20"/>
                <w:szCs w:val="20"/>
              </w:rPr>
              <w:t>组织编号自动生成，且一个组织</w:t>
            </w:r>
            <w:r w:rsidR="008E6FCE" w:rsidRPr="00CE18F8">
              <w:rPr>
                <w:rFonts w:ascii="宋体" w:hAnsi="宋体" w:cs="宋体" w:hint="eastAsia"/>
                <w:sz w:val="20"/>
                <w:szCs w:val="20"/>
              </w:rPr>
              <w:t>只有一个编号，保证唯一性</w:t>
            </w:r>
          </w:p>
          <w:p w14:paraId="42F3732A" w14:textId="09D8374C" w:rsidR="007F109C" w:rsidRDefault="001035C3" w:rsidP="00CE11CE">
            <w:pPr>
              <w:pStyle w:val="af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新建</w:t>
            </w:r>
            <w:r w:rsidR="00A34D4B">
              <w:rPr>
                <w:rFonts w:ascii="宋体" w:hAnsi="宋体" w:cs="宋体" w:hint="eastAsia"/>
                <w:sz w:val="20"/>
                <w:szCs w:val="20"/>
              </w:rPr>
              <w:t>组织</w:t>
            </w:r>
            <w:r w:rsidR="007F109C">
              <w:rPr>
                <w:rFonts w:ascii="宋体" w:hAnsi="宋体" w:cs="宋体" w:hint="eastAsia"/>
                <w:sz w:val="20"/>
                <w:szCs w:val="20"/>
              </w:rPr>
              <w:t>时，组织名称为必填项</w:t>
            </w:r>
          </w:p>
          <w:p w14:paraId="2BC91A1A" w14:textId="5134BA17" w:rsidR="003B2117" w:rsidRPr="003B2117" w:rsidRDefault="003B2117" w:rsidP="00CE11CE">
            <w:pPr>
              <w:pStyle w:val="af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用户只能在组织下进行添加，一个用户只属于一个组织，一个组织可以包含多个用户</w:t>
            </w:r>
          </w:p>
          <w:p w14:paraId="26D5B13A" w14:textId="1AEEF3F3" w:rsidR="00DD1B6C" w:rsidRDefault="001035C3" w:rsidP="00CE11CE">
            <w:pPr>
              <w:pStyle w:val="af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组织的编辑在该组织节点上</w:t>
            </w:r>
          </w:p>
          <w:p w14:paraId="26261488" w14:textId="64B90852" w:rsidR="009A2E79" w:rsidRPr="00CE18F8" w:rsidRDefault="009A2E79" w:rsidP="00CE11CE">
            <w:pPr>
              <w:pStyle w:val="af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组织下若有用户，则不可直接删除组织，必须将用户清理完毕后，才可删除组织</w:t>
            </w:r>
          </w:p>
          <w:p w14:paraId="49F73786" w14:textId="74CA0D9E" w:rsidR="00691124" w:rsidRDefault="001035C3" w:rsidP="00CE11CE">
            <w:pPr>
              <w:pStyle w:val="af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组织架构树正上方显示操作按钮（新</w:t>
            </w:r>
            <w:r w:rsidR="00A87569">
              <w:rPr>
                <w:rFonts w:ascii="宋体" w:hAnsi="宋体" w:cs="宋体" w:hint="eastAsia"/>
                <w:sz w:val="20"/>
                <w:szCs w:val="20"/>
              </w:rPr>
              <w:t>建组织、编辑组织、删除组织），可点击组织节点，再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点击操作按钮对组织进行操作</w:t>
            </w:r>
            <w:r w:rsidR="005B7518">
              <w:rPr>
                <w:rFonts w:ascii="宋体" w:hAnsi="宋体" w:cs="宋体" w:hint="eastAsia"/>
                <w:sz w:val="20"/>
                <w:szCs w:val="20"/>
              </w:rPr>
              <w:t>；该操作与点击</w:t>
            </w:r>
            <w:r w:rsidR="00874A30">
              <w:rPr>
                <w:rFonts w:ascii="宋体" w:hAnsi="宋体" w:cs="宋体" w:hint="eastAsia"/>
                <w:sz w:val="20"/>
                <w:szCs w:val="20"/>
              </w:rPr>
              <w:t>对应的</w:t>
            </w:r>
            <w:r w:rsidR="005B7518">
              <w:rPr>
                <w:rFonts w:ascii="宋体" w:hAnsi="宋体" w:cs="宋体" w:hint="eastAsia"/>
                <w:sz w:val="20"/>
                <w:szCs w:val="20"/>
              </w:rPr>
              <w:t>组织节点</w:t>
            </w:r>
            <w:r w:rsidR="00874A30">
              <w:rPr>
                <w:rFonts w:ascii="宋体" w:hAnsi="宋体" w:cs="宋体" w:hint="eastAsia"/>
                <w:sz w:val="20"/>
                <w:szCs w:val="20"/>
              </w:rPr>
              <w:t>的</w:t>
            </w:r>
            <w:r w:rsidR="005B7518">
              <w:rPr>
                <w:rFonts w:ascii="宋体" w:hAnsi="宋体" w:cs="宋体" w:hint="eastAsia"/>
                <w:sz w:val="20"/>
                <w:szCs w:val="20"/>
              </w:rPr>
              <w:t>悬浮</w:t>
            </w:r>
            <w:r w:rsidR="00874A30">
              <w:rPr>
                <w:rFonts w:ascii="宋体" w:hAnsi="宋体" w:cs="宋体" w:hint="eastAsia"/>
                <w:sz w:val="20"/>
                <w:szCs w:val="20"/>
              </w:rPr>
              <w:t>按钮</w:t>
            </w:r>
            <w:r w:rsidR="005B7518">
              <w:rPr>
                <w:rFonts w:ascii="宋体" w:hAnsi="宋体" w:cs="宋体" w:hint="eastAsia"/>
                <w:sz w:val="20"/>
                <w:szCs w:val="20"/>
              </w:rPr>
              <w:t>效果相同</w:t>
            </w:r>
          </w:p>
          <w:p w14:paraId="6F659BB1" w14:textId="1A00D985" w:rsidR="001035C3" w:rsidRDefault="00E6054C" w:rsidP="00CE11CE">
            <w:pPr>
              <w:pStyle w:val="af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用户点击组织架构树下方的导入模板下载，</w:t>
            </w:r>
            <w:r w:rsidR="001035C3">
              <w:rPr>
                <w:rFonts w:ascii="宋体" w:hAnsi="宋体" w:cs="宋体" w:hint="eastAsia"/>
                <w:sz w:val="20"/>
                <w:szCs w:val="20"/>
              </w:rPr>
              <w:t>可根据模板整理组织信息</w:t>
            </w:r>
            <w:r>
              <w:rPr>
                <w:rFonts w:ascii="宋体" w:hAnsi="宋体" w:cs="宋体" w:hint="eastAsia"/>
                <w:sz w:val="20"/>
                <w:szCs w:val="20"/>
              </w:rPr>
              <w:t>，点击导入按钮，可</w:t>
            </w:r>
            <w:r w:rsidR="001035C3">
              <w:rPr>
                <w:rFonts w:ascii="宋体" w:hAnsi="宋体" w:cs="宋体" w:hint="eastAsia"/>
                <w:sz w:val="20"/>
                <w:szCs w:val="20"/>
              </w:rPr>
              <w:t>导入</w:t>
            </w:r>
            <w:r w:rsidR="009C6F09">
              <w:rPr>
                <w:rFonts w:ascii="宋体" w:hAnsi="宋体" w:cs="宋体" w:hint="eastAsia"/>
                <w:sz w:val="20"/>
                <w:szCs w:val="20"/>
              </w:rPr>
              <w:t>组织</w:t>
            </w:r>
            <w:r w:rsidR="005C4FDA">
              <w:rPr>
                <w:rFonts w:ascii="宋体" w:hAnsi="宋体" w:cs="宋体" w:hint="eastAsia"/>
                <w:sz w:val="20"/>
                <w:szCs w:val="20"/>
              </w:rPr>
              <w:t>；导入组织时只做更新操作，不做覆盖操作</w:t>
            </w:r>
          </w:p>
          <w:p w14:paraId="5BF295DF" w14:textId="77777777" w:rsidR="001035C3" w:rsidRDefault="001035C3" w:rsidP="00CE11CE">
            <w:pPr>
              <w:pStyle w:val="af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可使用鼠标拖拽组织节点进行组织的移动，但只能移至当前组织节点的同级或下级节点处</w:t>
            </w:r>
          </w:p>
          <w:p w14:paraId="6D8F0E9C" w14:textId="44F920CE" w:rsidR="00810A0E" w:rsidRDefault="00810A0E" w:rsidP="00CE11CE">
            <w:pPr>
              <w:pStyle w:val="af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点击组织节点左侧的展开按钮，可展开该组织节点的子节点</w:t>
            </w:r>
          </w:p>
          <w:p w14:paraId="2A3A2464" w14:textId="1FD61FE7" w:rsidR="008D37DD" w:rsidRPr="00CE18F8" w:rsidRDefault="008D37DD" w:rsidP="00CE11CE">
            <w:pPr>
              <w:pStyle w:val="af3"/>
              <w:widowControl/>
              <w:numPr>
                <w:ilvl w:val="0"/>
                <w:numId w:val="2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鼠标双击组织节点，可展开该组织节点的子节点</w:t>
            </w:r>
          </w:p>
        </w:tc>
      </w:tr>
      <w:tr w:rsidR="00CE18F8" w:rsidRPr="00CE18F8" w14:paraId="2A3A2476" w14:textId="77777777" w:rsidTr="21C48B88">
        <w:trPr>
          <w:trHeight w:val="7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66" w14:textId="77777777" w:rsidR="00183C01" w:rsidRPr="00CE18F8" w:rsidRDefault="00183C01" w:rsidP="002B114D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lastRenderedPageBreak/>
              <w:t>Field/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界面元素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62D77" w14:textId="77777777" w:rsidR="00132747" w:rsidRDefault="00CE4318" w:rsidP="00CE11CE">
            <w:pPr>
              <w:pStyle w:val="af3"/>
              <w:numPr>
                <w:ilvl w:val="0"/>
                <w:numId w:val="40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系统主界面</w:t>
            </w:r>
          </w:p>
          <w:p w14:paraId="412CF4B9" w14:textId="61AEC62B" w:rsidR="00A70F4A" w:rsidRDefault="00CE4318" w:rsidP="00A70F4A">
            <w:pPr>
              <w:pStyle w:val="af3"/>
              <w:ind w:left="36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132747"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="00A87569">
              <w:rPr>
                <w:rFonts w:ascii="宋体" w:hAnsi="宋体" w:cs="宋体" w:hint="eastAsia"/>
                <w:sz w:val="20"/>
                <w:szCs w:val="20"/>
              </w:rPr>
              <w:t>管理</w:t>
            </w:r>
          </w:p>
          <w:p w14:paraId="3863F7CC" w14:textId="3FC597CA" w:rsidR="000B37F4" w:rsidRDefault="000B37F4" w:rsidP="001E30EE">
            <w:pPr>
              <w:pStyle w:val="af3"/>
              <w:ind w:left="36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新建按钮 编辑按钮 删除按钮 </w:t>
            </w:r>
          </w:p>
          <w:p w14:paraId="49E49C1C" w14:textId="77777777" w:rsidR="000B37F4" w:rsidRDefault="001E30EE" w:rsidP="000B37F4">
            <w:pPr>
              <w:pStyle w:val="af3"/>
              <w:ind w:left="36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组织架构树</w:t>
            </w:r>
          </w:p>
          <w:p w14:paraId="1A5D040A" w14:textId="2543B485" w:rsidR="008009F9" w:rsidRDefault="008009F9" w:rsidP="000B37F4">
            <w:pPr>
              <w:pStyle w:val="af3"/>
              <w:ind w:left="36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导入按钮 导入模板下载</w:t>
            </w:r>
          </w:p>
          <w:p w14:paraId="49981067" w14:textId="5AEFF4A3" w:rsidR="00CE4318" w:rsidRPr="008669EE" w:rsidRDefault="00CE4318" w:rsidP="00CE11CE">
            <w:pPr>
              <w:pStyle w:val="af3"/>
              <w:widowControl/>
              <w:numPr>
                <w:ilvl w:val="0"/>
                <w:numId w:val="4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8669EE">
              <w:rPr>
                <w:rFonts w:ascii="宋体" w:hAnsi="宋体" w:cs="宋体" w:hint="eastAsia"/>
                <w:sz w:val="20"/>
                <w:szCs w:val="20"/>
              </w:rPr>
              <w:t>删除</w:t>
            </w:r>
            <w:r w:rsidR="00132747">
              <w:rPr>
                <w:rFonts w:ascii="宋体" w:hAnsi="宋体" w:cs="宋体" w:hint="eastAsia"/>
                <w:sz w:val="20"/>
                <w:szCs w:val="20"/>
              </w:rPr>
              <w:t>组织</w:t>
            </w:r>
            <w:r w:rsidR="00BC6E80" w:rsidRPr="008669EE">
              <w:rPr>
                <w:rFonts w:ascii="宋体" w:hAnsi="宋体" w:cs="宋体" w:hint="eastAsia"/>
                <w:sz w:val="20"/>
                <w:szCs w:val="20"/>
              </w:rPr>
              <w:t>弹窗</w:t>
            </w:r>
            <w:r w:rsidRPr="008669EE">
              <w:rPr>
                <w:rFonts w:ascii="宋体" w:hAnsi="宋体" w:cs="宋体" w:hint="eastAsia"/>
                <w:sz w:val="20"/>
                <w:szCs w:val="20"/>
              </w:rPr>
              <w:t>：</w:t>
            </w:r>
          </w:p>
          <w:p w14:paraId="4288FADD" w14:textId="77777777" w:rsidR="00CE4318" w:rsidRDefault="00CE4318" w:rsidP="008669EE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8669EE">
              <w:rPr>
                <w:rFonts w:ascii="宋体" w:hAnsi="宋体" w:cs="宋体" w:hint="eastAsia"/>
                <w:sz w:val="20"/>
                <w:szCs w:val="20"/>
              </w:rPr>
              <w:t>是否确认删除？</w:t>
            </w:r>
          </w:p>
          <w:p w14:paraId="2A3A2475" w14:textId="32A04E55" w:rsidR="00132747" w:rsidRPr="00CE18F8" w:rsidRDefault="00132747" w:rsidP="008669EE">
            <w:pPr>
              <w:pStyle w:val="af3"/>
              <w:widowControl/>
              <w:ind w:left="420" w:firstLineChars="0" w:firstLine="0"/>
              <w:rPr>
                <w:rFonts w:ascii="宋体" w:eastAsiaTheme="minorEastAsia" w:hAnsi="宋体" w:cs="宋体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取消按钮 确定按钮</w:t>
            </w:r>
          </w:p>
        </w:tc>
      </w:tr>
    </w:tbl>
    <w:p w14:paraId="2A3A2477" w14:textId="314405EA" w:rsidR="00CE13FF" w:rsidRPr="00CE18F8" w:rsidRDefault="00DC0230" w:rsidP="00687E19">
      <w:pPr>
        <w:pStyle w:val="NumHeading2"/>
        <w:rPr>
          <w:color w:val="auto"/>
          <w:lang w:eastAsia="zh-CN"/>
        </w:rPr>
      </w:pPr>
      <w:r w:rsidRPr="00CE18F8">
        <w:rPr>
          <w:rFonts w:hint="eastAsia"/>
          <w:color w:val="auto"/>
          <w:lang w:eastAsia="zh-CN"/>
        </w:rPr>
        <w:t>密码管理</w:t>
      </w:r>
    </w:p>
    <w:tbl>
      <w:tblPr>
        <w:tblW w:w="8684" w:type="dxa"/>
        <w:jc w:val="center"/>
        <w:tblLook w:val="04A0" w:firstRow="1" w:lastRow="0" w:firstColumn="1" w:lastColumn="0" w:noHBand="0" w:noVBand="1"/>
      </w:tblPr>
      <w:tblGrid>
        <w:gridCol w:w="2497"/>
        <w:gridCol w:w="6187"/>
      </w:tblGrid>
      <w:tr w:rsidR="00CE18F8" w:rsidRPr="00CE18F8" w14:paraId="2A3A247A" w14:textId="77777777" w:rsidTr="00A11D63">
        <w:trPr>
          <w:trHeight w:val="101"/>
          <w:jc w:val="center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78" w14:textId="45276AF1" w:rsidR="007E6BDE" w:rsidRPr="00CE18F8" w:rsidRDefault="007E6BDE" w:rsidP="007E11FC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Use </w:t>
            </w:r>
            <w:r w:rsidR="00C62B50">
              <w:rPr>
                <w:rFonts w:ascii="宋体" w:eastAsia="宋体" w:hAnsi="宋体" w:cs="宋体"/>
                <w:b/>
                <w:bCs/>
                <w:lang w:eastAsia="zh-CN"/>
              </w:rPr>
              <w:t>Case</w:t>
            </w: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 ID/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用例标识号</w:t>
            </w:r>
          </w:p>
        </w:tc>
        <w:tc>
          <w:tcPr>
            <w:tcW w:w="61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79" w14:textId="59C7ABD8" w:rsidR="007E6BDE" w:rsidRPr="00CE18F8" w:rsidRDefault="00DC0230" w:rsidP="00DC023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6</w:t>
            </w:r>
          </w:p>
        </w:tc>
      </w:tr>
      <w:tr w:rsidR="00CE18F8" w:rsidRPr="00CE18F8" w14:paraId="2A3A247D" w14:textId="77777777" w:rsidTr="00A11D63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7B" w14:textId="77777777" w:rsidR="007E6BDE" w:rsidRPr="00CE18F8" w:rsidRDefault="007E6BDE" w:rsidP="007E11FC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Title/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用例名称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7C" w14:textId="7DF550CA" w:rsidR="007E6BDE" w:rsidRPr="00CE18F8" w:rsidRDefault="00DC0230" w:rsidP="007E11FC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密码管理</w:t>
            </w:r>
          </w:p>
        </w:tc>
      </w:tr>
      <w:tr w:rsidR="00CE18F8" w:rsidRPr="00CE18F8" w14:paraId="2A3A2480" w14:textId="77777777" w:rsidTr="00A11D63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7E" w14:textId="77777777" w:rsidR="007E6BDE" w:rsidRPr="00CE18F8" w:rsidRDefault="007E6BDE" w:rsidP="007E11FC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Parent Feature ID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7F" w14:textId="232DC2E6" w:rsidR="007E6BDE" w:rsidRPr="00CE18F8" w:rsidRDefault="00DC0230" w:rsidP="00DC023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6</w:t>
            </w:r>
          </w:p>
        </w:tc>
      </w:tr>
      <w:tr w:rsidR="00CE18F8" w:rsidRPr="00CE18F8" w14:paraId="2A3A2483" w14:textId="77777777" w:rsidTr="00A11D63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81" w14:textId="77777777" w:rsidR="007E6BDE" w:rsidRPr="00CE18F8" w:rsidRDefault="007E6BDE" w:rsidP="007E11FC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Actor/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角色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82" w14:textId="2BE99B60" w:rsidR="007E6BDE" w:rsidRPr="00CE18F8" w:rsidRDefault="007E6BDE" w:rsidP="007E11FC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CE18F8" w:rsidRPr="00CE18F8" w14:paraId="2A3A2488" w14:textId="77777777" w:rsidTr="00A11D63">
        <w:trPr>
          <w:trHeight w:val="151"/>
          <w:jc w:val="center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84" w14:textId="77777777" w:rsidR="007E6BDE" w:rsidRPr="00CE18F8" w:rsidRDefault="007E6BDE" w:rsidP="007E11FC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Description &amp; Intent/</w:t>
            </w:r>
          </w:p>
          <w:p w14:paraId="2A3A2485" w14:textId="77777777" w:rsidR="007E6BDE" w:rsidRPr="00CE18F8" w:rsidRDefault="007E6BDE" w:rsidP="007E11FC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说明和目的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86" w14:textId="55B349FD" w:rsidR="007E6BDE" w:rsidRPr="00CE18F8" w:rsidRDefault="007E6BDE" w:rsidP="007E11FC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说明：</w:t>
            </w:r>
            <w:r w:rsidR="00FC1E30" w:rsidRPr="00CE18F8">
              <w:rPr>
                <w:rFonts w:ascii="宋体" w:eastAsia="宋体" w:hAnsi="宋体" w:cs="宋体" w:hint="eastAsia"/>
                <w:lang w:eastAsia="zh-CN"/>
              </w:rPr>
              <w:t>密码管理包括密码安全等级、密码策略和超时管理机制</w:t>
            </w:r>
          </w:p>
          <w:p w14:paraId="2A3A2487" w14:textId="0E6D53CF" w:rsidR="007E6BDE" w:rsidRPr="00CE18F8" w:rsidRDefault="007E6BDE" w:rsidP="00FC1E3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目的：</w:t>
            </w:r>
            <w:r w:rsidR="00FC1E30" w:rsidRPr="00CE18F8">
              <w:rPr>
                <w:rFonts w:ascii="宋体" w:eastAsia="宋体" w:hAnsi="宋体" w:cs="宋体" w:hint="eastAsia"/>
                <w:lang w:eastAsia="zh-CN"/>
              </w:rPr>
              <w:t>实现统一用户的密码管理功能</w:t>
            </w:r>
          </w:p>
        </w:tc>
      </w:tr>
      <w:tr w:rsidR="00CE18F8" w:rsidRPr="00CE18F8" w14:paraId="2A3A248B" w14:textId="77777777" w:rsidTr="00A11D63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89" w14:textId="77777777" w:rsidR="00154785" w:rsidRPr="00CE18F8" w:rsidRDefault="00154785" w:rsidP="007E11FC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Priority/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优先级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8A" w14:textId="694669E5" w:rsidR="00154785" w:rsidRPr="00CE18F8" w:rsidRDefault="00E677CD" w:rsidP="007E11FC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重要不</w:t>
            </w:r>
            <w:r w:rsidR="00154785" w:rsidRPr="00CE18F8">
              <w:rPr>
                <w:rFonts w:ascii="宋体" w:eastAsia="宋体" w:hAnsi="宋体" w:cs="宋体" w:hint="eastAsia"/>
                <w:lang w:eastAsia="zh-CN"/>
              </w:rPr>
              <w:t>紧急</w:t>
            </w:r>
          </w:p>
        </w:tc>
      </w:tr>
      <w:tr w:rsidR="00CE18F8" w:rsidRPr="00CE18F8" w14:paraId="2A3A248F" w14:textId="77777777" w:rsidTr="00A11D63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8C" w14:textId="77777777" w:rsidR="00154785" w:rsidRPr="00CE18F8" w:rsidRDefault="00154785" w:rsidP="007E11FC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Pre-condition/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前置条件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D6BD6" w14:textId="77777777" w:rsidR="00154785" w:rsidRPr="00CE18F8" w:rsidRDefault="00154785" w:rsidP="00BF625B">
            <w:pPr>
              <w:pStyle w:val="af3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进入密码重置页面中输入新密码</w:t>
            </w:r>
          </w:p>
          <w:p w14:paraId="12D8C0EB" w14:textId="77777777" w:rsidR="00154785" w:rsidRPr="00CE18F8" w:rsidRDefault="00154785" w:rsidP="00BF625B">
            <w:pPr>
              <w:pStyle w:val="af3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或进入人员管理页面，人员基础信息维护，鼠标右键点击用户，选择密码重置功能，进入密码重置页面中输入新密码</w:t>
            </w:r>
          </w:p>
          <w:p w14:paraId="2A3A248E" w14:textId="75D52DC0" w:rsidR="00B66480" w:rsidRPr="00CE18F8" w:rsidRDefault="00B66480" w:rsidP="00BF625B">
            <w:pPr>
              <w:pStyle w:val="af3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具有权限的用户进入密码管理界面</w:t>
            </w:r>
          </w:p>
        </w:tc>
      </w:tr>
      <w:tr w:rsidR="00CE18F8" w:rsidRPr="00CE18F8" w14:paraId="2A3A2496" w14:textId="77777777" w:rsidTr="00A11D63">
        <w:trPr>
          <w:trHeight w:val="264"/>
          <w:jc w:val="center"/>
        </w:trPr>
        <w:tc>
          <w:tcPr>
            <w:tcW w:w="24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90" w14:textId="77777777" w:rsidR="00154785" w:rsidRPr="00CE18F8" w:rsidRDefault="00154785" w:rsidP="007E11FC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Main Scenario/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主场景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39D08" w14:textId="043D3EDC" w:rsidR="00114BAB" w:rsidRPr="00CE18F8" w:rsidRDefault="00114BAB" w:rsidP="00114BAB">
            <w:pPr>
              <w:ind w:left="0"/>
              <w:rPr>
                <w:rFonts w:ascii="宋体" w:eastAsiaTheme="minorEastAsia" w:hAnsi="宋体" w:cs="宋体"/>
                <w:lang w:eastAsia="zh-CN"/>
              </w:rPr>
            </w:pPr>
            <w:r w:rsidRPr="00CE18F8">
              <w:rPr>
                <w:rFonts w:ascii="宋体" w:eastAsiaTheme="minorEastAsia" w:hAnsi="宋体" w:cs="宋体" w:hint="eastAsia"/>
                <w:lang w:eastAsia="zh-CN"/>
              </w:rPr>
              <w:t>用户密码管理：</w:t>
            </w:r>
          </w:p>
          <w:p w14:paraId="2A3A2491" w14:textId="10F32811" w:rsidR="00154785" w:rsidRPr="00CE18F8" w:rsidRDefault="00154785" w:rsidP="00BF625B">
            <w:pPr>
              <w:pStyle w:val="af3"/>
              <w:widowControl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【系统】显示</w:t>
            </w:r>
            <w:r w:rsidR="0049639D" w:rsidRPr="00CE18F8">
              <w:rPr>
                <w:rFonts w:ascii="宋体" w:hAnsi="宋体" w:cs="宋体" w:hint="eastAsia"/>
                <w:sz w:val="20"/>
                <w:szCs w:val="20"/>
              </w:rPr>
              <w:t>输入新密码文本框</w:t>
            </w:r>
            <w:r w:rsidR="00B66480" w:rsidRPr="00CE18F8">
              <w:rPr>
                <w:rFonts w:ascii="宋体" w:hAnsi="宋体" w:cs="宋体" w:hint="eastAsia"/>
                <w:sz w:val="20"/>
                <w:szCs w:val="20"/>
              </w:rPr>
              <w:t>，并在正下方提示密码设置规则</w:t>
            </w:r>
          </w:p>
          <w:p w14:paraId="2A3A2492" w14:textId="25C804AA" w:rsidR="00154785" w:rsidRPr="00CE18F8" w:rsidRDefault="0049639D" w:rsidP="00BF625B">
            <w:pPr>
              <w:pStyle w:val="af3"/>
              <w:widowControl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【用户】输入新密码</w:t>
            </w:r>
          </w:p>
          <w:p w14:paraId="2A3A2493" w14:textId="7F10DF92" w:rsidR="00154785" w:rsidRPr="00CE18F8" w:rsidRDefault="0049639D" w:rsidP="00BF625B">
            <w:pPr>
              <w:pStyle w:val="af3"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【系统】出现对新密码的安全等级判断条形码：低、中、高</w:t>
            </w:r>
          </w:p>
          <w:p w14:paraId="455DD0C3" w14:textId="67793489" w:rsidR="0049639D" w:rsidRPr="00CE18F8" w:rsidRDefault="0049639D" w:rsidP="00BF625B">
            <w:pPr>
              <w:pStyle w:val="af3"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【系统】判断密码是否符合系统对密码的</w:t>
            </w:r>
            <w:r w:rsidR="00637337" w:rsidRPr="00CE18F8">
              <w:rPr>
                <w:rFonts w:ascii="宋体" w:hAnsi="宋体" w:cs="宋体" w:hint="eastAsia"/>
                <w:sz w:val="20"/>
                <w:szCs w:val="20"/>
              </w:rPr>
              <w:t>规则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要求，若满足要求，系统提示√，若不满足要求，系统提示：密码安全等级低，请重新设置密码</w:t>
            </w:r>
          </w:p>
          <w:p w14:paraId="2A3A2494" w14:textId="34C2D716" w:rsidR="00154785" w:rsidRPr="00CE18F8" w:rsidRDefault="0049639D" w:rsidP="00BF625B">
            <w:pPr>
              <w:pStyle w:val="af3"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【用户】确认密码，重新输入一遍密码，用户点击重置密码</w:t>
            </w:r>
          </w:p>
          <w:p w14:paraId="3F5E1D09" w14:textId="00F6A2D1" w:rsidR="0049639D" w:rsidRPr="00CE18F8" w:rsidRDefault="0049639D" w:rsidP="00BF625B">
            <w:pPr>
              <w:pStyle w:val="af3"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【系统】提示密码重置成功</w:t>
            </w:r>
          </w:p>
          <w:p w14:paraId="73438C27" w14:textId="4ACE8FF3" w:rsidR="00114BAB" w:rsidRPr="00CE18F8" w:rsidRDefault="00114BAB" w:rsidP="00114BAB">
            <w:pPr>
              <w:ind w:left="0"/>
              <w:rPr>
                <w:rFonts w:ascii="宋体" w:hAnsi="宋体" w:cs="宋体"/>
              </w:rPr>
            </w:pPr>
            <w:r w:rsidRPr="00CE18F8">
              <w:rPr>
                <w:rFonts w:ascii="宋体" w:hAnsi="宋体" w:cs="宋体" w:hint="eastAsia"/>
              </w:rPr>
              <w:t>管理员密码管理</w:t>
            </w:r>
            <w:r w:rsidR="00DE5B6A" w:rsidRPr="00CE18F8">
              <w:rPr>
                <w:rFonts w:ascii="宋体" w:eastAsiaTheme="minorEastAsia" w:hAnsi="宋体" w:cs="宋体" w:hint="eastAsia"/>
                <w:lang w:eastAsia="zh-CN"/>
              </w:rPr>
              <w:t>规则</w:t>
            </w:r>
            <w:r w:rsidRPr="00CE18F8">
              <w:rPr>
                <w:rFonts w:ascii="宋体" w:hAnsi="宋体" w:cs="宋体" w:hint="eastAsia"/>
              </w:rPr>
              <w:t>设置：</w:t>
            </w:r>
          </w:p>
          <w:p w14:paraId="0E1BBA32" w14:textId="42EC6151" w:rsidR="005D6F92" w:rsidRPr="00CE18F8" w:rsidRDefault="005D6F92" w:rsidP="00CE11CE">
            <w:pPr>
              <w:pStyle w:val="af3"/>
              <w:numPr>
                <w:ilvl w:val="0"/>
                <w:numId w:val="4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【用户】用户</w:t>
            </w:r>
            <w:r w:rsidR="002F6C0E" w:rsidRPr="00CE18F8">
              <w:rPr>
                <w:rFonts w:ascii="宋体" w:hAnsi="宋体" w:cs="宋体" w:hint="eastAsia"/>
                <w:sz w:val="20"/>
                <w:szCs w:val="20"/>
              </w:rPr>
              <w:t>点击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密码管理</w:t>
            </w:r>
            <w:r w:rsidR="002F6C0E" w:rsidRPr="00CE18F8">
              <w:rPr>
                <w:rFonts w:ascii="宋体" w:hAnsi="宋体" w:cs="宋体" w:hint="eastAsia"/>
                <w:sz w:val="20"/>
                <w:szCs w:val="20"/>
              </w:rPr>
              <w:t>图标</w:t>
            </w:r>
          </w:p>
          <w:p w14:paraId="19BDCD0D" w14:textId="577D51BA" w:rsidR="005D6F92" w:rsidRPr="00CE18F8" w:rsidRDefault="005D6F92" w:rsidP="00CE11CE">
            <w:pPr>
              <w:pStyle w:val="af3"/>
              <w:numPr>
                <w:ilvl w:val="0"/>
                <w:numId w:val="4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【系统】系统判断用户是否具有权限</w:t>
            </w:r>
          </w:p>
          <w:p w14:paraId="1A6D4EEE" w14:textId="7CCC9D73" w:rsidR="002F6C0E" w:rsidRPr="00CE18F8" w:rsidRDefault="002F6C0E" w:rsidP="00CE11CE">
            <w:pPr>
              <w:pStyle w:val="af3"/>
              <w:numPr>
                <w:ilvl w:val="0"/>
                <w:numId w:val="4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【用户】用户进入密码管理界面</w:t>
            </w:r>
          </w:p>
          <w:p w14:paraId="6135352D" w14:textId="7327D67E" w:rsidR="002F6C0E" w:rsidRPr="00CE18F8" w:rsidRDefault="002F6C0E" w:rsidP="00CE11CE">
            <w:pPr>
              <w:pStyle w:val="af3"/>
              <w:numPr>
                <w:ilvl w:val="0"/>
                <w:numId w:val="4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【用户】用户点击密码内容规则设置按钮</w:t>
            </w:r>
          </w:p>
          <w:p w14:paraId="3622697A" w14:textId="0CA92BC3" w:rsidR="002F6C0E" w:rsidRPr="00CE18F8" w:rsidRDefault="002F6C0E" w:rsidP="00CE11CE">
            <w:pPr>
              <w:pStyle w:val="af3"/>
              <w:numPr>
                <w:ilvl w:val="0"/>
                <w:numId w:val="4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【系统】在当前页面显示密码内容规则设置页面</w:t>
            </w:r>
          </w:p>
          <w:p w14:paraId="31EDA2DD" w14:textId="45606BA9" w:rsidR="00B5678C" w:rsidRPr="00CE18F8" w:rsidRDefault="00B5678C" w:rsidP="00CE11CE">
            <w:pPr>
              <w:pStyle w:val="af3"/>
              <w:numPr>
                <w:ilvl w:val="0"/>
                <w:numId w:val="4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【用户】设置内容规则，点击确认按钮或者</w:t>
            </w:r>
            <w:r w:rsidR="00E722FF" w:rsidRPr="00CE18F8">
              <w:rPr>
                <w:rFonts w:ascii="宋体" w:hAnsi="宋体" w:cs="宋体" w:hint="eastAsia"/>
                <w:sz w:val="20"/>
                <w:szCs w:val="20"/>
              </w:rPr>
              <w:t>按下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Enter键</w:t>
            </w:r>
          </w:p>
          <w:p w14:paraId="7228B0CB" w14:textId="2902DA6A" w:rsidR="00B5678C" w:rsidRPr="00CE18F8" w:rsidRDefault="00B5678C" w:rsidP="00CE11CE">
            <w:pPr>
              <w:pStyle w:val="af3"/>
              <w:numPr>
                <w:ilvl w:val="0"/>
                <w:numId w:val="4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lastRenderedPageBreak/>
              <w:t>【系统】提示密码内容规则设置成功</w:t>
            </w:r>
          </w:p>
          <w:p w14:paraId="2A0E5FCC" w14:textId="6B4DD417" w:rsidR="002F6C0E" w:rsidRPr="00CE18F8" w:rsidRDefault="002F6C0E" w:rsidP="00CE11CE">
            <w:pPr>
              <w:pStyle w:val="af3"/>
              <w:numPr>
                <w:ilvl w:val="0"/>
                <w:numId w:val="4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【用户】用户点击密码有效期设置按钮</w:t>
            </w:r>
          </w:p>
          <w:p w14:paraId="510080D3" w14:textId="1245C87F" w:rsidR="002F6C0E" w:rsidRPr="00CE18F8" w:rsidRDefault="002F6C0E" w:rsidP="00CE11CE">
            <w:pPr>
              <w:pStyle w:val="af3"/>
              <w:numPr>
                <w:ilvl w:val="0"/>
                <w:numId w:val="4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【系统】在当前页面显示密码有效期设置页面</w:t>
            </w:r>
          </w:p>
          <w:p w14:paraId="2191E7ED" w14:textId="023CEF55" w:rsidR="00B5678C" w:rsidRPr="00CE18F8" w:rsidRDefault="00B5678C" w:rsidP="00CE11CE">
            <w:pPr>
              <w:pStyle w:val="af3"/>
              <w:numPr>
                <w:ilvl w:val="0"/>
                <w:numId w:val="4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【用户】设置有效期，点击确认按钮或者Enter键</w:t>
            </w:r>
          </w:p>
          <w:p w14:paraId="2C1E4D8D" w14:textId="21E79B33" w:rsidR="00B5678C" w:rsidRPr="00CE18F8" w:rsidRDefault="00B5678C" w:rsidP="00CE11CE">
            <w:pPr>
              <w:pStyle w:val="af3"/>
              <w:numPr>
                <w:ilvl w:val="0"/>
                <w:numId w:val="4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【系统】提示密码有效期设置成功</w:t>
            </w:r>
          </w:p>
          <w:p w14:paraId="2A3A2495" w14:textId="77777777" w:rsidR="00154785" w:rsidRPr="00CE18F8" w:rsidRDefault="00154785" w:rsidP="00CE11CE">
            <w:pPr>
              <w:pStyle w:val="af3"/>
              <w:widowControl/>
              <w:numPr>
                <w:ilvl w:val="0"/>
                <w:numId w:val="4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【用户】用例终止</w:t>
            </w:r>
          </w:p>
        </w:tc>
      </w:tr>
      <w:tr w:rsidR="00CE18F8" w:rsidRPr="00CE18F8" w14:paraId="2A3A2499" w14:textId="77777777" w:rsidTr="00A11D63">
        <w:trPr>
          <w:trHeight w:val="130"/>
          <w:jc w:val="center"/>
        </w:trPr>
        <w:tc>
          <w:tcPr>
            <w:tcW w:w="2497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A2497" w14:textId="77777777" w:rsidR="00154785" w:rsidRPr="00CE18F8" w:rsidRDefault="00154785" w:rsidP="007E11FC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</w:p>
        </w:tc>
        <w:tc>
          <w:tcPr>
            <w:tcW w:w="61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A2498" w14:textId="5BDA9F56" w:rsidR="00154785" w:rsidRPr="00CE18F8" w:rsidRDefault="00154785" w:rsidP="00E7082F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Cambria" w:hAnsi="Cambria" w:cs="宋体"/>
                <w:sz w:val="20"/>
                <w:szCs w:val="20"/>
              </w:rPr>
              <w:t>Post-condition/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后置条件：</w:t>
            </w:r>
            <w:r w:rsidR="00E7082F" w:rsidRPr="00CE18F8">
              <w:rPr>
                <w:rFonts w:ascii="宋体" w:hAnsi="宋体" w:cs="宋体" w:hint="eastAsia"/>
                <w:sz w:val="20"/>
                <w:szCs w:val="20"/>
              </w:rPr>
              <w:t>日志模块记录</w:t>
            </w:r>
            <w:r w:rsidR="00E7082F">
              <w:rPr>
                <w:rFonts w:ascii="宋体" w:hAnsi="宋体" w:cs="宋体" w:hint="eastAsia"/>
                <w:sz w:val="20"/>
                <w:szCs w:val="20"/>
              </w:rPr>
              <w:t>密码</w:t>
            </w:r>
            <w:r w:rsidR="00E7082F" w:rsidRPr="00CE18F8">
              <w:rPr>
                <w:rFonts w:ascii="宋体" w:hAnsi="宋体" w:cs="宋体" w:hint="eastAsia"/>
                <w:sz w:val="20"/>
                <w:szCs w:val="20"/>
              </w:rPr>
              <w:t>变更信息及异常信息</w:t>
            </w:r>
          </w:p>
        </w:tc>
      </w:tr>
      <w:tr w:rsidR="00CE18F8" w:rsidRPr="00CE18F8" w14:paraId="2A3A24A3" w14:textId="77777777" w:rsidTr="00A11D63">
        <w:trPr>
          <w:trHeight w:val="187"/>
          <w:jc w:val="center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9A" w14:textId="77777777" w:rsidR="00154785" w:rsidRPr="00CE18F8" w:rsidRDefault="00154785" w:rsidP="007E11FC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Business Rules/</w:t>
            </w:r>
          </w:p>
          <w:p w14:paraId="2A3A249B" w14:textId="77777777" w:rsidR="00154785" w:rsidRPr="00CE18F8" w:rsidRDefault="00154785" w:rsidP="007E11FC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业务逻辑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9C" w14:textId="4B262EA8" w:rsidR="00154785" w:rsidRPr="00CE18F8" w:rsidRDefault="00B66480" w:rsidP="00BF625B">
            <w:pPr>
              <w:pStyle w:val="af3"/>
              <w:numPr>
                <w:ilvl w:val="0"/>
                <w:numId w:val="1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密码内容默认设置规则：必须由数字、字符和特殊字符组成，密码长度不少于8个字符，密码不能出现用户账号、用户姓名、身份证号的连续字符，若密码内容不符合设置规则，则无法重置密码</w:t>
            </w:r>
          </w:p>
          <w:p w14:paraId="2A3A249D" w14:textId="41E58BF1" w:rsidR="00154785" w:rsidRPr="00CE18F8" w:rsidRDefault="00B66480" w:rsidP="00BF625B">
            <w:pPr>
              <w:pStyle w:val="af3"/>
              <w:numPr>
                <w:ilvl w:val="0"/>
                <w:numId w:val="1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具有权限的人员可以</w:t>
            </w:r>
            <w:r w:rsidR="00637337" w:rsidRPr="00CE18F8">
              <w:rPr>
                <w:rFonts w:ascii="宋体" w:hAnsi="宋体" w:cs="宋体" w:hint="eastAsia"/>
                <w:sz w:val="20"/>
                <w:szCs w:val="20"/>
              </w:rPr>
              <w:t>进入密码管理界面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查看用户的账号和密码，并对密码的设置规则进行修改</w:t>
            </w:r>
          </w:p>
          <w:p w14:paraId="2A3A24A2" w14:textId="71E178A3" w:rsidR="00154785" w:rsidRPr="00CE18F8" w:rsidRDefault="006A7F4E" w:rsidP="00BF625B">
            <w:pPr>
              <w:pStyle w:val="af3"/>
              <w:numPr>
                <w:ilvl w:val="0"/>
                <w:numId w:val="1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具有权限的人员</w:t>
            </w:r>
            <w:r w:rsidR="00637337" w:rsidRPr="00CE18F8">
              <w:rPr>
                <w:rFonts w:ascii="宋体" w:hAnsi="宋体" w:cs="宋体" w:hint="eastAsia"/>
                <w:sz w:val="20"/>
                <w:szCs w:val="20"/>
              </w:rPr>
              <w:t>可在密码管理界面对密码有效期进行设置，若用户密码</w:t>
            </w:r>
            <w:r w:rsidR="00842EEA" w:rsidRPr="00CE18F8">
              <w:rPr>
                <w:rFonts w:ascii="宋体" w:hAnsi="宋体" w:cs="宋体" w:hint="eastAsia"/>
                <w:sz w:val="20"/>
                <w:szCs w:val="20"/>
              </w:rPr>
              <w:t>离有效最后期限三天的时候</w:t>
            </w:r>
            <w:r w:rsidR="00637337" w:rsidRPr="00CE18F8">
              <w:rPr>
                <w:rFonts w:ascii="宋体" w:hAnsi="宋体" w:cs="宋体" w:hint="eastAsia"/>
                <w:sz w:val="20"/>
                <w:szCs w:val="20"/>
              </w:rPr>
              <w:t>，需提醒用户重置密码后才能统一登陆系统，否则无法进入系统</w:t>
            </w:r>
          </w:p>
        </w:tc>
      </w:tr>
      <w:tr w:rsidR="00CE18F8" w:rsidRPr="00CE18F8" w14:paraId="2A3A24A8" w14:textId="77777777" w:rsidTr="00A11D63">
        <w:trPr>
          <w:trHeight w:val="75"/>
          <w:jc w:val="center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A24A4" w14:textId="77777777" w:rsidR="00154785" w:rsidRPr="00CE18F8" w:rsidRDefault="00154785" w:rsidP="007E11FC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Field/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界面元素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52BE0" w14:textId="26E0BF74" w:rsidR="005D6F92" w:rsidRPr="00CE18F8" w:rsidRDefault="005D6F92" w:rsidP="00CE11CE">
            <w:pPr>
              <w:pStyle w:val="af3"/>
              <w:numPr>
                <w:ilvl w:val="0"/>
                <w:numId w:val="5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系统主界面</w:t>
            </w:r>
          </w:p>
          <w:p w14:paraId="02BEFE27" w14:textId="37F775BB" w:rsidR="005D6F92" w:rsidRPr="00CE18F8" w:rsidRDefault="005D6F92" w:rsidP="00D863A9">
            <w:pPr>
              <w:pStyle w:val="af3"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密码管理图标</w:t>
            </w:r>
          </w:p>
          <w:p w14:paraId="2A613261" w14:textId="77777777" w:rsidR="005D6F92" w:rsidRPr="00CE18F8" w:rsidRDefault="005D6F92" w:rsidP="00D863A9">
            <w:pPr>
              <w:pStyle w:val="af3"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</w:p>
          <w:p w14:paraId="11DBF071" w14:textId="5C57D742" w:rsidR="00154785" w:rsidRPr="00CE18F8" w:rsidRDefault="00637337" w:rsidP="00CE11CE">
            <w:pPr>
              <w:pStyle w:val="af3"/>
              <w:numPr>
                <w:ilvl w:val="0"/>
                <w:numId w:val="5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密码管理</w:t>
            </w:r>
          </w:p>
          <w:p w14:paraId="4457F6DD" w14:textId="7B59A1E8" w:rsidR="00637337" w:rsidRPr="00CE18F8" w:rsidRDefault="00637337" w:rsidP="00D863A9">
            <w:pPr>
              <w:pStyle w:val="af3"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密码内容规则设置按钮 密码有效期设置按钮</w:t>
            </w:r>
          </w:p>
          <w:p w14:paraId="3705A8BA" w14:textId="528933E9" w:rsidR="00637337" w:rsidRPr="00CE18F8" w:rsidRDefault="00637337" w:rsidP="00D863A9">
            <w:pPr>
              <w:pStyle w:val="af3"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 xml:space="preserve">账号文本框 用户名文本框 快速查询按钮 </w:t>
            </w:r>
          </w:p>
          <w:p w14:paraId="2A3A24A7" w14:textId="530A7076" w:rsidR="00637337" w:rsidRPr="00CE18F8" w:rsidRDefault="00637337" w:rsidP="00D863A9">
            <w:pPr>
              <w:pStyle w:val="af3"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查询结果界面元素：账号 用户名</w:t>
            </w:r>
            <w:proofErr w:type="gramStart"/>
            <w:r w:rsidRPr="00CE18F8">
              <w:rPr>
                <w:rFonts w:ascii="宋体" w:hAnsi="宋体" w:cs="宋体" w:hint="eastAsia"/>
                <w:sz w:val="20"/>
                <w:szCs w:val="20"/>
              </w:rPr>
              <w:t xml:space="preserve"> 密码 密码</w:t>
            </w:r>
            <w:proofErr w:type="gramEnd"/>
            <w:r w:rsidRPr="00CE18F8">
              <w:rPr>
                <w:rFonts w:ascii="宋体" w:hAnsi="宋体" w:cs="宋体" w:hint="eastAsia"/>
                <w:sz w:val="20"/>
                <w:szCs w:val="20"/>
              </w:rPr>
              <w:t>安全等级 密码有效期</w:t>
            </w:r>
          </w:p>
        </w:tc>
      </w:tr>
    </w:tbl>
    <w:p w14:paraId="2A3A24E7" w14:textId="5EB25744" w:rsidR="00A83120" w:rsidRDefault="003B35A6" w:rsidP="00A83120">
      <w:pPr>
        <w:pStyle w:val="NumHeading2"/>
        <w:rPr>
          <w:color w:val="auto"/>
          <w:lang w:eastAsia="zh-CN"/>
        </w:rPr>
      </w:pPr>
      <w:r w:rsidRPr="00CE18F8">
        <w:rPr>
          <w:rFonts w:hint="eastAsia"/>
          <w:color w:val="auto"/>
          <w:lang w:eastAsia="zh-CN"/>
        </w:rPr>
        <w:t>角色管理</w:t>
      </w:r>
    </w:p>
    <w:p w14:paraId="06ACF6AD" w14:textId="3B3C767A" w:rsidR="00FF59B3" w:rsidRPr="00FF59B3" w:rsidRDefault="00FF59B3" w:rsidP="00FF59B3">
      <w:pPr>
        <w:pStyle w:val="NumHeading3"/>
        <w:rPr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角色维护</w:t>
      </w:r>
    </w:p>
    <w:tbl>
      <w:tblPr>
        <w:tblW w:w="8684" w:type="dxa"/>
        <w:jc w:val="center"/>
        <w:tblLook w:val="04A0" w:firstRow="1" w:lastRow="0" w:firstColumn="1" w:lastColumn="0" w:noHBand="0" w:noVBand="1"/>
      </w:tblPr>
      <w:tblGrid>
        <w:gridCol w:w="2497"/>
        <w:gridCol w:w="6187"/>
      </w:tblGrid>
      <w:tr w:rsidR="00CE18F8" w:rsidRPr="00CE18F8" w14:paraId="1329D0CF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D2EB5" w14:textId="3D1F935A" w:rsidR="003B35A6" w:rsidRPr="00CE18F8" w:rsidRDefault="003B35A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Use </w:t>
            </w:r>
            <w:r w:rsidR="00C62B50">
              <w:rPr>
                <w:rFonts w:ascii="宋体" w:eastAsia="宋体" w:hAnsi="宋体" w:cs="宋体"/>
                <w:b/>
                <w:bCs/>
                <w:lang w:eastAsia="zh-CN"/>
              </w:rPr>
              <w:t>Case</w:t>
            </w: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 ID/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用例标识号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5BF55" w14:textId="6DEB5B1C" w:rsidR="003B35A6" w:rsidRPr="00CE18F8" w:rsidRDefault="003B35A6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="00CC1AF5">
              <w:rPr>
                <w:rFonts w:ascii="宋体" w:eastAsia="宋体" w:hAnsi="宋体" w:cs="宋体" w:hint="eastAsia"/>
                <w:lang w:eastAsia="zh-CN"/>
              </w:rPr>
              <w:t>7</w:t>
            </w:r>
            <w:r w:rsidR="005A0851">
              <w:rPr>
                <w:rFonts w:ascii="宋体" w:eastAsia="宋体" w:hAnsi="宋体" w:cs="宋体" w:hint="eastAsia"/>
                <w:lang w:eastAsia="zh-CN"/>
              </w:rPr>
              <w:t>_1</w:t>
            </w:r>
          </w:p>
        </w:tc>
      </w:tr>
      <w:tr w:rsidR="00CE18F8" w:rsidRPr="00CE18F8" w14:paraId="6AFBCD7B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C6021" w14:textId="77777777" w:rsidR="003B35A6" w:rsidRPr="00CE18F8" w:rsidRDefault="003B35A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Title/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用例名称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09E0B" w14:textId="788DA7B6" w:rsidR="003B35A6" w:rsidRPr="00CE18F8" w:rsidRDefault="003B35A6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角色</w:t>
            </w:r>
            <w:r w:rsidR="00CC1AF5">
              <w:rPr>
                <w:rFonts w:ascii="宋体" w:eastAsia="宋体" w:hAnsi="宋体" w:cs="宋体" w:hint="eastAsia"/>
                <w:lang w:eastAsia="zh-CN"/>
              </w:rPr>
              <w:t>维护</w:t>
            </w:r>
          </w:p>
        </w:tc>
      </w:tr>
      <w:tr w:rsidR="00CE18F8" w:rsidRPr="00CE18F8" w14:paraId="002AF6C1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6DE72" w14:textId="77777777" w:rsidR="003B35A6" w:rsidRPr="00CE18F8" w:rsidRDefault="003B35A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Parent Feature ID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09181" w14:textId="791344AB" w:rsidR="003B35A6" w:rsidRPr="00CE18F8" w:rsidRDefault="003B35A6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="00CC1AF5">
              <w:rPr>
                <w:rFonts w:ascii="宋体" w:eastAsia="宋体" w:hAnsi="宋体" w:cs="宋体" w:hint="eastAsia"/>
                <w:lang w:eastAsia="zh-CN"/>
              </w:rPr>
              <w:t>7</w:t>
            </w:r>
            <w:r w:rsidR="005A0851">
              <w:rPr>
                <w:rFonts w:ascii="宋体" w:eastAsia="宋体" w:hAnsi="宋体" w:cs="宋体" w:hint="eastAsia"/>
                <w:lang w:eastAsia="zh-CN"/>
              </w:rPr>
              <w:t>_1</w:t>
            </w:r>
          </w:p>
        </w:tc>
      </w:tr>
      <w:tr w:rsidR="00CE18F8" w:rsidRPr="00CE18F8" w14:paraId="7EA14DB0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90B61" w14:textId="77777777" w:rsidR="003B35A6" w:rsidRPr="00CE18F8" w:rsidRDefault="003B35A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Actor/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角色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643BC" w14:textId="77777777" w:rsidR="003B35A6" w:rsidRPr="00CE18F8" w:rsidRDefault="003B35A6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CE18F8" w:rsidRPr="00CE18F8" w14:paraId="2BB57D24" w14:textId="77777777" w:rsidTr="19DCB6A0">
        <w:trPr>
          <w:trHeight w:val="15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E580C" w14:textId="77777777" w:rsidR="003B35A6" w:rsidRPr="00CE18F8" w:rsidRDefault="003B35A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Description &amp; Intent/</w:t>
            </w:r>
          </w:p>
          <w:p w14:paraId="45F48193" w14:textId="77777777" w:rsidR="003B35A6" w:rsidRPr="00CE18F8" w:rsidRDefault="003B35A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说明和目的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BCD9A" w14:textId="77033D4F" w:rsidR="003B35A6" w:rsidRPr="00CE18F8" w:rsidRDefault="003B35A6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说明：</w:t>
            </w:r>
            <w:r w:rsidR="005A0851">
              <w:rPr>
                <w:rFonts w:ascii="宋体" w:eastAsia="宋体" w:hAnsi="宋体" w:cs="宋体" w:hint="eastAsia"/>
                <w:lang w:eastAsia="zh-CN"/>
              </w:rPr>
              <w:t>角色维护</w:t>
            </w:r>
            <w:r w:rsidR="001903F4">
              <w:rPr>
                <w:rFonts w:ascii="宋体" w:eastAsia="宋体" w:hAnsi="宋体" w:cs="宋体" w:hint="eastAsia"/>
                <w:lang w:eastAsia="zh-CN"/>
              </w:rPr>
              <w:t>功能</w:t>
            </w:r>
            <w:r w:rsidR="005E3834" w:rsidRPr="00CE18F8">
              <w:rPr>
                <w:rFonts w:ascii="宋体" w:eastAsia="宋体" w:hAnsi="宋体" w:cs="宋体" w:hint="eastAsia"/>
                <w:lang w:eastAsia="zh-CN"/>
              </w:rPr>
              <w:t>包括</w:t>
            </w:r>
            <w:r w:rsidR="005A0851">
              <w:rPr>
                <w:rFonts w:ascii="宋体" w:eastAsia="宋体" w:hAnsi="宋体" w:cs="宋体" w:hint="eastAsia"/>
                <w:lang w:eastAsia="zh-CN"/>
              </w:rPr>
              <w:t>角色的新建、修改、删除操作</w:t>
            </w:r>
          </w:p>
          <w:p w14:paraId="55AB67AF" w14:textId="1B7B5DCD" w:rsidR="003B35A6" w:rsidRPr="00CE18F8" w:rsidRDefault="003B35A6" w:rsidP="005A0851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目的：</w:t>
            </w:r>
            <w:r w:rsidR="001903F4">
              <w:rPr>
                <w:rFonts w:ascii="宋体" w:eastAsia="宋体" w:hAnsi="宋体" w:cs="宋体" w:hint="eastAsia"/>
                <w:lang w:eastAsia="zh-CN"/>
              </w:rPr>
              <w:t>实现</w:t>
            </w:r>
            <w:r w:rsidR="005A0851">
              <w:rPr>
                <w:rFonts w:ascii="宋体" w:eastAsia="宋体" w:hAnsi="宋体" w:cs="宋体" w:hint="eastAsia"/>
                <w:lang w:eastAsia="zh-CN"/>
              </w:rPr>
              <w:t>角色管理的角色维护功能</w:t>
            </w:r>
          </w:p>
        </w:tc>
      </w:tr>
      <w:tr w:rsidR="00CE18F8" w:rsidRPr="00CE18F8" w14:paraId="6CC83039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E9C60" w14:textId="77777777" w:rsidR="003B35A6" w:rsidRPr="00CE18F8" w:rsidRDefault="003B35A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Priority/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优先级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207F6" w14:textId="77777777" w:rsidR="003B35A6" w:rsidRPr="00CE18F8" w:rsidRDefault="003B35A6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紧急</w:t>
            </w:r>
          </w:p>
        </w:tc>
      </w:tr>
      <w:tr w:rsidR="00CE18F8" w:rsidRPr="00CE18F8" w14:paraId="5FF3BDF8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EDBF6" w14:textId="77777777" w:rsidR="003B35A6" w:rsidRPr="00CE18F8" w:rsidRDefault="003B35A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Pre-condition/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前置条件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963BB" w14:textId="6AD28AA5" w:rsidR="00445971" w:rsidRPr="00CC1AF5" w:rsidRDefault="003B35A6" w:rsidP="00CC1AF5">
            <w:pPr>
              <w:pStyle w:val="af3"/>
              <w:widowControl/>
              <w:numPr>
                <w:ilvl w:val="0"/>
                <w:numId w:val="22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用户打开“</w:t>
            </w:r>
            <w:r w:rsidR="00CC1AF5">
              <w:rPr>
                <w:rFonts w:ascii="宋体" w:hAnsi="宋体" w:cs="宋体" w:hint="eastAsia"/>
                <w:sz w:val="20"/>
                <w:szCs w:val="20"/>
              </w:rPr>
              <w:t>系统管理/角色管理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”页面</w:t>
            </w:r>
          </w:p>
        </w:tc>
      </w:tr>
      <w:tr w:rsidR="00CE18F8" w:rsidRPr="00CE18F8" w14:paraId="5A7D17FD" w14:textId="77777777" w:rsidTr="19DCB6A0">
        <w:trPr>
          <w:trHeight w:val="264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BC669" w14:textId="77777777" w:rsidR="003B35A6" w:rsidRPr="00CE18F8" w:rsidRDefault="003B35A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Main Scenario/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主场景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EF5EB" w14:textId="5D3C1481" w:rsidR="005113BF" w:rsidRPr="00CE18F8" w:rsidRDefault="005113BF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CC1AF5">
              <w:rPr>
                <w:rFonts w:ascii="宋体" w:hAnsi="宋体" w:cs="宋体" w:hint="eastAsia"/>
                <w:sz w:val="20"/>
                <w:szCs w:val="20"/>
              </w:rPr>
              <w:t>默认进入角色信息tab页面</w:t>
            </w:r>
          </w:p>
          <w:p w14:paraId="622D6E74" w14:textId="71E2A877" w:rsidR="003B35A6" w:rsidRDefault="00CC1AF5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【系统】页面左侧默认显示角色菜单列表，右侧默认显示角色菜单列表第一个角色的角色信息页面</w:t>
            </w:r>
          </w:p>
          <w:p w14:paraId="03F3501B" w14:textId="404AD1DA" w:rsidR="003B35A6" w:rsidRDefault="00CC1AF5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="003B35A6"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在左侧角色菜单列表中，</w:t>
            </w:r>
            <w:r w:rsidR="005503EB">
              <w:rPr>
                <w:rFonts w:ascii="宋体" w:hAnsi="宋体" w:cs="宋体" w:hint="eastAsia"/>
                <w:sz w:val="20"/>
                <w:szCs w:val="20"/>
              </w:rPr>
              <w:t>鼠标悬停在</w:t>
            </w:r>
            <w:r>
              <w:rPr>
                <w:rFonts w:ascii="宋体" w:hAnsi="宋体" w:cs="宋体" w:hint="eastAsia"/>
                <w:sz w:val="20"/>
                <w:szCs w:val="20"/>
              </w:rPr>
              <w:t>任意一个角色</w:t>
            </w:r>
          </w:p>
          <w:p w14:paraId="481301E6" w14:textId="4108FFBC" w:rsidR="00CC1AF5" w:rsidRPr="00CE18F8" w:rsidRDefault="00CC1AF5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在该角色菜单右侧出现悬浮按钮（新建角色、删除角色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  <w:p w14:paraId="1C3C9F30" w14:textId="28CA48F4" w:rsidR="00CC1AF5" w:rsidRPr="00CE18F8" w:rsidRDefault="00CC1AF5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【用户】点击新建角色</w:t>
            </w:r>
          </w:p>
          <w:p w14:paraId="5CB3A49D" w14:textId="42AB687B" w:rsidR="00CC1AF5" w:rsidRDefault="00CC1AF5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【系统】界面上两个悬浮操作按钮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消失</w:t>
            </w:r>
            <w:r>
              <w:rPr>
                <w:rFonts w:ascii="宋体" w:hAnsi="宋体" w:cs="宋体" w:hint="eastAsia"/>
                <w:sz w:val="20"/>
                <w:szCs w:val="20"/>
              </w:rPr>
              <w:t>，同时在该</w:t>
            </w:r>
            <w:r w:rsidR="000C6B3C">
              <w:rPr>
                <w:rFonts w:ascii="宋体" w:hAnsi="宋体" w:cs="宋体" w:hint="eastAsia"/>
                <w:sz w:val="20"/>
                <w:szCs w:val="20"/>
              </w:rPr>
              <w:t>角色菜单</w:t>
            </w:r>
            <w:r>
              <w:rPr>
                <w:rFonts w:ascii="宋体" w:hAnsi="宋体" w:cs="宋体" w:hint="eastAsia"/>
                <w:sz w:val="20"/>
                <w:szCs w:val="20"/>
              </w:rPr>
              <w:t>的下</w:t>
            </w:r>
            <w:r w:rsidR="000C6B3C">
              <w:rPr>
                <w:rFonts w:ascii="宋体" w:hAnsi="宋体" w:cs="宋体" w:hint="eastAsia"/>
                <w:sz w:val="20"/>
                <w:szCs w:val="20"/>
              </w:rPr>
              <w:t>面新增一个角色菜单输入框</w:t>
            </w:r>
          </w:p>
          <w:p w14:paraId="72BF135E" w14:textId="38F52A37" w:rsidR="00CC1AF5" w:rsidRDefault="000C6B3C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【用户】输入角色</w:t>
            </w:r>
            <w:r w:rsidR="00CC1AF5">
              <w:rPr>
                <w:rFonts w:ascii="宋体" w:hAnsi="宋体" w:cs="宋体" w:hint="eastAsia"/>
                <w:sz w:val="20"/>
                <w:szCs w:val="20"/>
              </w:rPr>
              <w:t>名称，鼠标点击该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角色菜单输入框</w:t>
            </w:r>
            <w:r w:rsidR="00CC1AF5">
              <w:rPr>
                <w:rFonts w:ascii="宋体" w:hAnsi="宋体" w:cs="宋体" w:hint="eastAsia"/>
                <w:sz w:val="20"/>
                <w:szCs w:val="20"/>
              </w:rPr>
              <w:t>焦点以外的任意处</w:t>
            </w:r>
          </w:p>
          <w:p w14:paraId="2756F26A" w14:textId="04D847DE" w:rsidR="00CC1AF5" w:rsidRPr="00CE18F8" w:rsidRDefault="00CC1AF5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lastRenderedPageBreak/>
              <w:t>【系统】</w:t>
            </w:r>
            <w:r w:rsidR="00431B28">
              <w:rPr>
                <w:rFonts w:ascii="宋体" w:hAnsi="宋体" w:cs="宋体" w:hint="eastAsia"/>
                <w:sz w:val="20"/>
                <w:szCs w:val="20"/>
              </w:rPr>
              <w:t>成功新建角色，显示已增加该角色后的新的角色菜单列表</w:t>
            </w:r>
          </w:p>
          <w:p w14:paraId="5867C134" w14:textId="4616943A" w:rsidR="001D182E" w:rsidRPr="00A126C8" w:rsidRDefault="001D182E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【用户】点击任意角色菜单的删除角色悬浮按钮</w:t>
            </w:r>
          </w:p>
          <w:p w14:paraId="1F6BD224" w14:textId="75C16080" w:rsidR="001D182E" w:rsidRPr="00CE18F8" w:rsidRDefault="006A3EFF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【系统】界面上两</w:t>
            </w:r>
            <w:r w:rsidR="001D182E" w:rsidRPr="00CE18F8">
              <w:rPr>
                <w:rFonts w:ascii="宋体" w:hAnsi="宋体" w:cs="宋体" w:hint="eastAsia"/>
                <w:sz w:val="20"/>
                <w:szCs w:val="20"/>
              </w:rPr>
              <w:t>个</w:t>
            </w:r>
            <w:r w:rsidR="001D182E">
              <w:rPr>
                <w:rFonts w:ascii="宋体" w:hAnsi="宋体" w:cs="宋体" w:hint="eastAsia"/>
                <w:sz w:val="20"/>
                <w:szCs w:val="20"/>
              </w:rPr>
              <w:t>悬浮操作按钮</w:t>
            </w:r>
            <w:r w:rsidR="001D182E" w:rsidRPr="00CE18F8">
              <w:rPr>
                <w:rFonts w:ascii="宋体" w:hAnsi="宋体" w:cs="宋体" w:hint="eastAsia"/>
                <w:sz w:val="20"/>
                <w:szCs w:val="20"/>
              </w:rPr>
              <w:t>消失</w:t>
            </w:r>
          </w:p>
          <w:p w14:paraId="06697849" w14:textId="77777777" w:rsidR="001D182E" w:rsidRPr="00CE18F8" w:rsidRDefault="001D182E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【系统】在当前页面弹窗，提示是否确认删除</w:t>
            </w:r>
          </w:p>
          <w:p w14:paraId="17384DC2" w14:textId="77777777" w:rsidR="001D182E" w:rsidRPr="00CE18F8" w:rsidRDefault="001D182E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【用户】点击确定</w:t>
            </w:r>
          </w:p>
          <w:p w14:paraId="660BB8A8" w14:textId="32276E86" w:rsidR="001D182E" w:rsidRPr="00CE18F8" w:rsidRDefault="001D182E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【系统】在当前页面显示已删除该角色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后的新的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角色菜单列表</w:t>
            </w:r>
          </w:p>
          <w:p w14:paraId="222AAEB5" w14:textId="41E9EF14" w:rsidR="003B35A6" w:rsidRPr="0057595E" w:rsidRDefault="001D182E" w:rsidP="00CE11CE">
            <w:pPr>
              <w:pStyle w:val="af3"/>
              <w:widowControl/>
              <w:numPr>
                <w:ilvl w:val="0"/>
                <w:numId w:val="2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【用户】用例终止</w:t>
            </w:r>
          </w:p>
        </w:tc>
      </w:tr>
      <w:tr w:rsidR="00CE18F8" w:rsidRPr="00CE18F8" w14:paraId="332F39B3" w14:textId="77777777" w:rsidTr="19DCB6A0">
        <w:trPr>
          <w:trHeight w:val="130"/>
          <w:jc w:val="center"/>
        </w:trPr>
        <w:tc>
          <w:tcPr>
            <w:tcW w:w="24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E34A2" w14:textId="77777777" w:rsidR="003B35A6" w:rsidRPr="00CE18F8" w:rsidRDefault="003B35A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05D7A9" w14:textId="529992D3" w:rsidR="003B35A6" w:rsidRPr="00CE18F8" w:rsidRDefault="003B35A6" w:rsidP="00E7082F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Cambria" w:hAnsi="Cambria" w:cs="宋体"/>
                <w:sz w:val="20"/>
                <w:szCs w:val="20"/>
              </w:rPr>
              <w:t>Post-condition/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后置条件：</w:t>
            </w:r>
            <w:r w:rsidR="00E7082F" w:rsidRPr="00CE18F8">
              <w:rPr>
                <w:rFonts w:ascii="宋体" w:hAnsi="宋体" w:cs="宋体" w:hint="eastAsia"/>
                <w:sz w:val="20"/>
                <w:szCs w:val="20"/>
              </w:rPr>
              <w:t>日志模块记录</w:t>
            </w:r>
            <w:r w:rsidR="00E7082F">
              <w:rPr>
                <w:rFonts w:ascii="宋体" w:hAnsi="宋体" w:cs="宋体" w:hint="eastAsia"/>
                <w:sz w:val="20"/>
                <w:szCs w:val="20"/>
              </w:rPr>
              <w:t>角色</w:t>
            </w:r>
            <w:r w:rsidR="00E7082F" w:rsidRPr="00CE18F8">
              <w:rPr>
                <w:rFonts w:ascii="宋体" w:hAnsi="宋体" w:cs="宋体" w:hint="eastAsia"/>
                <w:sz w:val="20"/>
                <w:szCs w:val="20"/>
              </w:rPr>
              <w:t>变更信息及异常信息</w:t>
            </w:r>
          </w:p>
        </w:tc>
      </w:tr>
      <w:tr w:rsidR="00CE18F8" w:rsidRPr="00CE18F8" w14:paraId="6E328D40" w14:textId="77777777" w:rsidTr="19DCB6A0">
        <w:trPr>
          <w:trHeight w:val="187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5508F" w14:textId="77777777" w:rsidR="003B35A6" w:rsidRPr="00CE18F8" w:rsidRDefault="003B35A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Business Rules/</w:t>
            </w:r>
          </w:p>
          <w:p w14:paraId="6DB05131" w14:textId="77777777" w:rsidR="003B35A6" w:rsidRPr="00CE18F8" w:rsidRDefault="003B35A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业务逻辑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07C99" w14:textId="77777777" w:rsidR="00BA0DCC" w:rsidRDefault="00A87569" w:rsidP="00292DDE">
            <w:pPr>
              <w:pStyle w:val="af3"/>
              <w:widowControl/>
              <w:numPr>
                <w:ilvl w:val="0"/>
                <w:numId w:val="2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角色菜单列表正上方显示操作按钮（新建组织、编辑组织、删除组织），可点击角色菜单，再点击操作按钮对角色进行操作；该操作与点击</w:t>
            </w:r>
            <w:r w:rsidR="00874A30">
              <w:rPr>
                <w:rFonts w:ascii="宋体" w:hAnsi="宋体" w:cs="宋体" w:hint="eastAsia"/>
                <w:sz w:val="20"/>
                <w:szCs w:val="20"/>
              </w:rPr>
              <w:t>对应的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角色菜单悬浮</w:t>
            </w:r>
            <w:r w:rsidR="00874A30">
              <w:rPr>
                <w:rFonts w:ascii="宋体" w:hAnsi="宋体" w:cs="宋体" w:hint="eastAsia"/>
                <w:sz w:val="20"/>
                <w:szCs w:val="20"/>
              </w:rPr>
              <w:t>按钮的</w:t>
            </w:r>
            <w:r>
              <w:rPr>
                <w:rFonts w:ascii="宋体" w:hAnsi="宋体" w:cs="宋体" w:hint="eastAsia"/>
                <w:sz w:val="20"/>
                <w:szCs w:val="20"/>
              </w:rPr>
              <w:t>效果相同</w:t>
            </w:r>
          </w:p>
          <w:p w14:paraId="55CF9D5C" w14:textId="77777777" w:rsidR="00292DDE" w:rsidRDefault="00292DDE" w:rsidP="00292DDE">
            <w:pPr>
              <w:pStyle w:val="af3"/>
              <w:widowControl/>
              <w:numPr>
                <w:ilvl w:val="0"/>
                <w:numId w:val="2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可使用鼠标拖拽角色菜单进行角色的上下移动</w:t>
            </w:r>
          </w:p>
          <w:p w14:paraId="7C3A9351" w14:textId="0B57F1E1" w:rsidR="00292DDE" w:rsidRPr="00A87569" w:rsidRDefault="00292DDE" w:rsidP="00292DDE">
            <w:pPr>
              <w:pStyle w:val="af3"/>
              <w:widowControl/>
              <w:numPr>
                <w:ilvl w:val="0"/>
                <w:numId w:val="2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可复制角色</w:t>
            </w:r>
            <w:r w:rsidR="00060795">
              <w:rPr>
                <w:rFonts w:ascii="宋体" w:hAnsi="宋体" w:cs="宋体" w:hint="eastAsia"/>
                <w:sz w:val="20"/>
                <w:szCs w:val="20"/>
              </w:rPr>
              <w:t>（包括角色信息，功能权限，数据权限和角色成员）</w:t>
            </w:r>
            <w:r w:rsidR="00B24040">
              <w:rPr>
                <w:rFonts w:ascii="宋体" w:hAnsi="宋体" w:cs="宋体" w:hint="eastAsia"/>
                <w:sz w:val="20"/>
                <w:szCs w:val="20"/>
              </w:rPr>
              <w:t>，保证</w:t>
            </w:r>
            <w:r w:rsidR="00444CC3">
              <w:rPr>
                <w:rFonts w:ascii="宋体" w:hAnsi="宋体" w:cs="宋体" w:hint="eastAsia"/>
                <w:sz w:val="20"/>
                <w:szCs w:val="20"/>
              </w:rPr>
              <w:t>角色</w:t>
            </w:r>
            <w:r w:rsidR="00B24040">
              <w:rPr>
                <w:rFonts w:ascii="宋体" w:hAnsi="宋体" w:cs="宋体" w:hint="eastAsia"/>
                <w:sz w:val="20"/>
                <w:szCs w:val="20"/>
              </w:rPr>
              <w:t>编号唯一性</w:t>
            </w:r>
          </w:p>
        </w:tc>
      </w:tr>
      <w:tr w:rsidR="00CE18F8" w:rsidRPr="00CE18F8" w14:paraId="63B453F2" w14:textId="77777777" w:rsidTr="19DCB6A0">
        <w:trPr>
          <w:trHeight w:val="7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1AFA3" w14:textId="77777777" w:rsidR="003B35A6" w:rsidRPr="00CE18F8" w:rsidRDefault="003B35A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Field/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界面元素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BE7A3" w14:textId="77777777" w:rsidR="00441FBD" w:rsidRPr="00EF1A2E" w:rsidRDefault="00441FBD" w:rsidP="00EF1A2E">
            <w:pPr>
              <w:spacing w:before="0" w:after="0" w:line="240" w:lineRule="auto"/>
              <w:ind w:left="0"/>
              <w:rPr>
                <w:rFonts w:ascii="宋体" w:hAnsi="宋体" w:cs="宋体"/>
              </w:rPr>
            </w:pPr>
            <w:r w:rsidRPr="00EF1A2E">
              <w:rPr>
                <w:rFonts w:ascii="宋体" w:eastAsia="宋体" w:hAnsi="宋体" w:cs="宋体" w:hint="eastAsia"/>
              </w:rPr>
              <w:t>系统主界面</w:t>
            </w:r>
          </w:p>
          <w:p w14:paraId="3877D3EE" w14:textId="77777777" w:rsidR="00874A30" w:rsidRDefault="00874A30" w:rsidP="00874A30">
            <w:pPr>
              <w:pStyle w:val="af3"/>
              <w:widowControl/>
              <w:ind w:firstLineChars="150" w:firstLine="3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角色管理</w:t>
            </w:r>
          </w:p>
          <w:p w14:paraId="2324A59D" w14:textId="680A33B1" w:rsidR="00874A30" w:rsidRPr="00874A30" w:rsidRDefault="00874A30" w:rsidP="00874A30">
            <w:pPr>
              <w:pStyle w:val="af3"/>
              <w:widowControl/>
              <w:ind w:firstLineChars="150" w:firstLine="300"/>
              <w:rPr>
                <w:rFonts w:ascii="宋体" w:hAnsi="宋体" w:cs="宋体"/>
                <w:sz w:val="20"/>
                <w:szCs w:val="20"/>
              </w:rPr>
            </w:pPr>
            <w:r w:rsidRPr="00874A30">
              <w:rPr>
                <w:rFonts w:ascii="宋体" w:hAnsi="宋体" w:cs="宋体" w:hint="eastAsia"/>
                <w:sz w:val="20"/>
                <w:szCs w:val="20"/>
              </w:rPr>
              <w:t xml:space="preserve">新建按钮 编辑按钮 删除按钮 </w:t>
            </w:r>
          </w:p>
          <w:p w14:paraId="6A6DEC28" w14:textId="77777777" w:rsidR="00441FBD" w:rsidRDefault="00874A30" w:rsidP="00874A30">
            <w:pPr>
              <w:pStyle w:val="af3"/>
              <w:widowControl/>
              <w:ind w:firstLineChars="150" w:firstLine="3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角色菜单列表</w:t>
            </w:r>
          </w:p>
          <w:p w14:paraId="1718151C" w14:textId="7DB5E268" w:rsidR="00874A30" w:rsidRPr="008669EE" w:rsidRDefault="00874A30" w:rsidP="00CE11CE">
            <w:pPr>
              <w:pStyle w:val="af3"/>
              <w:widowControl/>
              <w:numPr>
                <w:ilvl w:val="0"/>
                <w:numId w:val="5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8669EE">
              <w:rPr>
                <w:rFonts w:ascii="宋体" w:hAnsi="宋体" w:cs="宋体" w:hint="eastAsia"/>
                <w:sz w:val="20"/>
                <w:szCs w:val="20"/>
              </w:rPr>
              <w:t>删除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</w:t>
            </w:r>
            <w:r w:rsidRPr="008669EE">
              <w:rPr>
                <w:rFonts w:ascii="宋体" w:hAnsi="宋体" w:cs="宋体" w:hint="eastAsia"/>
                <w:sz w:val="20"/>
                <w:szCs w:val="20"/>
              </w:rPr>
              <w:t>弹窗：</w:t>
            </w:r>
          </w:p>
          <w:p w14:paraId="11EE9004" w14:textId="77777777" w:rsidR="00874A30" w:rsidRDefault="00874A30" w:rsidP="00874A30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8669EE">
              <w:rPr>
                <w:rFonts w:ascii="宋体" w:hAnsi="宋体" w:cs="宋体" w:hint="eastAsia"/>
                <w:sz w:val="20"/>
                <w:szCs w:val="20"/>
              </w:rPr>
              <w:t>是否确认删除？</w:t>
            </w:r>
          </w:p>
          <w:p w14:paraId="21E83134" w14:textId="0817AFD1" w:rsidR="00874A30" w:rsidRPr="00874A30" w:rsidRDefault="00874A30" w:rsidP="00874A30">
            <w:pPr>
              <w:pStyle w:val="af3"/>
              <w:widowControl/>
              <w:ind w:firstLine="4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取消按钮 确定按钮</w:t>
            </w:r>
          </w:p>
        </w:tc>
      </w:tr>
    </w:tbl>
    <w:p w14:paraId="7D56A3F2" w14:textId="55158866" w:rsidR="00FF59B3" w:rsidRPr="00FF59B3" w:rsidRDefault="00FF59B3" w:rsidP="00FF59B3">
      <w:pPr>
        <w:pStyle w:val="NumHeading3"/>
        <w:rPr>
          <w:sz w:val="24"/>
          <w:szCs w:val="24"/>
          <w:lang w:eastAsia="zh-CN"/>
        </w:rPr>
      </w:pPr>
      <w:r w:rsidRPr="00FF59B3">
        <w:rPr>
          <w:rFonts w:ascii="宋体" w:eastAsia="宋体" w:hAnsi="宋体" w:cs="宋体" w:hint="eastAsia"/>
          <w:sz w:val="24"/>
          <w:szCs w:val="24"/>
          <w:lang w:eastAsia="zh-CN"/>
        </w:rPr>
        <w:t>角色信息</w:t>
      </w:r>
    </w:p>
    <w:tbl>
      <w:tblPr>
        <w:tblW w:w="8684" w:type="dxa"/>
        <w:jc w:val="center"/>
        <w:tblLook w:val="04A0" w:firstRow="1" w:lastRow="0" w:firstColumn="1" w:lastColumn="0" w:noHBand="0" w:noVBand="1"/>
      </w:tblPr>
      <w:tblGrid>
        <w:gridCol w:w="2497"/>
        <w:gridCol w:w="6187"/>
      </w:tblGrid>
      <w:tr w:rsidR="0057595E" w:rsidRPr="00CE18F8" w14:paraId="1E47062A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1263A" w14:textId="56B9A316" w:rsidR="0057595E" w:rsidRPr="00CE18F8" w:rsidRDefault="0057595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Use </w:t>
            </w:r>
            <w:r w:rsidR="00C62B50">
              <w:rPr>
                <w:rFonts w:ascii="宋体" w:eastAsia="宋体" w:hAnsi="宋体" w:cs="宋体"/>
                <w:b/>
                <w:bCs/>
                <w:lang w:eastAsia="zh-CN"/>
              </w:rPr>
              <w:t>Case</w:t>
            </w: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 ID/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用例标识号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44E91" w14:textId="733E4BEE" w:rsidR="0057595E" w:rsidRPr="00CE18F8" w:rsidRDefault="0057595E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>
              <w:rPr>
                <w:rFonts w:ascii="宋体" w:eastAsia="宋体" w:hAnsi="宋体" w:cs="宋体" w:hint="eastAsia"/>
                <w:lang w:eastAsia="zh-CN"/>
              </w:rPr>
              <w:t>7</w:t>
            </w:r>
            <w:r w:rsidR="005A0851">
              <w:rPr>
                <w:rFonts w:ascii="宋体" w:eastAsia="宋体" w:hAnsi="宋体" w:cs="宋体" w:hint="eastAsia"/>
                <w:lang w:eastAsia="zh-CN"/>
              </w:rPr>
              <w:t>_2</w:t>
            </w:r>
          </w:p>
        </w:tc>
      </w:tr>
      <w:tr w:rsidR="0057595E" w:rsidRPr="00CE18F8" w14:paraId="10928B01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44BE8" w14:textId="77777777" w:rsidR="0057595E" w:rsidRPr="00CE18F8" w:rsidRDefault="0057595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Title/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用例名称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0C42B" w14:textId="796C1906" w:rsidR="0057595E" w:rsidRPr="00CE18F8" w:rsidRDefault="0057595E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角色</w:t>
            </w:r>
            <w:r w:rsidR="005A0851">
              <w:rPr>
                <w:rFonts w:ascii="宋体" w:eastAsia="宋体" w:hAnsi="宋体" w:cs="宋体" w:hint="eastAsia"/>
                <w:lang w:eastAsia="zh-CN"/>
              </w:rPr>
              <w:t>信息</w:t>
            </w:r>
          </w:p>
        </w:tc>
      </w:tr>
      <w:tr w:rsidR="0057595E" w:rsidRPr="00CE18F8" w14:paraId="1D0E9206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B4FB2" w14:textId="77777777" w:rsidR="0057595E" w:rsidRPr="00CE18F8" w:rsidRDefault="0057595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Parent Feature ID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D518E" w14:textId="37F3D462" w:rsidR="0057595E" w:rsidRPr="00CE18F8" w:rsidRDefault="0057595E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>
              <w:rPr>
                <w:rFonts w:ascii="宋体" w:eastAsia="宋体" w:hAnsi="宋体" w:cs="宋体" w:hint="eastAsia"/>
                <w:lang w:eastAsia="zh-CN"/>
              </w:rPr>
              <w:t>7</w:t>
            </w:r>
            <w:r w:rsidR="005A0851">
              <w:rPr>
                <w:rFonts w:ascii="宋体" w:eastAsia="宋体" w:hAnsi="宋体" w:cs="宋体" w:hint="eastAsia"/>
                <w:lang w:eastAsia="zh-CN"/>
              </w:rPr>
              <w:t>_2</w:t>
            </w:r>
          </w:p>
        </w:tc>
      </w:tr>
      <w:tr w:rsidR="0057595E" w:rsidRPr="00CE18F8" w14:paraId="64E13576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4B710" w14:textId="77777777" w:rsidR="0057595E" w:rsidRPr="00CE18F8" w:rsidRDefault="0057595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Actor/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角色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FB434" w14:textId="77777777" w:rsidR="0057595E" w:rsidRPr="00CE18F8" w:rsidRDefault="0057595E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57595E" w:rsidRPr="00CE18F8" w14:paraId="44AE7C46" w14:textId="77777777" w:rsidTr="00AA1716">
        <w:trPr>
          <w:trHeight w:val="15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CD266" w14:textId="77777777" w:rsidR="0057595E" w:rsidRPr="00CE18F8" w:rsidRDefault="0057595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Description &amp; Intent/</w:t>
            </w:r>
          </w:p>
          <w:p w14:paraId="02B0676E" w14:textId="77777777" w:rsidR="0057595E" w:rsidRPr="00CE18F8" w:rsidRDefault="0057595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说明和目的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7DD4E" w14:textId="77777777" w:rsidR="001903F4" w:rsidRDefault="0057595E" w:rsidP="001903F4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说明：</w:t>
            </w:r>
            <w:r w:rsidR="001903F4">
              <w:rPr>
                <w:rFonts w:ascii="宋体" w:eastAsia="宋体" w:hAnsi="宋体" w:cs="宋体" w:hint="eastAsia"/>
                <w:lang w:eastAsia="zh-CN"/>
              </w:rPr>
              <w:t>角色信息功能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包括</w:t>
            </w:r>
            <w:r w:rsidR="001903F4">
              <w:rPr>
                <w:rFonts w:ascii="宋体" w:eastAsia="宋体" w:hAnsi="宋体" w:cs="宋体" w:hint="eastAsia"/>
                <w:lang w:eastAsia="zh-CN"/>
              </w:rPr>
              <w:t>角色信息的查看和编辑</w:t>
            </w:r>
          </w:p>
          <w:p w14:paraId="7885EBA8" w14:textId="514BB02B" w:rsidR="0057595E" w:rsidRPr="00CE18F8" w:rsidRDefault="0057595E" w:rsidP="001903F4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目的：</w:t>
            </w:r>
            <w:r w:rsidR="001903F4">
              <w:rPr>
                <w:rFonts w:ascii="宋体" w:eastAsia="宋体" w:hAnsi="宋体" w:cs="宋体" w:hint="eastAsia"/>
                <w:lang w:eastAsia="zh-CN"/>
              </w:rPr>
              <w:t>实现角色管理的角色信息查看和修改功能</w:t>
            </w:r>
          </w:p>
        </w:tc>
      </w:tr>
      <w:tr w:rsidR="0057595E" w:rsidRPr="00CE18F8" w14:paraId="321A1D95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26703" w14:textId="77777777" w:rsidR="0057595E" w:rsidRPr="00CE18F8" w:rsidRDefault="0057595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Priority/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优先级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6D946" w14:textId="77777777" w:rsidR="0057595E" w:rsidRPr="00CE18F8" w:rsidRDefault="0057595E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紧急</w:t>
            </w:r>
          </w:p>
        </w:tc>
      </w:tr>
      <w:tr w:rsidR="0057595E" w:rsidRPr="00CE18F8" w14:paraId="75B79934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DBE16" w14:textId="77777777" w:rsidR="0057595E" w:rsidRPr="00CE18F8" w:rsidRDefault="0057595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Pre-condition/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前置条件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22D7A" w14:textId="77777777" w:rsidR="0057595E" w:rsidRPr="00CC1AF5" w:rsidRDefault="0057595E" w:rsidP="00CE11CE">
            <w:pPr>
              <w:pStyle w:val="af3"/>
              <w:widowControl/>
              <w:numPr>
                <w:ilvl w:val="0"/>
                <w:numId w:val="5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用户打开“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系统管理/角色管理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”页面</w:t>
            </w:r>
          </w:p>
        </w:tc>
      </w:tr>
      <w:tr w:rsidR="0057595E" w:rsidRPr="00CE18F8" w14:paraId="26FB32D5" w14:textId="77777777" w:rsidTr="00AA1716">
        <w:trPr>
          <w:trHeight w:val="264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D51B6" w14:textId="77777777" w:rsidR="0057595E" w:rsidRPr="00CE18F8" w:rsidRDefault="0057595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Main Scenario/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主场景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4634C" w14:textId="77777777" w:rsidR="0057595E" w:rsidRPr="00CE18F8" w:rsidRDefault="0057595E" w:rsidP="00CE11CE">
            <w:pPr>
              <w:pStyle w:val="af3"/>
              <w:widowControl/>
              <w:numPr>
                <w:ilvl w:val="0"/>
                <w:numId w:val="5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默认进入角色信息tab页面</w:t>
            </w:r>
          </w:p>
          <w:p w14:paraId="7B93A115" w14:textId="77777777" w:rsidR="0057595E" w:rsidRDefault="0057595E" w:rsidP="00CE11CE">
            <w:pPr>
              <w:pStyle w:val="af3"/>
              <w:widowControl/>
              <w:numPr>
                <w:ilvl w:val="0"/>
                <w:numId w:val="5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【系统】页面左侧默认显示角色菜单列表，右侧默认显示角色菜单列表第一个角色的角色信息页面</w:t>
            </w:r>
          </w:p>
          <w:p w14:paraId="69978CBA" w14:textId="77777777" w:rsidR="005503EB" w:rsidRDefault="005503EB" w:rsidP="00CE11CE">
            <w:pPr>
              <w:pStyle w:val="af3"/>
              <w:widowControl/>
              <w:numPr>
                <w:ilvl w:val="0"/>
                <w:numId w:val="5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编辑角色名称，角色描述，点击保存按钮</w:t>
            </w:r>
          </w:p>
          <w:p w14:paraId="75FE9D33" w14:textId="77777777" w:rsidR="005503EB" w:rsidRPr="00CE18F8" w:rsidRDefault="005503EB" w:rsidP="00CE11CE">
            <w:pPr>
              <w:pStyle w:val="af3"/>
              <w:widowControl/>
              <w:numPr>
                <w:ilvl w:val="0"/>
                <w:numId w:val="5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【系统】角色信息页面显示已修改后的角色信息</w:t>
            </w:r>
          </w:p>
          <w:p w14:paraId="42112668" w14:textId="41F865F2" w:rsidR="005503EB" w:rsidRPr="005503EB" w:rsidRDefault="005503EB" w:rsidP="00CE11CE">
            <w:pPr>
              <w:pStyle w:val="af3"/>
              <w:widowControl/>
              <w:numPr>
                <w:ilvl w:val="0"/>
                <w:numId w:val="5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【用户】用例终止</w:t>
            </w:r>
          </w:p>
        </w:tc>
      </w:tr>
      <w:tr w:rsidR="0057595E" w:rsidRPr="00CE18F8" w14:paraId="44598A82" w14:textId="77777777" w:rsidTr="00AA1716">
        <w:trPr>
          <w:trHeight w:val="130"/>
          <w:jc w:val="center"/>
        </w:trPr>
        <w:tc>
          <w:tcPr>
            <w:tcW w:w="24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9E10F" w14:textId="77777777" w:rsidR="0057595E" w:rsidRPr="00CE18F8" w:rsidRDefault="0057595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9BC174" w14:textId="77777777" w:rsidR="0057595E" w:rsidRPr="00CE18F8" w:rsidRDefault="0057595E" w:rsidP="00AA1716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Cambria" w:hAnsi="Cambria" w:cs="宋体"/>
                <w:sz w:val="20"/>
                <w:szCs w:val="20"/>
              </w:rPr>
              <w:t>Post-condition/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后置条件：日志模块记录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变更信息及异常信息</w:t>
            </w:r>
          </w:p>
        </w:tc>
      </w:tr>
      <w:tr w:rsidR="0057595E" w:rsidRPr="00CE18F8" w14:paraId="6E1F86EB" w14:textId="77777777" w:rsidTr="00AA1716">
        <w:trPr>
          <w:trHeight w:val="187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3715F" w14:textId="77777777" w:rsidR="0057595E" w:rsidRPr="00CE18F8" w:rsidRDefault="0057595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Business Rules/</w:t>
            </w:r>
          </w:p>
          <w:p w14:paraId="7CC122AC" w14:textId="77777777" w:rsidR="0057595E" w:rsidRPr="00CE18F8" w:rsidRDefault="0057595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业务逻辑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740D8" w14:textId="2269CF67" w:rsidR="0057595E" w:rsidRPr="00CE18F8" w:rsidRDefault="00401DCE" w:rsidP="00CE11CE">
            <w:pPr>
              <w:pStyle w:val="af3"/>
              <w:widowControl/>
              <w:numPr>
                <w:ilvl w:val="0"/>
                <w:numId w:val="5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鼠标点击列表</w:t>
            </w:r>
            <w:r w:rsidR="00A87569">
              <w:rPr>
                <w:rFonts w:ascii="宋体" w:hAnsi="宋体" w:cs="宋体" w:hint="eastAsia"/>
                <w:sz w:val="20"/>
                <w:szCs w:val="20"/>
              </w:rPr>
              <w:t>任意一个角色，均可在角色</w:t>
            </w:r>
            <w:r w:rsidR="00B01FBE">
              <w:rPr>
                <w:rFonts w:ascii="宋体" w:hAnsi="宋体" w:cs="宋体" w:hint="eastAsia"/>
                <w:sz w:val="20"/>
                <w:szCs w:val="20"/>
              </w:rPr>
              <w:t>信息tab</w:t>
            </w:r>
            <w:r w:rsidR="00A87569">
              <w:rPr>
                <w:rFonts w:ascii="宋体" w:hAnsi="宋体" w:cs="宋体" w:hint="eastAsia"/>
                <w:sz w:val="20"/>
                <w:szCs w:val="20"/>
              </w:rPr>
              <w:t>页面对该角色信息进行更改</w:t>
            </w:r>
          </w:p>
        </w:tc>
      </w:tr>
      <w:tr w:rsidR="0057595E" w:rsidRPr="00CE18F8" w14:paraId="0BF170BD" w14:textId="77777777" w:rsidTr="00AA1716">
        <w:trPr>
          <w:trHeight w:val="7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7C727" w14:textId="77777777" w:rsidR="0057595E" w:rsidRPr="00CE18F8" w:rsidRDefault="0057595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Field/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界面元素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FFEA8" w14:textId="77777777" w:rsidR="0057595E" w:rsidRPr="00EF1A2E" w:rsidRDefault="0057595E" w:rsidP="00AA1716">
            <w:pPr>
              <w:spacing w:before="0" w:after="0" w:line="240" w:lineRule="auto"/>
              <w:ind w:left="0"/>
              <w:rPr>
                <w:rFonts w:ascii="宋体" w:hAnsi="宋体" w:cs="宋体"/>
              </w:rPr>
            </w:pPr>
            <w:r w:rsidRPr="00EF1A2E">
              <w:rPr>
                <w:rFonts w:ascii="宋体" w:eastAsia="宋体" w:hAnsi="宋体" w:cs="宋体" w:hint="eastAsia"/>
              </w:rPr>
              <w:t>系统主界面</w:t>
            </w:r>
          </w:p>
          <w:p w14:paraId="7309448D" w14:textId="1E7B5755" w:rsidR="0057595E" w:rsidRPr="00CE18F8" w:rsidRDefault="00CD2544" w:rsidP="00AA1716">
            <w:pPr>
              <w:pStyle w:val="af3"/>
              <w:widowControl/>
              <w:ind w:firstLineChars="150" w:firstLine="3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角色管理</w:t>
            </w:r>
          </w:p>
          <w:p w14:paraId="293D282A" w14:textId="61611E37" w:rsidR="00F42742" w:rsidRDefault="00F42742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角色信息界面：</w:t>
            </w:r>
          </w:p>
          <w:p w14:paraId="65D0FEA4" w14:textId="77777777" w:rsidR="0057595E" w:rsidRDefault="00F42742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界面显示</w:t>
            </w:r>
            <w:r w:rsidR="00537477">
              <w:rPr>
                <w:rFonts w:ascii="宋体" w:eastAsia="宋体" w:hAnsi="宋体" w:cs="宋体" w:hint="eastAsia"/>
                <w:kern w:val="2"/>
                <w:lang w:eastAsia="zh-CN"/>
              </w:rPr>
              <w:t>字段：角色编号、角色名称、角色编号</w:t>
            </w:r>
          </w:p>
          <w:p w14:paraId="718EBCE4" w14:textId="49046D8E" w:rsidR="00F42742" w:rsidRPr="00537477" w:rsidRDefault="00F42742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保存按钮</w:t>
            </w:r>
          </w:p>
        </w:tc>
      </w:tr>
    </w:tbl>
    <w:p w14:paraId="3BDEC5DA" w14:textId="69441B7B" w:rsidR="00FF59B3" w:rsidRPr="00FF59B3" w:rsidRDefault="00FF59B3" w:rsidP="00FF59B3">
      <w:pPr>
        <w:pStyle w:val="NumHeading3"/>
        <w:rPr>
          <w:sz w:val="24"/>
          <w:szCs w:val="24"/>
          <w:lang w:eastAsia="zh-CN"/>
        </w:rPr>
      </w:pPr>
      <w:r w:rsidRPr="00FF59B3">
        <w:rPr>
          <w:rFonts w:ascii="宋体" w:eastAsia="宋体" w:hAnsi="宋体" w:cs="宋体" w:hint="eastAsia"/>
          <w:sz w:val="24"/>
          <w:szCs w:val="24"/>
          <w:lang w:eastAsia="zh-CN"/>
        </w:rPr>
        <w:lastRenderedPageBreak/>
        <w:t>角色</w:t>
      </w:r>
      <w:r w:rsidR="00650BAB">
        <w:rPr>
          <w:rFonts w:ascii="宋体" w:eastAsia="宋体" w:hAnsi="宋体" w:cs="宋体" w:hint="eastAsia"/>
          <w:sz w:val="24"/>
          <w:szCs w:val="24"/>
          <w:lang w:eastAsia="zh-CN"/>
        </w:rPr>
        <w:t>功能权限</w:t>
      </w:r>
    </w:p>
    <w:tbl>
      <w:tblPr>
        <w:tblW w:w="8684" w:type="dxa"/>
        <w:jc w:val="center"/>
        <w:tblLook w:val="04A0" w:firstRow="1" w:lastRow="0" w:firstColumn="1" w:lastColumn="0" w:noHBand="0" w:noVBand="1"/>
      </w:tblPr>
      <w:tblGrid>
        <w:gridCol w:w="2497"/>
        <w:gridCol w:w="6187"/>
      </w:tblGrid>
      <w:tr w:rsidR="0091455D" w:rsidRPr="00CE18F8" w14:paraId="61E93944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F3947" w14:textId="1AA84623" w:rsidR="0091455D" w:rsidRPr="00CE18F8" w:rsidRDefault="0091455D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Use </w:t>
            </w:r>
            <w:r w:rsidR="00C62B50">
              <w:rPr>
                <w:rFonts w:ascii="宋体" w:eastAsia="宋体" w:hAnsi="宋体" w:cs="宋体"/>
                <w:b/>
                <w:bCs/>
                <w:lang w:eastAsia="zh-CN"/>
              </w:rPr>
              <w:t>Case</w:t>
            </w: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 ID/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用例标识号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54A88" w14:textId="0CC1D0D4" w:rsidR="0091455D" w:rsidRPr="00CE18F8" w:rsidRDefault="0091455D" w:rsidP="0091455D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>
              <w:rPr>
                <w:rFonts w:ascii="宋体" w:eastAsia="宋体" w:hAnsi="宋体" w:cs="宋体" w:hint="eastAsia"/>
                <w:lang w:eastAsia="zh-CN"/>
              </w:rPr>
              <w:t>7_3</w:t>
            </w:r>
          </w:p>
        </w:tc>
      </w:tr>
      <w:tr w:rsidR="0091455D" w:rsidRPr="00CE18F8" w14:paraId="2D449B8F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6DB44" w14:textId="77777777" w:rsidR="0091455D" w:rsidRPr="00CE18F8" w:rsidRDefault="0091455D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Title/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用例名称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69950" w14:textId="77777777" w:rsidR="0091455D" w:rsidRPr="00CE18F8" w:rsidRDefault="0091455D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角色</w:t>
            </w:r>
            <w:r>
              <w:rPr>
                <w:rFonts w:ascii="宋体" w:eastAsia="宋体" w:hAnsi="宋体" w:cs="宋体" w:hint="eastAsia"/>
                <w:lang w:eastAsia="zh-CN"/>
              </w:rPr>
              <w:t>信息</w:t>
            </w:r>
          </w:p>
        </w:tc>
      </w:tr>
      <w:tr w:rsidR="0091455D" w:rsidRPr="00CE18F8" w14:paraId="101279F7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07C6A" w14:textId="77777777" w:rsidR="0091455D" w:rsidRPr="00CE18F8" w:rsidRDefault="0091455D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Parent Feature ID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1C293" w14:textId="60C20533" w:rsidR="0091455D" w:rsidRPr="00CE18F8" w:rsidRDefault="0091455D" w:rsidP="0091455D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>
              <w:rPr>
                <w:rFonts w:ascii="宋体" w:eastAsia="宋体" w:hAnsi="宋体" w:cs="宋体" w:hint="eastAsia"/>
                <w:lang w:eastAsia="zh-CN"/>
              </w:rPr>
              <w:t>7_3</w:t>
            </w:r>
          </w:p>
        </w:tc>
      </w:tr>
      <w:tr w:rsidR="0091455D" w:rsidRPr="00CE18F8" w14:paraId="6223E6F2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DB62C" w14:textId="77777777" w:rsidR="0091455D" w:rsidRPr="00CE18F8" w:rsidRDefault="0091455D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Actor/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角色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28DB9" w14:textId="77777777" w:rsidR="0091455D" w:rsidRPr="00CE18F8" w:rsidRDefault="0091455D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91455D" w:rsidRPr="00CE18F8" w14:paraId="45EB5F66" w14:textId="77777777" w:rsidTr="00AA1716">
        <w:trPr>
          <w:trHeight w:val="15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FAB9B" w14:textId="77777777" w:rsidR="0091455D" w:rsidRPr="00CE18F8" w:rsidRDefault="0091455D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Description &amp; Intent/</w:t>
            </w:r>
          </w:p>
          <w:p w14:paraId="6F471D0B" w14:textId="77777777" w:rsidR="0091455D" w:rsidRPr="00CE18F8" w:rsidRDefault="0091455D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说明和目的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210A1" w14:textId="21C4E51F" w:rsidR="0091455D" w:rsidRDefault="0091455D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说明：</w:t>
            </w:r>
            <w:r w:rsidR="00C82195">
              <w:rPr>
                <w:rFonts w:ascii="宋体" w:eastAsia="宋体" w:hAnsi="宋体" w:cs="宋体" w:hint="eastAsia"/>
                <w:lang w:eastAsia="zh-CN"/>
              </w:rPr>
              <w:t>角色功能权限是指给角色赋予功能菜单的访问权限</w:t>
            </w:r>
          </w:p>
          <w:p w14:paraId="19B4BE0B" w14:textId="7DDECF8F" w:rsidR="0091455D" w:rsidRPr="00CE18F8" w:rsidRDefault="0091455D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目的：</w:t>
            </w:r>
            <w:r>
              <w:rPr>
                <w:rFonts w:ascii="宋体" w:eastAsia="宋体" w:hAnsi="宋体" w:cs="宋体" w:hint="eastAsia"/>
                <w:lang w:eastAsia="zh-CN"/>
              </w:rPr>
              <w:t>实现角色管理的</w:t>
            </w:r>
            <w:r w:rsidR="00C82195">
              <w:rPr>
                <w:rFonts w:ascii="宋体" w:eastAsia="宋体" w:hAnsi="宋体" w:cs="宋体" w:hint="eastAsia"/>
                <w:lang w:eastAsia="zh-CN"/>
              </w:rPr>
              <w:t>给角色添加功能权限的功能</w:t>
            </w:r>
          </w:p>
        </w:tc>
      </w:tr>
      <w:tr w:rsidR="0091455D" w:rsidRPr="00CE18F8" w14:paraId="6FCB50C2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796C1" w14:textId="77777777" w:rsidR="0091455D" w:rsidRPr="00CE18F8" w:rsidRDefault="0091455D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Priority/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优先级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F6DFD" w14:textId="77777777" w:rsidR="0091455D" w:rsidRPr="00CE18F8" w:rsidRDefault="0091455D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紧急</w:t>
            </w:r>
          </w:p>
        </w:tc>
      </w:tr>
      <w:tr w:rsidR="0091455D" w:rsidRPr="00CE18F8" w14:paraId="4829EAE8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6181D" w14:textId="77777777" w:rsidR="0091455D" w:rsidRPr="00CE18F8" w:rsidRDefault="0091455D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Pre-condition/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前置条件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8589A" w14:textId="77777777" w:rsidR="0091455D" w:rsidRDefault="0091455D" w:rsidP="00CE11CE">
            <w:pPr>
              <w:pStyle w:val="af3"/>
              <w:widowControl/>
              <w:numPr>
                <w:ilvl w:val="0"/>
                <w:numId w:val="60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用户打开“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系统管理/角色管理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”页面</w:t>
            </w:r>
          </w:p>
          <w:p w14:paraId="4737F11E" w14:textId="2E8BF4B2" w:rsidR="00235AD3" w:rsidRPr="00CC1AF5" w:rsidRDefault="00235AD3" w:rsidP="00CE11CE">
            <w:pPr>
              <w:pStyle w:val="af3"/>
              <w:widowControl/>
              <w:numPr>
                <w:ilvl w:val="0"/>
                <w:numId w:val="60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权限管理功能完善</w:t>
            </w:r>
          </w:p>
        </w:tc>
      </w:tr>
      <w:tr w:rsidR="0091455D" w:rsidRPr="00CE18F8" w14:paraId="1201D47A" w14:textId="77777777" w:rsidTr="00AA1716">
        <w:trPr>
          <w:trHeight w:val="264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5AC69" w14:textId="77777777" w:rsidR="0091455D" w:rsidRPr="00CE18F8" w:rsidRDefault="0091455D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Main Scenario/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主场景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401B9" w14:textId="77777777" w:rsidR="0091455D" w:rsidRDefault="0091455D" w:rsidP="00CE11CE">
            <w:pPr>
              <w:pStyle w:val="af3"/>
              <w:widowControl/>
              <w:numPr>
                <w:ilvl w:val="0"/>
                <w:numId w:val="6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默认进入角色信息tab页面</w:t>
            </w:r>
          </w:p>
          <w:p w14:paraId="4CB57899" w14:textId="1880CEC7" w:rsidR="00724D37" w:rsidRPr="00724D37" w:rsidRDefault="00724D37" w:rsidP="00CE11CE">
            <w:pPr>
              <w:pStyle w:val="af3"/>
              <w:widowControl/>
              <w:numPr>
                <w:ilvl w:val="0"/>
                <w:numId w:val="6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【系统】页面左侧默认显示角色菜单列表，右侧默认显示角色菜单列表第一个角色的角色信息页面</w:t>
            </w:r>
          </w:p>
          <w:p w14:paraId="65CBD52C" w14:textId="4DA9433D" w:rsidR="00920A5E" w:rsidRDefault="00920A5E" w:rsidP="00CE11CE">
            <w:pPr>
              <w:pStyle w:val="af3"/>
              <w:widowControl/>
              <w:numPr>
                <w:ilvl w:val="0"/>
                <w:numId w:val="6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点击功能权限</w:t>
            </w:r>
          </w:p>
          <w:p w14:paraId="718546C3" w14:textId="64302A8D" w:rsidR="00920A5E" w:rsidRDefault="00920A5E" w:rsidP="00CE11CE">
            <w:pPr>
              <w:pStyle w:val="af3"/>
              <w:widowControl/>
              <w:numPr>
                <w:ilvl w:val="0"/>
                <w:numId w:val="6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进入功能权限tab页面</w:t>
            </w:r>
          </w:p>
          <w:p w14:paraId="45CAF771" w14:textId="2C321255" w:rsidR="00724D37" w:rsidRPr="00724D37" w:rsidRDefault="00724D37" w:rsidP="00CE11CE">
            <w:pPr>
              <w:pStyle w:val="af3"/>
              <w:widowControl/>
              <w:numPr>
                <w:ilvl w:val="0"/>
                <w:numId w:val="6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【系统】页面左侧默认显示角色菜单列表，右侧默认显示功能权限tab页面；功能权限tab页面左侧显示</w:t>
            </w:r>
            <w:r w:rsidR="002D02EC">
              <w:rPr>
                <w:rFonts w:ascii="宋体" w:hAnsi="宋体" w:cs="宋体" w:hint="eastAsia"/>
                <w:sz w:val="20"/>
                <w:szCs w:val="20"/>
              </w:rPr>
              <w:t>功能组织架构树，右侧显示已添加的功能组织架构树</w:t>
            </w:r>
          </w:p>
          <w:p w14:paraId="26DD4AED" w14:textId="059AB3AC" w:rsidR="00920A5E" w:rsidRPr="00CE18F8" w:rsidRDefault="00920A5E" w:rsidP="00CE11CE">
            <w:pPr>
              <w:pStyle w:val="af3"/>
              <w:widowControl/>
              <w:numPr>
                <w:ilvl w:val="0"/>
                <w:numId w:val="6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 w:rsidR="00724D37">
              <w:rPr>
                <w:rFonts w:ascii="宋体" w:hAnsi="宋体" w:cs="宋体" w:hint="eastAsia"/>
                <w:sz w:val="20"/>
                <w:szCs w:val="20"/>
              </w:rPr>
              <w:t>在</w:t>
            </w:r>
            <w:r w:rsidR="00B51923">
              <w:rPr>
                <w:rFonts w:ascii="宋体" w:hAnsi="宋体" w:cs="宋体" w:hint="eastAsia"/>
                <w:sz w:val="20"/>
                <w:szCs w:val="20"/>
              </w:rPr>
              <w:t>功能权限tab页面左侧</w:t>
            </w:r>
            <w:r>
              <w:rPr>
                <w:rFonts w:ascii="宋体" w:hAnsi="宋体" w:cs="宋体" w:hint="eastAsia"/>
                <w:sz w:val="20"/>
                <w:szCs w:val="20"/>
              </w:rPr>
              <w:t>应用、菜单或</w:t>
            </w:r>
            <w:r w:rsidR="00724D37">
              <w:rPr>
                <w:rFonts w:ascii="宋体" w:hAnsi="宋体" w:cs="宋体" w:hint="eastAsia"/>
                <w:sz w:val="20"/>
                <w:szCs w:val="20"/>
              </w:rPr>
              <w:t>功能键等功能前面的复选框打钩，点击添加按钮</w:t>
            </w:r>
          </w:p>
          <w:p w14:paraId="14D2FE49" w14:textId="1AEB8097" w:rsidR="0091455D" w:rsidRDefault="0091455D" w:rsidP="00CE11CE">
            <w:pPr>
              <w:pStyle w:val="af3"/>
              <w:widowControl/>
              <w:numPr>
                <w:ilvl w:val="0"/>
                <w:numId w:val="6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724D37">
              <w:rPr>
                <w:rFonts w:ascii="宋体" w:hAnsi="宋体" w:cs="宋体" w:hint="eastAsia"/>
                <w:sz w:val="20"/>
                <w:szCs w:val="20"/>
              </w:rPr>
              <w:t>将选中的功能赋予给该角色</w:t>
            </w:r>
            <w:r w:rsidR="00BD218A">
              <w:rPr>
                <w:rFonts w:ascii="宋体" w:hAnsi="宋体" w:cs="宋体" w:hint="eastAsia"/>
                <w:sz w:val="20"/>
                <w:szCs w:val="20"/>
              </w:rPr>
              <w:t>，并显示在功能权限</w:t>
            </w:r>
            <w:r w:rsidR="00B51923">
              <w:rPr>
                <w:rFonts w:ascii="宋体" w:hAnsi="宋体" w:cs="宋体" w:hint="eastAsia"/>
                <w:sz w:val="20"/>
                <w:szCs w:val="20"/>
              </w:rPr>
              <w:t>tab</w:t>
            </w:r>
            <w:r w:rsidR="00BD218A">
              <w:rPr>
                <w:rFonts w:ascii="宋体" w:hAnsi="宋体" w:cs="宋体" w:hint="eastAsia"/>
                <w:sz w:val="20"/>
                <w:szCs w:val="20"/>
              </w:rPr>
              <w:t>页面右侧</w:t>
            </w:r>
          </w:p>
          <w:p w14:paraId="7B5CCB4B" w14:textId="04BF8253" w:rsidR="00724D37" w:rsidRDefault="00B51923" w:rsidP="00CE11CE">
            <w:pPr>
              <w:pStyle w:val="af3"/>
              <w:widowControl/>
              <w:numPr>
                <w:ilvl w:val="0"/>
                <w:numId w:val="6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="00724D37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在功能权限tab页面右侧应用、菜单或功能键等功能前面的复选框打钩，点击删除按钮</w:t>
            </w:r>
          </w:p>
          <w:p w14:paraId="1080C0A6" w14:textId="1914A7FE" w:rsidR="0091455D" w:rsidRDefault="00B51923" w:rsidP="00CE11CE">
            <w:pPr>
              <w:pStyle w:val="af3"/>
              <w:widowControl/>
              <w:numPr>
                <w:ilvl w:val="0"/>
                <w:numId w:val="6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【系统】将选中的功能从该角色中删除，并从功能权限tab页面右侧中的</w:t>
            </w:r>
            <w:r w:rsidR="00C12CF9">
              <w:rPr>
                <w:rFonts w:ascii="宋体" w:hAnsi="宋体" w:cs="宋体" w:hint="eastAsia"/>
                <w:sz w:val="20"/>
                <w:szCs w:val="20"/>
              </w:rPr>
              <w:t>组织架</w:t>
            </w:r>
            <w:r>
              <w:rPr>
                <w:rFonts w:ascii="宋体" w:hAnsi="宋体" w:cs="宋体" w:hint="eastAsia"/>
                <w:sz w:val="20"/>
                <w:szCs w:val="20"/>
              </w:rPr>
              <w:t>构树中删除</w:t>
            </w:r>
          </w:p>
          <w:p w14:paraId="665CD26F" w14:textId="50069F7B" w:rsidR="00B01FBE" w:rsidRPr="00B01FBE" w:rsidRDefault="00B01FBE" w:rsidP="00CE11CE">
            <w:pPr>
              <w:pStyle w:val="af3"/>
              <w:widowControl/>
              <w:numPr>
                <w:ilvl w:val="0"/>
                <w:numId w:val="6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【用户】用例终止</w:t>
            </w:r>
          </w:p>
        </w:tc>
      </w:tr>
      <w:tr w:rsidR="0091455D" w:rsidRPr="00CE18F8" w14:paraId="5594C126" w14:textId="77777777" w:rsidTr="00AA1716">
        <w:trPr>
          <w:trHeight w:val="130"/>
          <w:jc w:val="center"/>
        </w:trPr>
        <w:tc>
          <w:tcPr>
            <w:tcW w:w="24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1123A" w14:textId="77777777" w:rsidR="0091455D" w:rsidRPr="00CE18F8" w:rsidRDefault="0091455D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526F8" w14:textId="52C78724" w:rsidR="0091455D" w:rsidRPr="00CE18F8" w:rsidRDefault="0091455D" w:rsidP="00AA1716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Cambria" w:hAnsi="Cambria" w:cs="宋体"/>
                <w:sz w:val="20"/>
                <w:szCs w:val="20"/>
              </w:rPr>
              <w:t>Post-condition/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后置条件：日志模块记录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变更信息及异常信息</w:t>
            </w:r>
          </w:p>
        </w:tc>
      </w:tr>
      <w:tr w:rsidR="0091455D" w:rsidRPr="00CE18F8" w14:paraId="2FEE692A" w14:textId="77777777" w:rsidTr="00AA1716">
        <w:trPr>
          <w:trHeight w:val="187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2AC77" w14:textId="77777777" w:rsidR="0091455D" w:rsidRPr="00CE18F8" w:rsidRDefault="0091455D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Business Rules/</w:t>
            </w:r>
          </w:p>
          <w:p w14:paraId="355F2D05" w14:textId="77777777" w:rsidR="0091455D" w:rsidRPr="00CE18F8" w:rsidRDefault="0091455D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业务逻辑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933F0" w14:textId="77777777" w:rsidR="0091455D" w:rsidRDefault="0091455D" w:rsidP="00CE11CE">
            <w:pPr>
              <w:pStyle w:val="af3"/>
              <w:widowControl/>
              <w:numPr>
                <w:ilvl w:val="0"/>
                <w:numId w:val="62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鼠标点击列表任意一个角色，均可在</w:t>
            </w:r>
            <w:r w:rsidR="00B01FBE">
              <w:rPr>
                <w:rFonts w:ascii="宋体" w:hAnsi="宋体" w:cs="宋体" w:hint="eastAsia"/>
                <w:sz w:val="20"/>
                <w:szCs w:val="20"/>
              </w:rPr>
              <w:t>功能权限tab</w:t>
            </w:r>
            <w:r>
              <w:rPr>
                <w:rFonts w:ascii="宋体" w:hAnsi="宋体" w:cs="宋体" w:hint="eastAsia"/>
                <w:sz w:val="20"/>
                <w:szCs w:val="20"/>
              </w:rPr>
              <w:t>页面对该角色</w:t>
            </w:r>
            <w:r w:rsidR="00B01FBE">
              <w:rPr>
                <w:rFonts w:ascii="宋体" w:hAnsi="宋体" w:cs="宋体" w:hint="eastAsia"/>
                <w:sz w:val="20"/>
                <w:szCs w:val="20"/>
              </w:rPr>
              <w:t>功能权限</w:t>
            </w:r>
            <w:r>
              <w:rPr>
                <w:rFonts w:ascii="宋体" w:hAnsi="宋体" w:cs="宋体" w:hint="eastAsia"/>
                <w:sz w:val="20"/>
                <w:szCs w:val="20"/>
              </w:rPr>
              <w:t>进行更改</w:t>
            </w:r>
          </w:p>
          <w:p w14:paraId="5C6ACA6F" w14:textId="77777777" w:rsidR="00B01FBE" w:rsidRDefault="00B01FBE" w:rsidP="00CE11CE">
            <w:pPr>
              <w:pStyle w:val="af3"/>
              <w:widowControl/>
              <w:numPr>
                <w:ilvl w:val="0"/>
                <w:numId w:val="62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可对功能组织架构树进行模糊搜索</w:t>
            </w:r>
            <w:r w:rsidR="00271DC3">
              <w:rPr>
                <w:rFonts w:ascii="宋体" w:hAnsi="宋体" w:cs="宋体" w:hint="eastAsia"/>
                <w:sz w:val="20"/>
                <w:szCs w:val="20"/>
              </w:rPr>
              <w:t>，并以树的形式实时筛选出结果</w:t>
            </w:r>
          </w:p>
          <w:p w14:paraId="08B375F7" w14:textId="77777777" w:rsidR="00292DDE" w:rsidRDefault="00C04C76" w:rsidP="00CE11CE">
            <w:pPr>
              <w:pStyle w:val="af3"/>
              <w:widowControl/>
              <w:numPr>
                <w:ilvl w:val="0"/>
                <w:numId w:val="62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在功能组织架构树中，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勾选根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节点，默认其子节点全部选中</w:t>
            </w:r>
          </w:p>
          <w:p w14:paraId="1F4EDFDA" w14:textId="73D59189" w:rsidR="00AC7AB8" w:rsidRPr="00AC7AB8" w:rsidRDefault="0034019C" w:rsidP="00CE11CE">
            <w:pPr>
              <w:pStyle w:val="af3"/>
              <w:widowControl/>
              <w:numPr>
                <w:ilvl w:val="0"/>
                <w:numId w:val="62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支持</w:t>
            </w:r>
            <w:r w:rsidR="0061537F">
              <w:rPr>
                <w:rFonts w:ascii="宋体" w:hAnsi="宋体" w:cs="宋体" w:hint="eastAsia"/>
                <w:sz w:val="20"/>
                <w:szCs w:val="20"/>
              </w:rPr>
              <w:t>鼠标拖拽添加功能，</w:t>
            </w:r>
            <w:proofErr w:type="gramStart"/>
            <w:r w:rsidR="00C04C76">
              <w:rPr>
                <w:rFonts w:ascii="宋体" w:hAnsi="宋体" w:cs="宋体" w:hint="eastAsia"/>
                <w:sz w:val="20"/>
                <w:szCs w:val="20"/>
              </w:rPr>
              <w:t>将勾选</w:t>
            </w:r>
            <w:r w:rsidR="0061537F">
              <w:rPr>
                <w:rFonts w:ascii="宋体" w:hAnsi="宋体" w:cs="宋体" w:hint="eastAsia"/>
                <w:sz w:val="20"/>
                <w:szCs w:val="20"/>
              </w:rPr>
              <w:t>的</w:t>
            </w:r>
            <w:proofErr w:type="gramEnd"/>
            <w:r w:rsidR="00C04C76">
              <w:rPr>
                <w:rFonts w:ascii="宋体" w:hAnsi="宋体" w:cs="宋体" w:hint="eastAsia"/>
                <w:sz w:val="20"/>
                <w:szCs w:val="20"/>
              </w:rPr>
              <w:t>功能节点鼠标拖拽至右侧选中列表</w:t>
            </w:r>
          </w:p>
        </w:tc>
      </w:tr>
      <w:tr w:rsidR="0091455D" w:rsidRPr="00CE18F8" w14:paraId="23A0D3E3" w14:textId="77777777" w:rsidTr="00AA1716">
        <w:trPr>
          <w:trHeight w:val="7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54839" w14:textId="77777777" w:rsidR="0091455D" w:rsidRPr="00CE18F8" w:rsidRDefault="0091455D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Field/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界面元素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095FD" w14:textId="77777777" w:rsidR="0091455D" w:rsidRPr="00EF1A2E" w:rsidRDefault="0091455D" w:rsidP="00AA1716">
            <w:pPr>
              <w:spacing w:before="0" w:after="0" w:line="240" w:lineRule="auto"/>
              <w:ind w:left="0"/>
              <w:rPr>
                <w:rFonts w:ascii="宋体" w:hAnsi="宋体" w:cs="宋体"/>
              </w:rPr>
            </w:pPr>
            <w:r w:rsidRPr="00EF1A2E">
              <w:rPr>
                <w:rFonts w:ascii="宋体" w:eastAsia="宋体" w:hAnsi="宋体" w:cs="宋体" w:hint="eastAsia"/>
              </w:rPr>
              <w:t>系统主界面</w:t>
            </w:r>
          </w:p>
          <w:p w14:paraId="5CB6D83C" w14:textId="77777777" w:rsidR="0091455D" w:rsidRPr="00CE18F8" w:rsidRDefault="0091455D" w:rsidP="00AA1716">
            <w:pPr>
              <w:pStyle w:val="af3"/>
              <w:widowControl/>
              <w:ind w:firstLineChars="150" w:firstLine="3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角色管理</w:t>
            </w:r>
          </w:p>
          <w:p w14:paraId="0712F75C" w14:textId="66F3F431" w:rsidR="0091455D" w:rsidRDefault="00AC7AB8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功能权限界面</w:t>
            </w:r>
            <w:r w:rsidR="0091455D">
              <w:rPr>
                <w:rFonts w:ascii="宋体" w:eastAsia="宋体" w:hAnsi="宋体" w:cs="宋体" w:hint="eastAsia"/>
                <w:kern w:val="2"/>
                <w:lang w:eastAsia="zh-CN"/>
              </w:rPr>
              <w:t>：</w:t>
            </w:r>
          </w:p>
          <w:p w14:paraId="53DCE6AA" w14:textId="77777777" w:rsidR="00AC7AB8" w:rsidRDefault="00AC7AB8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模糊搜索框 搜索按钮</w:t>
            </w:r>
          </w:p>
          <w:p w14:paraId="6D926104" w14:textId="64F22AE6" w:rsidR="00AC7AB8" w:rsidRPr="00537477" w:rsidRDefault="00AC7AB8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功能组织架构树 添加按钮 删除按钮 已选择的功能组织架构树</w:t>
            </w:r>
          </w:p>
        </w:tc>
      </w:tr>
    </w:tbl>
    <w:p w14:paraId="6DDA95E8" w14:textId="50E948B8" w:rsidR="00650BAB" w:rsidRPr="00FF59B3" w:rsidRDefault="00650BAB" w:rsidP="00650BAB">
      <w:pPr>
        <w:pStyle w:val="NumHeading3"/>
        <w:rPr>
          <w:sz w:val="24"/>
          <w:szCs w:val="24"/>
          <w:lang w:eastAsia="zh-CN"/>
        </w:rPr>
      </w:pPr>
      <w:r w:rsidRPr="00FF59B3">
        <w:rPr>
          <w:rFonts w:ascii="宋体" w:eastAsia="宋体" w:hAnsi="宋体" w:cs="宋体" w:hint="eastAsia"/>
          <w:sz w:val="24"/>
          <w:szCs w:val="24"/>
          <w:lang w:eastAsia="zh-CN"/>
        </w:rPr>
        <w:t>角色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数据权限</w:t>
      </w:r>
    </w:p>
    <w:tbl>
      <w:tblPr>
        <w:tblW w:w="8684" w:type="dxa"/>
        <w:jc w:val="center"/>
        <w:tblLook w:val="04A0" w:firstRow="1" w:lastRow="0" w:firstColumn="1" w:lastColumn="0" w:noHBand="0" w:noVBand="1"/>
      </w:tblPr>
      <w:tblGrid>
        <w:gridCol w:w="2497"/>
        <w:gridCol w:w="6187"/>
      </w:tblGrid>
      <w:tr w:rsidR="00A31860" w:rsidRPr="00CE18F8" w14:paraId="2C8DF70E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4FB2C" w14:textId="7E3B0A81" w:rsidR="00A31860" w:rsidRPr="00CE18F8" w:rsidRDefault="00A31860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Use </w:t>
            </w:r>
            <w:r w:rsidR="00C62B50">
              <w:rPr>
                <w:rFonts w:ascii="宋体" w:eastAsia="宋体" w:hAnsi="宋体" w:cs="宋体"/>
                <w:b/>
                <w:bCs/>
                <w:lang w:eastAsia="zh-CN"/>
              </w:rPr>
              <w:t>Case</w:t>
            </w: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 ID/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用例标识号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4AF82" w14:textId="7AF707D4" w:rsidR="00A31860" w:rsidRPr="00CE18F8" w:rsidRDefault="00A31860" w:rsidP="00A3186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>
              <w:rPr>
                <w:rFonts w:ascii="宋体" w:eastAsia="宋体" w:hAnsi="宋体" w:cs="宋体" w:hint="eastAsia"/>
                <w:lang w:eastAsia="zh-CN"/>
              </w:rPr>
              <w:t>7_4</w:t>
            </w:r>
          </w:p>
        </w:tc>
      </w:tr>
      <w:tr w:rsidR="00A31860" w:rsidRPr="00CE18F8" w14:paraId="26281E61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B8C0E" w14:textId="77777777" w:rsidR="00A31860" w:rsidRPr="00CE18F8" w:rsidRDefault="00A31860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Title/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用例名称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8E93A" w14:textId="77777777" w:rsidR="00A31860" w:rsidRPr="00CE18F8" w:rsidRDefault="00A31860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角色</w:t>
            </w:r>
            <w:r>
              <w:rPr>
                <w:rFonts w:ascii="宋体" w:eastAsia="宋体" w:hAnsi="宋体" w:cs="宋体" w:hint="eastAsia"/>
                <w:lang w:eastAsia="zh-CN"/>
              </w:rPr>
              <w:t>信息</w:t>
            </w:r>
          </w:p>
        </w:tc>
      </w:tr>
      <w:tr w:rsidR="00A31860" w:rsidRPr="00CE18F8" w14:paraId="5FADE3C7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22D94" w14:textId="77777777" w:rsidR="00A31860" w:rsidRPr="00CE18F8" w:rsidRDefault="00A31860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Parent Feature ID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B6566" w14:textId="4320F840" w:rsidR="00A31860" w:rsidRPr="00CE18F8" w:rsidRDefault="00A31860" w:rsidP="00A3186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>
              <w:rPr>
                <w:rFonts w:ascii="宋体" w:eastAsia="宋体" w:hAnsi="宋体" w:cs="宋体" w:hint="eastAsia"/>
                <w:lang w:eastAsia="zh-CN"/>
              </w:rPr>
              <w:t>7_4</w:t>
            </w:r>
          </w:p>
        </w:tc>
      </w:tr>
      <w:tr w:rsidR="00A31860" w:rsidRPr="00CE18F8" w14:paraId="0D551BF4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82E86" w14:textId="77777777" w:rsidR="00A31860" w:rsidRPr="00CE18F8" w:rsidRDefault="00A31860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Actor/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角色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D8D5E" w14:textId="77777777" w:rsidR="00A31860" w:rsidRPr="00CE18F8" w:rsidRDefault="00A31860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A31860" w:rsidRPr="00CE18F8" w14:paraId="22C13982" w14:textId="77777777" w:rsidTr="00AA1716">
        <w:trPr>
          <w:trHeight w:val="15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E1A16" w14:textId="77777777" w:rsidR="00A31860" w:rsidRPr="00CE18F8" w:rsidRDefault="00A31860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Description &amp; Intent/</w:t>
            </w:r>
          </w:p>
          <w:p w14:paraId="3EDB8B8B" w14:textId="77777777" w:rsidR="00A31860" w:rsidRPr="00CE18F8" w:rsidRDefault="00A31860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lastRenderedPageBreak/>
              <w:t>说明和目的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52D44" w14:textId="4DD6E112" w:rsidR="00A31860" w:rsidRDefault="00A31860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lastRenderedPageBreak/>
              <w:t>说明：</w:t>
            </w:r>
            <w:r>
              <w:rPr>
                <w:rFonts w:ascii="宋体" w:eastAsia="宋体" w:hAnsi="宋体" w:cs="宋体" w:hint="eastAsia"/>
                <w:lang w:eastAsia="zh-CN"/>
              </w:rPr>
              <w:t>角色数据权限是指给角色赋予设备的访问权限</w:t>
            </w:r>
          </w:p>
          <w:p w14:paraId="1B262E0C" w14:textId="5E5A2B8C" w:rsidR="00A31860" w:rsidRPr="00CE18F8" w:rsidRDefault="00A31860" w:rsidP="00A3186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lastRenderedPageBreak/>
              <w:t>目的：</w:t>
            </w:r>
            <w:r>
              <w:rPr>
                <w:rFonts w:ascii="宋体" w:eastAsia="宋体" w:hAnsi="宋体" w:cs="宋体" w:hint="eastAsia"/>
                <w:lang w:eastAsia="zh-CN"/>
              </w:rPr>
              <w:t>实现角色管理的给角色添加数据权限的功能</w:t>
            </w:r>
          </w:p>
        </w:tc>
      </w:tr>
      <w:tr w:rsidR="00A31860" w:rsidRPr="00CE18F8" w14:paraId="7EFFD2B6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7FE13" w14:textId="77777777" w:rsidR="00A31860" w:rsidRPr="00CE18F8" w:rsidRDefault="00A31860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lastRenderedPageBreak/>
              <w:t>Priority/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优先级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B148A" w14:textId="77777777" w:rsidR="00A31860" w:rsidRPr="00CE18F8" w:rsidRDefault="00A31860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紧急</w:t>
            </w:r>
          </w:p>
        </w:tc>
      </w:tr>
      <w:tr w:rsidR="00A31860" w:rsidRPr="00CE18F8" w14:paraId="1B95F1B7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3957E" w14:textId="77777777" w:rsidR="00A31860" w:rsidRPr="00CE18F8" w:rsidRDefault="00A31860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Pre-condition/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前置条件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727F5" w14:textId="77777777" w:rsidR="00A31860" w:rsidRDefault="00A31860" w:rsidP="00CE11CE">
            <w:pPr>
              <w:pStyle w:val="af3"/>
              <w:widowControl/>
              <w:numPr>
                <w:ilvl w:val="0"/>
                <w:numId w:val="6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用户打开“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系统管理/角色管理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”页面</w:t>
            </w:r>
          </w:p>
          <w:p w14:paraId="36CAC28A" w14:textId="6F518B6E" w:rsidR="00235AD3" w:rsidRPr="00CC1AF5" w:rsidRDefault="00235AD3" w:rsidP="00CE11CE">
            <w:pPr>
              <w:pStyle w:val="af3"/>
              <w:widowControl/>
              <w:numPr>
                <w:ilvl w:val="0"/>
                <w:numId w:val="6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获取设备列表</w:t>
            </w:r>
          </w:p>
        </w:tc>
      </w:tr>
      <w:tr w:rsidR="00A31860" w:rsidRPr="00CE18F8" w14:paraId="34394C33" w14:textId="77777777" w:rsidTr="00AA1716">
        <w:trPr>
          <w:trHeight w:val="264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6BB31" w14:textId="77777777" w:rsidR="00A31860" w:rsidRPr="00CE18F8" w:rsidRDefault="00A31860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Main Scenario/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主场景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82C1B" w14:textId="77777777" w:rsidR="00A31860" w:rsidRDefault="00A31860" w:rsidP="00CE11CE">
            <w:pPr>
              <w:pStyle w:val="af3"/>
              <w:widowControl/>
              <w:numPr>
                <w:ilvl w:val="0"/>
                <w:numId w:val="6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默认进入角色信息tab页面</w:t>
            </w:r>
          </w:p>
          <w:p w14:paraId="1230D177" w14:textId="77777777" w:rsidR="00A31860" w:rsidRPr="00724D37" w:rsidRDefault="00A31860" w:rsidP="00CE11CE">
            <w:pPr>
              <w:pStyle w:val="af3"/>
              <w:widowControl/>
              <w:numPr>
                <w:ilvl w:val="0"/>
                <w:numId w:val="6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【系统】页面左侧默认显示角色菜单列表，右侧默认显示角色菜单列表第一个角色的角色信息页面</w:t>
            </w:r>
          </w:p>
          <w:p w14:paraId="75E08AE8" w14:textId="728464C7" w:rsidR="00A31860" w:rsidRDefault="00A31860" w:rsidP="00CE11CE">
            <w:pPr>
              <w:pStyle w:val="af3"/>
              <w:widowControl/>
              <w:numPr>
                <w:ilvl w:val="0"/>
                <w:numId w:val="6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</w:t>
            </w:r>
            <w:r w:rsidR="00281A71">
              <w:rPr>
                <w:rFonts w:ascii="宋体" w:hAnsi="宋体" w:cs="宋体" w:hint="eastAsia"/>
                <w:sz w:val="20"/>
                <w:szCs w:val="20"/>
              </w:rPr>
              <w:t>数据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</w:t>
            </w:r>
          </w:p>
          <w:p w14:paraId="423DEDD4" w14:textId="2BC11108" w:rsidR="00A31860" w:rsidRDefault="00A31860" w:rsidP="00CE11CE">
            <w:pPr>
              <w:pStyle w:val="af3"/>
              <w:widowControl/>
              <w:numPr>
                <w:ilvl w:val="0"/>
                <w:numId w:val="6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进入</w:t>
            </w:r>
            <w:r w:rsidR="00281A71">
              <w:rPr>
                <w:rFonts w:ascii="宋体" w:hAnsi="宋体" w:cs="宋体" w:hint="eastAsia"/>
                <w:sz w:val="20"/>
                <w:szCs w:val="20"/>
              </w:rPr>
              <w:t>数据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权限tab页面</w:t>
            </w:r>
          </w:p>
          <w:p w14:paraId="5CD9A81E" w14:textId="7A26D63C" w:rsidR="00A31860" w:rsidRPr="00724D37" w:rsidRDefault="00A31860" w:rsidP="00CE11CE">
            <w:pPr>
              <w:pStyle w:val="af3"/>
              <w:widowControl/>
              <w:numPr>
                <w:ilvl w:val="0"/>
                <w:numId w:val="6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【系统】页面左侧默认显示角色菜单列表，右侧默认显示</w:t>
            </w:r>
            <w:r w:rsidR="00281A71">
              <w:rPr>
                <w:rFonts w:ascii="宋体" w:hAnsi="宋体" w:cs="宋体" w:hint="eastAsia"/>
                <w:sz w:val="20"/>
                <w:szCs w:val="20"/>
              </w:rPr>
              <w:t>数据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权限tab页面；</w:t>
            </w:r>
            <w:r w:rsidR="00281A71">
              <w:rPr>
                <w:rFonts w:ascii="宋体" w:hAnsi="宋体" w:cs="宋体" w:hint="eastAsia"/>
                <w:sz w:val="20"/>
                <w:szCs w:val="20"/>
              </w:rPr>
              <w:t>数据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权限tab页面左侧显示</w:t>
            </w:r>
            <w:r w:rsidR="00281A71">
              <w:rPr>
                <w:rFonts w:ascii="宋体" w:hAnsi="宋体" w:cs="宋体" w:hint="eastAsia"/>
                <w:sz w:val="20"/>
                <w:szCs w:val="20"/>
              </w:rPr>
              <w:t>设备</w:t>
            </w:r>
            <w:r>
              <w:rPr>
                <w:rFonts w:ascii="宋体" w:hAnsi="宋体" w:cs="宋体" w:hint="eastAsia"/>
                <w:sz w:val="20"/>
                <w:szCs w:val="20"/>
              </w:rPr>
              <w:t>组织架构树，右侧显示已添加的</w:t>
            </w:r>
            <w:r w:rsidR="00281A71">
              <w:rPr>
                <w:rFonts w:ascii="宋体" w:hAnsi="宋体" w:cs="宋体" w:hint="eastAsia"/>
                <w:sz w:val="20"/>
                <w:szCs w:val="20"/>
              </w:rPr>
              <w:t>设备</w:t>
            </w:r>
            <w:r>
              <w:rPr>
                <w:rFonts w:ascii="宋体" w:hAnsi="宋体" w:cs="宋体" w:hint="eastAsia"/>
                <w:sz w:val="20"/>
                <w:szCs w:val="20"/>
              </w:rPr>
              <w:t>组织架构树</w:t>
            </w:r>
          </w:p>
          <w:p w14:paraId="25137964" w14:textId="5D748ED2" w:rsidR="00A31860" w:rsidRPr="00CE18F8" w:rsidRDefault="00A31860" w:rsidP="00CE11CE">
            <w:pPr>
              <w:pStyle w:val="af3"/>
              <w:widowControl/>
              <w:numPr>
                <w:ilvl w:val="0"/>
                <w:numId w:val="6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在</w:t>
            </w:r>
            <w:r w:rsidR="00281A71">
              <w:rPr>
                <w:rFonts w:ascii="宋体" w:hAnsi="宋体" w:cs="宋体" w:hint="eastAsia"/>
                <w:sz w:val="20"/>
                <w:szCs w:val="20"/>
              </w:rPr>
              <w:t>数据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权限tab页面左侧</w:t>
            </w:r>
            <w:r w:rsidR="00281A71">
              <w:rPr>
                <w:rFonts w:ascii="宋体" w:hAnsi="宋体" w:cs="宋体" w:hint="eastAsia"/>
                <w:sz w:val="20"/>
                <w:szCs w:val="20"/>
              </w:rPr>
              <w:t>区域</w:t>
            </w:r>
            <w:r>
              <w:rPr>
                <w:rFonts w:ascii="宋体" w:hAnsi="宋体" w:cs="宋体" w:hint="eastAsia"/>
                <w:sz w:val="20"/>
                <w:szCs w:val="20"/>
              </w:rPr>
              <w:t>、</w:t>
            </w:r>
            <w:r w:rsidR="00281A71">
              <w:rPr>
                <w:rFonts w:ascii="宋体" w:hAnsi="宋体" w:cs="宋体" w:hint="eastAsia"/>
                <w:sz w:val="20"/>
                <w:szCs w:val="20"/>
              </w:rPr>
              <w:t>设备</w:t>
            </w:r>
            <w:r>
              <w:rPr>
                <w:rFonts w:ascii="宋体" w:hAnsi="宋体" w:cs="宋体" w:hint="eastAsia"/>
                <w:sz w:val="20"/>
                <w:szCs w:val="20"/>
              </w:rPr>
              <w:t>等前面的复选框打钩，点击添加按钮</w:t>
            </w:r>
          </w:p>
          <w:p w14:paraId="7724B9C8" w14:textId="21BB71DE" w:rsidR="00A31860" w:rsidRDefault="00A31860" w:rsidP="00CE11CE">
            <w:pPr>
              <w:pStyle w:val="af3"/>
              <w:widowControl/>
              <w:numPr>
                <w:ilvl w:val="0"/>
                <w:numId w:val="6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【系统】将选中的</w:t>
            </w:r>
            <w:r w:rsidR="00281A71">
              <w:rPr>
                <w:rFonts w:ascii="宋体" w:hAnsi="宋体" w:cs="宋体" w:hint="eastAsia"/>
                <w:sz w:val="20"/>
                <w:szCs w:val="20"/>
              </w:rPr>
              <w:t>设备</w:t>
            </w:r>
            <w:r>
              <w:rPr>
                <w:rFonts w:ascii="宋体" w:hAnsi="宋体" w:cs="宋体" w:hint="eastAsia"/>
                <w:sz w:val="20"/>
                <w:szCs w:val="20"/>
              </w:rPr>
              <w:t>赋予给该角色，并显示在</w:t>
            </w:r>
            <w:r w:rsidR="00281A71">
              <w:rPr>
                <w:rFonts w:ascii="宋体" w:hAnsi="宋体" w:cs="宋体" w:hint="eastAsia"/>
                <w:sz w:val="20"/>
                <w:szCs w:val="20"/>
              </w:rPr>
              <w:t>数据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权限tab页面右侧</w:t>
            </w:r>
          </w:p>
          <w:p w14:paraId="56F8204C" w14:textId="10482739" w:rsidR="00A31860" w:rsidRDefault="00A31860" w:rsidP="00CE11CE">
            <w:pPr>
              <w:pStyle w:val="af3"/>
              <w:widowControl/>
              <w:numPr>
                <w:ilvl w:val="0"/>
                <w:numId w:val="6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【用户】在</w:t>
            </w:r>
            <w:r w:rsidR="00C12CF9">
              <w:rPr>
                <w:rFonts w:ascii="宋体" w:hAnsi="宋体" w:cs="宋体" w:hint="eastAsia"/>
                <w:sz w:val="20"/>
                <w:szCs w:val="20"/>
              </w:rPr>
              <w:t>数据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权限tab页面右侧</w:t>
            </w:r>
            <w:r w:rsidR="00C12CF9">
              <w:rPr>
                <w:rFonts w:ascii="宋体" w:hAnsi="宋体" w:cs="宋体" w:hint="eastAsia"/>
                <w:sz w:val="20"/>
                <w:szCs w:val="20"/>
              </w:rPr>
              <w:t>区域、设备</w:t>
            </w:r>
            <w:r>
              <w:rPr>
                <w:rFonts w:ascii="宋体" w:hAnsi="宋体" w:cs="宋体" w:hint="eastAsia"/>
                <w:sz w:val="20"/>
                <w:szCs w:val="20"/>
              </w:rPr>
              <w:t>等前面的复选框打钩，点击删除按钮</w:t>
            </w:r>
          </w:p>
          <w:p w14:paraId="07FBDA01" w14:textId="5D4D4BFB" w:rsidR="00A31860" w:rsidRDefault="00A31860" w:rsidP="00CE11CE">
            <w:pPr>
              <w:pStyle w:val="af3"/>
              <w:widowControl/>
              <w:numPr>
                <w:ilvl w:val="0"/>
                <w:numId w:val="6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【系统】将选中的</w:t>
            </w:r>
            <w:r w:rsidR="00C12CF9">
              <w:rPr>
                <w:rFonts w:ascii="宋体" w:hAnsi="宋体" w:cs="宋体" w:hint="eastAsia"/>
                <w:sz w:val="20"/>
                <w:szCs w:val="20"/>
              </w:rPr>
              <w:t>设备</w:t>
            </w:r>
            <w:r>
              <w:rPr>
                <w:rFonts w:ascii="宋体" w:hAnsi="宋体" w:cs="宋体" w:hint="eastAsia"/>
                <w:sz w:val="20"/>
                <w:szCs w:val="20"/>
              </w:rPr>
              <w:t>从该角色中删除，并从</w:t>
            </w:r>
            <w:r w:rsidR="00C12CF9">
              <w:rPr>
                <w:rFonts w:ascii="宋体" w:hAnsi="宋体" w:cs="宋体" w:hint="eastAsia"/>
                <w:sz w:val="20"/>
                <w:szCs w:val="20"/>
              </w:rPr>
              <w:t>数据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权限tab页面右侧中的</w:t>
            </w:r>
            <w:r w:rsidR="00C12CF9">
              <w:rPr>
                <w:rFonts w:ascii="宋体" w:hAnsi="宋体" w:cs="宋体" w:hint="eastAsia"/>
                <w:sz w:val="20"/>
                <w:szCs w:val="20"/>
              </w:rPr>
              <w:t>设备组织架</w:t>
            </w:r>
            <w:r>
              <w:rPr>
                <w:rFonts w:ascii="宋体" w:hAnsi="宋体" w:cs="宋体" w:hint="eastAsia"/>
                <w:sz w:val="20"/>
                <w:szCs w:val="20"/>
              </w:rPr>
              <w:t>构树中删除</w:t>
            </w:r>
          </w:p>
          <w:p w14:paraId="63E71C65" w14:textId="77777777" w:rsidR="00A31860" w:rsidRPr="00B01FBE" w:rsidRDefault="00A31860" w:rsidP="00CE11CE">
            <w:pPr>
              <w:pStyle w:val="af3"/>
              <w:widowControl/>
              <w:numPr>
                <w:ilvl w:val="0"/>
                <w:numId w:val="6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【用户】用例终止</w:t>
            </w:r>
          </w:p>
        </w:tc>
      </w:tr>
      <w:tr w:rsidR="00A31860" w:rsidRPr="00CE18F8" w14:paraId="6CF266C5" w14:textId="77777777" w:rsidTr="00AA1716">
        <w:trPr>
          <w:trHeight w:val="130"/>
          <w:jc w:val="center"/>
        </w:trPr>
        <w:tc>
          <w:tcPr>
            <w:tcW w:w="24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CFD86" w14:textId="77777777" w:rsidR="00A31860" w:rsidRPr="00CE18F8" w:rsidRDefault="00A31860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6AB9C" w14:textId="77777777" w:rsidR="00A31860" w:rsidRPr="00CE18F8" w:rsidRDefault="00A31860" w:rsidP="00AA1716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Cambria" w:hAnsi="Cambria" w:cs="宋体"/>
                <w:sz w:val="20"/>
                <w:szCs w:val="20"/>
              </w:rPr>
              <w:t>Post-condition/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后置条件：日志模块记录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变更信息及异常信息</w:t>
            </w:r>
          </w:p>
        </w:tc>
      </w:tr>
      <w:tr w:rsidR="00A31860" w:rsidRPr="00CE18F8" w14:paraId="6C742E56" w14:textId="77777777" w:rsidTr="00AA1716">
        <w:trPr>
          <w:trHeight w:val="187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D915F" w14:textId="77777777" w:rsidR="00A31860" w:rsidRPr="00CE18F8" w:rsidRDefault="00A31860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Business Rules/</w:t>
            </w:r>
          </w:p>
          <w:p w14:paraId="629EC273" w14:textId="77777777" w:rsidR="00A31860" w:rsidRPr="00CE18F8" w:rsidRDefault="00A31860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业务逻辑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6A6EA" w14:textId="2669155D" w:rsidR="00A31860" w:rsidRDefault="00A31860" w:rsidP="00CE11CE">
            <w:pPr>
              <w:pStyle w:val="af3"/>
              <w:widowControl/>
              <w:numPr>
                <w:ilvl w:val="0"/>
                <w:numId w:val="65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鼠标点击列表任意一个角色，均可在</w:t>
            </w:r>
            <w:r w:rsidR="002374FF">
              <w:rPr>
                <w:rFonts w:ascii="宋体" w:hAnsi="宋体" w:cs="宋体" w:hint="eastAsia"/>
                <w:sz w:val="20"/>
                <w:szCs w:val="20"/>
              </w:rPr>
              <w:t>数据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权限tab页面对该角色</w:t>
            </w:r>
            <w:r w:rsidR="002374FF">
              <w:rPr>
                <w:rFonts w:ascii="宋体" w:hAnsi="宋体" w:cs="宋体" w:hint="eastAsia"/>
                <w:sz w:val="20"/>
                <w:szCs w:val="20"/>
              </w:rPr>
              <w:t>数据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权限进行更改</w:t>
            </w:r>
          </w:p>
          <w:p w14:paraId="518E69D9" w14:textId="02EE5650" w:rsidR="00A31860" w:rsidRDefault="00A31860" w:rsidP="00CE11CE">
            <w:pPr>
              <w:pStyle w:val="af3"/>
              <w:widowControl/>
              <w:numPr>
                <w:ilvl w:val="0"/>
                <w:numId w:val="65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可对</w:t>
            </w:r>
            <w:r w:rsidR="002374FF">
              <w:rPr>
                <w:rFonts w:ascii="宋体" w:hAnsi="宋体" w:cs="宋体" w:hint="eastAsia"/>
                <w:sz w:val="20"/>
                <w:szCs w:val="20"/>
              </w:rPr>
              <w:t>设备</w:t>
            </w:r>
            <w:r>
              <w:rPr>
                <w:rFonts w:ascii="宋体" w:hAnsi="宋体" w:cs="宋体" w:hint="eastAsia"/>
                <w:sz w:val="20"/>
                <w:szCs w:val="20"/>
              </w:rPr>
              <w:t>组织架构树进行模糊搜索，并以树的形式实时筛选出结果</w:t>
            </w:r>
          </w:p>
          <w:p w14:paraId="76BD102D" w14:textId="51AB781A" w:rsidR="002374FF" w:rsidRDefault="002374FF" w:rsidP="00CE11CE">
            <w:pPr>
              <w:pStyle w:val="af3"/>
              <w:widowControl/>
              <w:numPr>
                <w:ilvl w:val="0"/>
                <w:numId w:val="65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支持地图选点选择设备</w:t>
            </w:r>
          </w:p>
          <w:p w14:paraId="5F7F9A00" w14:textId="035F2C5E" w:rsidR="00A31860" w:rsidRDefault="00A31860" w:rsidP="00CE11CE">
            <w:pPr>
              <w:pStyle w:val="af3"/>
              <w:widowControl/>
              <w:numPr>
                <w:ilvl w:val="0"/>
                <w:numId w:val="65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</w:t>
            </w:r>
            <w:r w:rsidR="002374FF">
              <w:rPr>
                <w:rFonts w:ascii="宋体" w:hAnsi="宋体" w:cs="宋体" w:hint="eastAsia"/>
                <w:sz w:val="20"/>
                <w:szCs w:val="20"/>
              </w:rPr>
              <w:t>设备</w:t>
            </w:r>
            <w:r>
              <w:rPr>
                <w:rFonts w:ascii="宋体" w:hAnsi="宋体" w:cs="宋体" w:hint="eastAsia"/>
                <w:sz w:val="20"/>
                <w:szCs w:val="20"/>
              </w:rPr>
              <w:t>组织架构树中，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勾选根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节点</w:t>
            </w:r>
            <w:r w:rsidR="00F21684">
              <w:rPr>
                <w:rFonts w:ascii="宋体" w:hAnsi="宋体" w:cs="宋体" w:hint="eastAsia"/>
                <w:sz w:val="20"/>
                <w:szCs w:val="20"/>
              </w:rPr>
              <w:t>（即区域）</w:t>
            </w:r>
            <w:r>
              <w:rPr>
                <w:rFonts w:ascii="宋体" w:hAnsi="宋体" w:cs="宋体" w:hint="eastAsia"/>
                <w:sz w:val="20"/>
                <w:szCs w:val="20"/>
              </w:rPr>
              <w:t>，默认其子节点全部选中</w:t>
            </w:r>
          </w:p>
          <w:p w14:paraId="3D43C89E" w14:textId="2D0AA45B" w:rsidR="00A31860" w:rsidRPr="00AC7AB8" w:rsidRDefault="00A31860" w:rsidP="00CE11CE">
            <w:pPr>
              <w:pStyle w:val="af3"/>
              <w:widowControl/>
              <w:numPr>
                <w:ilvl w:val="0"/>
                <w:numId w:val="65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支持鼠标拖拽添加</w:t>
            </w:r>
            <w:r w:rsidR="002374FF">
              <w:rPr>
                <w:rFonts w:ascii="宋体" w:hAnsi="宋体" w:cs="宋体" w:hint="eastAsia"/>
                <w:sz w:val="20"/>
                <w:szCs w:val="20"/>
              </w:rPr>
              <w:t>设备</w:t>
            </w:r>
            <w:r>
              <w:rPr>
                <w:rFonts w:ascii="宋体" w:hAnsi="宋体" w:cs="宋体" w:hint="eastAsia"/>
                <w:sz w:val="20"/>
                <w:szCs w:val="20"/>
              </w:rPr>
              <w:t>，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将勾选的</w:t>
            </w:r>
            <w:proofErr w:type="gramEnd"/>
            <w:r w:rsidR="00F21684">
              <w:rPr>
                <w:rFonts w:ascii="宋体" w:hAnsi="宋体" w:cs="宋体" w:hint="eastAsia"/>
                <w:sz w:val="20"/>
                <w:szCs w:val="20"/>
              </w:rPr>
              <w:t>区域或</w:t>
            </w:r>
            <w:r w:rsidR="002374FF">
              <w:rPr>
                <w:rFonts w:ascii="宋体" w:hAnsi="宋体" w:cs="宋体" w:hint="eastAsia"/>
                <w:sz w:val="20"/>
                <w:szCs w:val="20"/>
              </w:rPr>
              <w:t>设备</w:t>
            </w:r>
            <w:r>
              <w:rPr>
                <w:rFonts w:ascii="宋体" w:hAnsi="宋体" w:cs="宋体" w:hint="eastAsia"/>
                <w:sz w:val="20"/>
                <w:szCs w:val="20"/>
              </w:rPr>
              <w:t>节点鼠标拖拽至右侧选中列表</w:t>
            </w:r>
          </w:p>
        </w:tc>
      </w:tr>
      <w:tr w:rsidR="00A31860" w:rsidRPr="00CE18F8" w14:paraId="78CFC554" w14:textId="77777777" w:rsidTr="00AA1716">
        <w:trPr>
          <w:trHeight w:val="7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28A62" w14:textId="77777777" w:rsidR="00A31860" w:rsidRPr="00CE18F8" w:rsidRDefault="00A31860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Field/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界面元素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3B616" w14:textId="77777777" w:rsidR="00A31860" w:rsidRPr="00EF1A2E" w:rsidRDefault="00A31860" w:rsidP="00AA1716">
            <w:pPr>
              <w:spacing w:before="0" w:after="0" w:line="240" w:lineRule="auto"/>
              <w:ind w:left="0"/>
              <w:rPr>
                <w:rFonts w:ascii="宋体" w:hAnsi="宋体" w:cs="宋体"/>
              </w:rPr>
            </w:pPr>
            <w:r w:rsidRPr="00EF1A2E">
              <w:rPr>
                <w:rFonts w:ascii="宋体" w:eastAsia="宋体" w:hAnsi="宋体" w:cs="宋体" w:hint="eastAsia"/>
              </w:rPr>
              <w:t>系统主界面</w:t>
            </w:r>
          </w:p>
          <w:p w14:paraId="5D0D0D5B" w14:textId="77777777" w:rsidR="00A31860" w:rsidRPr="00CE18F8" w:rsidRDefault="00A31860" w:rsidP="00AA1716">
            <w:pPr>
              <w:pStyle w:val="af3"/>
              <w:widowControl/>
              <w:ind w:firstLineChars="150" w:firstLine="3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角色管理</w:t>
            </w:r>
          </w:p>
          <w:p w14:paraId="58C65212" w14:textId="49F49E55" w:rsidR="00A31860" w:rsidRDefault="00B40975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数据</w:t>
            </w:r>
            <w:r w:rsidR="00A31860">
              <w:rPr>
                <w:rFonts w:ascii="宋体" w:eastAsia="宋体" w:hAnsi="宋体" w:cs="宋体" w:hint="eastAsia"/>
                <w:kern w:val="2"/>
                <w:lang w:eastAsia="zh-CN"/>
              </w:rPr>
              <w:t>权限界面：</w:t>
            </w:r>
          </w:p>
          <w:p w14:paraId="4B47599A" w14:textId="77777777" w:rsidR="00A31860" w:rsidRDefault="00A31860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模糊搜索框 搜索按钮</w:t>
            </w:r>
          </w:p>
          <w:p w14:paraId="2D1CA157" w14:textId="324A0B2D" w:rsidR="00B40975" w:rsidRDefault="00B40975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地图选点按钮</w:t>
            </w:r>
          </w:p>
          <w:p w14:paraId="0B45335A" w14:textId="796561DF" w:rsidR="00A31860" w:rsidRPr="00537477" w:rsidRDefault="00B40975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设备</w:t>
            </w:r>
            <w:r w:rsidR="00A31860">
              <w:rPr>
                <w:rFonts w:ascii="宋体" w:eastAsia="宋体" w:hAnsi="宋体" w:cs="宋体" w:hint="eastAsia"/>
                <w:kern w:val="2"/>
                <w:lang w:eastAsia="zh-CN"/>
              </w:rPr>
              <w:t>组织架构树 添加按钮 删除按钮 已选择的</w:t>
            </w: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设备</w:t>
            </w:r>
            <w:r w:rsidR="00A31860">
              <w:rPr>
                <w:rFonts w:ascii="宋体" w:eastAsia="宋体" w:hAnsi="宋体" w:cs="宋体" w:hint="eastAsia"/>
                <w:kern w:val="2"/>
                <w:lang w:eastAsia="zh-CN"/>
              </w:rPr>
              <w:t>组织架构树</w:t>
            </w:r>
          </w:p>
        </w:tc>
      </w:tr>
    </w:tbl>
    <w:p w14:paraId="6E1025D8" w14:textId="7F8A6033" w:rsidR="00A92315" w:rsidRPr="00A92315" w:rsidRDefault="00A92315" w:rsidP="00A92315">
      <w:pPr>
        <w:pStyle w:val="NumHeading3"/>
        <w:rPr>
          <w:lang w:eastAsia="zh-CN"/>
        </w:rPr>
      </w:pPr>
      <w:r w:rsidRPr="00A92315">
        <w:rPr>
          <w:rFonts w:ascii="宋体" w:eastAsia="宋体" w:hAnsi="宋体" w:cs="宋体" w:hint="eastAsia"/>
          <w:lang w:eastAsia="zh-CN"/>
        </w:rPr>
        <w:t>角色</w:t>
      </w:r>
      <w:r>
        <w:rPr>
          <w:rFonts w:ascii="宋体" w:eastAsia="宋体" w:hAnsi="宋体" w:cs="宋体" w:hint="eastAsia"/>
          <w:lang w:eastAsia="zh-CN"/>
        </w:rPr>
        <w:t>成员</w:t>
      </w:r>
    </w:p>
    <w:tbl>
      <w:tblPr>
        <w:tblW w:w="8684" w:type="dxa"/>
        <w:jc w:val="center"/>
        <w:tblLook w:val="04A0" w:firstRow="1" w:lastRow="0" w:firstColumn="1" w:lastColumn="0" w:noHBand="0" w:noVBand="1"/>
      </w:tblPr>
      <w:tblGrid>
        <w:gridCol w:w="2497"/>
        <w:gridCol w:w="6187"/>
      </w:tblGrid>
      <w:tr w:rsidR="007C566E" w:rsidRPr="00CE18F8" w14:paraId="77FF64DB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28E46" w14:textId="6A48E302" w:rsidR="007C566E" w:rsidRPr="00CE18F8" w:rsidRDefault="007C566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Use </w:t>
            </w:r>
            <w:r w:rsidR="00C62B50">
              <w:rPr>
                <w:rFonts w:ascii="宋体" w:eastAsia="宋体" w:hAnsi="宋体" w:cs="宋体"/>
                <w:b/>
                <w:bCs/>
                <w:lang w:eastAsia="zh-CN"/>
              </w:rPr>
              <w:t>Case</w:t>
            </w: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 ID/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用例标识号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8C661" w14:textId="3083A35D" w:rsidR="007C566E" w:rsidRPr="00CE18F8" w:rsidRDefault="007C566E" w:rsidP="007C566E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>
              <w:rPr>
                <w:rFonts w:ascii="宋体" w:eastAsia="宋体" w:hAnsi="宋体" w:cs="宋体" w:hint="eastAsia"/>
                <w:lang w:eastAsia="zh-CN"/>
              </w:rPr>
              <w:t>7_5</w:t>
            </w:r>
          </w:p>
        </w:tc>
      </w:tr>
      <w:tr w:rsidR="007C566E" w:rsidRPr="00CE18F8" w14:paraId="4FB02685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D1BCC" w14:textId="77777777" w:rsidR="007C566E" w:rsidRPr="00CE18F8" w:rsidRDefault="007C566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Title/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用例名称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02CB7" w14:textId="51D19F3F" w:rsidR="007C566E" w:rsidRPr="00CE18F8" w:rsidRDefault="007C566E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角色</w:t>
            </w:r>
            <w:r>
              <w:rPr>
                <w:rFonts w:ascii="宋体" w:eastAsia="宋体" w:hAnsi="宋体" w:cs="宋体" w:hint="eastAsia"/>
                <w:lang w:eastAsia="zh-CN"/>
              </w:rPr>
              <w:t>成员</w:t>
            </w:r>
          </w:p>
        </w:tc>
      </w:tr>
      <w:tr w:rsidR="007C566E" w:rsidRPr="00CE18F8" w14:paraId="526C5BF9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2A571" w14:textId="77777777" w:rsidR="007C566E" w:rsidRPr="00CE18F8" w:rsidRDefault="007C566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Parent Feature ID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1B3D2" w14:textId="520304D0" w:rsidR="007C566E" w:rsidRPr="00CE18F8" w:rsidRDefault="007C566E" w:rsidP="007C566E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>
              <w:rPr>
                <w:rFonts w:ascii="宋体" w:eastAsia="宋体" w:hAnsi="宋体" w:cs="宋体" w:hint="eastAsia"/>
                <w:lang w:eastAsia="zh-CN"/>
              </w:rPr>
              <w:t>7_5</w:t>
            </w:r>
          </w:p>
        </w:tc>
      </w:tr>
      <w:tr w:rsidR="007C566E" w:rsidRPr="00CE18F8" w14:paraId="1773A8F4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153BF" w14:textId="77777777" w:rsidR="007C566E" w:rsidRPr="00CE18F8" w:rsidRDefault="007C566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Actor/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角色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69CA2" w14:textId="77777777" w:rsidR="007C566E" w:rsidRPr="00CE18F8" w:rsidRDefault="007C566E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7C566E" w:rsidRPr="00CE18F8" w14:paraId="48A8A65E" w14:textId="77777777" w:rsidTr="00AA1716">
        <w:trPr>
          <w:trHeight w:val="15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551A9" w14:textId="77777777" w:rsidR="007C566E" w:rsidRPr="00CE18F8" w:rsidRDefault="007C566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Description &amp; Intent/</w:t>
            </w:r>
          </w:p>
          <w:p w14:paraId="71BAA2FF" w14:textId="77777777" w:rsidR="007C566E" w:rsidRPr="00CE18F8" w:rsidRDefault="007C566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说明和目的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C1257" w14:textId="2580340A" w:rsidR="007C566E" w:rsidRDefault="007C566E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说明：</w:t>
            </w: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  <w:r w:rsidR="00AB09B1">
              <w:rPr>
                <w:rFonts w:ascii="宋体" w:eastAsia="宋体" w:hAnsi="宋体" w:cs="宋体" w:hint="eastAsia"/>
                <w:lang w:eastAsia="zh-CN"/>
              </w:rPr>
              <w:t>成员功能是指给角色添加用户和组织</w:t>
            </w:r>
          </w:p>
          <w:p w14:paraId="0A285745" w14:textId="10A87E2C" w:rsidR="007C566E" w:rsidRPr="00CE18F8" w:rsidRDefault="007C566E" w:rsidP="00AB09B1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目的：</w:t>
            </w:r>
            <w:r>
              <w:rPr>
                <w:rFonts w:ascii="宋体" w:eastAsia="宋体" w:hAnsi="宋体" w:cs="宋体" w:hint="eastAsia"/>
                <w:lang w:eastAsia="zh-CN"/>
              </w:rPr>
              <w:t>实现角色管理的给角色添加</w:t>
            </w:r>
            <w:r w:rsidR="00AB09B1">
              <w:rPr>
                <w:rFonts w:ascii="宋体" w:eastAsia="宋体" w:hAnsi="宋体" w:cs="宋体" w:hint="eastAsia"/>
                <w:lang w:eastAsia="zh-CN"/>
              </w:rPr>
              <w:t>用户和组织</w:t>
            </w:r>
            <w:r>
              <w:rPr>
                <w:rFonts w:ascii="宋体" w:eastAsia="宋体" w:hAnsi="宋体" w:cs="宋体" w:hint="eastAsia"/>
                <w:lang w:eastAsia="zh-CN"/>
              </w:rPr>
              <w:t>的功能</w:t>
            </w:r>
          </w:p>
        </w:tc>
      </w:tr>
      <w:tr w:rsidR="007C566E" w:rsidRPr="00CE18F8" w14:paraId="1CA5818C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335C0" w14:textId="77777777" w:rsidR="007C566E" w:rsidRPr="00CE18F8" w:rsidRDefault="007C566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Priority/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优先级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1B2CE" w14:textId="77777777" w:rsidR="007C566E" w:rsidRPr="00CE18F8" w:rsidRDefault="007C566E" w:rsidP="00AA1716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紧急</w:t>
            </w:r>
          </w:p>
        </w:tc>
      </w:tr>
      <w:tr w:rsidR="007C566E" w:rsidRPr="00CE18F8" w14:paraId="59E76484" w14:textId="77777777" w:rsidTr="00AA1716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7A33D" w14:textId="77777777" w:rsidR="007C566E" w:rsidRPr="00CE18F8" w:rsidRDefault="007C566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Pre-condition/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前置条件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E2AA8" w14:textId="77777777" w:rsidR="007C566E" w:rsidRPr="00CC1AF5" w:rsidRDefault="007C566E" w:rsidP="00CE11CE">
            <w:pPr>
              <w:pStyle w:val="af3"/>
              <w:widowControl/>
              <w:numPr>
                <w:ilvl w:val="0"/>
                <w:numId w:val="6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用户打开“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系统管理/角色管理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”页面</w:t>
            </w:r>
          </w:p>
        </w:tc>
      </w:tr>
      <w:tr w:rsidR="007C566E" w:rsidRPr="00CE18F8" w14:paraId="7AB4DEBF" w14:textId="77777777" w:rsidTr="00AA1716">
        <w:trPr>
          <w:trHeight w:val="264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814F7" w14:textId="77777777" w:rsidR="007C566E" w:rsidRPr="00CE18F8" w:rsidRDefault="007C566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lastRenderedPageBreak/>
              <w:t>Main Scenario/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主场景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089E" w14:textId="77777777" w:rsidR="007C566E" w:rsidRDefault="007C566E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默认进入角色信息tab页面</w:t>
            </w:r>
          </w:p>
          <w:p w14:paraId="0D6C7AC8" w14:textId="77777777" w:rsidR="007C566E" w:rsidRPr="00724D37" w:rsidRDefault="007C566E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【系统】页面左侧默认显示角色菜单列表，右侧默认显示角色菜单列表第一个角色的角色信息页面</w:t>
            </w:r>
          </w:p>
          <w:p w14:paraId="15AEF4EB" w14:textId="7542AA72" w:rsidR="007C566E" w:rsidRDefault="007C566E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</w:t>
            </w:r>
            <w:r w:rsidR="00EB782B">
              <w:rPr>
                <w:rFonts w:ascii="宋体" w:hAnsi="宋体" w:cs="宋体" w:hint="eastAsia"/>
                <w:sz w:val="20"/>
                <w:szCs w:val="20"/>
              </w:rPr>
              <w:t>角色用户</w:t>
            </w:r>
          </w:p>
          <w:p w14:paraId="73F69FED" w14:textId="277846D9" w:rsidR="007C566E" w:rsidRDefault="007C566E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进入</w:t>
            </w:r>
            <w:r w:rsidR="00EB782B">
              <w:rPr>
                <w:rFonts w:ascii="宋体" w:hAnsi="宋体" w:cs="宋体" w:hint="eastAsia"/>
                <w:sz w:val="20"/>
                <w:szCs w:val="20"/>
              </w:rPr>
              <w:t>角色用户</w:t>
            </w:r>
            <w:r>
              <w:rPr>
                <w:rFonts w:ascii="宋体" w:hAnsi="宋体" w:cs="宋体" w:hint="eastAsia"/>
                <w:sz w:val="20"/>
                <w:szCs w:val="20"/>
              </w:rPr>
              <w:t>tab页面</w:t>
            </w:r>
          </w:p>
          <w:p w14:paraId="1A9B705E" w14:textId="7A7B4D95" w:rsidR="009E75EA" w:rsidRDefault="009E75EA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默认显示角色下人员列表</w:t>
            </w:r>
          </w:p>
          <w:p w14:paraId="403A6F30" w14:textId="4B3A1582" w:rsidR="001777C9" w:rsidRDefault="001777C9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在列表上方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勾选组织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单选按钮</w:t>
            </w:r>
          </w:p>
          <w:p w14:paraId="0E5805F4" w14:textId="4C5BB6E7" w:rsidR="001777C9" w:rsidRPr="001777C9" w:rsidRDefault="001777C9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显示角色下组织列表</w:t>
            </w:r>
          </w:p>
          <w:p w14:paraId="2D6A233C" w14:textId="0038B500" w:rsidR="00AA1716" w:rsidRDefault="00AA1716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</w:t>
            </w: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 w:rsidR="001777C9">
              <w:rPr>
                <w:rFonts w:ascii="宋体" w:hAnsi="宋体" w:cs="宋体" w:hint="eastAsia"/>
                <w:sz w:val="20"/>
                <w:szCs w:val="20"/>
              </w:rPr>
              <w:t>在人员列表页面，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点击列表左上角添加按钮</w:t>
            </w:r>
          </w:p>
          <w:p w14:paraId="415D4E0C" w14:textId="0BA2F6BB" w:rsidR="00AA1716" w:rsidRDefault="00AA1716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弹窗，显示用户/组织选择</w:t>
            </w:r>
          </w:p>
          <w:p w14:paraId="5F235BE1" w14:textId="13E857AC" w:rsidR="009E75EA" w:rsidRDefault="00AA1716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</w:t>
            </w: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在弹窗界面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中，在用户前面的复选框打钩，点击添加按钮</w:t>
            </w:r>
          </w:p>
          <w:p w14:paraId="53780D64" w14:textId="69B4B50B" w:rsidR="00AA1716" w:rsidRDefault="00AA1716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1777C9">
              <w:rPr>
                <w:rFonts w:ascii="宋体" w:hAnsi="宋体" w:cs="宋体" w:hint="eastAsia"/>
                <w:sz w:val="20"/>
                <w:szCs w:val="20"/>
              </w:rPr>
              <w:t>将选中的用户赋予给该角色，并显示</w:t>
            </w:r>
            <w:proofErr w:type="gramStart"/>
            <w:r w:rsidR="001777C9">
              <w:rPr>
                <w:rFonts w:ascii="宋体" w:hAnsi="宋体" w:cs="宋体" w:hint="eastAsia"/>
                <w:sz w:val="20"/>
                <w:szCs w:val="20"/>
              </w:rPr>
              <w:t>在弹窗界面</w:t>
            </w:r>
            <w:proofErr w:type="gramEnd"/>
            <w:r w:rsidR="001777C9">
              <w:rPr>
                <w:rFonts w:ascii="宋体" w:hAnsi="宋体" w:cs="宋体" w:hint="eastAsia"/>
                <w:sz w:val="20"/>
                <w:szCs w:val="20"/>
              </w:rPr>
              <w:t>右侧</w:t>
            </w:r>
          </w:p>
          <w:p w14:paraId="35BF435F" w14:textId="5F0FB2BB" w:rsidR="001C104A" w:rsidRDefault="001777C9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</w:t>
            </w: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proofErr w:type="gramStart"/>
            <w:r w:rsidR="001C104A">
              <w:rPr>
                <w:rFonts w:ascii="宋体" w:hAnsi="宋体" w:cs="宋体" w:hint="eastAsia"/>
                <w:sz w:val="20"/>
                <w:szCs w:val="20"/>
              </w:rPr>
              <w:t>在弹窗界面</w:t>
            </w:r>
            <w:proofErr w:type="gramEnd"/>
            <w:r w:rsidR="001C104A">
              <w:rPr>
                <w:rFonts w:ascii="宋体" w:hAnsi="宋体" w:cs="宋体" w:hint="eastAsia"/>
                <w:sz w:val="20"/>
                <w:szCs w:val="20"/>
              </w:rPr>
              <w:t>中，在组织前面的复选框打钩，点击添加按钮</w:t>
            </w:r>
          </w:p>
          <w:p w14:paraId="05885C45" w14:textId="3048E6E4" w:rsidR="001C104A" w:rsidRDefault="001C104A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将选中的组织赋予给该角色，并显示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在弹窗界面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右侧，该组织下包含其所有用户</w:t>
            </w:r>
          </w:p>
          <w:p w14:paraId="5492591C" w14:textId="110876A9" w:rsidR="001777C9" w:rsidRDefault="00F2149D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</w:t>
            </w: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在弹窗界面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右侧的组织或者用户的复选框打钩，点击删除按钮</w:t>
            </w:r>
          </w:p>
          <w:p w14:paraId="42F9CB96" w14:textId="0330F4BC" w:rsidR="00F2149D" w:rsidRDefault="00F2149D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【系统】将选中的组织或者用户从该角色中删除，并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从弹窗界面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右侧中的组织架构树中删除</w:t>
            </w:r>
          </w:p>
          <w:p w14:paraId="0CFAC4F9" w14:textId="10B0F004" w:rsidR="00430DEA" w:rsidRPr="00430DEA" w:rsidRDefault="00430DEA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在用户列表和组织列表界面中，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可根据规则（按照ASCII码顺序排序）所对该字段列，进行排序</w:t>
            </w:r>
          </w:p>
          <w:p w14:paraId="142F6EA8" w14:textId="77777777" w:rsidR="007C566E" w:rsidRPr="00B01FBE" w:rsidRDefault="007C566E" w:rsidP="00CE11CE">
            <w:pPr>
              <w:pStyle w:val="af3"/>
              <w:widowControl/>
              <w:numPr>
                <w:ilvl w:val="0"/>
                <w:numId w:val="6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【用户】用例终止</w:t>
            </w:r>
          </w:p>
        </w:tc>
      </w:tr>
      <w:tr w:rsidR="007C566E" w:rsidRPr="00CE18F8" w14:paraId="533B7271" w14:textId="77777777" w:rsidTr="00AA1716">
        <w:trPr>
          <w:trHeight w:val="130"/>
          <w:jc w:val="center"/>
        </w:trPr>
        <w:tc>
          <w:tcPr>
            <w:tcW w:w="24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23CAD" w14:textId="77777777" w:rsidR="007C566E" w:rsidRPr="00CE18F8" w:rsidRDefault="007C566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E72EB" w14:textId="77777777" w:rsidR="007C566E" w:rsidRPr="00CE18F8" w:rsidRDefault="007C566E" w:rsidP="00AA1716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Cambria" w:hAnsi="Cambria" w:cs="宋体"/>
                <w:sz w:val="20"/>
                <w:szCs w:val="20"/>
              </w:rPr>
              <w:t>Post-condition/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后置条件：日志模块记录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变更信息及异常信息</w:t>
            </w:r>
          </w:p>
        </w:tc>
      </w:tr>
      <w:tr w:rsidR="007C566E" w:rsidRPr="00CE18F8" w14:paraId="6463C63B" w14:textId="77777777" w:rsidTr="00AA1716">
        <w:trPr>
          <w:trHeight w:val="187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2476C" w14:textId="77777777" w:rsidR="007C566E" w:rsidRPr="00CE18F8" w:rsidRDefault="007C566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Business Rules/</w:t>
            </w:r>
          </w:p>
          <w:p w14:paraId="2E9AC311" w14:textId="77777777" w:rsidR="007C566E" w:rsidRPr="00CE18F8" w:rsidRDefault="007C566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业务逻辑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A2BEF" w14:textId="7443CD1E" w:rsidR="007C566E" w:rsidRDefault="007C566E" w:rsidP="00CE11CE">
            <w:pPr>
              <w:pStyle w:val="af3"/>
              <w:widowControl/>
              <w:numPr>
                <w:ilvl w:val="0"/>
                <w:numId w:val="6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鼠标点击列表任意一个角色，均可在</w:t>
            </w:r>
            <w:r w:rsidR="00576DCB">
              <w:rPr>
                <w:rFonts w:ascii="宋体" w:hAnsi="宋体" w:cs="宋体" w:hint="eastAsia"/>
                <w:sz w:val="20"/>
                <w:szCs w:val="20"/>
              </w:rPr>
              <w:t>角色成员</w:t>
            </w:r>
            <w:r>
              <w:rPr>
                <w:rFonts w:ascii="宋体" w:hAnsi="宋体" w:cs="宋体" w:hint="eastAsia"/>
                <w:sz w:val="20"/>
                <w:szCs w:val="20"/>
              </w:rPr>
              <w:t>tab</w:t>
            </w:r>
            <w:r w:rsidR="00576DCB">
              <w:rPr>
                <w:rFonts w:ascii="宋体" w:hAnsi="宋体" w:cs="宋体" w:hint="eastAsia"/>
                <w:sz w:val="20"/>
                <w:szCs w:val="20"/>
              </w:rPr>
              <w:t>页面对该角色成员</w:t>
            </w:r>
            <w:r>
              <w:rPr>
                <w:rFonts w:ascii="宋体" w:hAnsi="宋体" w:cs="宋体" w:hint="eastAsia"/>
                <w:sz w:val="20"/>
                <w:szCs w:val="20"/>
              </w:rPr>
              <w:t>进行更改</w:t>
            </w:r>
          </w:p>
          <w:p w14:paraId="0CB4319D" w14:textId="7508F77B" w:rsidR="007C566E" w:rsidRDefault="00576DCB" w:rsidP="00CE11CE">
            <w:pPr>
              <w:pStyle w:val="af3"/>
              <w:widowControl/>
              <w:numPr>
                <w:ilvl w:val="0"/>
                <w:numId w:val="6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在添加弹窗中可对</w:t>
            </w:r>
            <w:r w:rsidR="007C566E">
              <w:rPr>
                <w:rFonts w:ascii="宋体" w:hAnsi="宋体" w:cs="宋体" w:hint="eastAsia"/>
                <w:sz w:val="20"/>
                <w:szCs w:val="20"/>
              </w:rPr>
              <w:t>组织架构树进行模糊搜索，并以树的形式实时筛选出结果</w:t>
            </w:r>
          </w:p>
          <w:p w14:paraId="6B503570" w14:textId="45B431D5" w:rsidR="007C566E" w:rsidRDefault="00576DCB" w:rsidP="00CE11CE">
            <w:pPr>
              <w:pStyle w:val="af3"/>
              <w:widowControl/>
              <w:numPr>
                <w:ilvl w:val="0"/>
                <w:numId w:val="6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在组织架构树中，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勾选根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节点（即组织</w:t>
            </w:r>
            <w:r w:rsidR="007C566E">
              <w:rPr>
                <w:rFonts w:ascii="宋体" w:hAnsi="宋体" w:cs="宋体" w:hint="eastAsia"/>
                <w:sz w:val="20"/>
                <w:szCs w:val="20"/>
              </w:rPr>
              <w:t>），默认其子节点全部选中</w:t>
            </w:r>
          </w:p>
          <w:p w14:paraId="2CE88615" w14:textId="681F70A3" w:rsidR="00576DCB" w:rsidRDefault="00576DCB" w:rsidP="00CE11CE">
            <w:pPr>
              <w:pStyle w:val="af3"/>
              <w:widowControl/>
              <w:numPr>
                <w:ilvl w:val="0"/>
                <w:numId w:val="6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在组织架构树中，添加组织即添加组织下的所有用户，此时</w:t>
            </w:r>
            <w:r w:rsidR="00123828">
              <w:rPr>
                <w:rFonts w:ascii="宋体" w:hAnsi="宋体" w:cs="宋体" w:hint="eastAsia"/>
                <w:sz w:val="20"/>
                <w:szCs w:val="20"/>
              </w:rPr>
              <w:t>在组织列表中添加此组织；相反，若组织下的用户全部勾选，此时在组织列表中添加此组织</w:t>
            </w:r>
          </w:p>
          <w:p w14:paraId="482F71C0" w14:textId="7EAD21FB" w:rsidR="003374E5" w:rsidRDefault="003374E5" w:rsidP="00CE11CE">
            <w:pPr>
              <w:pStyle w:val="af3"/>
              <w:widowControl/>
              <w:numPr>
                <w:ilvl w:val="0"/>
                <w:numId w:val="6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用户列表和组织列表均支持删除、批量删除操作</w:t>
            </w:r>
          </w:p>
          <w:p w14:paraId="52FD88DA" w14:textId="0673D16E" w:rsidR="003374E5" w:rsidRDefault="003374E5" w:rsidP="00CE11CE">
            <w:pPr>
              <w:pStyle w:val="af3"/>
              <w:widowControl/>
              <w:numPr>
                <w:ilvl w:val="0"/>
                <w:numId w:val="6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在用户列表中，点击警员编号可查看用户详细资料</w:t>
            </w:r>
          </w:p>
          <w:p w14:paraId="243610FA" w14:textId="29869725" w:rsidR="003374E5" w:rsidRDefault="000137A7" w:rsidP="00CE11CE">
            <w:pPr>
              <w:pStyle w:val="af3"/>
              <w:widowControl/>
              <w:numPr>
                <w:ilvl w:val="0"/>
                <w:numId w:val="6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在用户列表和组织列表分别</w:t>
            </w:r>
            <w:r w:rsidR="003374E5">
              <w:rPr>
                <w:rFonts w:ascii="宋体" w:hAnsi="宋体" w:cs="宋体" w:hint="eastAsia"/>
                <w:sz w:val="20"/>
                <w:szCs w:val="20"/>
              </w:rPr>
              <w:t>支持对用户和组织的模糊搜索</w:t>
            </w:r>
          </w:p>
          <w:p w14:paraId="0C73E934" w14:textId="77777777" w:rsidR="007C566E" w:rsidRDefault="00493F0C" w:rsidP="00CE11CE">
            <w:pPr>
              <w:pStyle w:val="af3"/>
              <w:widowControl/>
              <w:numPr>
                <w:ilvl w:val="0"/>
                <w:numId w:val="6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在添加弹窗中，支持鼠标拖拽添加组织或者用户，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将勾选的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组织或用户</w:t>
            </w:r>
            <w:r w:rsidR="007C566E">
              <w:rPr>
                <w:rFonts w:ascii="宋体" w:hAnsi="宋体" w:cs="宋体" w:hint="eastAsia"/>
                <w:sz w:val="20"/>
                <w:szCs w:val="20"/>
              </w:rPr>
              <w:t>节点鼠标拖拽至右侧选中列表</w:t>
            </w:r>
          </w:p>
          <w:p w14:paraId="67ABB7D5" w14:textId="77777777" w:rsidR="00824A5A" w:rsidRDefault="00824A5A" w:rsidP="00CE11CE">
            <w:pPr>
              <w:pStyle w:val="af3"/>
              <w:widowControl/>
              <w:numPr>
                <w:ilvl w:val="0"/>
                <w:numId w:val="6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所有</w:t>
            </w:r>
            <w:proofErr w:type="gramStart"/>
            <w:r w:rsidRPr="00CE18F8">
              <w:rPr>
                <w:rFonts w:ascii="宋体" w:hAnsi="宋体" w:cs="宋体" w:hint="eastAsia"/>
                <w:sz w:val="20"/>
                <w:szCs w:val="20"/>
              </w:rPr>
              <w:t>的弹窗都</w:t>
            </w:r>
            <w:proofErr w:type="gramEnd"/>
            <w:r w:rsidRPr="00CE18F8">
              <w:rPr>
                <w:rFonts w:ascii="宋体" w:hAnsi="宋体" w:cs="宋体" w:hint="eastAsia"/>
                <w:sz w:val="20"/>
                <w:szCs w:val="20"/>
              </w:rPr>
              <w:t>可点击取消按钮或者关闭图标，</w:t>
            </w:r>
            <w:proofErr w:type="gramStart"/>
            <w:r w:rsidRPr="00CE18F8">
              <w:rPr>
                <w:rFonts w:ascii="宋体" w:hAnsi="宋体" w:cs="宋体" w:hint="eastAsia"/>
                <w:sz w:val="20"/>
                <w:szCs w:val="20"/>
              </w:rPr>
              <w:t>使得弹窗消失</w:t>
            </w:r>
            <w:proofErr w:type="gramEnd"/>
            <w:r w:rsidRPr="00CE18F8">
              <w:rPr>
                <w:rFonts w:ascii="宋体" w:hAnsi="宋体" w:cs="宋体" w:hint="eastAsia"/>
                <w:sz w:val="20"/>
                <w:szCs w:val="20"/>
              </w:rPr>
              <w:t>且不改变页面内容</w:t>
            </w:r>
            <w:r>
              <w:rPr>
                <w:rFonts w:ascii="宋体" w:hAnsi="宋体" w:cs="宋体" w:hint="eastAsia"/>
                <w:sz w:val="20"/>
                <w:szCs w:val="20"/>
              </w:rPr>
              <w:t>，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必须关闭所有弹窗后，才可以在页面上进行操作</w:t>
            </w:r>
          </w:p>
          <w:p w14:paraId="7F1F0730" w14:textId="2C1B45AC" w:rsidR="00400FDF" w:rsidRPr="00824A5A" w:rsidRDefault="0034591D" w:rsidP="00CE11CE">
            <w:pPr>
              <w:pStyle w:val="af3"/>
              <w:widowControl/>
              <w:numPr>
                <w:ilvl w:val="0"/>
                <w:numId w:val="6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模糊搜索</w:t>
            </w:r>
            <w:proofErr w:type="gramStart"/>
            <w:r w:rsidR="00400FDF" w:rsidRPr="309C8907">
              <w:rPr>
                <w:rFonts w:ascii="宋体" w:hAnsi="宋体" w:cs="宋体"/>
                <w:sz w:val="20"/>
                <w:szCs w:val="20"/>
              </w:rPr>
              <w:t>输入框若输入</w:t>
            </w:r>
            <w:proofErr w:type="gramEnd"/>
            <w:r w:rsidR="00400FDF" w:rsidRPr="309C8907">
              <w:rPr>
                <w:rFonts w:ascii="宋体" w:hAnsi="宋体" w:cs="宋体"/>
                <w:sz w:val="20"/>
                <w:szCs w:val="20"/>
              </w:rPr>
              <w:t>为空值，则搜索结果提示不存在</w:t>
            </w:r>
          </w:p>
        </w:tc>
      </w:tr>
      <w:tr w:rsidR="007C566E" w:rsidRPr="00CE18F8" w14:paraId="22755A9D" w14:textId="77777777" w:rsidTr="00AA1716">
        <w:trPr>
          <w:trHeight w:val="7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8A0C5" w14:textId="77777777" w:rsidR="007C566E" w:rsidRPr="00CE18F8" w:rsidRDefault="007C566E" w:rsidP="00AA1716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Field/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界面元素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C8F83" w14:textId="77777777" w:rsidR="007C566E" w:rsidRPr="00EF1A2E" w:rsidRDefault="007C566E" w:rsidP="00AA1716">
            <w:pPr>
              <w:spacing w:before="0" w:after="0" w:line="240" w:lineRule="auto"/>
              <w:ind w:left="0"/>
              <w:rPr>
                <w:rFonts w:ascii="宋体" w:hAnsi="宋体" w:cs="宋体"/>
              </w:rPr>
            </w:pPr>
            <w:r w:rsidRPr="00EF1A2E">
              <w:rPr>
                <w:rFonts w:ascii="宋体" w:eastAsia="宋体" w:hAnsi="宋体" w:cs="宋体" w:hint="eastAsia"/>
              </w:rPr>
              <w:t>系统主界面</w:t>
            </w:r>
          </w:p>
          <w:p w14:paraId="771A8EA5" w14:textId="77777777" w:rsidR="007C566E" w:rsidRPr="00CE18F8" w:rsidRDefault="007C566E" w:rsidP="00AA1716">
            <w:pPr>
              <w:pStyle w:val="af3"/>
              <w:widowControl/>
              <w:ind w:firstLineChars="150" w:firstLine="3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角色管理</w:t>
            </w:r>
          </w:p>
          <w:p w14:paraId="50DF4C06" w14:textId="032B48A1" w:rsidR="007C566E" w:rsidRDefault="00DB2D3D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角色成员</w:t>
            </w:r>
            <w:r w:rsidR="007C566E">
              <w:rPr>
                <w:rFonts w:ascii="宋体" w:eastAsia="宋体" w:hAnsi="宋体" w:cs="宋体" w:hint="eastAsia"/>
                <w:kern w:val="2"/>
                <w:lang w:eastAsia="zh-CN"/>
              </w:rPr>
              <w:t>界面：</w:t>
            </w:r>
          </w:p>
          <w:p w14:paraId="2174543A" w14:textId="6DAF4ACF" w:rsidR="007C566E" w:rsidRDefault="00DB2D3D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 xml:space="preserve">添加按钮 删除按钮 人员单选框 组织单选框 </w:t>
            </w:r>
            <w:r w:rsidR="007C566E">
              <w:rPr>
                <w:rFonts w:ascii="宋体" w:eastAsia="宋体" w:hAnsi="宋体" w:cs="宋体" w:hint="eastAsia"/>
                <w:kern w:val="2"/>
                <w:lang w:eastAsia="zh-CN"/>
              </w:rPr>
              <w:t>模糊搜索框 搜索按钮</w:t>
            </w:r>
          </w:p>
          <w:p w14:paraId="06D00AF1" w14:textId="7C9C93C9" w:rsidR="007C566E" w:rsidRDefault="00DB2D3D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用户列表</w:t>
            </w:r>
          </w:p>
          <w:p w14:paraId="51A2A26E" w14:textId="220B849D" w:rsidR="00DB2D3D" w:rsidRDefault="00DB2D3D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用户列表字段：警员编号 姓名 性别 警种 电话 操作</w:t>
            </w:r>
          </w:p>
          <w:p w14:paraId="2D749448" w14:textId="61C56BB4" w:rsidR="00322435" w:rsidRDefault="00322435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lastRenderedPageBreak/>
              <w:t>组织列表字段：组织编号 组织名称 操作</w:t>
            </w:r>
          </w:p>
          <w:p w14:paraId="3BA26E18" w14:textId="3A7C481C" w:rsidR="00D7670A" w:rsidRDefault="00D7670A" w:rsidP="00AA1716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eastAsia="宋体" w:hAnsi="宋体" w:cs="宋体" w:hint="eastAsia"/>
                <w:kern w:val="2"/>
                <w:lang w:eastAsia="zh-CN"/>
              </w:rPr>
              <w:t>操作：删除按钮</w:t>
            </w:r>
          </w:p>
          <w:p w14:paraId="524A0DB3" w14:textId="77777777" w:rsidR="004D23C4" w:rsidRDefault="00DB2D3D" w:rsidP="004D23C4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kern w:val="2"/>
                <w:lang w:eastAsia="zh-CN"/>
              </w:rPr>
              <w:t>添加弹窗</w:t>
            </w:r>
            <w:proofErr w:type="gramEnd"/>
            <w:r>
              <w:rPr>
                <w:rFonts w:ascii="宋体" w:eastAsia="宋体" w:hAnsi="宋体" w:cs="宋体" w:hint="eastAsia"/>
                <w:kern w:val="2"/>
                <w:lang w:eastAsia="zh-CN"/>
              </w:rPr>
              <w:t>:</w:t>
            </w:r>
            <w:r w:rsidR="007C566E">
              <w:rPr>
                <w:rFonts w:ascii="宋体" w:eastAsia="宋体" w:hAnsi="宋体" w:cs="宋体" w:hint="eastAsia"/>
                <w:kern w:val="2"/>
                <w:lang w:eastAsia="zh-CN"/>
              </w:rPr>
              <w:t xml:space="preserve">组织架构树 添加按钮 删除按钮 </w:t>
            </w:r>
            <w:r w:rsidR="0090482E">
              <w:rPr>
                <w:rFonts w:ascii="宋体" w:eastAsia="宋体" w:hAnsi="宋体" w:cs="宋体" w:hint="eastAsia"/>
                <w:kern w:val="2"/>
                <w:lang w:eastAsia="zh-CN"/>
              </w:rPr>
              <w:t>已选择的组织/用户</w:t>
            </w:r>
            <w:r w:rsidR="007C566E">
              <w:rPr>
                <w:rFonts w:ascii="宋体" w:eastAsia="宋体" w:hAnsi="宋体" w:cs="宋体" w:hint="eastAsia"/>
                <w:kern w:val="2"/>
                <w:lang w:eastAsia="zh-CN"/>
              </w:rPr>
              <w:t>组织架构树</w:t>
            </w:r>
          </w:p>
          <w:p w14:paraId="64376BC9" w14:textId="4541E0D3" w:rsidR="004D23C4" w:rsidRPr="004D23C4" w:rsidRDefault="004D23C4" w:rsidP="004D23C4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 w:rsidRPr="004D23C4">
              <w:rPr>
                <w:rFonts w:ascii="宋体" w:hAnsi="宋体" w:cs="宋体" w:hint="eastAsia"/>
              </w:rPr>
              <w:t>删除</w:t>
            </w:r>
            <w:r>
              <w:rPr>
                <w:rFonts w:ascii="宋体" w:eastAsiaTheme="minorEastAsia" w:hAnsi="宋体" w:cs="宋体" w:hint="eastAsia"/>
                <w:lang w:eastAsia="zh-CN"/>
              </w:rPr>
              <w:t>组织/用户</w:t>
            </w:r>
            <w:r w:rsidRPr="004D23C4">
              <w:rPr>
                <w:rFonts w:ascii="宋体" w:hAnsi="宋体" w:cs="宋体" w:hint="eastAsia"/>
              </w:rPr>
              <w:t>弹窗：</w:t>
            </w:r>
          </w:p>
          <w:p w14:paraId="3D2ED802" w14:textId="77777777" w:rsidR="004D23C4" w:rsidRDefault="004D23C4" w:rsidP="004D23C4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8669EE">
              <w:rPr>
                <w:rFonts w:ascii="宋体" w:hAnsi="宋体" w:cs="宋体" w:hint="eastAsia"/>
                <w:sz w:val="20"/>
                <w:szCs w:val="20"/>
              </w:rPr>
              <w:t>是否确认删除？</w:t>
            </w:r>
          </w:p>
          <w:p w14:paraId="7640792B" w14:textId="4921A456" w:rsidR="004D23C4" w:rsidRPr="00537477" w:rsidRDefault="004D23C4" w:rsidP="004D23C4">
            <w:pPr>
              <w:spacing w:before="0" w:after="0" w:line="240" w:lineRule="auto"/>
              <w:ind w:left="0" w:firstLineChars="200" w:firstLine="400"/>
              <w:rPr>
                <w:rFonts w:ascii="宋体" w:eastAsia="宋体" w:hAnsi="宋体" w:cs="宋体"/>
                <w:kern w:val="2"/>
                <w:lang w:eastAsia="zh-CN"/>
              </w:rPr>
            </w:pPr>
            <w:r>
              <w:rPr>
                <w:rFonts w:ascii="宋体" w:hAnsi="宋体" w:cs="宋体" w:hint="eastAsia"/>
              </w:rPr>
              <w:t>取消按钮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确定按钮</w:t>
            </w:r>
          </w:p>
        </w:tc>
      </w:tr>
    </w:tbl>
    <w:p w14:paraId="7DE456B1" w14:textId="77777777" w:rsidR="00FF59B3" w:rsidRPr="00FF59B3" w:rsidRDefault="00FF59B3" w:rsidP="00FF59B3">
      <w:pPr>
        <w:rPr>
          <w:rFonts w:eastAsiaTheme="minorEastAsia"/>
          <w:lang w:eastAsia="zh-CN"/>
        </w:rPr>
      </w:pPr>
    </w:p>
    <w:p w14:paraId="2A3A252C" w14:textId="3143108F" w:rsidR="00CE13FF" w:rsidRDefault="00E11D13" w:rsidP="0046405F">
      <w:pPr>
        <w:pStyle w:val="NumHeading2"/>
        <w:rPr>
          <w:color w:val="auto"/>
          <w:lang w:eastAsia="zh-CN"/>
        </w:rPr>
      </w:pPr>
      <w:r w:rsidRPr="00CE18F8">
        <w:rPr>
          <w:rFonts w:hint="eastAsia"/>
          <w:color w:val="auto"/>
          <w:lang w:eastAsia="zh-CN"/>
        </w:rPr>
        <w:t>权限管理</w:t>
      </w:r>
    </w:p>
    <w:p w14:paraId="0CE62BCD" w14:textId="65660AD3" w:rsidR="00112893" w:rsidRPr="00112893" w:rsidRDefault="00650BAB" w:rsidP="00112893">
      <w:pPr>
        <w:pStyle w:val="NumHeading3"/>
        <w:rPr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功能权限管理</w:t>
      </w:r>
    </w:p>
    <w:tbl>
      <w:tblPr>
        <w:tblW w:w="8684" w:type="dxa"/>
        <w:jc w:val="center"/>
        <w:tblLook w:val="04A0" w:firstRow="1" w:lastRow="0" w:firstColumn="1" w:lastColumn="0" w:noHBand="0" w:noVBand="1"/>
      </w:tblPr>
      <w:tblGrid>
        <w:gridCol w:w="2497"/>
        <w:gridCol w:w="6187"/>
      </w:tblGrid>
      <w:tr w:rsidR="00CE18F8" w:rsidRPr="00CE18F8" w14:paraId="59F77C2E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2A656" w14:textId="05865103" w:rsidR="00E11D13" w:rsidRPr="00CE18F8" w:rsidRDefault="00E11D13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Use </w:t>
            </w:r>
            <w:r w:rsidR="00C62B50">
              <w:rPr>
                <w:rFonts w:ascii="宋体" w:eastAsia="宋体" w:hAnsi="宋体" w:cs="宋体"/>
                <w:b/>
                <w:bCs/>
                <w:lang w:eastAsia="zh-CN"/>
              </w:rPr>
              <w:t>Case</w:t>
            </w: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 ID/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用例标识号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42CCD" w14:textId="6BE33366" w:rsidR="00E11D13" w:rsidRPr="00CE18F8" w:rsidRDefault="00E11D13" w:rsidP="00E11D13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="008C1CCF">
              <w:rPr>
                <w:rFonts w:ascii="宋体" w:eastAsia="宋体" w:hAnsi="宋体" w:cs="宋体" w:hint="eastAsia"/>
                <w:lang w:eastAsia="zh-CN"/>
              </w:rPr>
              <w:t>8_1</w:t>
            </w:r>
          </w:p>
        </w:tc>
      </w:tr>
      <w:tr w:rsidR="00CE18F8" w:rsidRPr="00CE18F8" w14:paraId="6CFDB217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3C409" w14:textId="77777777" w:rsidR="00E11D13" w:rsidRPr="00CE18F8" w:rsidRDefault="00E11D13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Title/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用例名称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44025" w14:textId="58747B94" w:rsidR="00E11D13" w:rsidRPr="00CE18F8" w:rsidRDefault="002A6D72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功能</w:t>
            </w:r>
            <w:r w:rsidR="00E11D13" w:rsidRPr="00CE18F8">
              <w:rPr>
                <w:rFonts w:ascii="宋体" w:eastAsia="宋体" w:hAnsi="宋体" w:cs="宋体" w:hint="eastAsia"/>
                <w:lang w:eastAsia="zh-CN"/>
              </w:rPr>
              <w:t>权限管理</w:t>
            </w:r>
          </w:p>
        </w:tc>
      </w:tr>
      <w:tr w:rsidR="00CE18F8" w:rsidRPr="00CE18F8" w14:paraId="6E96288C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616B6" w14:textId="77777777" w:rsidR="00E11D13" w:rsidRPr="00CE18F8" w:rsidRDefault="00E11D13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Parent Feature ID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235C9" w14:textId="2562CF8E" w:rsidR="00E11D13" w:rsidRPr="00CE18F8" w:rsidRDefault="00E11D13" w:rsidP="00E11D13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="008C1CCF">
              <w:rPr>
                <w:rFonts w:ascii="宋体" w:eastAsia="宋体" w:hAnsi="宋体" w:cs="宋体" w:hint="eastAsia"/>
                <w:lang w:eastAsia="zh-CN"/>
              </w:rPr>
              <w:t>8</w:t>
            </w:r>
            <w:r w:rsidR="00207A74">
              <w:rPr>
                <w:rFonts w:ascii="宋体" w:eastAsia="宋体" w:hAnsi="宋体" w:cs="宋体" w:hint="eastAsia"/>
                <w:lang w:eastAsia="zh-CN"/>
              </w:rPr>
              <w:t>_1</w:t>
            </w:r>
          </w:p>
        </w:tc>
      </w:tr>
      <w:tr w:rsidR="00CE18F8" w:rsidRPr="00CE18F8" w14:paraId="62CABDED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E7C79" w14:textId="77777777" w:rsidR="00E11D13" w:rsidRPr="00CE18F8" w:rsidRDefault="00E11D13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Actor/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角色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9D9F2" w14:textId="77777777" w:rsidR="00E11D13" w:rsidRPr="00CE18F8" w:rsidRDefault="00E11D13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CE18F8" w:rsidRPr="00CE18F8" w14:paraId="7C170C82" w14:textId="77777777" w:rsidTr="19DCB6A0">
        <w:trPr>
          <w:trHeight w:val="15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522F6" w14:textId="77777777" w:rsidR="00E11D13" w:rsidRPr="00CE18F8" w:rsidRDefault="00E11D13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Description &amp; Intent/</w:t>
            </w:r>
          </w:p>
          <w:p w14:paraId="6F7B067D" w14:textId="77777777" w:rsidR="00E11D13" w:rsidRPr="00CE18F8" w:rsidRDefault="00E11D13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说明和目的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335DC" w14:textId="3D8D39BB" w:rsidR="008C1CCF" w:rsidRDefault="00E11D13" w:rsidP="008C1CCF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说明：</w:t>
            </w:r>
            <w:r w:rsidR="00094B33" w:rsidRPr="00CE18F8">
              <w:rPr>
                <w:rFonts w:ascii="宋体" w:eastAsia="宋体" w:hAnsi="宋体" w:cs="宋体" w:hint="eastAsia"/>
                <w:lang w:eastAsia="zh-CN"/>
              </w:rPr>
              <w:t>权限</w:t>
            </w:r>
            <w:r w:rsidR="008C1CCF">
              <w:rPr>
                <w:rFonts w:ascii="宋体" w:eastAsia="宋体" w:hAnsi="宋体" w:cs="宋体" w:hint="eastAsia"/>
                <w:lang w:eastAsia="zh-CN"/>
              </w:rPr>
              <w:t>管理</w:t>
            </w:r>
            <w:r w:rsidR="00094B33" w:rsidRPr="00CE18F8">
              <w:rPr>
                <w:rFonts w:ascii="宋体" w:eastAsia="宋体" w:hAnsi="宋体" w:cs="宋体" w:hint="eastAsia"/>
                <w:lang w:eastAsia="zh-CN"/>
              </w:rPr>
              <w:t>包括功能权限</w:t>
            </w:r>
            <w:r w:rsidR="008C1CCF">
              <w:rPr>
                <w:rFonts w:ascii="宋体" w:eastAsia="宋体" w:hAnsi="宋体" w:cs="宋体" w:hint="eastAsia"/>
                <w:lang w:eastAsia="zh-CN"/>
              </w:rPr>
              <w:t>管理，即对功能的增删改操作</w:t>
            </w:r>
          </w:p>
          <w:p w14:paraId="7F5F0A32" w14:textId="7015977C" w:rsidR="00E11D13" w:rsidRPr="00CE18F8" w:rsidRDefault="00E11D13" w:rsidP="008C1CCF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目的：</w:t>
            </w:r>
            <w:r w:rsidR="008C1CCF">
              <w:rPr>
                <w:rFonts w:ascii="宋体" w:eastAsia="宋体" w:hAnsi="宋体" w:cs="宋体" w:hint="eastAsia"/>
                <w:lang w:eastAsia="zh-CN"/>
              </w:rPr>
              <w:t>实现权限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管理</w:t>
            </w:r>
            <w:r w:rsidR="008C1CCF">
              <w:rPr>
                <w:rFonts w:ascii="宋体" w:eastAsia="宋体" w:hAnsi="宋体" w:cs="宋体" w:hint="eastAsia"/>
                <w:lang w:eastAsia="zh-CN"/>
              </w:rPr>
              <w:t>中的对功能的增删</w:t>
            </w:r>
            <w:proofErr w:type="gramStart"/>
            <w:r w:rsidR="008C1CCF">
              <w:rPr>
                <w:rFonts w:ascii="宋体" w:eastAsia="宋体" w:hAnsi="宋体" w:cs="宋体" w:hint="eastAsia"/>
                <w:lang w:eastAsia="zh-CN"/>
              </w:rPr>
              <w:t>改功能</w:t>
            </w:r>
            <w:proofErr w:type="gramEnd"/>
            <w:r w:rsidRPr="00CE18F8">
              <w:rPr>
                <w:rFonts w:ascii="宋体" w:eastAsia="宋体" w:hAnsi="宋体" w:cs="宋体"/>
                <w:lang w:eastAsia="zh-CN"/>
              </w:rPr>
              <w:t xml:space="preserve"> </w:t>
            </w:r>
          </w:p>
        </w:tc>
      </w:tr>
      <w:tr w:rsidR="00CE18F8" w:rsidRPr="00CE18F8" w14:paraId="7F682792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CA18" w14:textId="77777777" w:rsidR="00E11D13" w:rsidRPr="00CE18F8" w:rsidRDefault="00E11D13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Priority/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优先级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0BFBB" w14:textId="77777777" w:rsidR="00E11D13" w:rsidRPr="00CE18F8" w:rsidRDefault="00E11D13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紧急</w:t>
            </w:r>
          </w:p>
        </w:tc>
      </w:tr>
      <w:tr w:rsidR="00BC47A4" w:rsidRPr="00CE18F8" w14:paraId="6B605FBB" w14:textId="77777777" w:rsidTr="19DCB6A0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3068C" w14:textId="77777777" w:rsidR="00BC47A4" w:rsidRPr="00CE18F8" w:rsidRDefault="00BC47A4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Pre-condition/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前置条件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F021A" w14:textId="56BEA0CB" w:rsidR="00BC47A4" w:rsidRPr="00CE18F8" w:rsidRDefault="00BC47A4" w:rsidP="009842CB">
            <w:pPr>
              <w:pStyle w:val="af3"/>
              <w:widowControl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用户打开“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系统管理/权限管理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”页面</w:t>
            </w:r>
          </w:p>
        </w:tc>
      </w:tr>
      <w:tr w:rsidR="00BC47A4" w:rsidRPr="00CE18F8" w14:paraId="4DF5D8BE" w14:textId="77777777" w:rsidTr="19DCB6A0">
        <w:trPr>
          <w:trHeight w:val="264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5834A" w14:textId="77777777" w:rsidR="00BC47A4" w:rsidRPr="00CE18F8" w:rsidRDefault="00BC47A4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Main Scenario/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主场景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9F8C" w14:textId="115C0A6B" w:rsidR="00BC47A4" w:rsidRDefault="00BC47A4" w:rsidP="00BC47A4">
            <w:pPr>
              <w:pStyle w:val="af3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默认进入功能权限管理页面</w:t>
            </w:r>
          </w:p>
          <w:p w14:paraId="61AC5D76" w14:textId="05ADE2BB" w:rsidR="00BC47A4" w:rsidRDefault="00BC47A4" w:rsidP="00BC47A4">
            <w:pPr>
              <w:pStyle w:val="af3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显示功能组织架构树</w:t>
            </w:r>
          </w:p>
          <w:p w14:paraId="130862D8" w14:textId="38E7979E" w:rsidR="00BC47A4" w:rsidRDefault="00BC47A4" w:rsidP="00BC47A4">
            <w:pPr>
              <w:pStyle w:val="af3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点击任意功能节点，点击新建按钮</w:t>
            </w:r>
          </w:p>
          <w:p w14:paraId="27B05068" w14:textId="45CE236C" w:rsidR="00BC47A4" w:rsidRDefault="00BC47A4" w:rsidP="00BC47A4">
            <w:pPr>
              <w:pStyle w:val="af3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在该节点的下级节点弹出可编辑的输入框</w:t>
            </w:r>
          </w:p>
          <w:p w14:paraId="1031B450" w14:textId="011ABC02" w:rsidR="00BC47A4" w:rsidRDefault="00BC47A4" w:rsidP="00BC47A4">
            <w:pPr>
              <w:pStyle w:val="af3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输入名称，鼠标点击页面内除输入框以外的任意处</w:t>
            </w:r>
          </w:p>
          <w:p w14:paraId="1EE361DB" w14:textId="5BF37001" w:rsidR="00BC47A4" w:rsidRDefault="00BC47A4" w:rsidP="00BC47A4">
            <w:pPr>
              <w:pStyle w:val="af3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3436A1">
              <w:rPr>
                <w:rFonts w:ascii="宋体" w:hAnsi="宋体" w:cs="宋体" w:hint="eastAsia"/>
                <w:sz w:val="20"/>
                <w:szCs w:val="20"/>
              </w:rPr>
              <w:t>输入框消失，显示所输入的名称，更新功能</w:t>
            </w:r>
            <w:r w:rsidR="00944250">
              <w:rPr>
                <w:rFonts w:ascii="宋体" w:hAnsi="宋体" w:cs="宋体" w:hint="eastAsia"/>
                <w:sz w:val="20"/>
                <w:szCs w:val="20"/>
              </w:rPr>
              <w:t>组织架构</w:t>
            </w:r>
            <w:r w:rsidR="003436A1">
              <w:rPr>
                <w:rFonts w:ascii="宋体" w:hAnsi="宋体" w:cs="宋体" w:hint="eastAsia"/>
                <w:sz w:val="20"/>
                <w:szCs w:val="20"/>
              </w:rPr>
              <w:t>树</w:t>
            </w:r>
          </w:p>
          <w:p w14:paraId="333B376F" w14:textId="70C8B254" w:rsidR="003436A1" w:rsidRDefault="003436A1" w:rsidP="003436A1">
            <w:pPr>
              <w:pStyle w:val="af3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点击任意功能节点，点击编辑按钮</w:t>
            </w:r>
          </w:p>
          <w:p w14:paraId="690E4B65" w14:textId="77E9E23A" w:rsidR="003436A1" w:rsidRDefault="003436A1" w:rsidP="00BC47A4">
            <w:pPr>
              <w:pStyle w:val="af3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该节点状态为可编辑的输入框</w:t>
            </w:r>
          </w:p>
          <w:p w14:paraId="6298BDA2" w14:textId="541BF666" w:rsidR="003436A1" w:rsidRDefault="003436A1" w:rsidP="00BC47A4">
            <w:pPr>
              <w:pStyle w:val="af3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修改名称，鼠标点击页面内除输入框以外的任意处</w:t>
            </w:r>
          </w:p>
          <w:p w14:paraId="54225647" w14:textId="314EA516" w:rsidR="003436A1" w:rsidRPr="003436A1" w:rsidRDefault="003436A1" w:rsidP="003436A1">
            <w:pPr>
              <w:pStyle w:val="af3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输入框消失，显示所输入的名称，更新功能</w:t>
            </w:r>
            <w:r w:rsidR="00944250">
              <w:rPr>
                <w:rFonts w:ascii="宋体" w:hAnsi="宋体" w:cs="宋体" w:hint="eastAsia"/>
                <w:sz w:val="20"/>
                <w:szCs w:val="20"/>
              </w:rPr>
              <w:t>组织架构</w:t>
            </w:r>
            <w:r>
              <w:rPr>
                <w:rFonts w:ascii="宋体" w:hAnsi="宋体" w:cs="宋体" w:hint="eastAsia"/>
                <w:sz w:val="20"/>
                <w:szCs w:val="20"/>
              </w:rPr>
              <w:t>树</w:t>
            </w:r>
          </w:p>
          <w:p w14:paraId="11B180F1" w14:textId="77F506B4" w:rsidR="00BC47A4" w:rsidRPr="00CE18F8" w:rsidRDefault="00BC47A4" w:rsidP="00BC47A4">
            <w:pPr>
              <w:pStyle w:val="af3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在功能权限</w:t>
            </w:r>
            <w:r w:rsidR="003436A1">
              <w:rPr>
                <w:rFonts w:ascii="宋体" w:hAnsi="宋体" w:cs="宋体" w:hint="eastAsia"/>
                <w:sz w:val="20"/>
                <w:szCs w:val="20"/>
              </w:rPr>
              <w:t>架构树各节点</w:t>
            </w:r>
            <w:r>
              <w:rPr>
                <w:rFonts w:ascii="宋体" w:hAnsi="宋体" w:cs="宋体" w:hint="eastAsia"/>
                <w:sz w:val="20"/>
                <w:szCs w:val="20"/>
              </w:rPr>
              <w:t>左侧</w:t>
            </w:r>
            <w:r w:rsidR="003436A1">
              <w:rPr>
                <w:rFonts w:ascii="宋体" w:hAnsi="宋体" w:cs="宋体" w:hint="eastAsia"/>
                <w:sz w:val="20"/>
                <w:szCs w:val="20"/>
              </w:rPr>
              <w:t>的复选框打钩，点击删除</w:t>
            </w:r>
            <w:r>
              <w:rPr>
                <w:rFonts w:ascii="宋体" w:hAnsi="宋体" w:cs="宋体" w:hint="eastAsia"/>
                <w:sz w:val="20"/>
                <w:szCs w:val="20"/>
              </w:rPr>
              <w:t>按钮</w:t>
            </w:r>
          </w:p>
          <w:p w14:paraId="762F86CF" w14:textId="17A0B249" w:rsidR="003436A1" w:rsidRPr="003436A1" w:rsidRDefault="003436A1" w:rsidP="003436A1">
            <w:pPr>
              <w:pStyle w:val="af3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删除该节点，更新功能</w:t>
            </w:r>
            <w:r w:rsidR="00944250">
              <w:rPr>
                <w:rFonts w:ascii="宋体" w:hAnsi="宋体" w:cs="宋体" w:hint="eastAsia"/>
                <w:sz w:val="20"/>
                <w:szCs w:val="20"/>
              </w:rPr>
              <w:t>组织架构</w:t>
            </w:r>
            <w:r>
              <w:rPr>
                <w:rFonts w:ascii="宋体" w:hAnsi="宋体" w:cs="宋体" w:hint="eastAsia"/>
                <w:sz w:val="20"/>
                <w:szCs w:val="20"/>
              </w:rPr>
              <w:t>树</w:t>
            </w:r>
          </w:p>
          <w:p w14:paraId="16D03E61" w14:textId="6AD3DBB5" w:rsidR="00BC47A4" w:rsidRPr="00CE18F8" w:rsidRDefault="00BC47A4" w:rsidP="00BC47A4">
            <w:pPr>
              <w:pStyle w:val="af3"/>
              <w:widowControl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【用户】用例终止</w:t>
            </w:r>
          </w:p>
        </w:tc>
      </w:tr>
      <w:tr w:rsidR="00BC47A4" w:rsidRPr="00CE18F8" w14:paraId="36921CDD" w14:textId="77777777" w:rsidTr="19DCB6A0">
        <w:trPr>
          <w:trHeight w:val="130"/>
          <w:jc w:val="center"/>
        </w:trPr>
        <w:tc>
          <w:tcPr>
            <w:tcW w:w="24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8D221" w14:textId="77777777" w:rsidR="00BC47A4" w:rsidRPr="00CE18F8" w:rsidRDefault="00BC47A4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B6EE2" w14:textId="77777777" w:rsidR="008A354B" w:rsidRDefault="00BC47A4" w:rsidP="00FD3CC0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Cambria" w:hAnsi="Cambria" w:cs="宋体"/>
                <w:sz w:val="20"/>
                <w:szCs w:val="20"/>
              </w:rPr>
              <w:t>Post-condition/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 xml:space="preserve">后置条件： </w:t>
            </w:r>
          </w:p>
          <w:p w14:paraId="29620B88" w14:textId="4CC1692B" w:rsidR="008A354B" w:rsidRDefault="008A354B" w:rsidP="00FD3CC0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1.完成角色功能权限功能</w:t>
            </w:r>
          </w:p>
          <w:p w14:paraId="7AF22569" w14:textId="32EC722F" w:rsidR="00BC47A4" w:rsidRPr="00CE18F8" w:rsidRDefault="008A354B" w:rsidP="00FD3CC0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</w:t>
            </w:r>
            <w:r w:rsidR="00BC47A4" w:rsidRPr="00CE18F8">
              <w:rPr>
                <w:rFonts w:ascii="宋体" w:hAnsi="宋体" w:cs="宋体" w:hint="eastAsia"/>
                <w:sz w:val="20"/>
                <w:szCs w:val="20"/>
              </w:rPr>
              <w:t>日志模块记录权限变更信息及异常信息</w:t>
            </w:r>
          </w:p>
        </w:tc>
      </w:tr>
      <w:tr w:rsidR="00BC47A4" w:rsidRPr="00CE18F8" w14:paraId="1E0A3870" w14:textId="77777777" w:rsidTr="19DCB6A0">
        <w:trPr>
          <w:trHeight w:val="187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A1D88" w14:textId="77777777" w:rsidR="00BC47A4" w:rsidRPr="00CE18F8" w:rsidRDefault="00BC47A4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Business Rules/</w:t>
            </w:r>
          </w:p>
          <w:p w14:paraId="67FBBCAD" w14:textId="77777777" w:rsidR="00BC47A4" w:rsidRPr="00CE18F8" w:rsidRDefault="00BC47A4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业务逻辑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C64BF" w14:textId="4CB35013" w:rsidR="00B24040" w:rsidRDefault="00B24040" w:rsidP="00B24040">
            <w:pPr>
              <w:pStyle w:val="af3"/>
              <w:widowControl/>
              <w:numPr>
                <w:ilvl w:val="0"/>
                <w:numId w:val="12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可使用鼠标拖拽组织节点进行功能节点的移动，但只能移至当前节点的同级或下级节点处</w:t>
            </w:r>
          </w:p>
          <w:p w14:paraId="3AC1B27A" w14:textId="2F959A29" w:rsidR="00B24040" w:rsidRDefault="00B24040" w:rsidP="00B24040">
            <w:pPr>
              <w:pStyle w:val="af3"/>
              <w:widowControl/>
              <w:numPr>
                <w:ilvl w:val="0"/>
                <w:numId w:val="12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点击功能节点左侧的展开按钮，可展开该组织节点的子节点</w:t>
            </w:r>
          </w:p>
          <w:p w14:paraId="52AA7CCE" w14:textId="77777777" w:rsidR="00BC47A4" w:rsidRPr="00B24040" w:rsidRDefault="00B24040" w:rsidP="00B24040">
            <w:pPr>
              <w:pStyle w:val="af3"/>
              <w:widowControl/>
              <w:numPr>
                <w:ilvl w:val="0"/>
                <w:numId w:val="12"/>
              </w:numPr>
              <w:ind w:firstLineChars="0"/>
            </w:pPr>
            <w:r>
              <w:rPr>
                <w:rFonts w:ascii="宋体" w:hAnsi="宋体" w:cs="宋体" w:hint="eastAsia"/>
                <w:sz w:val="20"/>
                <w:szCs w:val="20"/>
              </w:rPr>
              <w:t>鼠标双击功能节点，可展开该功能节点的子节点</w:t>
            </w:r>
          </w:p>
          <w:p w14:paraId="6AB0DC8F" w14:textId="75F68CDC" w:rsidR="00B24040" w:rsidRPr="00D9784B" w:rsidRDefault="00B24040" w:rsidP="00B24040">
            <w:pPr>
              <w:pStyle w:val="af3"/>
              <w:widowControl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可复制功能节点，保证</w:t>
            </w:r>
            <w:r w:rsidR="00444CC3">
              <w:rPr>
                <w:rFonts w:hint="eastAsia"/>
              </w:rPr>
              <w:t>功能</w:t>
            </w:r>
            <w:r w:rsidR="00A4289B">
              <w:rPr>
                <w:rFonts w:hint="eastAsia"/>
              </w:rPr>
              <w:t>节点</w:t>
            </w:r>
            <w:r>
              <w:rPr>
                <w:rFonts w:hint="eastAsia"/>
              </w:rPr>
              <w:t>编号唯一性</w:t>
            </w:r>
          </w:p>
        </w:tc>
      </w:tr>
      <w:tr w:rsidR="00BC47A4" w:rsidRPr="00CE18F8" w14:paraId="0FFC2C5C" w14:textId="77777777" w:rsidTr="19DCB6A0">
        <w:trPr>
          <w:trHeight w:val="7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3D60A" w14:textId="77777777" w:rsidR="00BC47A4" w:rsidRPr="00CE18F8" w:rsidRDefault="00BC47A4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Field/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界面元素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E1B6F" w14:textId="77777777" w:rsidR="00BC47A4" w:rsidRDefault="00BC47A4" w:rsidP="00CE11CE">
            <w:pPr>
              <w:pStyle w:val="af3"/>
              <w:numPr>
                <w:ilvl w:val="0"/>
                <w:numId w:val="42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系统主界面</w:t>
            </w:r>
          </w:p>
          <w:p w14:paraId="62D1846E" w14:textId="565A533E" w:rsidR="00BC47A4" w:rsidRPr="004427EF" w:rsidRDefault="00BC47A4" w:rsidP="004427EF">
            <w:pPr>
              <w:pStyle w:val="af3"/>
              <w:ind w:left="36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4427EF">
              <w:rPr>
                <w:rFonts w:ascii="宋体" w:hAnsi="宋体" w:cs="宋体" w:hint="eastAsia"/>
                <w:sz w:val="20"/>
                <w:szCs w:val="20"/>
              </w:rPr>
              <w:t>权限</w:t>
            </w:r>
            <w:r w:rsidR="004714F1">
              <w:rPr>
                <w:rFonts w:ascii="宋体" w:hAnsi="宋体" w:cs="宋体" w:hint="eastAsia"/>
                <w:sz w:val="20"/>
                <w:szCs w:val="20"/>
              </w:rPr>
              <w:t>管理</w:t>
            </w:r>
          </w:p>
          <w:p w14:paraId="1AD25664" w14:textId="7D2A1680" w:rsidR="00BC47A4" w:rsidRDefault="00A4289B" w:rsidP="004509C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新建按钮 编辑按钮 删除按钮</w:t>
            </w:r>
          </w:p>
          <w:p w14:paraId="52AE36BE" w14:textId="7715202D" w:rsidR="00A4289B" w:rsidRPr="00CE18F8" w:rsidRDefault="00A4289B" w:rsidP="004509C7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功能组织架构树</w:t>
            </w:r>
          </w:p>
          <w:p w14:paraId="00CD984A" w14:textId="2F89C89B" w:rsidR="003432D0" w:rsidRPr="004D23C4" w:rsidRDefault="003432D0" w:rsidP="003432D0">
            <w:pPr>
              <w:spacing w:before="0" w:after="0" w:line="240" w:lineRule="auto"/>
              <w:ind w:left="0"/>
              <w:rPr>
                <w:rFonts w:ascii="宋体" w:eastAsia="宋体" w:hAnsi="宋体" w:cs="宋体"/>
                <w:kern w:val="2"/>
                <w:lang w:eastAsia="zh-CN"/>
              </w:rPr>
            </w:pPr>
            <w:r w:rsidRPr="004D23C4">
              <w:rPr>
                <w:rFonts w:ascii="宋体" w:hAnsi="宋体" w:cs="宋体" w:hint="eastAsia"/>
              </w:rPr>
              <w:t>删除</w:t>
            </w:r>
            <w:r>
              <w:rPr>
                <w:rFonts w:ascii="宋体" w:eastAsiaTheme="minorEastAsia" w:hAnsi="宋体" w:cs="宋体" w:hint="eastAsia"/>
                <w:lang w:eastAsia="zh-CN"/>
              </w:rPr>
              <w:t>功能</w:t>
            </w:r>
            <w:r w:rsidRPr="004D23C4">
              <w:rPr>
                <w:rFonts w:ascii="宋体" w:hAnsi="宋体" w:cs="宋体" w:hint="eastAsia"/>
              </w:rPr>
              <w:t>弹窗：</w:t>
            </w:r>
          </w:p>
          <w:p w14:paraId="6A57EC8D" w14:textId="77777777" w:rsidR="003432D0" w:rsidRDefault="003432D0" w:rsidP="003432D0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8669EE">
              <w:rPr>
                <w:rFonts w:ascii="宋体" w:hAnsi="宋体" w:cs="宋体" w:hint="eastAsia"/>
                <w:sz w:val="20"/>
                <w:szCs w:val="20"/>
              </w:rPr>
              <w:t>是否确认删除？</w:t>
            </w:r>
          </w:p>
          <w:p w14:paraId="71ACDF37" w14:textId="4A1ADABA" w:rsidR="00BC47A4" w:rsidRPr="00CE18F8" w:rsidRDefault="003432D0" w:rsidP="003432D0">
            <w:pPr>
              <w:pStyle w:val="af3"/>
              <w:widowControl/>
              <w:ind w:left="420" w:firstLineChars="0" w:firstLine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取消按钮 确定按钮</w:t>
            </w:r>
          </w:p>
        </w:tc>
      </w:tr>
    </w:tbl>
    <w:bookmarkEnd w:id="0"/>
    <w:bookmarkEnd w:id="1"/>
    <w:p w14:paraId="2A3A25AC" w14:textId="4F37BB26" w:rsidR="00400D13" w:rsidRPr="00CE18F8" w:rsidRDefault="00841458" w:rsidP="00400D13">
      <w:pPr>
        <w:pStyle w:val="NumHeading2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lastRenderedPageBreak/>
        <w:t>操作日志</w:t>
      </w:r>
    </w:p>
    <w:tbl>
      <w:tblPr>
        <w:tblW w:w="8684" w:type="dxa"/>
        <w:jc w:val="center"/>
        <w:tblLook w:val="04A0" w:firstRow="1" w:lastRow="0" w:firstColumn="1" w:lastColumn="0" w:noHBand="0" w:noVBand="1"/>
      </w:tblPr>
      <w:tblGrid>
        <w:gridCol w:w="2497"/>
        <w:gridCol w:w="6187"/>
      </w:tblGrid>
      <w:tr w:rsidR="00CE18F8" w:rsidRPr="00CE18F8" w14:paraId="2BB439BF" w14:textId="77777777" w:rsidTr="309C8907">
        <w:trPr>
          <w:trHeight w:val="101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EFA3" w14:textId="275352AE" w:rsidR="002B5406" w:rsidRPr="00CE18F8" w:rsidRDefault="002B540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Use </w:t>
            </w:r>
            <w:r w:rsidR="00C62B50">
              <w:rPr>
                <w:rFonts w:ascii="宋体" w:eastAsia="宋体" w:hAnsi="宋体" w:cs="宋体"/>
                <w:b/>
                <w:bCs/>
                <w:lang w:eastAsia="zh-CN"/>
              </w:rPr>
              <w:t>Case</w:t>
            </w: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 ID/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用例标识号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70B96" w14:textId="0FCEB4D0" w:rsidR="002B5406" w:rsidRPr="00CE18F8" w:rsidRDefault="002B5406" w:rsidP="000937FA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="00156753">
              <w:rPr>
                <w:rFonts w:ascii="宋体" w:eastAsia="宋体" w:hAnsi="宋体" w:cs="宋体" w:hint="eastAsia"/>
                <w:lang w:eastAsia="zh-CN"/>
              </w:rPr>
              <w:t>9</w:t>
            </w:r>
          </w:p>
        </w:tc>
      </w:tr>
      <w:tr w:rsidR="00CE18F8" w:rsidRPr="00CE18F8" w14:paraId="168F470E" w14:textId="77777777" w:rsidTr="309C8907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811B7" w14:textId="77777777" w:rsidR="002B5406" w:rsidRPr="00CE18F8" w:rsidRDefault="002B540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Title/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用例名称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C79F4" w14:textId="354078EC" w:rsidR="002B5406" w:rsidRPr="00CE18F8" w:rsidRDefault="00841458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操作日志</w:t>
            </w:r>
          </w:p>
        </w:tc>
      </w:tr>
      <w:tr w:rsidR="00CE18F8" w:rsidRPr="00CE18F8" w14:paraId="10378733" w14:textId="77777777" w:rsidTr="309C8907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AD85" w14:textId="77777777" w:rsidR="002B5406" w:rsidRPr="00CE18F8" w:rsidRDefault="002B540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Parent Feature ID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E9219" w14:textId="661B7B88" w:rsidR="002B5406" w:rsidRPr="00CE18F8" w:rsidRDefault="002B5406" w:rsidP="000937FA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="00156753">
              <w:rPr>
                <w:rFonts w:ascii="宋体" w:eastAsia="宋体" w:hAnsi="宋体" w:cs="宋体" w:hint="eastAsia"/>
                <w:lang w:eastAsia="zh-CN"/>
              </w:rPr>
              <w:t>9</w:t>
            </w:r>
          </w:p>
        </w:tc>
      </w:tr>
      <w:tr w:rsidR="00CE18F8" w:rsidRPr="00CE18F8" w14:paraId="32C3DF30" w14:textId="77777777" w:rsidTr="309C8907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A7942" w14:textId="77777777" w:rsidR="002B5406" w:rsidRPr="00CE18F8" w:rsidRDefault="002B540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Actor/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角色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AA89F" w14:textId="056BB461" w:rsidR="002B5406" w:rsidRPr="00CE18F8" w:rsidRDefault="002B5406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CE18F8" w:rsidRPr="00CE18F8" w14:paraId="144739A7" w14:textId="77777777" w:rsidTr="309C8907">
        <w:trPr>
          <w:trHeight w:val="15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5FED8" w14:textId="77777777" w:rsidR="002B5406" w:rsidRPr="00CE18F8" w:rsidRDefault="002B540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Description &amp; Intent/</w:t>
            </w:r>
          </w:p>
          <w:p w14:paraId="411E661B" w14:textId="77777777" w:rsidR="002B5406" w:rsidRPr="00CE18F8" w:rsidRDefault="002B540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说明和目的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806E1" w14:textId="77777777" w:rsidR="00650BAB" w:rsidRPr="00CE18F8" w:rsidRDefault="00650BAB" w:rsidP="00650BAB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说明：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进行系统</w:t>
            </w:r>
            <w:r>
              <w:rPr>
                <w:rFonts w:ascii="宋体" w:eastAsia="宋体" w:hAnsi="宋体" w:cs="宋体" w:hint="eastAsia"/>
                <w:lang w:eastAsia="zh-CN"/>
              </w:rPr>
              <w:t>操作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日志记录</w:t>
            </w:r>
          </w:p>
          <w:p w14:paraId="1F1F7138" w14:textId="40E41B1F" w:rsidR="002B5406" w:rsidRPr="00CE18F8" w:rsidRDefault="00650BAB" w:rsidP="00650BAB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目的：</w:t>
            </w:r>
            <w:r>
              <w:rPr>
                <w:rFonts w:ascii="宋体" w:eastAsia="宋体" w:hAnsi="宋体" w:cs="宋体" w:hint="eastAsia"/>
                <w:lang w:eastAsia="zh-CN"/>
              </w:rPr>
              <w:t>完成日志管理模块中对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操作日志</w:t>
            </w:r>
            <w:r>
              <w:rPr>
                <w:rFonts w:ascii="宋体" w:eastAsia="宋体" w:hAnsi="宋体" w:cs="宋体" w:hint="eastAsia"/>
                <w:lang w:eastAsia="zh-CN"/>
              </w:rPr>
              <w:t>的查看功能</w:t>
            </w:r>
          </w:p>
        </w:tc>
      </w:tr>
      <w:tr w:rsidR="00CE18F8" w:rsidRPr="00CE18F8" w14:paraId="164A1C13" w14:textId="77777777" w:rsidTr="309C8907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B7A03" w14:textId="77777777" w:rsidR="002B5406" w:rsidRPr="00CE18F8" w:rsidRDefault="002B540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Priority/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优先级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47D5D" w14:textId="075AAE60" w:rsidR="002B5406" w:rsidRPr="00CE18F8" w:rsidRDefault="00A200DF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紧急</w:t>
            </w:r>
          </w:p>
        </w:tc>
      </w:tr>
      <w:tr w:rsidR="00CE18F8" w:rsidRPr="00CE18F8" w14:paraId="1652EBB2" w14:textId="77777777" w:rsidTr="309C8907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3BCBA" w14:textId="77777777" w:rsidR="002B5406" w:rsidRPr="00CE18F8" w:rsidRDefault="002B540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Pre-condition/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前置条件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F94CF" w14:textId="4933B649" w:rsidR="00452E8F" w:rsidRDefault="00452E8F" w:rsidP="00EF1DDA">
            <w:pPr>
              <w:pStyle w:val="af3"/>
              <w:widowControl/>
              <w:numPr>
                <w:ilvl w:val="0"/>
                <w:numId w:val="1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归档功能完善</w:t>
            </w:r>
          </w:p>
          <w:p w14:paraId="5A0BEB68" w14:textId="30184AC2" w:rsidR="002B5406" w:rsidRPr="00CE18F8" w:rsidRDefault="002B5406" w:rsidP="00EF1DDA">
            <w:pPr>
              <w:pStyle w:val="af3"/>
              <w:widowControl/>
              <w:numPr>
                <w:ilvl w:val="0"/>
                <w:numId w:val="1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 w:rsidR="00156753">
              <w:rPr>
                <w:rFonts w:ascii="宋体" w:hAnsi="宋体" w:cs="宋体" w:hint="eastAsia"/>
                <w:sz w:val="20"/>
                <w:szCs w:val="20"/>
              </w:rPr>
              <w:t>打开</w:t>
            </w:r>
            <w:r w:rsidR="00156753" w:rsidRPr="00CE18F8">
              <w:rPr>
                <w:rFonts w:ascii="宋体" w:hAnsi="宋体" w:cs="宋体" w:hint="eastAsia"/>
                <w:sz w:val="20"/>
                <w:szCs w:val="20"/>
              </w:rPr>
              <w:t>“</w:t>
            </w:r>
            <w:r w:rsidR="00EF1DDA">
              <w:rPr>
                <w:rFonts w:ascii="宋体" w:hAnsi="宋体" w:cs="宋体" w:hint="eastAsia"/>
                <w:sz w:val="20"/>
                <w:szCs w:val="20"/>
              </w:rPr>
              <w:t>系统管理/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日志管理</w:t>
            </w:r>
            <w:r w:rsidR="00CB0DBC" w:rsidRPr="00CE18F8">
              <w:rPr>
                <w:rFonts w:ascii="宋体" w:hAnsi="宋体" w:cs="宋体" w:hint="eastAsia"/>
                <w:sz w:val="20"/>
                <w:szCs w:val="20"/>
              </w:rPr>
              <w:t>”界面</w:t>
            </w:r>
          </w:p>
        </w:tc>
      </w:tr>
      <w:tr w:rsidR="00CE18F8" w:rsidRPr="00CE18F8" w14:paraId="46C0479D" w14:textId="77777777" w:rsidTr="309C8907">
        <w:trPr>
          <w:trHeight w:val="264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8C942" w14:textId="77777777" w:rsidR="002B5406" w:rsidRPr="00CE18F8" w:rsidRDefault="002B540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Main Scenario/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主场景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02CB4" w14:textId="77777777" w:rsidR="00EF1DDA" w:rsidRDefault="006B1EAA" w:rsidP="00832513">
            <w:pPr>
              <w:pStyle w:val="af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EF1DDA">
              <w:rPr>
                <w:rFonts w:ascii="宋体" w:hAnsi="宋体" w:cs="宋体" w:hint="eastAsia"/>
                <w:sz w:val="20"/>
                <w:szCs w:val="20"/>
              </w:rPr>
              <w:t>默认进入</w:t>
            </w:r>
            <w:r w:rsidR="00EF1DDA" w:rsidRPr="00CE18F8">
              <w:rPr>
                <w:rFonts w:ascii="宋体" w:hAnsi="宋体" w:cs="宋体" w:hint="eastAsia"/>
                <w:sz w:val="20"/>
                <w:szCs w:val="20"/>
              </w:rPr>
              <w:t>操作日志</w:t>
            </w:r>
            <w:r w:rsidR="00EF1DDA">
              <w:rPr>
                <w:rFonts w:ascii="宋体" w:hAnsi="宋体" w:cs="宋体" w:hint="eastAsia"/>
                <w:sz w:val="20"/>
                <w:szCs w:val="20"/>
              </w:rPr>
              <w:t>页面</w:t>
            </w:r>
          </w:p>
          <w:p w14:paraId="21D7FCAA" w14:textId="03BC426C" w:rsidR="006B1EAA" w:rsidRPr="00CE18F8" w:rsidRDefault="00EF1DDA" w:rsidP="00832513">
            <w:pPr>
              <w:pStyle w:val="af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6B1EAA" w:rsidRPr="00CE18F8">
              <w:rPr>
                <w:rFonts w:ascii="宋体" w:hAnsi="宋体" w:cs="宋体" w:hint="eastAsia"/>
                <w:sz w:val="20"/>
                <w:szCs w:val="20"/>
              </w:rPr>
              <w:t>在当前页面默认显示所有的</w:t>
            </w:r>
            <w:r w:rsidR="00AB16C7" w:rsidRPr="00CE18F8">
              <w:rPr>
                <w:rFonts w:ascii="宋体" w:hAnsi="宋体" w:cs="宋体" w:hint="eastAsia"/>
                <w:sz w:val="20"/>
                <w:szCs w:val="20"/>
              </w:rPr>
              <w:t>操作</w:t>
            </w:r>
            <w:r w:rsidR="006B1EAA" w:rsidRPr="00CE18F8">
              <w:rPr>
                <w:rFonts w:ascii="宋体" w:hAnsi="宋体" w:cs="宋体" w:hint="eastAsia"/>
                <w:sz w:val="20"/>
                <w:szCs w:val="20"/>
              </w:rPr>
              <w:t>日志</w:t>
            </w:r>
            <w:r w:rsidR="004A3A30">
              <w:rPr>
                <w:rFonts w:ascii="宋体" w:hAnsi="宋体" w:cs="宋体" w:hint="eastAsia"/>
                <w:sz w:val="20"/>
                <w:szCs w:val="20"/>
              </w:rPr>
              <w:t>列表</w:t>
            </w:r>
          </w:p>
          <w:p w14:paraId="423762AD" w14:textId="4C8235F9" w:rsidR="002B5406" w:rsidRPr="00CE18F8" w:rsidRDefault="002B5406" w:rsidP="00832513">
            <w:pPr>
              <w:pStyle w:val="af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【用户】输入查询条件，点击</w:t>
            </w:r>
            <w:r w:rsidR="006B1EAA" w:rsidRPr="00CE18F8">
              <w:rPr>
                <w:rFonts w:ascii="宋体" w:hAnsi="宋体" w:cs="宋体" w:hint="eastAsia"/>
                <w:sz w:val="20"/>
                <w:szCs w:val="20"/>
              </w:rPr>
              <w:t>搜索按钮</w:t>
            </w:r>
            <w:r w:rsidR="0034591D">
              <w:rPr>
                <w:rFonts w:ascii="宋体" w:hAnsi="宋体" w:cs="宋体" w:hint="eastAsia"/>
                <w:sz w:val="20"/>
                <w:szCs w:val="20"/>
              </w:rPr>
              <w:t>进行模糊搜索</w:t>
            </w:r>
          </w:p>
          <w:p w14:paraId="1ADC1864" w14:textId="2CA4C83E" w:rsidR="00DC0E6D" w:rsidRPr="00DC0E6D" w:rsidRDefault="002B5406" w:rsidP="00DC0E6D">
            <w:pPr>
              <w:pStyle w:val="af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【系统】系统对查询条件进行合法性检测，通过则返回日志查询结果</w:t>
            </w:r>
            <w:r w:rsidR="006B1EAA" w:rsidRPr="00CE18F8">
              <w:rPr>
                <w:rFonts w:ascii="宋体" w:hAnsi="宋体" w:cs="宋体" w:hint="eastAsia"/>
                <w:sz w:val="20"/>
                <w:szCs w:val="20"/>
              </w:rPr>
              <w:t>列表</w:t>
            </w:r>
          </w:p>
          <w:p w14:paraId="2C2C4976" w14:textId="0738FF04" w:rsidR="006B1EAA" w:rsidRPr="00CE18F8" w:rsidRDefault="006B1EAA" w:rsidP="4BEE63FC">
            <w:pPr>
              <w:pStyle w:val="af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4BEE63FC">
              <w:rPr>
                <w:rFonts w:ascii="宋体" w:hAnsi="宋体" w:cs="宋体"/>
                <w:sz w:val="20"/>
                <w:szCs w:val="20"/>
              </w:rPr>
              <w:t>【用户】点击</w:t>
            </w:r>
            <w:r w:rsidR="004A3A30">
              <w:rPr>
                <w:rFonts w:ascii="宋体" w:hAnsi="宋体" w:cs="宋体" w:hint="eastAsia"/>
                <w:sz w:val="20"/>
                <w:szCs w:val="20"/>
              </w:rPr>
              <w:t>操作日志</w:t>
            </w:r>
            <w:r w:rsidRPr="4BEE63FC">
              <w:rPr>
                <w:rFonts w:ascii="宋体" w:hAnsi="宋体" w:cs="宋体"/>
                <w:sz w:val="20"/>
                <w:szCs w:val="20"/>
              </w:rPr>
              <w:t>列表中</w:t>
            </w:r>
            <w:r w:rsidR="4BEE63FC" w:rsidRPr="4BEE63FC">
              <w:rPr>
                <w:rFonts w:ascii="宋体" w:hAnsi="宋体" w:cs="宋体"/>
                <w:sz w:val="20"/>
                <w:szCs w:val="20"/>
              </w:rPr>
              <w:t>最左侧</w:t>
            </w:r>
            <w:r w:rsidRPr="4BEE63FC">
              <w:rPr>
                <w:rFonts w:ascii="宋体" w:hAnsi="宋体" w:cs="宋体"/>
                <w:sz w:val="20"/>
                <w:szCs w:val="20"/>
              </w:rPr>
              <w:t>的</w:t>
            </w:r>
            <w:r w:rsidR="004A3A30">
              <w:rPr>
                <w:rFonts w:ascii="宋体" w:hAnsi="宋体" w:cs="宋体" w:hint="eastAsia"/>
                <w:sz w:val="20"/>
                <w:szCs w:val="20"/>
              </w:rPr>
              <w:t>展开</w:t>
            </w:r>
            <w:r w:rsidR="4BEE63FC" w:rsidRPr="4BEE63FC">
              <w:rPr>
                <w:rFonts w:ascii="宋体" w:hAnsi="宋体" w:cs="宋体"/>
                <w:sz w:val="20"/>
                <w:szCs w:val="20"/>
              </w:rPr>
              <w:t>按钮</w:t>
            </w:r>
          </w:p>
          <w:p w14:paraId="402439B8" w14:textId="24EEAEDE" w:rsidR="006B1EAA" w:rsidRPr="00CE18F8" w:rsidRDefault="006B1EAA" w:rsidP="4BEE63FC">
            <w:pPr>
              <w:pStyle w:val="af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4BEE63FC">
              <w:rPr>
                <w:rFonts w:ascii="宋体" w:hAnsi="宋体" w:cs="宋体"/>
                <w:sz w:val="20"/>
                <w:szCs w:val="20"/>
              </w:rPr>
              <w:t>【系统】在当前</w:t>
            </w:r>
            <w:r w:rsidR="4BEE63FC" w:rsidRPr="4BEE63FC">
              <w:rPr>
                <w:rFonts w:ascii="宋体" w:hAnsi="宋体" w:cs="宋体"/>
                <w:sz w:val="20"/>
                <w:szCs w:val="20"/>
              </w:rPr>
              <w:t>日志列下方</w:t>
            </w:r>
            <w:r w:rsidRPr="4BEE63FC">
              <w:rPr>
                <w:rFonts w:ascii="宋体" w:hAnsi="宋体" w:cs="宋体"/>
                <w:sz w:val="20"/>
                <w:szCs w:val="20"/>
              </w:rPr>
              <w:t>展开日志的详细</w:t>
            </w:r>
            <w:r w:rsidR="4BEE63FC" w:rsidRPr="4BEE63FC">
              <w:rPr>
                <w:rFonts w:ascii="宋体" w:hAnsi="宋体" w:cs="宋体"/>
                <w:sz w:val="20"/>
                <w:szCs w:val="20"/>
              </w:rPr>
              <w:t>信息</w:t>
            </w:r>
          </w:p>
          <w:p w14:paraId="767312EC" w14:textId="7C46A20F" w:rsidR="00F449C4" w:rsidRPr="00CE18F8" w:rsidRDefault="00F449C4" w:rsidP="4BEE63FC">
            <w:pPr>
              <w:pStyle w:val="af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4BEE63FC">
              <w:rPr>
                <w:rFonts w:ascii="宋体" w:hAnsi="宋体" w:cs="宋体"/>
                <w:sz w:val="20"/>
                <w:szCs w:val="20"/>
              </w:rPr>
              <w:t>【用户】点击</w:t>
            </w:r>
            <w:r w:rsidR="00A34D3C">
              <w:rPr>
                <w:rFonts w:ascii="宋体" w:hAnsi="宋体" w:cs="宋体" w:hint="eastAsia"/>
                <w:sz w:val="20"/>
                <w:szCs w:val="20"/>
              </w:rPr>
              <w:t>操作日志列表</w:t>
            </w:r>
            <w:r w:rsidRPr="4BEE63FC">
              <w:rPr>
                <w:rFonts w:ascii="宋体" w:hAnsi="宋体" w:cs="宋体"/>
                <w:sz w:val="20"/>
                <w:szCs w:val="20"/>
              </w:rPr>
              <w:t>字段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旁边的排序图标（正序或倒序）</w:t>
            </w:r>
          </w:p>
          <w:p w14:paraId="2AC8DA7F" w14:textId="2DE666F8" w:rsidR="00F449C4" w:rsidRPr="00CE18F8" w:rsidRDefault="00F449C4" w:rsidP="00832513">
            <w:pPr>
              <w:pStyle w:val="af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【系统】可根据规则（按照ASCII码顺序排序）对该字段进行排序</w:t>
            </w:r>
          </w:p>
          <w:p w14:paraId="39D8A1B4" w14:textId="690FC133" w:rsidR="00123FF0" w:rsidRPr="00F1337C" w:rsidRDefault="002B5406" w:rsidP="00F1337C">
            <w:pPr>
              <w:pStyle w:val="af3"/>
              <w:widowControl/>
              <w:numPr>
                <w:ilvl w:val="0"/>
                <w:numId w:val="20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【用户】用例终止</w:t>
            </w:r>
          </w:p>
        </w:tc>
      </w:tr>
      <w:tr w:rsidR="00CE18F8" w:rsidRPr="00CE18F8" w14:paraId="5FF5DD6F" w14:textId="77777777" w:rsidTr="309C8907">
        <w:trPr>
          <w:trHeight w:val="130"/>
          <w:jc w:val="center"/>
        </w:trPr>
        <w:tc>
          <w:tcPr>
            <w:tcW w:w="24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827FA" w14:textId="77777777" w:rsidR="002B5406" w:rsidRPr="00CE18F8" w:rsidRDefault="002B540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288C5" w14:textId="386F0CC0" w:rsidR="002B5406" w:rsidRPr="00CE18F8" w:rsidRDefault="00392ECF" w:rsidP="00392ECF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Cambria" w:hAnsi="Cambria" w:cs="宋体"/>
                <w:sz w:val="20"/>
                <w:szCs w:val="20"/>
              </w:rPr>
              <w:t>Post-condition/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后置条件： 无</w:t>
            </w:r>
          </w:p>
        </w:tc>
      </w:tr>
      <w:tr w:rsidR="00CE18F8" w:rsidRPr="00CE18F8" w14:paraId="766B17F9" w14:textId="77777777" w:rsidTr="309C8907">
        <w:trPr>
          <w:trHeight w:val="187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00661" w14:textId="77777777" w:rsidR="002B5406" w:rsidRPr="00CE18F8" w:rsidRDefault="002B540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Business Rules/</w:t>
            </w:r>
          </w:p>
          <w:p w14:paraId="1281B13A" w14:textId="77777777" w:rsidR="002B5406" w:rsidRPr="00CE18F8" w:rsidRDefault="002B540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业务逻辑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76B0" w14:textId="0E07A95B" w:rsidR="002B5406" w:rsidRDefault="00007C99" w:rsidP="19DCB6A0">
            <w:pPr>
              <w:pStyle w:val="af3"/>
              <w:widowControl/>
              <w:numPr>
                <w:ilvl w:val="0"/>
                <w:numId w:val="2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支持即时搜索</w:t>
            </w:r>
          </w:p>
          <w:p w14:paraId="56F8BCBB" w14:textId="32D80BC3" w:rsidR="00007C99" w:rsidRDefault="00007C99" w:rsidP="19DCB6A0">
            <w:pPr>
              <w:pStyle w:val="af3"/>
              <w:widowControl/>
              <w:numPr>
                <w:ilvl w:val="0"/>
                <w:numId w:val="2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即时搜索包括：日期、级别、系统、版本、模块</w:t>
            </w:r>
          </w:p>
          <w:p w14:paraId="254800AC" w14:textId="1C9333CF" w:rsidR="00007C99" w:rsidRPr="00CE18F8" w:rsidRDefault="00007C99" w:rsidP="19DCB6A0">
            <w:pPr>
              <w:pStyle w:val="af3"/>
              <w:widowControl/>
              <w:numPr>
                <w:ilvl w:val="0"/>
                <w:numId w:val="21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支持对已归档记录的查看功能</w:t>
            </w:r>
          </w:p>
          <w:p w14:paraId="7396ACAB" w14:textId="0E371E70" w:rsidR="19DCB6A0" w:rsidRDefault="0034591D" w:rsidP="309C8907">
            <w:pPr>
              <w:pStyle w:val="af3"/>
              <w:numPr>
                <w:ilvl w:val="0"/>
                <w:numId w:val="21"/>
              </w:numPr>
              <w:ind w:firstLineChars="0"/>
            </w:pPr>
            <w:r>
              <w:rPr>
                <w:rFonts w:ascii="宋体" w:hAnsi="宋体" w:cs="宋体" w:hint="eastAsia"/>
                <w:sz w:val="20"/>
                <w:szCs w:val="20"/>
              </w:rPr>
              <w:t>模糊搜索</w:t>
            </w:r>
            <w:proofErr w:type="gramStart"/>
            <w:r w:rsidR="309C8907" w:rsidRPr="309C8907">
              <w:rPr>
                <w:rFonts w:ascii="宋体" w:hAnsi="宋体" w:cs="宋体"/>
                <w:sz w:val="20"/>
                <w:szCs w:val="20"/>
              </w:rPr>
              <w:t>输入框</w:t>
            </w:r>
            <w:r w:rsidR="19DCB6A0" w:rsidRPr="309C8907">
              <w:rPr>
                <w:rFonts w:ascii="宋体" w:hAnsi="宋体" w:cs="宋体"/>
                <w:sz w:val="20"/>
                <w:szCs w:val="20"/>
              </w:rPr>
              <w:t>若输入</w:t>
            </w:r>
            <w:proofErr w:type="gramEnd"/>
            <w:r w:rsidR="19DCB6A0" w:rsidRPr="309C8907">
              <w:rPr>
                <w:rFonts w:ascii="宋体" w:hAnsi="宋体" w:cs="宋体"/>
                <w:sz w:val="20"/>
                <w:szCs w:val="20"/>
              </w:rPr>
              <w:t>为空值，则搜索结果提示不存在</w:t>
            </w:r>
          </w:p>
        </w:tc>
      </w:tr>
      <w:tr w:rsidR="00CE18F8" w:rsidRPr="00CE18F8" w14:paraId="532DC226" w14:textId="77777777" w:rsidTr="309C8907">
        <w:trPr>
          <w:trHeight w:val="7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3B567" w14:textId="77777777" w:rsidR="002B5406" w:rsidRPr="00CE18F8" w:rsidRDefault="002B5406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Field/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界面元素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B53F2" w14:textId="21F6D98D" w:rsidR="00007C99" w:rsidRDefault="008B6A38" w:rsidP="00007C99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系统</w:t>
            </w:r>
            <w:r w:rsidR="00007C99">
              <w:rPr>
                <w:rFonts w:ascii="Cambria" w:hAnsi="Cambria" w:cs="宋体" w:hint="eastAsia"/>
                <w:sz w:val="20"/>
                <w:szCs w:val="20"/>
              </w:rPr>
              <w:t>主</w:t>
            </w:r>
            <w:r w:rsidRPr="00CE18F8">
              <w:rPr>
                <w:rFonts w:ascii="Cambria" w:hAnsi="Cambria" w:cs="宋体" w:hint="eastAsia"/>
                <w:sz w:val="20"/>
                <w:szCs w:val="20"/>
              </w:rPr>
              <w:t>界面</w:t>
            </w:r>
          </w:p>
          <w:p w14:paraId="500F2A42" w14:textId="3C8052D7" w:rsidR="008B6A38" w:rsidRPr="00007C99" w:rsidRDefault="008B6A38" w:rsidP="00007C99">
            <w:pPr>
              <w:pStyle w:val="af3"/>
              <w:widowControl/>
              <w:ind w:firstLineChars="50" w:firstLine="100"/>
              <w:rPr>
                <w:rFonts w:ascii="Cambria" w:hAnsi="Cambria" w:cs="宋体"/>
                <w:sz w:val="20"/>
                <w:szCs w:val="20"/>
              </w:rPr>
            </w:pPr>
            <w:r w:rsidRPr="00007C99">
              <w:rPr>
                <w:rFonts w:ascii="Cambria" w:hAnsi="Cambria" w:cs="宋体" w:hint="eastAsia"/>
                <w:sz w:val="20"/>
                <w:szCs w:val="20"/>
              </w:rPr>
              <w:t>日志管理</w:t>
            </w:r>
          </w:p>
          <w:p w14:paraId="75A58DCD" w14:textId="5D555E87" w:rsidR="00887B06" w:rsidRPr="00CE18F8" w:rsidRDefault="007D4E06" w:rsidP="00FD3CC0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操作日志</w:t>
            </w:r>
          </w:p>
          <w:p w14:paraId="2F185329" w14:textId="339B147B" w:rsidR="007D4E06" w:rsidRPr="00CE18F8" w:rsidRDefault="00007C99" w:rsidP="00FD3CC0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用户行为分析</w:t>
            </w:r>
          </w:p>
          <w:p w14:paraId="7C8273B5" w14:textId="4B111DFE" w:rsidR="007D4E06" w:rsidRPr="00CE18F8" w:rsidRDefault="007D4E06" w:rsidP="00FD3CC0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运行日志</w:t>
            </w:r>
          </w:p>
          <w:p w14:paraId="5C503095" w14:textId="0B64BC2B" w:rsidR="007D4E06" w:rsidRPr="00CE18F8" w:rsidRDefault="00887B06" w:rsidP="00FD3CC0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归档</w:t>
            </w:r>
          </w:p>
          <w:p w14:paraId="4445F347" w14:textId="77777777" w:rsidR="00007C99" w:rsidRDefault="00DB344A" w:rsidP="00FD3CC0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操作日志：</w:t>
            </w:r>
          </w:p>
          <w:p w14:paraId="7AEA73E4" w14:textId="31FB25BD" w:rsidR="00007C99" w:rsidRDefault="00007C99" w:rsidP="00FD3CC0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日期选择、级别过滤、系统过滤、版本过滤、模块过滤</w:t>
            </w:r>
          </w:p>
          <w:p w14:paraId="0AE38A2C" w14:textId="5D427AC9" w:rsidR="00007C99" w:rsidRDefault="00007C99" w:rsidP="00FD3CC0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已归档记录复选框</w:t>
            </w:r>
          </w:p>
          <w:p w14:paraId="149850F8" w14:textId="77777777" w:rsidR="00E95673" w:rsidRDefault="00007C99" w:rsidP="00E95673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操作日志列表</w:t>
            </w:r>
          </w:p>
          <w:p w14:paraId="1971CB5D" w14:textId="38E35DAB" w:rsidR="002B5406" w:rsidRPr="00E95673" w:rsidRDefault="00007C99" w:rsidP="00E95673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E95673">
              <w:rPr>
                <w:rFonts w:ascii="Cambria" w:eastAsiaTheme="minorEastAsia" w:hAnsi="Cambria" w:cs="宋体" w:hint="eastAsia"/>
              </w:rPr>
              <w:t>操作日志</w:t>
            </w:r>
            <w:r w:rsidR="00887B06" w:rsidRPr="00E95673">
              <w:rPr>
                <w:rFonts w:ascii="Cambria" w:eastAsiaTheme="minorEastAsia" w:hAnsi="Cambria" w:cs="宋体" w:hint="eastAsia"/>
              </w:rPr>
              <w:t>列表字段：</w:t>
            </w:r>
            <w:r w:rsidR="4BEE63FC" w:rsidRPr="00E95673">
              <w:rPr>
                <w:rFonts w:ascii="宋体" w:hAnsi="宋体" w:cs="宋体"/>
                <w:sz w:val="20"/>
                <w:szCs w:val="20"/>
              </w:rPr>
              <w:t>ID</w:t>
            </w:r>
            <w:r w:rsidR="00A04043" w:rsidRPr="00E95673">
              <w:rPr>
                <w:rFonts w:ascii="宋体" w:hAnsi="宋体" w:cs="宋体" w:hint="eastAsia"/>
                <w:sz w:val="20"/>
                <w:szCs w:val="20"/>
              </w:rPr>
              <w:t>、</w:t>
            </w:r>
            <w:r w:rsidR="4BEE63FC" w:rsidRPr="00E95673"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D0659D" w:rsidRPr="00E95673">
              <w:rPr>
                <w:rFonts w:ascii="宋体" w:hAnsi="宋体" w:cs="宋体" w:hint="eastAsia"/>
                <w:sz w:val="20"/>
                <w:szCs w:val="20"/>
              </w:rPr>
              <w:t>、</w:t>
            </w:r>
            <w:r w:rsidR="4BEE63FC" w:rsidRPr="00E95673">
              <w:rPr>
                <w:rFonts w:ascii="宋体" w:hAnsi="宋体" w:cs="宋体" w:hint="eastAsia"/>
                <w:sz w:val="20"/>
                <w:szCs w:val="20"/>
              </w:rPr>
              <w:t>版本</w:t>
            </w:r>
            <w:r w:rsidR="00A04043" w:rsidRPr="00E95673">
              <w:rPr>
                <w:rFonts w:ascii="宋体" w:hAnsi="宋体" w:cs="宋体" w:hint="eastAsia"/>
                <w:sz w:val="20"/>
                <w:szCs w:val="20"/>
              </w:rPr>
              <w:t>、</w:t>
            </w:r>
            <w:r w:rsidRPr="00E95673">
              <w:rPr>
                <w:rFonts w:ascii="宋体" w:hAnsi="宋体" w:cs="宋体" w:hint="eastAsia"/>
                <w:sz w:val="20"/>
                <w:szCs w:val="20"/>
              </w:rPr>
              <w:t>用户、</w:t>
            </w:r>
            <w:r w:rsidR="4BEE63FC" w:rsidRPr="00E95673">
              <w:rPr>
                <w:rFonts w:ascii="宋体" w:hAnsi="宋体" w:cs="宋体" w:hint="eastAsia"/>
                <w:sz w:val="20"/>
                <w:szCs w:val="20"/>
              </w:rPr>
              <w:t>模块</w:t>
            </w:r>
            <w:r w:rsidR="00A04043" w:rsidRPr="00E95673">
              <w:rPr>
                <w:rFonts w:ascii="宋体" w:hAnsi="宋体" w:cs="宋体" w:hint="eastAsia"/>
                <w:sz w:val="20"/>
                <w:szCs w:val="20"/>
              </w:rPr>
              <w:t>、</w:t>
            </w:r>
            <w:r w:rsidR="4BEE63FC" w:rsidRPr="00E95673">
              <w:rPr>
                <w:rFonts w:ascii="宋体" w:hAnsi="宋体" w:cs="宋体" w:hint="eastAsia"/>
                <w:sz w:val="20"/>
                <w:szCs w:val="20"/>
              </w:rPr>
              <w:t>操作、</w:t>
            </w:r>
            <w:r w:rsidR="00A04043" w:rsidRPr="00E95673">
              <w:rPr>
                <w:rFonts w:ascii="宋体" w:hAnsi="宋体" w:cs="宋体" w:hint="eastAsia"/>
                <w:sz w:val="20"/>
                <w:szCs w:val="20"/>
              </w:rPr>
              <w:t>级别、生成时间</w:t>
            </w:r>
          </w:p>
          <w:p w14:paraId="3FCDBF39" w14:textId="31C5622E" w:rsidR="006033C3" w:rsidRPr="00CE18F8" w:rsidRDefault="006033C3" w:rsidP="00DB344A">
            <w:pPr>
              <w:spacing w:before="0" w:after="0" w:line="240" w:lineRule="auto"/>
              <w:ind w:left="0"/>
              <w:rPr>
                <w:rFonts w:ascii="Cambria" w:eastAsiaTheme="minorEastAsia" w:hAnsi="Cambria" w:cs="宋体"/>
                <w:lang w:eastAsia="zh-CN"/>
              </w:rPr>
            </w:pPr>
          </w:p>
        </w:tc>
      </w:tr>
    </w:tbl>
    <w:p w14:paraId="2A3A25E8" w14:textId="58B8F25C" w:rsidR="00300CAC" w:rsidRPr="00CE18F8" w:rsidRDefault="003C0F2B" w:rsidP="00300CAC">
      <w:pPr>
        <w:pStyle w:val="NumHeading2"/>
        <w:rPr>
          <w:color w:val="auto"/>
          <w:lang w:eastAsia="zh-CN"/>
        </w:rPr>
      </w:pPr>
      <w:r w:rsidRPr="00CE18F8">
        <w:rPr>
          <w:rFonts w:hint="eastAsia"/>
          <w:color w:val="auto"/>
          <w:lang w:eastAsia="zh-CN"/>
        </w:rPr>
        <w:lastRenderedPageBreak/>
        <w:t>日志</w:t>
      </w:r>
      <w:r w:rsidR="00EE331F" w:rsidRPr="00CE18F8">
        <w:rPr>
          <w:rFonts w:hint="eastAsia"/>
          <w:color w:val="auto"/>
          <w:lang w:eastAsia="zh-CN"/>
        </w:rPr>
        <w:t>归档</w:t>
      </w:r>
    </w:p>
    <w:tbl>
      <w:tblPr>
        <w:tblW w:w="8684" w:type="dxa"/>
        <w:jc w:val="center"/>
        <w:tblLook w:val="04A0" w:firstRow="1" w:lastRow="0" w:firstColumn="1" w:lastColumn="0" w:noHBand="0" w:noVBand="1"/>
      </w:tblPr>
      <w:tblGrid>
        <w:gridCol w:w="2497"/>
        <w:gridCol w:w="6187"/>
      </w:tblGrid>
      <w:tr w:rsidR="00CE18F8" w:rsidRPr="00CE18F8" w14:paraId="6A1CCD3D" w14:textId="77777777" w:rsidTr="7AE2B754">
        <w:trPr>
          <w:trHeight w:val="101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88B90" w14:textId="4C7C7743" w:rsidR="003C0F2B" w:rsidRPr="00CE18F8" w:rsidRDefault="003C0F2B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Use </w:t>
            </w:r>
            <w:r w:rsidR="00C62B50">
              <w:rPr>
                <w:rFonts w:ascii="宋体" w:eastAsia="宋体" w:hAnsi="宋体" w:cs="宋体"/>
                <w:b/>
                <w:bCs/>
                <w:lang w:eastAsia="zh-CN"/>
              </w:rPr>
              <w:t>Case</w:t>
            </w: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 ID/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用例标识号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EF9AB" w14:textId="2EDF7976" w:rsidR="003C0F2B" w:rsidRPr="00CE18F8" w:rsidRDefault="003C0F2B" w:rsidP="00A9691B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01</w:t>
            </w:r>
            <w:r w:rsidR="00A9691B">
              <w:rPr>
                <w:rFonts w:ascii="宋体" w:eastAsia="宋体" w:hAnsi="宋体" w:cs="宋体" w:hint="eastAsia"/>
                <w:lang w:eastAsia="zh-CN"/>
              </w:rPr>
              <w:t>0</w:t>
            </w:r>
          </w:p>
        </w:tc>
      </w:tr>
      <w:tr w:rsidR="00CE18F8" w:rsidRPr="00CE18F8" w14:paraId="340B1B3C" w14:textId="77777777" w:rsidTr="7AE2B754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A9F3C" w14:textId="77777777" w:rsidR="003C0F2B" w:rsidRPr="00CE18F8" w:rsidRDefault="003C0F2B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Title/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用例名称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BA739" w14:textId="77777777" w:rsidR="003C0F2B" w:rsidRPr="00CE18F8" w:rsidRDefault="003C0F2B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日志归档</w:t>
            </w:r>
          </w:p>
        </w:tc>
      </w:tr>
      <w:tr w:rsidR="00CE18F8" w:rsidRPr="00CE18F8" w14:paraId="616EC8F7" w14:textId="77777777" w:rsidTr="7AE2B754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0AB5C" w14:textId="77777777" w:rsidR="003C0F2B" w:rsidRPr="00CE18F8" w:rsidRDefault="003C0F2B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Parent Feature ID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A4BD" w14:textId="0E17DBFB" w:rsidR="003C0F2B" w:rsidRPr="00CE18F8" w:rsidRDefault="003C0F2B" w:rsidP="00A9691B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Infra_SSO_UC_01</w:t>
            </w:r>
            <w:r w:rsidR="00A9691B">
              <w:rPr>
                <w:rFonts w:ascii="宋体" w:eastAsia="宋体" w:hAnsi="宋体" w:cs="宋体" w:hint="eastAsia"/>
                <w:lang w:eastAsia="zh-CN"/>
              </w:rPr>
              <w:t>0</w:t>
            </w:r>
          </w:p>
        </w:tc>
      </w:tr>
      <w:tr w:rsidR="00CE18F8" w:rsidRPr="00CE18F8" w14:paraId="61EA6503" w14:textId="77777777" w:rsidTr="7AE2B754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0918E" w14:textId="77777777" w:rsidR="003C0F2B" w:rsidRPr="00CE18F8" w:rsidRDefault="003C0F2B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Actor/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角色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CEF04" w14:textId="00543B42" w:rsidR="003C0F2B" w:rsidRPr="00CE18F8" w:rsidRDefault="003C0F2B" w:rsidP="00A200DF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CE18F8" w:rsidRPr="00CE18F8" w14:paraId="42E5ADF9" w14:textId="77777777" w:rsidTr="7AE2B754">
        <w:trPr>
          <w:trHeight w:val="15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207E4" w14:textId="77777777" w:rsidR="003C0F2B" w:rsidRPr="00CE18F8" w:rsidRDefault="003C0F2B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Description &amp; Intent/</w:t>
            </w:r>
          </w:p>
          <w:p w14:paraId="3265B3EF" w14:textId="77777777" w:rsidR="003C0F2B" w:rsidRPr="00CE18F8" w:rsidRDefault="003C0F2B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说明和目的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4A647" w14:textId="50C15093" w:rsidR="003C0F2B" w:rsidRPr="00CE18F8" w:rsidRDefault="003C0F2B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说明：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用户对日志进行归档</w:t>
            </w:r>
            <w:r w:rsidR="004B3F5F" w:rsidRPr="00CE18F8">
              <w:rPr>
                <w:rFonts w:ascii="宋体" w:eastAsia="宋体" w:hAnsi="宋体" w:cs="宋体" w:hint="eastAsia"/>
                <w:lang w:eastAsia="zh-CN"/>
              </w:rPr>
              <w:t>，包括自动归档和手动归档的归档规则</w:t>
            </w:r>
          </w:p>
          <w:p w14:paraId="675BAC16" w14:textId="36B75CDF" w:rsidR="003C0F2B" w:rsidRPr="00CE18F8" w:rsidRDefault="003C0F2B" w:rsidP="00A9691B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目的：</w:t>
            </w:r>
            <w:r w:rsidR="00A9691B">
              <w:rPr>
                <w:rFonts w:ascii="宋体" w:eastAsia="宋体" w:hAnsi="宋体" w:cs="宋体" w:hint="eastAsia"/>
                <w:lang w:eastAsia="zh-CN"/>
              </w:rPr>
              <w:t>实现日志管理中的日志归档功能</w:t>
            </w:r>
          </w:p>
        </w:tc>
      </w:tr>
      <w:tr w:rsidR="00CE18F8" w:rsidRPr="00CE18F8" w14:paraId="3E628A0B" w14:textId="77777777" w:rsidTr="7AE2B754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FC1B" w14:textId="77777777" w:rsidR="003C0F2B" w:rsidRPr="00CE18F8" w:rsidRDefault="003C0F2B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Priority/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优先级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758B3" w14:textId="2116B4AF" w:rsidR="003C0F2B" w:rsidRPr="00CE18F8" w:rsidRDefault="00A200DF" w:rsidP="00FD3CC0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紧急</w:t>
            </w:r>
          </w:p>
        </w:tc>
      </w:tr>
      <w:tr w:rsidR="00CE18F8" w:rsidRPr="00CE18F8" w14:paraId="666843D9" w14:textId="77777777" w:rsidTr="7AE2B754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6A6FC" w14:textId="77777777" w:rsidR="003C0F2B" w:rsidRPr="00CE18F8" w:rsidRDefault="003C0F2B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Pre-condition/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前置条件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0FF8B" w14:textId="55D89444" w:rsidR="003C0F2B" w:rsidRPr="00CE18F8" w:rsidRDefault="003C0F2B" w:rsidP="00CE11CE">
            <w:pPr>
              <w:pStyle w:val="af3"/>
              <w:widowControl/>
              <w:numPr>
                <w:ilvl w:val="0"/>
                <w:numId w:val="36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用户进入</w:t>
            </w:r>
            <w:r w:rsidR="00E25B91">
              <w:rPr>
                <w:rFonts w:ascii="宋体" w:hAnsi="宋体" w:cs="宋体" w:hint="eastAsia"/>
                <w:sz w:val="20"/>
                <w:szCs w:val="20"/>
              </w:rPr>
              <w:t>“系统管理/日志管理”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界面</w:t>
            </w:r>
          </w:p>
        </w:tc>
      </w:tr>
      <w:tr w:rsidR="00CE18F8" w:rsidRPr="00CE18F8" w14:paraId="1B92CD61" w14:textId="77777777" w:rsidTr="7AE2B754">
        <w:trPr>
          <w:trHeight w:val="264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FB931" w14:textId="77777777" w:rsidR="003C0F2B" w:rsidRPr="00CE18F8" w:rsidRDefault="003C0F2B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Main Scenario/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主场景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49A84" w14:textId="0D419D3C" w:rsidR="00C54A64" w:rsidRDefault="003C0F2B" w:rsidP="00CE11CE">
            <w:pPr>
              <w:pStyle w:val="af3"/>
              <w:widowControl/>
              <w:numPr>
                <w:ilvl w:val="0"/>
                <w:numId w:val="3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 w:rsidR="00C54A64">
              <w:rPr>
                <w:rFonts w:ascii="宋体" w:hAnsi="宋体" w:cs="宋体" w:hint="eastAsia"/>
                <w:sz w:val="20"/>
                <w:szCs w:val="20"/>
              </w:rPr>
              <w:t>默认进入</w:t>
            </w:r>
            <w:r w:rsidR="00C54A64" w:rsidRPr="00CE18F8">
              <w:rPr>
                <w:rFonts w:ascii="宋体" w:hAnsi="宋体" w:cs="宋体" w:hint="eastAsia"/>
                <w:sz w:val="20"/>
                <w:szCs w:val="20"/>
              </w:rPr>
              <w:t>操作日志</w:t>
            </w:r>
            <w:r w:rsidR="00C54A64">
              <w:rPr>
                <w:rFonts w:ascii="宋体" w:hAnsi="宋体" w:cs="宋体" w:hint="eastAsia"/>
                <w:sz w:val="20"/>
                <w:szCs w:val="20"/>
              </w:rPr>
              <w:t>页面</w:t>
            </w:r>
          </w:p>
          <w:p w14:paraId="73990C96" w14:textId="6DA01A97" w:rsidR="00C54A64" w:rsidRDefault="00C54A64" w:rsidP="00CE11CE">
            <w:pPr>
              <w:pStyle w:val="af3"/>
              <w:widowControl/>
              <w:numPr>
                <w:ilvl w:val="0"/>
                <w:numId w:val="3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点击归档</w:t>
            </w:r>
          </w:p>
          <w:p w14:paraId="15FB9DC9" w14:textId="12A871BF" w:rsidR="003C0F2B" w:rsidRPr="00CE18F8" w:rsidRDefault="00C54A64" w:rsidP="00CE11CE">
            <w:pPr>
              <w:pStyle w:val="af3"/>
              <w:widowControl/>
              <w:numPr>
                <w:ilvl w:val="0"/>
                <w:numId w:val="3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进入</w:t>
            </w:r>
            <w:r w:rsidR="003C0F2B" w:rsidRPr="00CE18F8">
              <w:rPr>
                <w:rFonts w:ascii="宋体" w:hAnsi="宋体" w:cs="宋体" w:hint="eastAsia"/>
                <w:sz w:val="20"/>
                <w:szCs w:val="20"/>
              </w:rPr>
              <w:t>日志归档界面</w:t>
            </w:r>
            <w:r>
              <w:rPr>
                <w:rFonts w:ascii="宋体" w:hAnsi="宋体" w:cs="宋体" w:hint="eastAsia"/>
                <w:sz w:val="20"/>
                <w:szCs w:val="20"/>
              </w:rPr>
              <w:t>，默认显示自动归档tab页面</w:t>
            </w:r>
          </w:p>
          <w:p w14:paraId="5B2C17D0" w14:textId="7FB7FCA4" w:rsidR="00547C50" w:rsidRDefault="00C54A64" w:rsidP="00CE11CE">
            <w:pPr>
              <w:pStyle w:val="af3"/>
              <w:widowControl/>
              <w:numPr>
                <w:ilvl w:val="0"/>
                <w:numId w:val="3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="00547C50"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点击启用</w:t>
            </w:r>
          </w:p>
          <w:p w14:paraId="0D9191B3" w14:textId="00196260" w:rsidR="00C54A64" w:rsidRDefault="00C54A64" w:rsidP="00CE11CE">
            <w:pPr>
              <w:pStyle w:val="af3"/>
              <w:widowControl/>
              <w:numPr>
                <w:ilvl w:val="0"/>
                <w:numId w:val="3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显示自动归档规则</w:t>
            </w:r>
          </w:p>
          <w:p w14:paraId="5A2FAA84" w14:textId="1B84641C" w:rsidR="00C54A64" w:rsidRDefault="00C54A64" w:rsidP="00CE11CE">
            <w:pPr>
              <w:pStyle w:val="af3"/>
              <w:widowControl/>
              <w:numPr>
                <w:ilvl w:val="0"/>
                <w:numId w:val="3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】</w:t>
            </w:r>
            <w:r>
              <w:rPr>
                <w:rFonts w:ascii="宋体" w:hAnsi="宋体" w:cs="宋体" w:hint="eastAsia"/>
                <w:sz w:val="20"/>
                <w:szCs w:val="20"/>
              </w:rPr>
              <w:t>配置自动归档规则，点击确定按钮</w:t>
            </w:r>
          </w:p>
          <w:p w14:paraId="1228B864" w14:textId="1EC4CF00" w:rsidR="002013B8" w:rsidRPr="002013B8" w:rsidRDefault="002013B8" w:rsidP="00CE11CE">
            <w:pPr>
              <w:pStyle w:val="af3"/>
              <w:widowControl/>
              <w:numPr>
                <w:ilvl w:val="0"/>
                <w:numId w:val="3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自动归档规则配置成功</w:t>
            </w:r>
          </w:p>
          <w:p w14:paraId="70E0E17D" w14:textId="51323CD5" w:rsidR="003C0F2B" w:rsidRDefault="002013B8" w:rsidP="00CE11CE">
            <w:pPr>
              <w:pStyle w:val="af3"/>
              <w:widowControl/>
              <w:numPr>
                <w:ilvl w:val="0"/>
                <w:numId w:val="6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【用户】在归档页面，点击手动归档</w:t>
            </w:r>
          </w:p>
          <w:p w14:paraId="6A4E6ADE" w14:textId="3BBB4521" w:rsidR="002013B8" w:rsidRPr="00CE18F8" w:rsidRDefault="002013B8" w:rsidP="00CE11CE">
            <w:pPr>
              <w:pStyle w:val="af3"/>
              <w:widowControl/>
              <w:numPr>
                <w:ilvl w:val="0"/>
                <w:numId w:val="6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进入手动归档tab页面</w:t>
            </w:r>
          </w:p>
          <w:p w14:paraId="7E375E76" w14:textId="44491150" w:rsidR="003C0F2B" w:rsidRDefault="002013B8" w:rsidP="00CE11CE">
            <w:pPr>
              <w:pStyle w:val="af3"/>
              <w:widowControl/>
              <w:numPr>
                <w:ilvl w:val="0"/>
                <w:numId w:val="6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【用户】设置将早于该时间的日志归档时间，点击确定按钮</w:t>
            </w:r>
          </w:p>
          <w:p w14:paraId="422A12BD" w14:textId="4638F556" w:rsidR="002013B8" w:rsidRPr="00CE18F8" w:rsidRDefault="002013B8" w:rsidP="00CE11CE">
            <w:pPr>
              <w:pStyle w:val="af3"/>
              <w:widowControl/>
              <w:numPr>
                <w:ilvl w:val="0"/>
                <w:numId w:val="6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开始归档</w:t>
            </w:r>
          </w:p>
          <w:p w14:paraId="2D2FBDD8" w14:textId="77777777" w:rsidR="003C0F2B" w:rsidRPr="00CE18F8" w:rsidRDefault="003C0F2B" w:rsidP="00CE11CE">
            <w:pPr>
              <w:pStyle w:val="af3"/>
              <w:widowControl/>
              <w:numPr>
                <w:ilvl w:val="0"/>
                <w:numId w:val="69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【用户】用例终止</w:t>
            </w:r>
          </w:p>
        </w:tc>
      </w:tr>
      <w:tr w:rsidR="00CE18F8" w:rsidRPr="00CE18F8" w14:paraId="1AE30436" w14:textId="77777777" w:rsidTr="7AE2B754">
        <w:trPr>
          <w:trHeight w:val="130"/>
          <w:jc w:val="center"/>
        </w:trPr>
        <w:tc>
          <w:tcPr>
            <w:tcW w:w="24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DDC7C5" w14:textId="77777777" w:rsidR="003C0F2B" w:rsidRPr="00CE18F8" w:rsidRDefault="003C0F2B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5BFFB" w14:textId="5B310F0A" w:rsidR="003C0F2B" w:rsidRPr="00CE18F8" w:rsidRDefault="003C0F2B" w:rsidP="00FD3CC0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Cambria" w:hAnsi="Cambria" w:cs="宋体"/>
                <w:sz w:val="20"/>
                <w:szCs w:val="20"/>
              </w:rPr>
              <w:t>Post-condition/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后置条件：</w:t>
            </w:r>
            <w:r w:rsidR="00452E8F">
              <w:rPr>
                <w:rFonts w:ascii="宋体" w:hAnsi="宋体" w:cs="宋体" w:hint="eastAsia"/>
                <w:sz w:val="20"/>
                <w:szCs w:val="20"/>
              </w:rPr>
              <w:t>在操作日志页面显示已归档记录</w:t>
            </w:r>
          </w:p>
        </w:tc>
      </w:tr>
      <w:tr w:rsidR="00CE18F8" w:rsidRPr="00CE18F8" w14:paraId="7119DD9C" w14:textId="77777777" w:rsidTr="7AE2B754">
        <w:trPr>
          <w:trHeight w:val="187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67351" w14:textId="77777777" w:rsidR="003C0F2B" w:rsidRPr="00CE18F8" w:rsidRDefault="003C0F2B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Business Rules/</w:t>
            </w:r>
          </w:p>
          <w:p w14:paraId="6422C53D" w14:textId="77777777" w:rsidR="003C0F2B" w:rsidRPr="00CE18F8" w:rsidRDefault="003C0F2B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业务逻辑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341A9" w14:textId="527C1E57" w:rsidR="003C0F2B" w:rsidRDefault="00323FD0" w:rsidP="00CE11CE">
            <w:pPr>
              <w:pStyle w:val="af3"/>
              <w:widowControl/>
              <w:numPr>
                <w:ilvl w:val="0"/>
                <w:numId w:val="3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在自动归档页面，用户点击启用，页面显示自动归档规则，否则页面只有启用复选框</w:t>
            </w:r>
          </w:p>
          <w:p w14:paraId="3E58D616" w14:textId="29F62844" w:rsidR="00323FD0" w:rsidRPr="00CE18F8" w:rsidRDefault="00323FD0" w:rsidP="00CE11CE">
            <w:pPr>
              <w:pStyle w:val="af3"/>
              <w:widowControl/>
              <w:numPr>
                <w:ilvl w:val="0"/>
                <w:numId w:val="37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在自动归档页面，用户点击每天，页面只显示开始时间设置；用户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点击每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周，系统显示星期一至星期五的选择和开始时间设置；用户点击每月，系统显示1号至最后一天的选择和开始时间设置</w:t>
            </w:r>
          </w:p>
        </w:tc>
      </w:tr>
      <w:tr w:rsidR="00CE18F8" w:rsidRPr="00CE18F8" w14:paraId="7880F5CC" w14:textId="77777777" w:rsidTr="7AE2B754">
        <w:trPr>
          <w:trHeight w:val="7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79ECA" w14:textId="77777777" w:rsidR="003C0F2B" w:rsidRPr="00CE18F8" w:rsidRDefault="003C0F2B" w:rsidP="00FD3CC0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Field/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界面元素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E9A61" w14:textId="1CD71DF0" w:rsidR="001F435C" w:rsidRPr="00CE18F8" w:rsidRDefault="001F435C" w:rsidP="001F435C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系统</w:t>
            </w:r>
            <w:r w:rsidR="002F3174">
              <w:rPr>
                <w:rFonts w:ascii="Cambria" w:hAnsi="Cambria" w:cs="宋体" w:hint="eastAsia"/>
                <w:sz w:val="20"/>
                <w:szCs w:val="20"/>
              </w:rPr>
              <w:t>主</w:t>
            </w:r>
            <w:r w:rsidRPr="00CE18F8">
              <w:rPr>
                <w:rFonts w:ascii="Cambria" w:hAnsi="Cambria" w:cs="宋体" w:hint="eastAsia"/>
                <w:sz w:val="20"/>
                <w:szCs w:val="20"/>
              </w:rPr>
              <w:t>界面</w:t>
            </w:r>
          </w:p>
          <w:p w14:paraId="6FF54531" w14:textId="77777777" w:rsidR="001F435C" w:rsidRPr="00CE18F8" w:rsidRDefault="001F435C" w:rsidP="001F435C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日志管理</w:t>
            </w:r>
          </w:p>
          <w:p w14:paraId="0524DDEA" w14:textId="77777777" w:rsidR="002D126B" w:rsidRPr="00CE18F8" w:rsidRDefault="002D126B" w:rsidP="002D126B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操作日志</w:t>
            </w:r>
          </w:p>
          <w:p w14:paraId="726217AC" w14:textId="40F8243D" w:rsidR="002D126B" w:rsidRPr="00CE18F8" w:rsidRDefault="00557DB7" w:rsidP="002D126B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用户行为分析</w:t>
            </w:r>
          </w:p>
          <w:p w14:paraId="38330E22" w14:textId="77777777" w:rsidR="002D126B" w:rsidRPr="00CE18F8" w:rsidRDefault="002D126B" w:rsidP="002D126B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运行日志</w:t>
            </w:r>
          </w:p>
          <w:p w14:paraId="68E06CC1" w14:textId="77777777" w:rsidR="001F435C" w:rsidRPr="00CE18F8" w:rsidRDefault="001F435C" w:rsidP="001F435C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归档</w:t>
            </w:r>
          </w:p>
          <w:p w14:paraId="19B1F05E" w14:textId="3B57DE2A" w:rsidR="002D126B" w:rsidRPr="00CE18F8" w:rsidRDefault="00557DB7" w:rsidP="001F435C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自动归档</w:t>
            </w:r>
            <w:r>
              <w:rPr>
                <w:rFonts w:ascii="Cambria" w:hAnsi="Cambria" w:cs="宋体" w:hint="eastAsia"/>
                <w:sz w:val="20"/>
                <w:szCs w:val="20"/>
              </w:rPr>
              <w:t>tab</w:t>
            </w:r>
            <w:r>
              <w:rPr>
                <w:rFonts w:ascii="Cambria" w:hAnsi="Cambria" w:cs="宋体" w:hint="eastAsia"/>
                <w:sz w:val="20"/>
                <w:szCs w:val="20"/>
              </w:rPr>
              <w:t>标签</w:t>
            </w:r>
            <w:r w:rsidRPr="00557DB7">
              <w:rPr>
                <w:rFonts w:ascii="Cambria" w:hAnsi="Cambria" w:cs="宋体" w:hint="eastAsia"/>
                <w:vanish/>
                <w:sz w:val="20"/>
                <w:szCs w:val="20"/>
              </w:rPr>
              <w:t xml:space="preserve">   </w:t>
            </w:r>
            <w:r>
              <w:rPr>
                <w:rFonts w:ascii="Cambria" w:hAnsi="Cambria" w:cs="宋体" w:hint="eastAsia"/>
                <w:sz w:val="20"/>
                <w:szCs w:val="20"/>
              </w:rPr>
              <w:t>手动</w:t>
            </w:r>
            <w:r w:rsidR="00834586">
              <w:rPr>
                <w:rFonts w:ascii="Cambria" w:hAnsi="Cambria" w:cs="宋体" w:hint="eastAsia"/>
                <w:sz w:val="20"/>
                <w:szCs w:val="20"/>
              </w:rPr>
              <w:t>归档</w:t>
            </w:r>
            <w:r w:rsidR="00834586">
              <w:rPr>
                <w:rFonts w:ascii="Cambria" w:hAnsi="Cambria" w:cs="宋体" w:hint="eastAsia"/>
                <w:sz w:val="20"/>
                <w:szCs w:val="20"/>
              </w:rPr>
              <w:t>tab</w:t>
            </w:r>
            <w:r w:rsidR="00834586">
              <w:rPr>
                <w:rFonts w:ascii="Cambria" w:hAnsi="Cambria" w:cs="宋体" w:hint="eastAsia"/>
                <w:sz w:val="20"/>
                <w:szCs w:val="20"/>
              </w:rPr>
              <w:t>标签</w:t>
            </w:r>
          </w:p>
          <w:p w14:paraId="62DBED0F" w14:textId="77777777" w:rsidR="003C0F2B" w:rsidRDefault="00834586" w:rsidP="00834586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自动归档</w:t>
            </w:r>
            <w:r>
              <w:rPr>
                <w:rFonts w:ascii="Cambria" w:hAnsi="Cambria" w:cs="宋体" w:hint="eastAsia"/>
                <w:sz w:val="20"/>
                <w:szCs w:val="20"/>
              </w:rPr>
              <w:t>tab</w:t>
            </w:r>
            <w:r>
              <w:rPr>
                <w:rFonts w:ascii="Cambria" w:hAnsi="Cambria" w:cs="宋体" w:hint="eastAsia"/>
                <w:sz w:val="20"/>
                <w:szCs w:val="20"/>
              </w:rPr>
              <w:t>页面：</w:t>
            </w:r>
          </w:p>
          <w:p w14:paraId="153DFB46" w14:textId="77777777" w:rsidR="00834586" w:rsidRDefault="00834586" w:rsidP="00834586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启用复选框</w:t>
            </w:r>
          </w:p>
          <w:p w14:paraId="459B072E" w14:textId="77777777" w:rsidR="00834586" w:rsidRDefault="00834586" w:rsidP="00834586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每天单选按钮</w:t>
            </w:r>
            <w:r>
              <w:rPr>
                <w:rFonts w:ascii="Cambria" w:hAnsi="Cambria" w:cs="宋体" w:hint="eastAsia"/>
                <w:sz w:val="20"/>
                <w:szCs w:val="20"/>
              </w:rPr>
              <w:t xml:space="preserve"> </w:t>
            </w:r>
            <w:r>
              <w:rPr>
                <w:rFonts w:ascii="Cambria" w:hAnsi="Cambria" w:cs="宋体" w:hint="eastAsia"/>
                <w:sz w:val="20"/>
                <w:szCs w:val="20"/>
              </w:rPr>
              <w:t>每周单选按钮</w:t>
            </w:r>
            <w:r>
              <w:rPr>
                <w:rFonts w:ascii="Cambria" w:hAnsi="Cambria" w:cs="宋体" w:hint="eastAsia"/>
                <w:sz w:val="20"/>
                <w:szCs w:val="20"/>
              </w:rPr>
              <w:t xml:space="preserve"> </w:t>
            </w:r>
            <w:r>
              <w:rPr>
                <w:rFonts w:ascii="Cambria" w:hAnsi="Cambria" w:cs="宋体" w:hint="eastAsia"/>
                <w:sz w:val="20"/>
                <w:szCs w:val="20"/>
              </w:rPr>
              <w:t>每月单选按钮</w:t>
            </w:r>
          </w:p>
          <w:p w14:paraId="7C8BEA4A" w14:textId="271BB842" w:rsidR="00834586" w:rsidRDefault="00834586" w:rsidP="00834586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日期选择（只有每周和每月有此项）</w:t>
            </w:r>
          </w:p>
          <w:p w14:paraId="6D788DB9" w14:textId="77777777" w:rsidR="00834586" w:rsidRDefault="00834586" w:rsidP="00834586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开始时间选择</w:t>
            </w:r>
          </w:p>
          <w:p w14:paraId="11A49AC9" w14:textId="77777777" w:rsidR="00834586" w:rsidRDefault="00834586" w:rsidP="00834586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确定按钮</w:t>
            </w:r>
          </w:p>
          <w:p w14:paraId="22C162B4" w14:textId="77777777" w:rsidR="00834586" w:rsidRDefault="00834586" w:rsidP="00834586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手动归档页面：</w:t>
            </w:r>
          </w:p>
          <w:p w14:paraId="79B3F8D5" w14:textId="77777777" w:rsidR="00834586" w:rsidRDefault="00834586" w:rsidP="00834586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将早于该时间的日志归档</w:t>
            </w:r>
            <w:r>
              <w:rPr>
                <w:rFonts w:ascii="Cambria" w:hAnsi="Cambria" w:cs="宋体" w:hint="eastAsia"/>
                <w:sz w:val="20"/>
                <w:szCs w:val="20"/>
              </w:rPr>
              <w:t xml:space="preserve"> </w:t>
            </w:r>
            <w:r>
              <w:rPr>
                <w:rFonts w:ascii="Cambria" w:hAnsi="Cambria" w:cs="宋体" w:hint="eastAsia"/>
                <w:sz w:val="20"/>
                <w:szCs w:val="20"/>
              </w:rPr>
              <w:t>时间选择</w:t>
            </w:r>
          </w:p>
          <w:p w14:paraId="24735B44" w14:textId="18A8494B" w:rsidR="000D0FF2" w:rsidRPr="00834586" w:rsidRDefault="000D0FF2" w:rsidP="00834586">
            <w:pPr>
              <w:pStyle w:val="af3"/>
              <w:widowControl/>
              <w:ind w:firstLineChars="0" w:firstLine="0"/>
              <w:rPr>
                <w:rFonts w:ascii="Cambria" w:eastAsiaTheme="minorEastAsia" w:hAnsi="Cambria" w:cs="宋体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确定按钮</w:t>
            </w:r>
          </w:p>
        </w:tc>
      </w:tr>
    </w:tbl>
    <w:p w14:paraId="2A3A2674" w14:textId="58B63703" w:rsidR="00C458DB" w:rsidRDefault="00796AD5">
      <w:pPr>
        <w:pStyle w:val="NumHeading2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lastRenderedPageBreak/>
        <w:t>用户行为分析</w:t>
      </w:r>
    </w:p>
    <w:tbl>
      <w:tblPr>
        <w:tblW w:w="8684" w:type="dxa"/>
        <w:jc w:val="center"/>
        <w:tblLook w:val="04A0" w:firstRow="1" w:lastRow="0" w:firstColumn="1" w:lastColumn="0" w:noHBand="0" w:noVBand="1"/>
      </w:tblPr>
      <w:tblGrid>
        <w:gridCol w:w="2497"/>
        <w:gridCol w:w="6187"/>
      </w:tblGrid>
      <w:tr w:rsidR="00D354A9" w:rsidRPr="00CE18F8" w14:paraId="16147732" w14:textId="77777777" w:rsidTr="007E2214">
        <w:trPr>
          <w:trHeight w:val="101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F0A9" w14:textId="15159F43" w:rsidR="00D354A9" w:rsidRPr="00CE18F8" w:rsidRDefault="00D354A9" w:rsidP="007E2214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Use </w:t>
            </w:r>
            <w:r w:rsidR="00C62B50">
              <w:rPr>
                <w:rFonts w:ascii="宋体" w:eastAsia="宋体" w:hAnsi="宋体" w:cs="宋体"/>
                <w:b/>
                <w:bCs/>
                <w:lang w:eastAsia="zh-CN"/>
              </w:rPr>
              <w:t>Case</w:t>
            </w: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 xml:space="preserve"> ID/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用例标识号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538E4" w14:textId="6857E55E" w:rsidR="00D354A9" w:rsidRPr="00CE18F8" w:rsidRDefault="00D354A9" w:rsidP="00F91E0F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1</w:t>
            </w:r>
            <w:r w:rsidR="00F91E0F"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</w:tr>
      <w:tr w:rsidR="00D354A9" w:rsidRPr="00CE18F8" w14:paraId="0FB6F49D" w14:textId="77777777" w:rsidTr="007E2214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D7017" w14:textId="77777777" w:rsidR="00D354A9" w:rsidRPr="00CE18F8" w:rsidRDefault="00D354A9" w:rsidP="007E2214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Title/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用例名称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1DB4D" w14:textId="0ACF15F2" w:rsidR="00D354A9" w:rsidRPr="00CE18F8" w:rsidRDefault="00D354A9" w:rsidP="007E2214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用户行为</w:t>
            </w:r>
            <w:r w:rsidR="00F91E0F">
              <w:rPr>
                <w:rFonts w:ascii="宋体" w:eastAsia="宋体" w:hAnsi="宋体" w:cs="宋体" w:hint="eastAsia"/>
                <w:lang w:eastAsia="zh-CN"/>
              </w:rPr>
              <w:t>分析</w:t>
            </w:r>
          </w:p>
        </w:tc>
      </w:tr>
      <w:tr w:rsidR="00D354A9" w:rsidRPr="00CE18F8" w14:paraId="4309FE9B" w14:textId="77777777" w:rsidTr="007E2214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2E421" w14:textId="77777777" w:rsidR="00D354A9" w:rsidRPr="00CE18F8" w:rsidRDefault="00D354A9" w:rsidP="007E2214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Parent Feature ID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6AF90" w14:textId="23D929EC" w:rsidR="00D354A9" w:rsidRPr="00CE18F8" w:rsidRDefault="00D354A9" w:rsidP="00F91E0F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Infra</w:t>
            </w:r>
            <w:r w:rsidRPr="00CE18F8">
              <w:rPr>
                <w:rFonts w:ascii="宋体" w:eastAsia="宋体" w:hAnsi="宋体" w:cs="宋体"/>
                <w:lang w:eastAsia="zh-CN"/>
              </w:rPr>
              <w:t>_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SSO</w:t>
            </w:r>
            <w:r w:rsidRPr="00CE18F8">
              <w:rPr>
                <w:rFonts w:ascii="宋体" w:eastAsia="宋体" w:hAnsi="宋体" w:cs="宋体"/>
                <w:lang w:eastAsia="zh-CN"/>
              </w:rPr>
              <w:t>_UC_00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1</w:t>
            </w:r>
            <w:r w:rsidR="00F91E0F"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</w:tr>
      <w:tr w:rsidR="00D354A9" w:rsidRPr="00CE18F8" w14:paraId="4D48128B" w14:textId="77777777" w:rsidTr="007E2214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94B3C" w14:textId="77777777" w:rsidR="00D354A9" w:rsidRPr="00CE18F8" w:rsidRDefault="00D354A9" w:rsidP="007E2214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Actor/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角色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82F36" w14:textId="77777777" w:rsidR="00D354A9" w:rsidRPr="00CE18F8" w:rsidRDefault="00D354A9" w:rsidP="007E2214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D354A9" w:rsidRPr="00CE18F8" w14:paraId="33ED23BC" w14:textId="77777777" w:rsidTr="007E2214">
        <w:trPr>
          <w:trHeight w:val="15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C35DC" w14:textId="77777777" w:rsidR="00D354A9" w:rsidRPr="00CE18F8" w:rsidRDefault="00D354A9" w:rsidP="007E2214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Description &amp; Intent/</w:t>
            </w:r>
          </w:p>
          <w:p w14:paraId="46AB312F" w14:textId="77777777" w:rsidR="00D354A9" w:rsidRPr="00CE18F8" w:rsidRDefault="00D354A9" w:rsidP="007E2214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说明和目的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AA002" w14:textId="6736FAAA" w:rsidR="00D354A9" w:rsidRPr="00CE18F8" w:rsidRDefault="00D354A9" w:rsidP="007E2214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说明：</w:t>
            </w:r>
            <w:r w:rsidR="004E2C7E">
              <w:rPr>
                <w:rFonts w:ascii="宋体" w:eastAsia="宋体" w:hAnsi="宋体" w:cs="宋体" w:hint="eastAsia"/>
                <w:lang w:eastAsia="zh-CN"/>
              </w:rPr>
              <w:t>根据操作</w:t>
            </w:r>
            <w:r w:rsidRPr="00CE18F8">
              <w:rPr>
                <w:rFonts w:ascii="宋体" w:eastAsia="宋体" w:hAnsi="宋体" w:cs="宋体" w:hint="eastAsia"/>
                <w:lang w:eastAsia="zh-CN"/>
              </w:rPr>
              <w:t>日志</w:t>
            </w:r>
            <w:r w:rsidR="004E2C7E">
              <w:rPr>
                <w:rFonts w:ascii="宋体" w:eastAsia="宋体" w:hAnsi="宋体" w:cs="宋体" w:hint="eastAsia"/>
                <w:lang w:eastAsia="zh-CN"/>
              </w:rPr>
              <w:t>分析用户行为，</w:t>
            </w:r>
            <w:r w:rsidR="004E2C7E" w:rsidRPr="00CE18F8">
              <w:rPr>
                <w:rFonts w:ascii="宋体" w:eastAsia="宋体" w:hAnsi="宋体" w:cs="宋体" w:hint="eastAsia"/>
                <w:lang w:eastAsia="zh-CN"/>
              </w:rPr>
              <w:t>跟踪用户的操作以及浏览行为分析用户行为</w:t>
            </w:r>
          </w:p>
          <w:p w14:paraId="51292E96" w14:textId="4657209B" w:rsidR="00D354A9" w:rsidRPr="00CE18F8" w:rsidRDefault="00D354A9" w:rsidP="004E2C7E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/>
                <w:lang w:eastAsia="zh-CN"/>
              </w:rPr>
              <w:t>目的：</w:t>
            </w:r>
            <w:r w:rsidR="004E2C7E">
              <w:rPr>
                <w:rFonts w:ascii="宋体" w:eastAsia="宋体" w:hAnsi="宋体" w:cs="宋体" w:hint="eastAsia"/>
                <w:lang w:eastAsia="zh-CN"/>
              </w:rPr>
              <w:t>完成日志管理中的用户行为分析功能</w:t>
            </w:r>
          </w:p>
        </w:tc>
      </w:tr>
      <w:tr w:rsidR="00D354A9" w:rsidRPr="00CE18F8" w14:paraId="67FE0BFF" w14:textId="77777777" w:rsidTr="007E2214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0A4B6" w14:textId="77777777" w:rsidR="00D354A9" w:rsidRPr="00CE18F8" w:rsidRDefault="00D354A9" w:rsidP="007E2214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Priority/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优先级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BA38D" w14:textId="77777777" w:rsidR="00D354A9" w:rsidRPr="00CE18F8" w:rsidRDefault="00D354A9" w:rsidP="007E2214">
            <w:pPr>
              <w:spacing w:before="0" w:after="0" w:line="240" w:lineRule="auto"/>
              <w:ind w:left="0"/>
              <w:jc w:val="both"/>
              <w:rPr>
                <w:rFonts w:ascii="宋体" w:eastAsia="宋体" w:hAnsi="宋体" w:cs="宋体"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lang w:eastAsia="zh-CN"/>
              </w:rPr>
              <w:t>重要不紧急</w:t>
            </w:r>
          </w:p>
        </w:tc>
      </w:tr>
      <w:tr w:rsidR="00D354A9" w:rsidRPr="00CE18F8" w14:paraId="57E987A8" w14:textId="77777777" w:rsidTr="007E2214">
        <w:trPr>
          <w:trHeight w:val="101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F2330" w14:textId="77777777" w:rsidR="00D354A9" w:rsidRPr="00CE18F8" w:rsidRDefault="00D354A9" w:rsidP="007E2214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Pre-condition/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前置条件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59671" w14:textId="0AD0C641" w:rsidR="00D354A9" w:rsidRPr="00CE18F8" w:rsidRDefault="002F0210" w:rsidP="007E2214">
            <w:pPr>
              <w:pStyle w:val="af3"/>
              <w:widowControl/>
              <w:numPr>
                <w:ilvl w:val="0"/>
                <w:numId w:val="2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</w:t>
            </w:r>
            <w:r w:rsidR="00D354A9" w:rsidRPr="00CE18F8">
              <w:rPr>
                <w:rFonts w:ascii="宋体" w:hAnsi="宋体" w:cs="宋体" w:hint="eastAsia"/>
                <w:sz w:val="20"/>
                <w:szCs w:val="20"/>
              </w:rPr>
              <w:t>日志记录及归档正常</w:t>
            </w:r>
          </w:p>
          <w:p w14:paraId="6EB95B1E" w14:textId="48D8FF17" w:rsidR="00D354A9" w:rsidRPr="00CE18F8" w:rsidRDefault="004E2C7E" w:rsidP="007E2214">
            <w:pPr>
              <w:pStyle w:val="af3"/>
              <w:widowControl/>
              <w:numPr>
                <w:ilvl w:val="0"/>
                <w:numId w:val="24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进入“系统管理/日志管理</w:t>
            </w:r>
            <w:r w:rsidR="00D354A9" w:rsidRPr="00CE18F8">
              <w:rPr>
                <w:rFonts w:ascii="宋体" w:hAnsi="宋体" w:cs="宋体" w:hint="eastAsia"/>
                <w:sz w:val="20"/>
                <w:szCs w:val="20"/>
              </w:rPr>
              <w:t>”界面</w:t>
            </w:r>
          </w:p>
        </w:tc>
      </w:tr>
      <w:tr w:rsidR="00D354A9" w:rsidRPr="00CE18F8" w14:paraId="7B9545A8" w14:textId="77777777" w:rsidTr="007E2214">
        <w:trPr>
          <w:trHeight w:val="264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61851" w14:textId="77777777" w:rsidR="00D354A9" w:rsidRPr="00CE18F8" w:rsidRDefault="00D354A9" w:rsidP="007E2214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Main Scenario/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主场景</w:t>
            </w: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21081" w14:textId="77777777" w:rsidR="004E2C7E" w:rsidRDefault="004E2C7E" w:rsidP="00CE11CE">
            <w:pPr>
              <w:pStyle w:val="af3"/>
              <w:widowControl/>
              <w:numPr>
                <w:ilvl w:val="0"/>
                <w:numId w:val="4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默认进入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操作日志</w:t>
            </w:r>
            <w:r>
              <w:rPr>
                <w:rFonts w:ascii="宋体" w:hAnsi="宋体" w:cs="宋体" w:hint="eastAsia"/>
                <w:sz w:val="20"/>
                <w:szCs w:val="20"/>
              </w:rPr>
              <w:t>页面</w:t>
            </w:r>
          </w:p>
          <w:p w14:paraId="442FFF74" w14:textId="1A981461" w:rsidR="004E2C7E" w:rsidRDefault="004E2C7E" w:rsidP="00CE11CE">
            <w:pPr>
              <w:pStyle w:val="af3"/>
              <w:widowControl/>
              <w:numPr>
                <w:ilvl w:val="0"/>
                <w:numId w:val="4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点击用户行为分析</w:t>
            </w:r>
          </w:p>
          <w:p w14:paraId="47BEE0E2" w14:textId="7D9D95B3" w:rsidR="004E2C7E" w:rsidRDefault="004E2C7E" w:rsidP="00CE11CE">
            <w:pPr>
              <w:pStyle w:val="af3"/>
              <w:widowControl/>
              <w:numPr>
                <w:ilvl w:val="0"/>
                <w:numId w:val="4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进入用户行为分析页面</w:t>
            </w:r>
          </w:p>
          <w:p w14:paraId="0288C885" w14:textId="2073C9A1" w:rsidR="00EF55C7" w:rsidRDefault="00EF55C7" w:rsidP="00CE11CE">
            <w:pPr>
              <w:pStyle w:val="af3"/>
              <w:widowControl/>
              <w:numPr>
                <w:ilvl w:val="0"/>
                <w:numId w:val="4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默认进入访问量分析页面，包括重庆各区县系统访问量、各警钟系统访问量、各组织系统访问量占比</w:t>
            </w:r>
          </w:p>
          <w:p w14:paraId="3C0F9A76" w14:textId="7854C122" w:rsidR="00EF55C7" w:rsidRDefault="00EF55C7" w:rsidP="00CE11CE">
            <w:pPr>
              <w:pStyle w:val="af3"/>
              <w:widowControl/>
              <w:numPr>
                <w:ilvl w:val="0"/>
                <w:numId w:val="4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点击右箭头</w:t>
            </w:r>
          </w:p>
          <w:p w14:paraId="66822930" w14:textId="0B18AE12" w:rsidR="00EF55C7" w:rsidRDefault="00EF55C7" w:rsidP="00CE11CE">
            <w:pPr>
              <w:pStyle w:val="af3"/>
              <w:widowControl/>
              <w:numPr>
                <w:ilvl w:val="0"/>
                <w:numId w:val="4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进入热门模块分布页面</w:t>
            </w:r>
          </w:p>
          <w:p w14:paraId="4CDA9186" w14:textId="736327B2" w:rsidR="00EF55C7" w:rsidRDefault="00EF55C7" w:rsidP="00CE11CE">
            <w:pPr>
              <w:pStyle w:val="af3"/>
              <w:widowControl/>
              <w:numPr>
                <w:ilvl w:val="0"/>
                <w:numId w:val="4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点击日志</w:t>
            </w:r>
          </w:p>
          <w:p w14:paraId="3DF6BF37" w14:textId="55B8FC25" w:rsidR="00EF55C7" w:rsidRDefault="00EF55C7" w:rsidP="00CE11CE">
            <w:pPr>
              <w:pStyle w:val="af3"/>
              <w:widowControl/>
              <w:numPr>
                <w:ilvl w:val="0"/>
                <w:numId w:val="4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点进行位置移动以及大小变化</w:t>
            </w:r>
          </w:p>
          <w:p w14:paraId="34ADEC09" w14:textId="7F60E7B1" w:rsidR="00EF55C7" w:rsidRDefault="00EF55C7" w:rsidP="00CE11CE">
            <w:pPr>
              <w:pStyle w:val="af3"/>
              <w:widowControl/>
              <w:numPr>
                <w:ilvl w:val="0"/>
                <w:numId w:val="4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>
              <w:rPr>
                <w:rFonts w:ascii="宋体" w:hAnsi="宋体" w:cs="宋体" w:hint="eastAsia"/>
                <w:sz w:val="20"/>
                <w:szCs w:val="20"/>
              </w:rPr>
              <w:t>鼠标放置点上</w:t>
            </w:r>
          </w:p>
          <w:p w14:paraId="43A56CDC" w14:textId="0A450417" w:rsidR="00EF55C7" w:rsidRDefault="00EF55C7" w:rsidP="00CE11CE">
            <w:pPr>
              <w:pStyle w:val="af3"/>
              <w:widowControl/>
              <w:numPr>
                <w:ilvl w:val="0"/>
                <w:numId w:val="4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显示模块名称以及访问量</w:t>
            </w:r>
          </w:p>
          <w:p w14:paraId="6785A8CB" w14:textId="77777777" w:rsidR="00EF55C7" w:rsidRDefault="00EF55C7" w:rsidP="00CE11CE">
            <w:pPr>
              <w:pStyle w:val="af3"/>
              <w:widowControl/>
              <w:numPr>
                <w:ilvl w:val="0"/>
                <w:numId w:val="4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点击右箭头</w:t>
            </w:r>
          </w:p>
          <w:p w14:paraId="0DA9656A" w14:textId="5D751D77" w:rsidR="00EF55C7" w:rsidRDefault="00EF55C7" w:rsidP="00CE11CE">
            <w:pPr>
              <w:pStyle w:val="af3"/>
              <w:widowControl/>
              <w:numPr>
                <w:ilvl w:val="0"/>
                <w:numId w:val="4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【系统】</w:t>
            </w:r>
            <w:r>
              <w:rPr>
                <w:rFonts w:ascii="宋体" w:hAnsi="宋体" w:cs="宋体" w:hint="eastAsia"/>
                <w:sz w:val="20"/>
                <w:szCs w:val="20"/>
              </w:rPr>
              <w:t>进入用户行为路径分析页面</w:t>
            </w:r>
          </w:p>
          <w:p w14:paraId="75D15ACC" w14:textId="02A5F37F" w:rsidR="00F1337C" w:rsidRPr="00CE18F8" w:rsidRDefault="00F1337C" w:rsidP="00CE11CE">
            <w:pPr>
              <w:pStyle w:val="af3"/>
              <w:widowControl/>
              <w:numPr>
                <w:ilvl w:val="0"/>
                <w:numId w:val="43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【用户】用例终止</w:t>
            </w:r>
          </w:p>
        </w:tc>
      </w:tr>
      <w:tr w:rsidR="00D354A9" w:rsidRPr="00CE18F8" w14:paraId="150CFE94" w14:textId="77777777" w:rsidTr="007E2214">
        <w:trPr>
          <w:trHeight w:val="130"/>
          <w:jc w:val="center"/>
        </w:trPr>
        <w:tc>
          <w:tcPr>
            <w:tcW w:w="249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E407C" w14:textId="77777777" w:rsidR="00D354A9" w:rsidRPr="00CE18F8" w:rsidRDefault="00D354A9" w:rsidP="007E2214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</w:p>
        </w:tc>
        <w:tc>
          <w:tcPr>
            <w:tcW w:w="61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C91AA" w14:textId="3E6C2351" w:rsidR="00D354A9" w:rsidRPr="00CE18F8" w:rsidRDefault="00D354A9" w:rsidP="00B00C72">
            <w:pPr>
              <w:pStyle w:val="af3"/>
              <w:widowControl/>
              <w:ind w:firstLineChars="0" w:firstLine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Cambria" w:hAnsi="Cambria" w:cs="宋体"/>
                <w:sz w:val="20"/>
                <w:szCs w:val="20"/>
              </w:rPr>
              <w:t>Post-condition/</w:t>
            </w:r>
            <w:r w:rsidRPr="00CE18F8">
              <w:rPr>
                <w:rFonts w:ascii="宋体" w:hAnsi="宋体" w:cs="宋体" w:hint="eastAsia"/>
                <w:sz w:val="20"/>
                <w:szCs w:val="20"/>
              </w:rPr>
              <w:t>后置条件：</w:t>
            </w:r>
            <w:r w:rsidR="00B00C72" w:rsidRPr="00CE18F8"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D354A9" w:rsidRPr="00CE18F8" w14:paraId="050AD02E" w14:textId="77777777" w:rsidTr="007E2214">
        <w:trPr>
          <w:trHeight w:val="187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F22BF" w14:textId="77777777" w:rsidR="00D354A9" w:rsidRPr="00CE18F8" w:rsidRDefault="00D354A9" w:rsidP="007E2214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Business Rules/</w:t>
            </w:r>
          </w:p>
          <w:p w14:paraId="4434CEF4" w14:textId="77777777" w:rsidR="00D354A9" w:rsidRPr="00CE18F8" w:rsidRDefault="00D354A9" w:rsidP="007E2214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业务逻辑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11D" w14:textId="5FD31291" w:rsidR="00D354A9" w:rsidRDefault="000025AF" w:rsidP="00CE11CE">
            <w:pPr>
              <w:pStyle w:val="af3"/>
              <w:widowControl/>
              <w:numPr>
                <w:ilvl w:val="0"/>
                <w:numId w:val="2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在用户行为分析页面，</w:t>
            </w:r>
            <w:r w:rsidR="00D354A9" w:rsidRPr="00CE18F8"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>
              <w:rPr>
                <w:rFonts w:ascii="宋体" w:hAnsi="宋体" w:cs="宋体" w:hint="eastAsia"/>
                <w:sz w:val="20"/>
                <w:szCs w:val="20"/>
              </w:rPr>
              <w:t>点击左右箭头，可进行页面的切换</w:t>
            </w:r>
          </w:p>
          <w:p w14:paraId="3F7C4088" w14:textId="6C323442" w:rsidR="000025AF" w:rsidRDefault="000025AF" w:rsidP="00CE11CE">
            <w:pPr>
              <w:pStyle w:val="af3"/>
              <w:widowControl/>
              <w:numPr>
                <w:ilvl w:val="0"/>
                <w:numId w:val="2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各个页面</w:t>
            </w:r>
            <w:r w:rsidR="0005742F">
              <w:rPr>
                <w:rFonts w:ascii="宋体" w:hAnsi="宋体" w:cs="宋体" w:hint="eastAsia"/>
                <w:sz w:val="20"/>
                <w:szCs w:val="20"/>
              </w:rPr>
              <w:t>隔</w:t>
            </w:r>
            <w:r>
              <w:rPr>
                <w:rFonts w:ascii="宋体" w:hAnsi="宋体" w:cs="宋体" w:hint="eastAsia"/>
                <w:sz w:val="20"/>
                <w:szCs w:val="20"/>
              </w:rPr>
              <w:t>5秒自动循环切换</w:t>
            </w:r>
          </w:p>
          <w:p w14:paraId="7B8303B5" w14:textId="2A5EE574" w:rsidR="0005742F" w:rsidRPr="000D1470" w:rsidRDefault="00C23BAD" w:rsidP="00CE11CE">
            <w:pPr>
              <w:pStyle w:val="af3"/>
              <w:widowControl/>
              <w:numPr>
                <w:ilvl w:val="0"/>
                <w:numId w:val="2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23BAD">
              <w:rPr>
                <w:rFonts w:ascii="宋体" w:hAnsi="宋体" w:cs="宋体" w:hint="eastAsia"/>
                <w:sz w:val="20"/>
                <w:szCs w:val="20"/>
              </w:rPr>
              <w:t>热门模块分布页面，</w:t>
            </w:r>
            <w:r w:rsidRPr="00C23BAD">
              <w:rPr>
                <w:rFonts w:ascii="宋体" w:hAnsi="宋体" w:hint="eastAsia"/>
                <w:sz w:val="20"/>
                <w:szCs w:val="20"/>
              </w:rPr>
              <w:t>点：系统模块名称   点的大小：访问量</w:t>
            </w:r>
          </w:p>
          <w:p w14:paraId="3B25A89A" w14:textId="1BF97DAE" w:rsidR="000D1470" w:rsidRPr="00C23BAD" w:rsidRDefault="000D1470" w:rsidP="00CE11CE">
            <w:pPr>
              <w:pStyle w:val="af3"/>
              <w:widowControl/>
              <w:numPr>
                <w:ilvl w:val="0"/>
                <w:numId w:val="2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每个页面均有各个页面的缩略图，点击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缩略图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可放大</w:t>
            </w:r>
          </w:p>
          <w:p w14:paraId="0FD8A3A6" w14:textId="77777777" w:rsidR="00D354A9" w:rsidRPr="00CE18F8" w:rsidRDefault="00D354A9" w:rsidP="00CE11CE">
            <w:pPr>
              <w:pStyle w:val="af3"/>
              <w:widowControl/>
              <w:numPr>
                <w:ilvl w:val="0"/>
                <w:numId w:val="28"/>
              </w:numPr>
              <w:ind w:firstLineChars="0"/>
              <w:rPr>
                <w:rFonts w:ascii="宋体" w:hAnsi="宋体" w:cs="宋体"/>
                <w:sz w:val="20"/>
                <w:szCs w:val="20"/>
              </w:rPr>
            </w:pPr>
            <w:r w:rsidRPr="00CE18F8">
              <w:rPr>
                <w:rFonts w:ascii="宋体" w:hAnsi="宋体" w:cs="宋体" w:hint="eastAsia"/>
                <w:sz w:val="20"/>
                <w:szCs w:val="20"/>
              </w:rPr>
              <w:t>用户浏览以及操作的异常行为规则需要做特别标注</w:t>
            </w:r>
          </w:p>
        </w:tc>
      </w:tr>
      <w:tr w:rsidR="00D354A9" w:rsidRPr="00CE18F8" w14:paraId="2E6C3078" w14:textId="77777777" w:rsidTr="007E2214">
        <w:trPr>
          <w:trHeight w:val="7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12305" w14:textId="77777777" w:rsidR="00D354A9" w:rsidRPr="00CE18F8" w:rsidRDefault="00D354A9" w:rsidP="007E2214">
            <w:pPr>
              <w:spacing w:before="0" w:after="0" w:line="240" w:lineRule="auto"/>
              <w:ind w:left="0"/>
              <w:jc w:val="center"/>
              <w:rPr>
                <w:rFonts w:ascii="宋体" w:eastAsia="宋体" w:hAnsi="宋体" w:cs="宋体"/>
                <w:b/>
                <w:bCs/>
                <w:lang w:eastAsia="zh-CN"/>
              </w:rPr>
            </w:pPr>
            <w:r w:rsidRPr="00CE18F8">
              <w:rPr>
                <w:rFonts w:ascii="宋体" w:eastAsia="宋体" w:hAnsi="宋体" w:cs="宋体"/>
                <w:b/>
                <w:bCs/>
                <w:lang w:eastAsia="zh-CN"/>
              </w:rPr>
              <w:t>Field/</w:t>
            </w:r>
            <w:r w:rsidRPr="00CE18F8">
              <w:rPr>
                <w:rFonts w:ascii="宋体" w:eastAsia="宋体" w:hAnsi="宋体" w:cs="宋体" w:hint="eastAsia"/>
                <w:b/>
                <w:bCs/>
                <w:lang w:eastAsia="zh-CN"/>
              </w:rPr>
              <w:t>界面元素</w:t>
            </w:r>
          </w:p>
        </w:tc>
        <w:tc>
          <w:tcPr>
            <w:tcW w:w="6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4806C" w14:textId="72A41C1B" w:rsidR="000D1470" w:rsidRPr="00CE18F8" w:rsidRDefault="000D1470" w:rsidP="000D1470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系统</w:t>
            </w:r>
            <w:r w:rsidR="002F3174">
              <w:rPr>
                <w:rFonts w:ascii="Cambria" w:hAnsi="Cambria" w:cs="宋体" w:hint="eastAsia"/>
                <w:sz w:val="20"/>
                <w:szCs w:val="20"/>
              </w:rPr>
              <w:t>主</w:t>
            </w:r>
            <w:r w:rsidRPr="00CE18F8">
              <w:rPr>
                <w:rFonts w:ascii="Cambria" w:hAnsi="Cambria" w:cs="宋体" w:hint="eastAsia"/>
                <w:sz w:val="20"/>
                <w:szCs w:val="20"/>
              </w:rPr>
              <w:t>界面</w:t>
            </w:r>
          </w:p>
          <w:p w14:paraId="079F6171" w14:textId="77777777" w:rsidR="000D1470" w:rsidRPr="00CE18F8" w:rsidRDefault="000D1470" w:rsidP="000D1470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日志管理</w:t>
            </w:r>
          </w:p>
          <w:p w14:paraId="0869D3FE" w14:textId="77777777" w:rsidR="000D1470" w:rsidRPr="00CE18F8" w:rsidRDefault="000D1470" w:rsidP="000D1470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操作日志</w:t>
            </w:r>
          </w:p>
          <w:p w14:paraId="5EF66F22" w14:textId="77777777" w:rsidR="000D1470" w:rsidRPr="00CE18F8" w:rsidRDefault="000D1470" w:rsidP="000D1470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>
              <w:rPr>
                <w:rFonts w:ascii="Cambria" w:hAnsi="Cambria" w:cs="宋体" w:hint="eastAsia"/>
                <w:sz w:val="20"/>
                <w:szCs w:val="20"/>
              </w:rPr>
              <w:t>用户行为分析</w:t>
            </w:r>
          </w:p>
          <w:p w14:paraId="2F1241DC" w14:textId="77777777" w:rsidR="000D1470" w:rsidRPr="00CE18F8" w:rsidRDefault="000D1470" w:rsidP="000D1470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运行日志</w:t>
            </w:r>
          </w:p>
          <w:p w14:paraId="23D6C587" w14:textId="31951526" w:rsidR="000D1470" w:rsidRPr="000D1470" w:rsidRDefault="000D1470" w:rsidP="000D1470">
            <w:pPr>
              <w:pStyle w:val="af3"/>
              <w:widowControl/>
              <w:ind w:firstLineChars="0" w:firstLine="0"/>
              <w:rPr>
                <w:rFonts w:ascii="Cambria" w:hAnsi="Cambria" w:cs="宋体"/>
                <w:sz w:val="20"/>
                <w:szCs w:val="20"/>
              </w:rPr>
            </w:pPr>
            <w:r w:rsidRPr="00CE18F8">
              <w:rPr>
                <w:rFonts w:ascii="Cambria" w:hAnsi="Cambria" w:cs="宋体" w:hint="eastAsia"/>
                <w:sz w:val="20"/>
                <w:szCs w:val="20"/>
              </w:rPr>
              <w:t>归档</w:t>
            </w:r>
          </w:p>
          <w:p w14:paraId="7A093408" w14:textId="77E3144E" w:rsidR="00D354A9" w:rsidRPr="00CE18F8" w:rsidRDefault="000D1470" w:rsidP="007E2214">
            <w:pPr>
              <w:spacing w:before="0" w:after="0" w:line="240" w:lineRule="auto"/>
              <w:ind w:left="0"/>
              <w:rPr>
                <w:rFonts w:ascii="Cambria" w:eastAsiaTheme="minorEastAsia" w:hAnsi="Cambria" w:cs="宋体"/>
                <w:lang w:eastAsia="zh-CN"/>
              </w:rPr>
            </w:pPr>
            <w:r>
              <w:rPr>
                <w:rFonts w:ascii="Cambria" w:eastAsiaTheme="minorEastAsia" w:hAnsi="Cambria" w:cs="宋体" w:hint="eastAsia"/>
                <w:lang w:eastAsia="zh-CN"/>
              </w:rPr>
              <w:t>用户行为分析</w:t>
            </w:r>
            <w:r w:rsidR="00D354A9" w:rsidRPr="00CE18F8">
              <w:rPr>
                <w:rFonts w:ascii="Cambria" w:eastAsiaTheme="minorEastAsia" w:hAnsi="Cambria" w:cs="宋体" w:hint="eastAsia"/>
                <w:lang w:eastAsia="zh-CN"/>
              </w:rPr>
              <w:t>：</w:t>
            </w:r>
          </w:p>
          <w:p w14:paraId="20681C67" w14:textId="55165051" w:rsidR="000D1470" w:rsidRDefault="000D1470" w:rsidP="007E2214">
            <w:pPr>
              <w:spacing w:before="0" w:after="0" w:line="240" w:lineRule="auto"/>
              <w:ind w:left="0"/>
              <w:rPr>
                <w:rFonts w:ascii="Cambria" w:eastAsiaTheme="minorEastAsia" w:hAnsi="Cambria" w:cs="宋体"/>
                <w:lang w:eastAsia="zh-CN"/>
              </w:rPr>
            </w:pPr>
            <w:r>
              <w:rPr>
                <w:rFonts w:ascii="Cambria" w:eastAsiaTheme="minorEastAsia" w:hAnsi="Cambria" w:cs="宋体" w:hint="eastAsia"/>
                <w:lang w:eastAsia="zh-CN"/>
              </w:rPr>
              <w:t>缩略图</w:t>
            </w:r>
          </w:p>
          <w:p w14:paraId="1509A784" w14:textId="68C726BA" w:rsidR="00D354A9" w:rsidRPr="00CE18F8" w:rsidRDefault="000D1470" w:rsidP="007E2214">
            <w:pPr>
              <w:spacing w:before="0" w:after="0" w:line="240" w:lineRule="auto"/>
              <w:ind w:left="0"/>
              <w:rPr>
                <w:rFonts w:ascii="Cambria" w:eastAsiaTheme="minorEastAsia" w:hAnsi="Cambria" w:cs="宋体"/>
                <w:lang w:eastAsia="zh-CN"/>
              </w:rPr>
            </w:pPr>
            <w:r>
              <w:rPr>
                <w:rFonts w:ascii="Cambria" w:eastAsiaTheme="minorEastAsia" w:hAnsi="Cambria" w:cs="宋体" w:hint="eastAsia"/>
                <w:lang w:eastAsia="zh-CN"/>
              </w:rPr>
              <w:t>左箭头按钮</w:t>
            </w:r>
            <w:r>
              <w:rPr>
                <w:rFonts w:ascii="Cambria" w:eastAsiaTheme="minorEastAsia" w:hAnsi="Cambria" w:cs="宋体" w:hint="eastAsia"/>
                <w:lang w:eastAsia="zh-CN"/>
              </w:rPr>
              <w:t xml:space="preserve"> </w:t>
            </w:r>
            <w:r>
              <w:rPr>
                <w:rFonts w:ascii="Cambria" w:eastAsiaTheme="minorEastAsia" w:hAnsi="Cambria" w:cs="宋体" w:hint="eastAsia"/>
                <w:lang w:eastAsia="zh-CN"/>
              </w:rPr>
              <w:t>统计界面</w:t>
            </w:r>
            <w:r>
              <w:rPr>
                <w:rFonts w:ascii="Cambria" w:eastAsiaTheme="minorEastAsia" w:hAnsi="Cambria" w:cs="宋体" w:hint="eastAsia"/>
                <w:lang w:eastAsia="zh-CN"/>
              </w:rPr>
              <w:t xml:space="preserve"> </w:t>
            </w:r>
            <w:r>
              <w:rPr>
                <w:rFonts w:ascii="Cambria" w:eastAsiaTheme="minorEastAsia" w:hAnsi="Cambria" w:cs="宋体" w:hint="eastAsia"/>
                <w:lang w:eastAsia="zh-CN"/>
              </w:rPr>
              <w:t>右箭头按钮</w:t>
            </w:r>
          </w:p>
        </w:tc>
      </w:tr>
    </w:tbl>
    <w:p w14:paraId="2A3A26D4" w14:textId="77777777" w:rsidR="00132E0D" w:rsidRPr="00CE18F8" w:rsidRDefault="00132E0D">
      <w:pPr>
        <w:pStyle w:val="NumHeading1"/>
        <w:rPr>
          <w:rFonts w:ascii="宋体" w:eastAsia="宋体" w:hAnsi="宋体" w:cs="宋体"/>
          <w:color w:val="auto"/>
          <w:lang w:eastAsia="zh-CN"/>
        </w:rPr>
      </w:pPr>
      <w:r w:rsidRPr="00CE18F8">
        <w:rPr>
          <w:rFonts w:ascii="宋体" w:eastAsia="宋体" w:hAnsi="宋体" w:cs="宋体" w:hint="eastAsia"/>
          <w:color w:val="auto"/>
          <w:lang w:eastAsia="zh-CN"/>
        </w:rPr>
        <w:lastRenderedPageBreak/>
        <w:t>非功能需求</w:t>
      </w:r>
    </w:p>
    <w:p w14:paraId="2A3A26D5" w14:textId="77777777" w:rsidR="00132E0D" w:rsidRPr="00CE18F8" w:rsidRDefault="00132E0D" w:rsidP="00132E0D">
      <w:pPr>
        <w:pStyle w:val="NumHeading2"/>
        <w:rPr>
          <w:color w:val="auto"/>
          <w:lang w:eastAsia="zh-CN"/>
        </w:rPr>
      </w:pPr>
      <w:r w:rsidRPr="00CE18F8">
        <w:rPr>
          <w:rFonts w:hint="eastAsia"/>
          <w:color w:val="auto"/>
          <w:lang w:eastAsia="zh-CN"/>
        </w:rPr>
        <w:t>可支持浏览器</w:t>
      </w:r>
    </w:p>
    <w:p w14:paraId="2A3A26D6" w14:textId="016EBED0" w:rsidR="00132E0D" w:rsidRPr="00CE18F8" w:rsidRDefault="009A2184" w:rsidP="00132E0D">
      <w:pPr>
        <w:spacing w:line="360" w:lineRule="auto"/>
        <w:ind w:firstLine="420"/>
        <w:jc w:val="both"/>
        <w:rPr>
          <w:rFonts w:ascii="宋体" w:eastAsia="宋体" w:hAnsi="宋体"/>
          <w:sz w:val="21"/>
          <w:lang w:eastAsia="zh-CN"/>
        </w:rPr>
      </w:pPr>
      <w:r w:rsidRPr="00CE18F8">
        <w:rPr>
          <w:rFonts w:ascii="宋体" w:eastAsia="宋体" w:hAnsi="宋体" w:hint="eastAsia"/>
          <w:sz w:val="21"/>
          <w:lang w:eastAsia="zh-CN"/>
        </w:rPr>
        <w:t>基础架构所涉及到的页面</w:t>
      </w:r>
      <w:r w:rsidR="00132E0D" w:rsidRPr="00CE18F8">
        <w:rPr>
          <w:rFonts w:ascii="宋体" w:eastAsia="宋体" w:hAnsi="宋体" w:hint="eastAsia"/>
          <w:sz w:val="21"/>
          <w:lang w:eastAsia="zh-CN"/>
        </w:rPr>
        <w:t>可支持浏览器如下表：</w:t>
      </w:r>
    </w:p>
    <w:tbl>
      <w:tblPr>
        <w:tblW w:w="880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4"/>
        <w:gridCol w:w="1701"/>
        <w:gridCol w:w="2418"/>
      </w:tblGrid>
      <w:tr w:rsidR="00CE18F8" w:rsidRPr="00CE18F8" w14:paraId="2A3A26DA" w14:textId="77777777" w:rsidTr="00987037">
        <w:trPr>
          <w:trHeight w:val="67"/>
          <w:jc w:val="center"/>
        </w:trPr>
        <w:tc>
          <w:tcPr>
            <w:tcW w:w="4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D7" w14:textId="77777777" w:rsidR="00132E0D" w:rsidRPr="00CE18F8" w:rsidRDefault="00132E0D" w:rsidP="00987037">
            <w:pPr>
              <w:ind w:left="0"/>
              <w:jc w:val="center"/>
              <w:rPr>
                <w:rFonts w:ascii="Calibri" w:eastAsia="MS PGothic" w:hAnsi="Calibri" w:cs="MS PGothic"/>
              </w:rPr>
            </w:pPr>
            <w:r w:rsidRPr="00CE1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Browser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D8" w14:textId="77777777" w:rsidR="00132E0D" w:rsidRPr="00CE18F8" w:rsidRDefault="00132E0D" w:rsidP="00987037">
            <w:pPr>
              <w:ind w:left="0"/>
              <w:jc w:val="center"/>
            </w:pPr>
            <w:r w:rsidRPr="00CE1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Supported</w:t>
            </w:r>
          </w:p>
        </w:tc>
        <w:tc>
          <w:tcPr>
            <w:tcW w:w="2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D9" w14:textId="77777777" w:rsidR="00132E0D" w:rsidRPr="00CE18F8" w:rsidRDefault="00132E0D" w:rsidP="00987037">
            <w:pPr>
              <w:ind w:left="0"/>
              <w:jc w:val="center"/>
            </w:pPr>
            <w:r w:rsidRPr="00CE1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fully supported</w:t>
            </w:r>
          </w:p>
        </w:tc>
      </w:tr>
      <w:tr w:rsidR="00CE18F8" w:rsidRPr="00CE18F8" w14:paraId="2A3A26DE" w14:textId="77777777" w:rsidTr="00987037">
        <w:trPr>
          <w:trHeight w:val="238"/>
          <w:jc w:val="center"/>
        </w:trPr>
        <w:tc>
          <w:tcPr>
            <w:tcW w:w="4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DB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both"/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Microsoft Edge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DC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center"/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DD" w14:textId="77777777" w:rsidR="00132E0D" w:rsidRPr="00CE18F8" w:rsidRDefault="00132E0D" w:rsidP="00987037">
            <w:pPr>
              <w:ind w:left="0"/>
              <w:jc w:val="center"/>
              <w:rPr>
                <w:rFonts w:eastAsia="MS Mincho"/>
              </w:rPr>
            </w:pPr>
          </w:p>
        </w:tc>
      </w:tr>
      <w:tr w:rsidR="00CE18F8" w:rsidRPr="00CE18F8" w14:paraId="2A3A26E2" w14:textId="77777777" w:rsidTr="00987037">
        <w:trPr>
          <w:trHeight w:val="225"/>
          <w:jc w:val="center"/>
        </w:trPr>
        <w:tc>
          <w:tcPr>
            <w:tcW w:w="4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DF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both"/>
              <w:rPr>
                <w:rFonts w:ascii="Calibri" w:eastAsia="MS PGothic" w:hAnsi="Calibri" w:cs="MS PGothic"/>
                <w:sz w:val="22"/>
                <w:szCs w:val="22"/>
              </w:rPr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Internet Explorer 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E0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center"/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E1" w14:textId="77777777" w:rsidR="00132E0D" w:rsidRPr="00CE18F8" w:rsidRDefault="00132E0D" w:rsidP="00987037">
            <w:pPr>
              <w:ind w:left="0"/>
              <w:jc w:val="center"/>
              <w:rPr>
                <w:rFonts w:eastAsia="MS Mincho"/>
              </w:rPr>
            </w:pPr>
          </w:p>
        </w:tc>
      </w:tr>
      <w:tr w:rsidR="00CE18F8" w:rsidRPr="00CE18F8" w14:paraId="2A3A26E6" w14:textId="77777777" w:rsidTr="00987037">
        <w:trPr>
          <w:trHeight w:val="225"/>
          <w:jc w:val="center"/>
        </w:trPr>
        <w:tc>
          <w:tcPr>
            <w:tcW w:w="4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E3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both"/>
              <w:rPr>
                <w:rFonts w:ascii="Calibri" w:eastAsia="MS PGothic" w:hAnsi="Calibri" w:cs="MS PGothic"/>
                <w:sz w:val="22"/>
                <w:szCs w:val="22"/>
              </w:rPr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Internet Explorer 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E4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center"/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E5" w14:textId="77777777" w:rsidR="00132E0D" w:rsidRPr="00CE18F8" w:rsidRDefault="00132E0D" w:rsidP="00987037">
            <w:pPr>
              <w:ind w:left="0"/>
              <w:jc w:val="center"/>
              <w:rPr>
                <w:rFonts w:eastAsia="MS Mincho"/>
              </w:rPr>
            </w:pPr>
          </w:p>
        </w:tc>
      </w:tr>
      <w:tr w:rsidR="00C62B50" w:rsidRPr="00CE18F8" w14:paraId="2FBE3FB4" w14:textId="77777777" w:rsidTr="004C3498">
        <w:trPr>
          <w:trHeight w:val="225"/>
          <w:jc w:val="center"/>
        </w:trPr>
        <w:tc>
          <w:tcPr>
            <w:tcW w:w="4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7FD9A" w14:textId="4C1F4D4E" w:rsidR="00C62B50" w:rsidRPr="00CE18F8" w:rsidRDefault="00C62B50" w:rsidP="004C3498">
            <w:pPr>
              <w:spacing w:before="100" w:beforeAutospacing="1" w:after="100" w:afterAutospacing="1"/>
              <w:ind w:left="0"/>
              <w:jc w:val="both"/>
              <w:rPr>
                <w:rFonts w:ascii="Calibri" w:eastAsia="MS PGothic" w:hAnsi="Calibri" w:cs="MS PGothic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Explorer 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8B1C4" w14:textId="77777777" w:rsidR="00C62B50" w:rsidRPr="00CE18F8" w:rsidRDefault="00C62B50" w:rsidP="004C3498">
            <w:pPr>
              <w:spacing w:before="100" w:beforeAutospacing="1" w:after="100" w:afterAutospacing="1"/>
              <w:ind w:left="0"/>
              <w:jc w:val="center"/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8AE94" w14:textId="77777777" w:rsidR="00C62B50" w:rsidRPr="00CE18F8" w:rsidRDefault="00C62B50" w:rsidP="004C3498">
            <w:pPr>
              <w:ind w:left="0"/>
              <w:jc w:val="center"/>
              <w:rPr>
                <w:rFonts w:eastAsia="MS Mincho"/>
              </w:rPr>
            </w:pPr>
          </w:p>
        </w:tc>
      </w:tr>
      <w:tr w:rsidR="00CE18F8" w:rsidRPr="00CE18F8" w14:paraId="2A3A26EE" w14:textId="77777777" w:rsidTr="00987037">
        <w:trPr>
          <w:trHeight w:val="225"/>
          <w:jc w:val="center"/>
        </w:trPr>
        <w:tc>
          <w:tcPr>
            <w:tcW w:w="4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EB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both"/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Internet Explorer 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EC" w14:textId="77777777" w:rsidR="00132E0D" w:rsidRPr="00CE18F8" w:rsidRDefault="00132E0D" w:rsidP="00987037">
            <w:pPr>
              <w:ind w:left="0"/>
              <w:jc w:val="center"/>
              <w:rPr>
                <w:rFonts w:eastAsia="MS Mincho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ED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center"/>
              <w:rPr>
                <w:rFonts w:ascii="Calibri" w:eastAsia="MS PGothic" w:hAnsi="Calibri" w:cs="MS PGothic"/>
                <w:sz w:val="22"/>
                <w:szCs w:val="22"/>
              </w:rPr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E18F8" w:rsidRPr="00CE18F8" w14:paraId="2A3A26F2" w14:textId="77777777" w:rsidTr="00987037">
        <w:trPr>
          <w:trHeight w:val="225"/>
          <w:jc w:val="center"/>
        </w:trPr>
        <w:tc>
          <w:tcPr>
            <w:tcW w:w="4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EF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both"/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Internet Explorer 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F0" w14:textId="77777777" w:rsidR="00132E0D" w:rsidRPr="00CE18F8" w:rsidRDefault="00132E0D" w:rsidP="00987037">
            <w:pPr>
              <w:ind w:left="0"/>
              <w:jc w:val="center"/>
              <w:rPr>
                <w:rFonts w:eastAsia="MS Mincho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F1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center"/>
              <w:rPr>
                <w:rFonts w:ascii="Calibri" w:eastAsia="MS PGothic" w:hAnsi="Calibri" w:cs="MS PGothic"/>
                <w:sz w:val="22"/>
                <w:szCs w:val="22"/>
              </w:rPr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E18F8" w:rsidRPr="00CE18F8" w14:paraId="2A3A26F6" w14:textId="77777777" w:rsidTr="00987037">
        <w:trPr>
          <w:trHeight w:val="238"/>
          <w:jc w:val="center"/>
        </w:trPr>
        <w:tc>
          <w:tcPr>
            <w:tcW w:w="4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F3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both"/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Internet Explorer 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F4" w14:textId="77777777" w:rsidR="00132E0D" w:rsidRPr="00CE18F8" w:rsidRDefault="00132E0D" w:rsidP="00987037">
            <w:pPr>
              <w:ind w:left="0"/>
              <w:jc w:val="center"/>
              <w:rPr>
                <w:rFonts w:eastAsia="MS Mincho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F5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center"/>
              <w:rPr>
                <w:rFonts w:ascii="Calibri" w:eastAsia="MS PGothic" w:hAnsi="Calibri" w:cs="MS PGothic"/>
                <w:sz w:val="22"/>
                <w:szCs w:val="22"/>
              </w:rPr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E18F8" w:rsidRPr="00CE18F8" w14:paraId="2A3A26FA" w14:textId="77777777" w:rsidTr="00987037">
        <w:trPr>
          <w:trHeight w:val="225"/>
          <w:jc w:val="center"/>
        </w:trPr>
        <w:tc>
          <w:tcPr>
            <w:tcW w:w="4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F7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both"/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Google Chrome (latest released version)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F8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center"/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F9" w14:textId="77777777" w:rsidR="00132E0D" w:rsidRPr="00CE18F8" w:rsidRDefault="00132E0D" w:rsidP="00987037">
            <w:pPr>
              <w:ind w:left="0"/>
              <w:jc w:val="center"/>
              <w:rPr>
                <w:rFonts w:eastAsia="MS Mincho"/>
              </w:rPr>
            </w:pPr>
          </w:p>
        </w:tc>
      </w:tr>
      <w:tr w:rsidR="00CE18F8" w:rsidRPr="00CE18F8" w14:paraId="2A3A26FE" w14:textId="77777777" w:rsidTr="00987037">
        <w:trPr>
          <w:trHeight w:val="452"/>
          <w:jc w:val="center"/>
        </w:trPr>
        <w:tc>
          <w:tcPr>
            <w:tcW w:w="4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FB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both"/>
              <w:rPr>
                <w:rFonts w:ascii="Calibri" w:eastAsia="MS PGothic" w:hAnsi="Calibri" w:cs="MS PGothic"/>
                <w:sz w:val="22"/>
                <w:szCs w:val="22"/>
              </w:rPr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Mozilla Firefox (latest released version plus immediate previous version)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FC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center"/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FD" w14:textId="77777777" w:rsidR="00132E0D" w:rsidRPr="00CE18F8" w:rsidRDefault="00132E0D" w:rsidP="00987037">
            <w:pPr>
              <w:ind w:left="0"/>
              <w:jc w:val="center"/>
              <w:rPr>
                <w:rFonts w:eastAsia="MS Mincho"/>
              </w:rPr>
            </w:pPr>
          </w:p>
        </w:tc>
      </w:tr>
      <w:tr w:rsidR="00CE18F8" w:rsidRPr="00CE18F8" w14:paraId="2A3A2702" w14:textId="77777777" w:rsidTr="00987037">
        <w:trPr>
          <w:trHeight w:val="238"/>
          <w:jc w:val="center"/>
        </w:trPr>
        <w:tc>
          <w:tcPr>
            <w:tcW w:w="4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6FF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both"/>
              <w:rPr>
                <w:rFonts w:ascii="Calibri" w:eastAsia="MS PGothic" w:hAnsi="Calibri" w:cs="MS PGothic"/>
                <w:sz w:val="22"/>
                <w:szCs w:val="22"/>
              </w:rPr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Apple Safari (latest released version)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700" w14:textId="77777777" w:rsidR="00132E0D" w:rsidRPr="00CE18F8" w:rsidRDefault="00132E0D" w:rsidP="00987037">
            <w:pPr>
              <w:spacing w:before="100" w:beforeAutospacing="1" w:after="100" w:afterAutospacing="1"/>
              <w:ind w:left="0"/>
              <w:jc w:val="center"/>
            </w:pPr>
            <w:r w:rsidRPr="00CE18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A2701" w14:textId="77777777" w:rsidR="00132E0D" w:rsidRPr="00CE18F8" w:rsidRDefault="00132E0D" w:rsidP="00987037">
            <w:pPr>
              <w:ind w:left="0"/>
              <w:jc w:val="center"/>
              <w:rPr>
                <w:rFonts w:eastAsia="MS Mincho"/>
              </w:rPr>
            </w:pPr>
          </w:p>
        </w:tc>
      </w:tr>
    </w:tbl>
    <w:p w14:paraId="2A3A2704" w14:textId="109AE15F" w:rsidR="008D262B" w:rsidRPr="00CE18F8" w:rsidRDefault="008D262B" w:rsidP="009B4748">
      <w:pPr>
        <w:spacing w:line="360" w:lineRule="auto"/>
        <w:ind w:left="0"/>
        <w:jc w:val="both"/>
        <w:rPr>
          <w:rFonts w:ascii="宋体" w:eastAsia="宋体" w:hAnsi="宋体"/>
          <w:sz w:val="21"/>
          <w:lang w:eastAsia="zh-CN"/>
        </w:rPr>
      </w:pPr>
    </w:p>
    <w:p w14:paraId="2A3A2705" w14:textId="3FF5E642" w:rsidR="00D837E7" w:rsidRDefault="00D05AF8" w:rsidP="00D837E7">
      <w:pPr>
        <w:pStyle w:val="NumHeading2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安全</w:t>
      </w:r>
      <w:r>
        <w:rPr>
          <w:color w:val="auto"/>
          <w:lang w:eastAsia="zh-CN"/>
        </w:rPr>
        <w:t>性</w:t>
      </w:r>
    </w:p>
    <w:tbl>
      <w:tblPr>
        <w:tblW w:w="880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4253"/>
        <w:gridCol w:w="2418"/>
      </w:tblGrid>
      <w:tr w:rsidR="00D05AF8" w:rsidRPr="00CE18F8" w14:paraId="7533AAA7" w14:textId="77777777" w:rsidTr="002C420E">
        <w:trPr>
          <w:trHeight w:val="67"/>
          <w:jc w:val="center"/>
        </w:trPr>
        <w:tc>
          <w:tcPr>
            <w:tcW w:w="2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AF46E" w14:textId="6D310F85" w:rsidR="00D05AF8" w:rsidRPr="00D05AF8" w:rsidRDefault="00D05AF8" w:rsidP="00FE0160">
            <w:pPr>
              <w:ind w:left="0"/>
              <w:jc w:val="center"/>
              <w:rPr>
                <w:rFonts w:ascii="Calibri" w:eastAsiaTheme="minorEastAsia" w:hAnsi="Calibri" w:cs="MS PGothic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指标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01347" w14:textId="2E7B30FA" w:rsidR="00D05AF8" w:rsidRPr="009C058A" w:rsidRDefault="009C058A" w:rsidP="00FE0160">
            <w:pPr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需求</w:t>
            </w:r>
          </w:p>
        </w:tc>
        <w:tc>
          <w:tcPr>
            <w:tcW w:w="2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0532C" w14:textId="6D26C04D" w:rsidR="00D05AF8" w:rsidRPr="009C058A" w:rsidRDefault="009C058A" w:rsidP="00FE0160">
            <w:pPr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优先级</w:t>
            </w:r>
          </w:p>
        </w:tc>
      </w:tr>
      <w:tr w:rsidR="00D05AF8" w:rsidRPr="00CE18F8" w14:paraId="075931C9" w14:textId="77777777" w:rsidTr="002C420E">
        <w:trPr>
          <w:trHeight w:val="238"/>
          <w:jc w:val="center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6C98B" w14:textId="255D292F" w:rsidR="00D05AF8" w:rsidRPr="00CE18F8" w:rsidRDefault="002C420E" w:rsidP="003E7EB6">
            <w:pPr>
              <w:spacing w:before="100" w:beforeAutospacing="1" w:after="100" w:afterAutospacing="1"/>
              <w:ind w:left="0"/>
              <w:jc w:val="center"/>
            </w:pPr>
            <w:r>
              <w:rPr>
                <w:rFonts w:ascii="Calibri" w:eastAsia="宋体" w:hAnsi="Calibri" w:cs="Times New Roman" w:hint="eastAsia"/>
                <w:color w:val="000000"/>
                <w:lang w:eastAsia="zh-CN"/>
              </w:rPr>
              <w:t>身份认证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EC386" w14:textId="3DFE494A" w:rsidR="00D05AF8" w:rsidRPr="00CE18F8" w:rsidRDefault="006D4F2C" w:rsidP="004B4F64">
            <w:pPr>
              <w:spacing w:before="100" w:beforeAutospacing="1" w:after="100" w:afterAutospacing="1"/>
              <w:ind w:left="0"/>
              <w:jc w:val="center"/>
            </w:pPr>
            <w:r>
              <w:rPr>
                <w:rFonts w:eastAsia="宋体" w:cs="Segoe UI" w:hint="eastAsia"/>
                <w:lang w:eastAsia="zh-CN"/>
              </w:rPr>
              <w:t>静态</w:t>
            </w:r>
            <w:r>
              <w:rPr>
                <w:rFonts w:eastAsia="宋体" w:cs="Segoe UI"/>
                <w:lang w:eastAsia="zh-CN"/>
              </w:rPr>
              <w:t>密码登录，可</w:t>
            </w:r>
            <w:r w:rsidR="004B4F64">
              <w:rPr>
                <w:rFonts w:eastAsia="宋体" w:cs="Segoe UI" w:hint="eastAsia"/>
                <w:lang w:eastAsia="zh-CN"/>
              </w:rPr>
              <w:t>修改</w:t>
            </w:r>
            <w:r>
              <w:rPr>
                <w:rFonts w:eastAsia="宋体" w:cs="Segoe UI"/>
                <w:lang w:eastAsia="zh-CN"/>
              </w:rPr>
              <w:t>密码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F9FFA" w14:textId="7EC06DA4" w:rsidR="00D05AF8" w:rsidRPr="006D4F2C" w:rsidRDefault="006D4F2C" w:rsidP="00FE0160">
            <w:pPr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高</w:t>
            </w:r>
          </w:p>
        </w:tc>
      </w:tr>
    </w:tbl>
    <w:p w14:paraId="3A95B1B2" w14:textId="77777777" w:rsidR="00853133" w:rsidRDefault="00853133" w:rsidP="00853133">
      <w:pPr>
        <w:rPr>
          <w:rFonts w:eastAsiaTheme="minorEastAsia"/>
          <w:lang w:eastAsia="zh-CN"/>
        </w:rPr>
      </w:pPr>
    </w:p>
    <w:p w14:paraId="64C9393F" w14:textId="45DEE8FD" w:rsidR="00853133" w:rsidRPr="00853133" w:rsidRDefault="00853133" w:rsidP="00853133">
      <w:pPr>
        <w:pStyle w:val="NumHeading2"/>
        <w:rPr>
          <w:color w:val="auto"/>
          <w:lang w:eastAsia="zh-CN"/>
        </w:rPr>
      </w:pPr>
      <w:r w:rsidRPr="00853133">
        <w:rPr>
          <w:rFonts w:hint="eastAsia"/>
          <w:color w:val="auto"/>
          <w:lang w:eastAsia="zh-CN"/>
        </w:rPr>
        <w:t>高可用</w:t>
      </w:r>
    </w:p>
    <w:tbl>
      <w:tblPr>
        <w:tblW w:w="86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3897"/>
        <w:gridCol w:w="2395"/>
      </w:tblGrid>
      <w:tr w:rsidR="003E7EB6" w:rsidRPr="003E7EB6" w14:paraId="063862D5" w14:textId="77777777" w:rsidTr="002F32F2">
        <w:trPr>
          <w:jc w:val="center"/>
        </w:trPr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7354A" w14:textId="77777777" w:rsidR="003E7EB6" w:rsidRPr="003E7EB6" w:rsidRDefault="003E7EB6" w:rsidP="00FE0160">
            <w:pPr>
              <w:spacing w:before="0" w:after="0" w:line="24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3E7EB6"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指标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42E81" w14:textId="77777777" w:rsidR="003E7EB6" w:rsidRPr="003E7EB6" w:rsidRDefault="003E7EB6" w:rsidP="00FE0160">
            <w:pPr>
              <w:spacing w:before="0" w:after="0" w:line="24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3E7EB6"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需求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8BD71" w14:textId="77777777" w:rsidR="003E7EB6" w:rsidRPr="003E7EB6" w:rsidRDefault="003E7EB6" w:rsidP="00FE0160">
            <w:pPr>
              <w:spacing w:before="0" w:after="0" w:line="240" w:lineRule="auto"/>
              <w:ind w:right="756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3E7EB6"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优先级</w:t>
            </w:r>
          </w:p>
        </w:tc>
      </w:tr>
      <w:tr w:rsidR="003E7EB6" w:rsidRPr="003E7EB6" w14:paraId="07EE4CE4" w14:textId="77777777" w:rsidTr="002F32F2">
        <w:trPr>
          <w:jc w:val="center"/>
        </w:trPr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E28DE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系统崩溃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29C4D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当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系统崩溃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时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，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记录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崩溃日志，自动触发重启脚本，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邮件通知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管理员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及时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进行问题排查，并解决，防止下次崩溃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。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ECAC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高</w:t>
            </w:r>
          </w:p>
        </w:tc>
      </w:tr>
      <w:tr w:rsidR="003E7EB6" w:rsidRPr="003E7EB6" w14:paraId="51F48B1E" w14:textId="77777777" w:rsidTr="002F32F2">
        <w:trPr>
          <w:jc w:val="center"/>
        </w:trPr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681B91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系统无响应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65774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当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页面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3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秒内无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响应时，提示错误信息，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以及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提示用户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尝试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刷新页面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，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系统自动记录错误日志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，严重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错误需通知管理员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解决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问题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。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5C573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中</w:t>
            </w:r>
          </w:p>
        </w:tc>
      </w:tr>
      <w:tr w:rsidR="003E7EB6" w:rsidRPr="003E7EB6" w14:paraId="7A00529C" w14:textId="77777777" w:rsidTr="002F32F2">
        <w:trPr>
          <w:jc w:val="center"/>
        </w:trPr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E370F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持续输出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2F246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当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用户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发起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的操作超时</w:t>
            </w:r>
            <w:proofErr w:type="gramStart"/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时</w:t>
            </w:r>
            <w:proofErr w:type="gramEnd"/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，需要提示用户重新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发起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操作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，当用户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连续发起的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5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次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操作均超时</w:t>
            </w:r>
            <w:proofErr w:type="gramStart"/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时</w:t>
            </w:r>
            <w:proofErr w:type="gramEnd"/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，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系统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则通知管理员进行处理。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52744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中</w:t>
            </w:r>
          </w:p>
        </w:tc>
      </w:tr>
      <w:tr w:rsidR="003E7EB6" w:rsidRPr="003E7EB6" w14:paraId="56360CAF" w14:textId="77777777" w:rsidTr="002F32F2">
        <w:trPr>
          <w:jc w:val="center"/>
        </w:trPr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F3B3BE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lastRenderedPageBreak/>
              <w:t>修复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时间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32DCF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问题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发生后一小时内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1100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高</w:t>
            </w:r>
          </w:p>
        </w:tc>
      </w:tr>
      <w:tr w:rsidR="003E7EB6" w:rsidRPr="003E7EB6" w14:paraId="14F6FACB" w14:textId="77777777" w:rsidTr="002F32F2">
        <w:trPr>
          <w:jc w:val="center"/>
        </w:trPr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29EA27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系统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必须可用时间段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8C5B0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8:00-21:00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E3E1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中</w:t>
            </w:r>
          </w:p>
        </w:tc>
      </w:tr>
      <w:tr w:rsidR="003E7EB6" w:rsidRPr="003E7EB6" w14:paraId="0F737F3D" w14:textId="77777777" w:rsidTr="002F32F2">
        <w:trPr>
          <w:jc w:val="center"/>
        </w:trPr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EF7132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硬件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故障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相应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612E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硬件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环境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崩溃或者掉电时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，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由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IT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进行硬件环境的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恢复。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B0FA2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高</w:t>
            </w:r>
          </w:p>
        </w:tc>
      </w:tr>
      <w:tr w:rsidR="003E7EB6" w:rsidRPr="003E7EB6" w14:paraId="2A125290" w14:textId="77777777" w:rsidTr="002F32F2">
        <w:trPr>
          <w:jc w:val="center"/>
        </w:trPr>
        <w:tc>
          <w:tcPr>
            <w:tcW w:w="23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9543B2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软件故障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相应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DEB3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任何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数据库操作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异常均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记录其日志，便于后续分析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。任何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警告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级别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及以上的日志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均要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被记录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。管理员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每周要进行一次日志梳理</w:t>
            </w: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并</w:t>
            </w:r>
            <w:r w:rsidRPr="003E7EB6">
              <w:rPr>
                <w:rFonts w:ascii="Calibri" w:eastAsia="宋体" w:hAnsi="Calibri" w:cs="Times New Roman"/>
                <w:color w:val="000000"/>
                <w:lang w:eastAsia="zh-CN"/>
              </w:rPr>
              <w:t>进行处理。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66D78" w14:textId="77777777" w:rsidR="003E7EB6" w:rsidRPr="003E7EB6" w:rsidRDefault="003E7EB6" w:rsidP="003E7EB6">
            <w:pPr>
              <w:spacing w:before="100" w:beforeAutospacing="1" w:after="100" w:afterAutospacing="1"/>
              <w:ind w:left="0"/>
              <w:jc w:val="both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 w:rsidRPr="003E7EB6">
              <w:rPr>
                <w:rFonts w:ascii="Calibri" w:eastAsia="宋体" w:hAnsi="Calibri" w:cs="Times New Roman" w:hint="eastAsia"/>
                <w:color w:val="000000"/>
                <w:lang w:eastAsia="zh-CN"/>
              </w:rPr>
              <w:t>中</w:t>
            </w:r>
          </w:p>
        </w:tc>
      </w:tr>
    </w:tbl>
    <w:p w14:paraId="653ADE8A" w14:textId="77777777" w:rsidR="003E7EB6" w:rsidRDefault="003E7EB6" w:rsidP="003E7EB6">
      <w:pPr>
        <w:rPr>
          <w:rFonts w:eastAsiaTheme="minorEastAsia"/>
          <w:lang w:eastAsia="zh-CN"/>
        </w:rPr>
      </w:pPr>
    </w:p>
    <w:p w14:paraId="1541CCA0" w14:textId="1853D3B8" w:rsidR="007D1891" w:rsidRDefault="007D1891" w:rsidP="007D1891">
      <w:pPr>
        <w:pStyle w:val="NumHeading2"/>
        <w:rPr>
          <w:color w:val="auto"/>
          <w:lang w:eastAsia="zh-CN"/>
        </w:rPr>
      </w:pPr>
      <w:r w:rsidRPr="007D1891">
        <w:rPr>
          <w:rFonts w:hint="eastAsia"/>
          <w:color w:val="auto"/>
          <w:lang w:eastAsia="zh-CN"/>
        </w:rPr>
        <w:t>性能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0"/>
        <w:gridCol w:w="3897"/>
        <w:gridCol w:w="2395"/>
      </w:tblGrid>
      <w:tr w:rsidR="007D1891" w:rsidRPr="00193D6B" w14:paraId="7CACAFB8" w14:textId="77777777" w:rsidTr="007D1891">
        <w:trPr>
          <w:jc w:val="center"/>
        </w:trPr>
        <w:tc>
          <w:tcPr>
            <w:tcW w:w="22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AB939" w14:textId="77777777" w:rsidR="007D1891" w:rsidRPr="007D1891" w:rsidRDefault="007D1891" w:rsidP="00FE0160">
            <w:pPr>
              <w:spacing w:before="0" w:after="0" w:line="24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D1891"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指标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083AC" w14:textId="77777777" w:rsidR="007D1891" w:rsidRPr="007D1891" w:rsidRDefault="007D1891" w:rsidP="00FE0160">
            <w:pPr>
              <w:spacing w:before="0" w:after="0" w:line="24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D1891"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需求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8074B" w14:textId="77777777" w:rsidR="007D1891" w:rsidRPr="007D1891" w:rsidRDefault="007D1891" w:rsidP="00FE0160">
            <w:pPr>
              <w:spacing w:before="0" w:after="0" w:line="240" w:lineRule="auto"/>
              <w:ind w:right="756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D1891"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优先级</w:t>
            </w:r>
          </w:p>
        </w:tc>
      </w:tr>
      <w:tr w:rsidR="007D1891" w:rsidRPr="00193D6B" w14:paraId="4EE1935D" w14:textId="77777777" w:rsidTr="007D1891">
        <w:trPr>
          <w:jc w:val="center"/>
        </w:trPr>
        <w:tc>
          <w:tcPr>
            <w:tcW w:w="22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83563F" w14:textId="77777777" w:rsidR="007D1891" w:rsidRPr="00193D6B" w:rsidRDefault="007D1891" w:rsidP="00FE0160">
            <w:pPr>
              <w:spacing w:before="0" w:after="0" w:line="24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color w:val="000000"/>
                <w:lang w:eastAsia="zh-CN"/>
              </w:rPr>
              <w:t>延迟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37C16" w14:textId="7F025E68" w:rsidR="007D1891" w:rsidRPr="00D368B7" w:rsidRDefault="007D1891" w:rsidP="004C3498">
            <w:pPr>
              <w:spacing w:before="0" w:after="0" w:line="240" w:lineRule="auto"/>
              <w:rPr>
                <w:rFonts w:eastAsia="宋体" w:cs="Segoe UI" w:hint="eastAsia"/>
                <w:lang w:eastAsia="zh-CN"/>
              </w:rPr>
            </w:pPr>
            <w:r>
              <w:rPr>
                <w:rFonts w:eastAsia="宋体" w:cs="Segoe UI" w:hint="eastAsia"/>
                <w:lang w:eastAsia="zh-CN"/>
              </w:rPr>
              <w:t>当用户</w:t>
            </w:r>
            <w:r>
              <w:rPr>
                <w:rFonts w:eastAsia="宋体" w:cs="Segoe UI"/>
                <w:lang w:eastAsia="zh-CN"/>
              </w:rPr>
              <w:t>并发</w:t>
            </w:r>
            <w:r w:rsidR="008843D9">
              <w:rPr>
                <w:rFonts w:eastAsia="宋体" w:cs="Segoe UI" w:hint="eastAsia"/>
                <w:lang w:eastAsia="zh-CN"/>
              </w:rPr>
              <w:t>数为</w:t>
            </w:r>
            <w:bookmarkStart w:id="2" w:name="_GoBack"/>
            <w:bookmarkEnd w:id="2"/>
            <w:r>
              <w:rPr>
                <w:rFonts w:eastAsia="宋体" w:cs="Segoe UI" w:hint="eastAsia"/>
                <w:lang w:eastAsia="zh-CN"/>
              </w:rPr>
              <w:t>30</w:t>
            </w:r>
            <w:r w:rsidR="004C3498">
              <w:rPr>
                <w:rFonts w:eastAsia="宋体" w:cs="Segoe UI"/>
                <w:lang w:eastAsia="zh-CN"/>
              </w:rPr>
              <w:t>0</w:t>
            </w:r>
            <w:r>
              <w:rPr>
                <w:rFonts w:eastAsia="宋体" w:cs="Segoe UI" w:hint="eastAsia"/>
                <w:lang w:eastAsia="zh-CN"/>
              </w:rPr>
              <w:t>0</w:t>
            </w:r>
            <w:r>
              <w:rPr>
                <w:rFonts w:eastAsia="宋体" w:cs="Segoe UI"/>
                <w:lang w:eastAsia="zh-CN"/>
              </w:rPr>
              <w:t>的时候</w:t>
            </w:r>
            <w:r>
              <w:rPr>
                <w:rFonts w:eastAsia="宋体" w:cs="Segoe UI" w:hint="eastAsia"/>
                <w:lang w:eastAsia="zh-CN"/>
              </w:rPr>
              <w:t>，页面</w:t>
            </w:r>
            <w:r>
              <w:rPr>
                <w:rFonts w:eastAsia="宋体" w:cs="Segoe UI"/>
                <w:lang w:eastAsia="zh-CN"/>
              </w:rPr>
              <w:t>加载</w:t>
            </w:r>
            <w:r>
              <w:rPr>
                <w:rFonts w:eastAsia="宋体" w:cs="Segoe UI" w:hint="eastAsia"/>
                <w:lang w:eastAsia="zh-CN"/>
              </w:rPr>
              <w:t>&lt;</w:t>
            </w:r>
            <w:r w:rsidR="004C3498">
              <w:rPr>
                <w:rFonts w:eastAsia="宋体" w:cs="Segoe UI"/>
                <w:lang w:eastAsia="zh-CN"/>
              </w:rPr>
              <w:t>2</w:t>
            </w:r>
            <w:r>
              <w:rPr>
                <w:rFonts w:eastAsia="宋体" w:cs="Segoe UI" w:hint="eastAsia"/>
                <w:lang w:eastAsia="zh-CN"/>
              </w:rPr>
              <w:t>s</w:t>
            </w:r>
            <w:r w:rsidR="004C3498">
              <w:rPr>
                <w:rFonts w:eastAsia="宋体" w:cs="Segoe UI" w:hint="eastAsia"/>
                <w:lang w:eastAsia="zh-CN"/>
              </w:rPr>
              <w:t>为优，</w:t>
            </w:r>
            <w:r w:rsidR="004C3498">
              <w:rPr>
                <w:rFonts w:eastAsia="宋体" w:cs="Segoe UI" w:hint="eastAsia"/>
                <w:lang w:eastAsia="zh-CN"/>
              </w:rPr>
              <w:t>&lt;</w:t>
            </w:r>
            <w:r w:rsidR="004C3498">
              <w:rPr>
                <w:rFonts w:eastAsia="宋体" w:cs="Segoe UI"/>
                <w:lang w:eastAsia="zh-CN"/>
              </w:rPr>
              <w:t>5s</w:t>
            </w:r>
            <w:r w:rsidR="004C3498">
              <w:rPr>
                <w:rFonts w:eastAsia="宋体" w:cs="Segoe UI" w:hint="eastAsia"/>
                <w:lang w:eastAsia="zh-CN"/>
              </w:rPr>
              <w:t>为良，</w:t>
            </w:r>
            <w:r w:rsidR="004C3498">
              <w:rPr>
                <w:rFonts w:eastAsia="宋体" w:cs="Segoe UI" w:hint="eastAsia"/>
                <w:lang w:eastAsia="zh-CN"/>
              </w:rPr>
              <w:t>&gt;</w:t>
            </w:r>
            <w:r w:rsidR="004C3498">
              <w:rPr>
                <w:rFonts w:eastAsia="宋体" w:cs="Segoe UI"/>
                <w:lang w:eastAsia="zh-CN"/>
              </w:rPr>
              <w:t>8s</w:t>
            </w:r>
            <w:r w:rsidR="004C3498">
              <w:rPr>
                <w:rFonts w:eastAsia="宋体" w:cs="Segoe UI" w:hint="eastAsia"/>
                <w:lang w:eastAsia="zh-CN"/>
              </w:rPr>
              <w:t>为差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C2C70" w14:textId="0989528E" w:rsidR="007D1891" w:rsidRPr="00D368B7" w:rsidRDefault="007D1891" w:rsidP="00FE0160">
            <w:pPr>
              <w:spacing w:before="0" w:after="0" w:line="240" w:lineRule="auto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中</w:t>
            </w:r>
          </w:p>
        </w:tc>
      </w:tr>
      <w:tr w:rsidR="007D1891" w:rsidRPr="00193D6B" w14:paraId="24BE31F1" w14:textId="77777777" w:rsidTr="007D1891">
        <w:trPr>
          <w:jc w:val="center"/>
        </w:trPr>
        <w:tc>
          <w:tcPr>
            <w:tcW w:w="22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C10E2A" w14:textId="77777777" w:rsidR="007D1891" w:rsidRPr="00193D6B" w:rsidRDefault="007D1891" w:rsidP="00FE0160">
            <w:pPr>
              <w:spacing w:before="0" w:after="0" w:line="24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color w:val="000000"/>
                <w:lang w:eastAsia="zh-CN"/>
              </w:rPr>
              <w:t>吞吐量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3EAEC" w14:textId="09627658" w:rsidR="007D1891" w:rsidRPr="00193D6B" w:rsidRDefault="00683D38" w:rsidP="00683D38">
            <w:pPr>
              <w:spacing w:before="0" w:after="0" w:line="240" w:lineRule="auto"/>
              <w:rPr>
                <w:rFonts w:eastAsia="宋体" w:cs="Segoe UI" w:hint="eastAsia"/>
                <w:lang w:eastAsia="zh-CN"/>
              </w:rPr>
            </w:pPr>
            <w:r>
              <w:rPr>
                <w:rFonts w:eastAsia="宋体" w:cs="Segoe UI"/>
                <w:lang w:eastAsia="zh-CN"/>
              </w:rPr>
              <w:t>T</w:t>
            </w:r>
            <w:r w:rsidR="007D1891">
              <w:rPr>
                <w:rFonts w:eastAsia="宋体" w:cs="Segoe UI" w:hint="eastAsia"/>
                <w:lang w:eastAsia="zh-CN"/>
              </w:rPr>
              <w:t>PS</w:t>
            </w:r>
            <w:r w:rsidR="007D1891">
              <w:rPr>
                <w:rFonts w:eastAsia="宋体" w:cs="Segoe UI"/>
                <w:lang w:eastAsia="zh-CN"/>
              </w:rPr>
              <w:t>：</w:t>
            </w:r>
            <w:r>
              <w:rPr>
                <w:rFonts w:eastAsia="宋体" w:cs="Segoe UI" w:hint="eastAsia"/>
                <w:lang w:eastAsia="zh-CN"/>
              </w:rPr>
              <w:t>&gt;</w:t>
            </w:r>
            <w:r>
              <w:rPr>
                <w:rFonts w:eastAsia="宋体" w:cs="Segoe UI"/>
                <w:lang w:eastAsia="zh-CN"/>
              </w:rPr>
              <w:t xml:space="preserve"> </w:t>
            </w:r>
            <w:r w:rsidR="004C3498">
              <w:rPr>
                <w:rFonts w:eastAsia="宋体" w:cs="Segoe UI" w:hint="eastAsia"/>
                <w:lang w:eastAsia="zh-CN"/>
              </w:rPr>
              <w:t>3</w:t>
            </w:r>
            <w:r w:rsidR="004C3498">
              <w:rPr>
                <w:rFonts w:eastAsia="宋体" w:cs="Segoe UI"/>
                <w:lang w:eastAsia="zh-CN"/>
              </w:rPr>
              <w:t>00</w:t>
            </w:r>
            <w:r w:rsidR="007D1891">
              <w:rPr>
                <w:rFonts w:eastAsia="宋体" w:cs="Segoe UI" w:hint="eastAsia"/>
                <w:lang w:eastAsia="zh-CN"/>
              </w:rPr>
              <w:t xml:space="preserve"> 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85C69" w14:textId="7430D205" w:rsidR="007D1891" w:rsidRPr="00193D6B" w:rsidRDefault="007D1891" w:rsidP="00FE0160">
            <w:pPr>
              <w:spacing w:before="0" w:after="0" w:line="240" w:lineRule="auto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中</w:t>
            </w:r>
          </w:p>
        </w:tc>
      </w:tr>
      <w:tr w:rsidR="007D1891" w:rsidRPr="00193D6B" w14:paraId="78309F9C" w14:textId="77777777" w:rsidTr="007D1891">
        <w:trPr>
          <w:jc w:val="center"/>
        </w:trPr>
        <w:tc>
          <w:tcPr>
            <w:tcW w:w="22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8AC1A2" w14:textId="77777777" w:rsidR="007D1891" w:rsidRDefault="007D1891" w:rsidP="00FE0160">
            <w:pPr>
              <w:spacing w:before="0" w:after="0" w:line="240" w:lineRule="auto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lang w:eastAsia="zh-CN"/>
              </w:rPr>
              <w:t>内存消耗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70DCC" w14:textId="16A53431" w:rsidR="007D1891" w:rsidRPr="00FB2FAF" w:rsidRDefault="007D1891" w:rsidP="00683D38">
            <w:pPr>
              <w:spacing w:before="0" w:after="0" w:line="240" w:lineRule="auto"/>
              <w:rPr>
                <w:rFonts w:eastAsia="宋体" w:cs="Segoe UI"/>
                <w:lang w:eastAsia="zh-CN"/>
              </w:rPr>
            </w:pPr>
            <w:r>
              <w:rPr>
                <w:rFonts w:eastAsia="宋体" w:cs="Segoe UI"/>
                <w:lang w:eastAsia="zh-CN"/>
              </w:rPr>
              <w:t>%CPU</w:t>
            </w:r>
            <w:r>
              <w:rPr>
                <w:rFonts w:eastAsia="宋体" w:cs="Segoe UI"/>
                <w:lang w:eastAsia="zh-CN"/>
              </w:rPr>
              <w:t>：</w:t>
            </w:r>
            <w:r w:rsidR="00683D38">
              <w:rPr>
                <w:rFonts w:eastAsia="宋体" w:cs="Segoe UI"/>
                <w:lang w:eastAsia="zh-CN"/>
              </w:rPr>
              <w:t>&lt;85%</w:t>
            </w:r>
            <w:r>
              <w:rPr>
                <w:rFonts w:eastAsia="宋体" w:cs="Segoe UI"/>
                <w:lang w:eastAsia="zh-CN"/>
              </w:rPr>
              <w:t xml:space="preserve"> </w:t>
            </w:r>
            <w:r>
              <w:rPr>
                <w:rFonts w:eastAsia="宋体" w:cs="Segoe UI"/>
                <w:lang w:eastAsia="zh-CN"/>
              </w:rPr>
              <w:br/>
            </w:r>
            <w:r w:rsidR="00683D38">
              <w:rPr>
                <w:rFonts w:eastAsia="宋体" w:cs="Segoe UI" w:hint="eastAsia"/>
                <w:lang w:eastAsia="zh-CN"/>
              </w:rPr>
              <w:t>%</w:t>
            </w:r>
            <w:r w:rsidR="00683D38">
              <w:rPr>
                <w:rFonts w:eastAsia="宋体" w:cs="Segoe UI"/>
                <w:lang w:eastAsia="zh-CN"/>
              </w:rPr>
              <w:t>MEM:  &lt;90%</w:t>
            </w:r>
          </w:p>
        </w:tc>
        <w:tc>
          <w:tcPr>
            <w:tcW w:w="2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F6CB" w14:textId="0FF6121D" w:rsidR="007D1891" w:rsidRPr="00193D6B" w:rsidRDefault="007D1891" w:rsidP="00FE0160">
            <w:pPr>
              <w:spacing w:before="0" w:after="0" w:line="240" w:lineRule="auto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中</w:t>
            </w:r>
          </w:p>
        </w:tc>
      </w:tr>
    </w:tbl>
    <w:p w14:paraId="647CC6FB" w14:textId="77777777" w:rsidR="007D1891" w:rsidRDefault="007D1891" w:rsidP="007D1891">
      <w:pPr>
        <w:rPr>
          <w:rFonts w:eastAsiaTheme="minorEastAsia"/>
          <w:lang w:eastAsia="zh-CN"/>
        </w:rPr>
      </w:pPr>
    </w:p>
    <w:p w14:paraId="4495412B" w14:textId="77777777" w:rsidR="00FE0160" w:rsidRDefault="00FE0160" w:rsidP="008843D9">
      <w:pPr>
        <w:ind w:left="0"/>
        <w:rPr>
          <w:rFonts w:eastAsiaTheme="minorEastAsia" w:hint="eastAsia"/>
          <w:lang w:eastAsia="zh-CN"/>
        </w:rPr>
      </w:pPr>
    </w:p>
    <w:p w14:paraId="2FCE089B" w14:textId="6C458CD5" w:rsidR="00FE0160" w:rsidRDefault="00FE0160" w:rsidP="00FE0160">
      <w:pPr>
        <w:pStyle w:val="NumHeading2"/>
        <w:rPr>
          <w:color w:val="auto"/>
          <w:lang w:eastAsia="zh-CN"/>
        </w:rPr>
      </w:pPr>
      <w:r w:rsidRPr="00FE0160">
        <w:rPr>
          <w:rFonts w:hint="eastAsia"/>
          <w:color w:val="auto"/>
          <w:lang w:eastAsia="zh-CN"/>
        </w:rPr>
        <w:t>可</w:t>
      </w:r>
      <w:r w:rsidRPr="00FE0160">
        <w:rPr>
          <w:color w:val="auto"/>
          <w:lang w:eastAsia="zh-CN"/>
        </w:rPr>
        <w:t>维护性</w:t>
      </w:r>
    </w:p>
    <w:tbl>
      <w:tblPr>
        <w:tblW w:w="8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3897"/>
        <w:gridCol w:w="2057"/>
      </w:tblGrid>
      <w:tr w:rsidR="00FE0160" w:rsidRPr="00193D6B" w14:paraId="34B3C558" w14:textId="77777777" w:rsidTr="00FE0160">
        <w:trPr>
          <w:jc w:val="center"/>
        </w:trPr>
        <w:tc>
          <w:tcPr>
            <w:tcW w:w="23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BFEA9" w14:textId="77777777" w:rsidR="00FE0160" w:rsidRPr="00FE0160" w:rsidRDefault="00FE0160" w:rsidP="00FE0160">
            <w:pPr>
              <w:spacing w:before="0" w:after="0" w:line="24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E0160"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指标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59AA6" w14:textId="77777777" w:rsidR="00FE0160" w:rsidRPr="00FE0160" w:rsidRDefault="00FE0160" w:rsidP="00FE0160">
            <w:pPr>
              <w:spacing w:before="0" w:after="0" w:line="24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E0160"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需求</w:t>
            </w:r>
          </w:p>
        </w:tc>
        <w:tc>
          <w:tcPr>
            <w:tcW w:w="20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A9285" w14:textId="77777777" w:rsidR="00FE0160" w:rsidRPr="00FE0160" w:rsidRDefault="00FE0160" w:rsidP="00FE0160">
            <w:pPr>
              <w:spacing w:before="0" w:after="0" w:line="240" w:lineRule="auto"/>
              <w:ind w:right="756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E0160"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优先级</w:t>
            </w:r>
          </w:p>
        </w:tc>
      </w:tr>
      <w:tr w:rsidR="00FE0160" w:rsidRPr="00193D6B" w14:paraId="359906D1" w14:textId="77777777" w:rsidTr="00FE0160">
        <w:trPr>
          <w:trHeight w:val="405"/>
          <w:jc w:val="center"/>
        </w:trPr>
        <w:tc>
          <w:tcPr>
            <w:tcW w:w="23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FB5AFA" w14:textId="77777777" w:rsidR="00FE0160" w:rsidRPr="00193D6B" w:rsidRDefault="00FE0160" w:rsidP="00FE0160">
            <w:pPr>
              <w:spacing w:before="0" w:after="0" w:line="24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color w:val="000000"/>
                <w:lang w:eastAsia="zh-CN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  <w:lang w:eastAsia="zh-CN"/>
              </w:rPr>
              <w:t>代码</w:t>
            </w:r>
            <w:r>
              <w:rPr>
                <w:rFonts w:ascii="Calibri" w:eastAsia="宋体" w:hAnsi="Calibri" w:cs="Times New Roman"/>
                <w:color w:val="000000"/>
                <w:lang w:eastAsia="zh-CN"/>
              </w:rPr>
              <w:t>配置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03DC" w14:textId="77777777" w:rsidR="00FE0160" w:rsidRPr="00193D6B" w:rsidRDefault="00FE0160" w:rsidP="00FE0160">
            <w:pPr>
              <w:spacing w:before="0" w:after="0" w:line="240" w:lineRule="auto"/>
              <w:rPr>
                <w:rFonts w:eastAsia="宋体" w:cs="Segoe UI"/>
                <w:lang w:eastAsia="zh-CN"/>
              </w:rPr>
            </w:pPr>
            <w:r>
              <w:rPr>
                <w:rFonts w:eastAsia="宋体" w:cs="Segoe UI" w:hint="eastAsia"/>
                <w:lang w:eastAsia="zh-CN"/>
              </w:rPr>
              <w:t>0</w:t>
            </w:r>
            <w:r>
              <w:rPr>
                <w:rFonts w:eastAsia="宋体" w:cs="Segoe UI" w:hint="eastAsia"/>
                <w:lang w:eastAsia="zh-CN"/>
              </w:rPr>
              <w:t>代码</w:t>
            </w:r>
            <w:r>
              <w:rPr>
                <w:rFonts w:eastAsia="宋体" w:cs="Segoe UI"/>
                <w:lang w:eastAsia="zh-CN"/>
              </w:rPr>
              <w:t>改动，热插拔。</w:t>
            </w:r>
          </w:p>
        </w:tc>
        <w:tc>
          <w:tcPr>
            <w:tcW w:w="20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DD00" w14:textId="50FE6B66" w:rsidR="00FE0160" w:rsidRPr="00193D6B" w:rsidRDefault="00A51D33" w:rsidP="00FE0160">
            <w:pPr>
              <w:spacing w:before="0" w:after="0" w:line="240" w:lineRule="auto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中</w:t>
            </w:r>
          </w:p>
        </w:tc>
      </w:tr>
      <w:tr w:rsidR="00FE0160" w:rsidRPr="00193D6B" w14:paraId="71735B1C" w14:textId="77777777" w:rsidTr="00FE0160">
        <w:trPr>
          <w:jc w:val="center"/>
        </w:trPr>
        <w:tc>
          <w:tcPr>
            <w:tcW w:w="23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53EF94" w14:textId="77777777" w:rsidR="00FE0160" w:rsidRPr="00193D6B" w:rsidRDefault="00FE0160" w:rsidP="00FE0160">
            <w:pPr>
              <w:spacing w:before="0" w:after="0" w:line="24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color w:val="000000"/>
                <w:lang w:eastAsia="zh-CN"/>
              </w:rPr>
              <w:t>实时恢复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B5F6" w14:textId="77777777" w:rsidR="00FE0160" w:rsidRPr="00193D6B" w:rsidRDefault="00FE0160" w:rsidP="00FE0160">
            <w:pPr>
              <w:spacing w:before="0" w:after="0" w:line="240" w:lineRule="auto"/>
              <w:rPr>
                <w:rFonts w:eastAsia="宋体" w:cs="Segoe UI"/>
                <w:lang w:eastAsia="zh-CN"/>
              </w:rPr>
            </w:pPr>
            <w:r>
              <w:rPr>
                <w:rFonts w:eastAsia="宋体" w:cs="Segoe UI" w:hint="eastAsia"/>
                <w:lang w:eastAsia="zh-CN"/>
              </w:rPr>
              <w:t>万一备用</w:t>
            </w:r>
            <w:r>
              <w:rPr>
                <w:rFonts w:eastAsia="宋体" w:cs="Segoe UI"/>
                <w:lang w:eastAsia="zh-CN"/>
              </w:rPr>
              <w:t>服务器挂掉，需</w:t>
            </w:r>
            <w:r>
              <w:rPr>
                <w:rFonts w:eastAsia="宋体" w:cs="Segoe UI" w:hint="eastAsia"/>
                <w:lang w:eastAsia="zh-CN"/>
              </w:rPr>
              <w:t>在</w:t>
            </w:r>
            <w:r>
              <w:rPr>
                <w:rFonts w:eastAsia="宋体" w:cs="Segoe UI" w:hint="eastAsia"/>
                <w:lang w:eastAsia="zh-CN"/>
              </w:rPr>
              <w:t>5</w:t>
            </w:r>
            <w:r>
              <w:rPr>
                <w:rFonts w:eastAsia="宋体" w:cs="Segoe UI" w:hint="eastAsia"/>
                <w:lang w:eastAsia="zh-CN"/>
              </w:rPr>
              <w:t>分钟</w:t>
            </w:r>
            <w:r>
              <w:rPr>
                <w:rFonts w:eastAsia="宋体" w:cs="Segoe UI"/>
                <w:lang w:eastAsia="zh-CN"/>
              </w:rPr>
              <w:t>之内</w:t>
            </w:r>
            <w:r>
              <w:rPr>
                <w:rFonts w:eastAsia="宋体" w:cs="Segoe UI" w:hint="eastAsia"/>
                <w:lang w:eastAsia="zh-CN"/>
              </w:rPr>
              <w:t>恢复</w:t>
            </w:r>
            <w:r>
              <w:rPr>
                <w:rFonts w:eastAsia="宋体" w:cs="Segoe UI"/>
                <w:lang w:eastAsia="zh-CN"/>
              </w:rPr>
              <w:t>并可用。</w:t>
            </w:r>
          </w:p>
        </w:tc>
        <w:tc>
          <w:tcPr>
            <w:tcW w:w="20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39D39" w14:textId="4B6B1394" w:rsidR="00FE0160" w:rsidRPr="008B57AD" w:rsidRDefault="00A51D33" w:rsidP="00FE0160">
            <w:pPr>
              <w:spacing w:before="0" w:after="0" w:line="240" w:lineRule="auto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中</w:t>
            </w:r>
          </w:p>
        </w:tc>
      </w:tr>
      <w:tr w:rsidR="00FE0160" w:rsidRPr="00193D6B" w14:paraId="06D54E86" w14:textId="77777777" w:rsidTr="00FE0160">
        <w:trPr>
          <w:jc w:val="center"/>
        </w:trPr>
        <w:tc>
          <w:tcPr>
            <w:tcW w:w="23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02AB2" w14:textId="77777777" w:rsidR="00FE0160" w:rsidRPr="00193D6B" w:rsidRDefault="00FE0160" w:rsidP="00FE0160">
            <w:pPr>
              <w:spacing w:before="0" w:after="0" w:line="24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color w:val="000000"/>
                <w:lang w:eastAsia="zh-CN"/>
              </w:rPr>
              <w:t>组件化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AD87" w14:textId="77777777" w:rsidR="00FE0160" w:rsidRPr="00193D6B" w:rsidRDefault="00FE0160" w:rsidP="00FE0160">
            <w:pPr>
              <w:spacing w:before="0" w:after="0" w:line="240" w:lineRule="auto"/>
              <w:rPr>
                <w:rFonts w:eastAsia="宋体" w:cs="Segoe UI"/>
                <w:lang w:eastAsia="zh-CN"/>
              </w:rPr>
            </w:pPr>
            <w:r>
              <w:rPr>
                <w:rFonts w:eastAsia="宋体" w:cs="Segoe UI" w:hint="eastAsia"/>
                <w:lang w:eastAsia="zh-CN"/>
              </w:rPr>
              <w:t>当涉及到</w:t>
            </w:r>
            <w:r>
              <w:rPr>
                <w:rFonts w:eastAsia="宋体" w:cs="Segoe UI"/>
                <w:lang w:eastAsia="zh-CN"/>
              </w:rPr>
              <w:t>技术变动的时候，</w:t>
            </w:r>
            <w:r>
              <w:rPr>
                <w:rFonts w:eastAsia="宋体" w:cs="Segoe UI" w:hint="eastAsia"/>
                <w:lang w:eastAsia="zh-CN"/>
              </w:rPr>
              <w:t>日志</w:t>
            </w:r>
            <w:r>
              <w:rPr>
                <w:rFonts w:eastAsia="宋体" w:cs="Segoe UI"/>
                <w:lang w:eastAsia="zh-CN"/>
              </w:rPr>
              <w:t>切换机制</w:t>
            </w:r>
            <w:r>
              <w:rPr>
                <w:rFonts w:eastAsia="宋体" w:cs="Segoe UI" w:hint="eastAsia"/>
                <w:lang w:eastAsia="zh-CN"/>
              </w:rPr>
              <w:t>在</w:t>
            </w:r>
            <w:r>
              <w:rPr>
                <w:rFonts w:eastAsia="宋体" w:cs="Segoe UI" w:hint="eastAsia"/>
                <w:lang w:eastAsia="zh-CN"/>
              </w:rPr>
              <w:t>0</w:t>
            </w:r>
            <w:r>
              <w:rPr>
                <w:rFonts w:eastAsia="宋体" w:cs="Segoe UI" w:hint="eastAsia"/>
                <w:lang w:eastAsia="zh-CN"/>
              </w:rPr>
              <w:t>代码</w:t>
            </w:r>
            <w:r>
              <w:rPr>
                <w:rFonts w:eastAsia="宋体" w:cs="Segoe UI"/>
                <w:lang w:eastAsia="zh-CN"/>
              </w:rPr>
              <w:t>改动</w:t>
            </w:r>
            <w:proofErr w:type="gramStart"/>
            <w:r>
              <w:rPr>
                <w:rFonts w:eastAsia="宋体" w:cs="Segoe UI"/>
                <w:lang w:eastAsia="zh-CN"/>
              </w:rPr>
              <w:t>情况下</w:t>
            </w:r>
            <w:r>
              <w:rPr>
                <w:rFonts w:eastAsia="宋体" w:cs="Segoe UI" w:hint="eastAsia"/>
                <w:lang w:eastAsia="zh-CN"/>
              </w:rPr>
              <w:t>扔</w:t>
            </w:r>
            <w:r>
              <w:rPr>
                <w:rFonts w:eastAsia="宋体" w:cs="Segoe UI"/>
                <w:lang w:eastAsia="zh-CN"/>
              </w:rPr>
              <w:t>支持</w:t>
            </w:r>
            <w:proofErr w:type="gramEnd"/>
            <w:r>
              <w:rPr>
                <w:rFonts w:eastAsia="宋体" w:cs="Segoe UI" w:hint="eastAsia"/>
                <w:lang w:eastAsia="zh-CN"/>
              </w:rPr>
              <w:t>。</w:t>
            </w:r>
          </w:p>
        </w:tc>
        <w:tc>
          <w:tcPr>
            <w:tcW w:w="20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7FD17" w14:textId="65DAE157" w:rsidR="00FE0160" w:rsidRPr="008B57AD" w:rsidRDefault="00A51D33" w:rsidP="00FE0160">
            <w:pPr>
              <w:spacing w:before="0" w:after="0" w:line="240" w:lineRule="auto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中</w:t>
            </w:r>
          </w:p>
        </w:tc>
      </w:tr>
      <w:tr w:rsidR="00FE0160" w:rsidRPr="00193D6B" w14:paraId="34CF42AC" w14:textId="77777777" w:rsidTr="00FE0160">
        <w:trPr>
          <w:jc w:val="center"/>
        </w:trPr>
        <w:tc>
          <w:tcPr>
            <w:tcW w:w="23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C70A2D" w14:textId="77777777" w:rsidR="00FE0160" w:rsidRDefault="00FE0160" w:rsidP="00FE0160">
            <w:pPr>
              <w:spacing w:before="0" w:after="0" w:line="240" w:lineRule="auto"/>
              <w:rPr>
                <w:rFonts w:ascii="Calibri" w:eastAsia="宋体" w:hAnsi="Calibri" w:cs="Times New Roman"/>
                <w:color w:val="000000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lang w:eastAsia="zh-CN"/>
              </w:rPr>
              <w:t>系统健康</w:t>
            </w:r>
            <w:r>
              <w:rPr>
                <w:rFonts w:ascii="Calibri" w:eastAsia="宋体" w:hAnsi="Calibri" w:cs="Times New Roman"/>
                <w:color w:val="000000"/>
                <w:lang w:eastAsia="zh-CN"/>
              </w:rPr>
              <w:t>指标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E3A1D" w14:textId="77777777" w:rsidR="00FE0160" w:rsidRPr="00193D6B" w:rsidRDefault="00FE0160" w:rsidP="00FE0160">
            <w:pPr>
              <w:spacing w:before="0" w:after="0" w:line="240" w:lineRule="auto"/>
              <w:rPr>
                <w:rFonts w:eastAsia="宋体" w:cs="Segoe UI"/>
                <w:lang w:eastAsia="zh-CN"/>
              </w:rPr>
            </w:pPr>
            <w:r>
              <w:rPr>
                <w:rFonts w:eastAsia="宋体" w:cs="Segoe UI" w:hint="eastAsia"/>
                <w:lang w:eastAsia="zh-CN"/>
              </w:rPr>
              <w:t>管理员</w:t>
            </w:r>
            <w:r>
              <w:rPr>
                <w:rFonts w:eastAsia="宋体" w:cs="Segoe UI"/>
                <w:lang w:eastAsia="zh-CN"/>
              </w:rPr>
              <w:t>监控界面，</w:t>
            </w:r>
            <w:r>
              <w:rPr>
                <w:rFonts w:eastAsia="宋体" w:cs="Segoe UI" w:hint="eastAsia"/>
                <w:lang w:eastAsia="zh-CN"/>
              </w:rPr>
              <w:t>显示应用</w:t>
            </w:r>
            <w:r>
              <w:rPr>
                <w:rFonts w:eastAsia="宋体" w:cs="Segoe UI"/>
                <w:lang w:eastAsia="zh-CN"/>
              </w:rPr>
              <w:t>系统性能</w:t>
            </w:r>
            <w:r>
              <w:rPr>
                <w:rFonts w:eastAsia="宋体" w:cs="Segoe UI" w:hint="eastAsia"/>
                <w:lang w:eastAsia="zh-CN"/>
              </w:rPr>
              <w:t>指数</w:t>
            </w:r>
            <w:r>
              <w:rPr>
                <w:rFonts w:eastAsia="宋体" w:cs="Segoe UI"/>
                <w:lang w:eastAsia="zh-CN"/>
              </w:rPr>
              <w:t>等</w:t>
            </w:r>
          </w:p>
        </w:tc>
        <w:tc>
          <w:tcPr>
            <w:tcW w:w="20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353D" w14:textId="1903B8E0" w:rsidR="00FE0160" w:rsidRPr="00193D6B" w:rsidRDefault="00A51D33" w:rsidP="00FE0160">
            <w:pPr>
              <w:spacing w:before="0" w:after="0" w:line="240" w:lineRule="auto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中</w:t>
            </w:r>
          </w:p>
        </w:tc>
      </w:tr>
    </w:tbl>
    <w:p w14:paraId="13A83AB4" w14:textId="77777777" w:rsidR="00FE0160" w:rsidRDefault="00FE0160" w:rsidP="00FE0160">
      <w:pPr>
        <w:rPr>
          <w:rFonts w:eastAsiaTheme="minorEastAsia"/>
          <w:lang w:eastAsia="zh-CN"/>
        </w:rPr>
      </w:pPr>
    </w:p>
    <w:p w14:paraId="6A97ECB7" w14:textId="61610E75" w:rsidR="00FE0160" w:rsidRDefault="00FE0160" w:rsidP="00FE0160">
      <w:pPr>
        <w:pStyle w:val="NumHeading2"/>
        <w:rPr>
          <w:color w:val="auto"/>
          <w:lang w:eastAsia="zh-CN"/>
        </w:rPr>
      </w:pPr>
      <w:r w:rsidRPr="00FE0160">
        <w:rPr>
          <w:rFonts w:hint="eastAsia"/>
          <w:color w:val="auto"/>
          <w:lang w:eastAsia="zh-CN"/>
        </w:rPr>
        <w:t>互操作性</w:t>
      </w:r>
    </w:p>
    <w:tbl>
      <w:tblPr>
        <w:tblW w:w="8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3897"/>
        <w:gridCol w:w="2057"/>
      </w:tblGrid>
      <w:tr w:rsidR="00FE0160" w:rsidRPr="00193D6B" w14:paraId="2BDDED5A" w14:textId="77777777" w:rsidTr="002B6A74">
        <w:trPr>
          <w:trHeight w:val="455"/>
          <w:jc w:val="center"/>
        </w:trPr>
        <w:tc>
          <w:tcPr>
            <w:tcW w:w="23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5439E" w14:textId="77777777" w:rsidR="00FE0160" w:rsidRPr="00FE0160" w:rsidRDefault="00FE0160" w:rsidP="00FE0160">
            <w:pPr>
              <w:spacing w:before="0" w:after="0" w:line="24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E0160"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指标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FE401" w14:textId="77777777" w:rsidR="00FE0160" w:rsidRPr="00FE0160" w:rsidRDefault="00FE0160" w:rsidP="00FE0160">
            <w:pPr>
              <w:spacing w:before="0" w:after="0" w:line="240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E0160"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需求</w:t>
            </w:r>
          </w:p>
        </w:tc>
        <w:tc>
          <w:tcPr>
            <w:tcW w:w="20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AF1DF" w14:textId="77777777" w:rsidR="00FE0160" w:rsidRPr="00FE0160" w:rsidRDefault="00FE0160" w:rsidP="00FE0160">
            <w:pPr>
              <w:spacing w:before="0" w:after="0" w:line="240" w:lineRule="auto"/>
              <w:ind w:right="756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FE0160"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eastAsia="zh-CN"/>
              </w:rPr>
              <w:t>优先级</w:t>
            </w:r>
          </w:p>
        </w:tc>
      </w:tr>
      <w:tr w:rsidR="00FE0160" w:rsidRPr="00193D6B" w14:paraId="106AA0E2" w14:textId="77777777" w:rsidTr="002B6A74">
        <w:trPr>
          <w:trHeight w:val="405"/>
          <w:jc w:val="center"/>
        </w:trPr>
        <w:tc>
          <w:tcPr>
            <w:tcW w:w="23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89D0A6" w14:textId="77777777" w:rsidR="00FE0160" w:rsidRPr="00193D6B" w:rsidRDefault="00FE0160" w:rsidP="00FE0160">
            <w:pPr>
              <w:spacing w:before="0" w:after="0" w:line="240" w:lineRule="auto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lang w:eastAsia="zh-CN"/>
              </w:rPr>
              <w:t>接口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7334" w14:textId="77777777" w:rsidR="00FE0160" w:rsidRPr="00193D6B" w:rsidRDefault="00FE0160" w:rsidP="00FE0160">
            <w:pPr>
              <w:spacing w:before="0" w:after="0" w:line="240" w:lineRule="auto"/>
              <w:rPr>
                <w:rFonts w:eastAsia="宋体" w:cs="Segoe UI"/>
                <w:lang w:eastAsia="zh-CN"/>
              </w:rPr>
            </w:pPr>
            <w:r>
              <w:rPr>
                <w:rFonts w:eastAsia="宋体" w:cs="Segoe UI" w:hint="eastAsia"/>
                <w:lang w:eastAsia="zh-CN"/>
              </w:rPr>
              <w:t>符合</w:t>
            </w:r>
            <w:r>
              <w:rPr>
                <w:rFonts w:eastAsia="宋体" w:cs="Segoe UI" w:hint="eastAsia"/>
                <w:lang w:eastAsia="zh-CN"/>
              </w:rPr>
              <w:t>restful</w:t>
            </w:r>
            <w:r>
              <w:rPr>
                <w:rFonts w:eastAsia="宋体" w:cs="Segoe UI" w:hint="eastAsia"/>
                <w:lang w:eastAsia="zh-CN"/>
              </w:rPr>
              <w:t>规范</w:t>
            </w:r>
          </w:p>
        </w:tc>
        <w:tc>
          <w:tcPr>
            <w:tcW w:w="20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E7851" w14:textId="77777777" w:rsidR="00FE0160" w:rsidRPr="00193D6B" w:rsidRDefault="00FE0160" w:rsidP="00FE0160">
            <w:pPr>
              <w:spacing w:before="0" w:after="0" w:line="240" w:lineRule="auto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中</w:t>
            </w:r>
          </w:p>
        </w:tc>
      </w:tr>
      <w:tr w:rsidR="00FE0160" w:rsidRPr="00193D6B" w14:paraId="63C89774" w14:textId="77777777" w:rsidTr="002B6A74">
        <w:trPr>
          <w:trHeight w:val="411"/>
          <w:jc w:val="center"/>
        </w:trPr>
        <w:tc>
          <w:tcPr>
            <w:tcW w:w="23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151051" w14:textId="77777777" w:rsidR="00FE0160" w:rsidRPr="00193D6B" w:rsidRDefault="00FE0160" w:rsidP="00FE0160">
            <w:pPr>
              <w:spacing w:before="0" w:after="0" w:line="240" w:lineRule="auto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lang w:eastAsia="zh-CN"/>
              </w:rPr>
              <w:t>标准</w:t>
            </w:r>
          </w:p>
        </w:tc>
        <w:tc>
          <w:tcPr>
            <w:tcW w:w="38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D55C" w14:textId="77777777" w:rsidR="00FE0160" w:rsidRPr="00193D6B" w:rsidRDefault="00FE0160" w:rsidP="00FE0160">
            <w:pPr>
              <w:spacing w:before="0" w:after="0" w:line="240" w:lineRule="auto"/>
              <w:rPr>
                <w:rFonts w:eastAsia="宋体" w:cs="Segoe UI"/>
                <w:lang w:eastAsia="zh-CN"/>
              </w:rPr>
            </w:pPr>
            <w:r>
              <w:rPr>
                <w:rFonts w:eastAsia="宋体" w:cs="Segoe UI" w:hint="eastAsia"/>
                <w:lang w:eastAsia="zh-CN"/>
              </w:rPr>
              <w:t>http</w:t>
            </w:r>
            <w:r>
              <w:rPr>
                <w:rFonts w:eastAsia="宋体" w:cs="Segoe UI"/>
                <w:lang w:eastAsia="zh-CN"/>
              </w:rPr>
              <w:t>1.1</w:t>
            </w:r>
          </w:p>
        </w:tc>
        <w:tc>
          <w:tcPr>
            <w:tcW w:w="20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8ED69" w14:textId="77777777" w:rsidR="00FE0160" w:rsidRPr="00193D6B" w:rsidRDefault="00FE0160" w:rsidP="00FE0160">
            <w:pPr>
              <w:spacing w:before="0" w:after="0" w:line="240" w:lineRule="auto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中</w:t>
            </w:r>
          </w:p>
        </w:tc>
      </w:tr>
    </w:tbl>
    <w:p w14:paraId="5EC3180C" w14:textId="77777777" w:rsidR="00FE0160" w:rsidRDefault="00FE0160" w:rsidP="00FE0160">
      <w:pPr>
        <w:rPr>
          <w:rFonts w:eastAsiaTheme="minorEastAsia"/>
          <w:lang w:eastAsia="zh-CN"/>
        </w:rPr>
      </w:pPr>
    </w:p>
    <w:p w14:paraId="0DEF6575" w14:textId="1C125B86" w:rsidR="00A51D33" w:rsidRDefault="00A51D33" w:rsidP="00A51D33">
      <w:pPr>
        <w:pStyle w:val="NumHeading2"/>
        <w:rPr>
          <w:color w:val="auto"/>
          <w:lang w:eastAsia="zh-CN"/>
        </w:rPr>
      </w:pPr>
      <w:r w:rsidRPr="00A51D33">
        <w:rPr>
          <w:rFonts w:hint="eastAsia"/>
          <w:color w:val="auto"/>
          <w:lang w:eastAsia="zh-CN"/>
        </w:rPr>
        <w:lastRenderedPageBreak/>
        <w:t>备份</w:t>
      </w:r>
      <w:r w:rsidRPr="00A51D33">
        <w:rPr>
          <w:color w:val="auto"/>
          <w:lang w:eastAsia="zh-CN"/>
        </w:rPr>
        <w:t>与恢复</w:t>
      </w:r>
    </w:p>
    <w:p w14:paraId="5A1EAF55" w14:textId="0EA91E41" w:rsidR="00873692" w:rsidRPr="00873692" w:rsidRDefault="002207B3" w:rsidP="0091151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</w:t>
      </w:r>
      <w:r>
        <w:rPr>
          <w:rFonts w:eastAsiaTheme="minorEastAsia"/>
          <w:lang w:eastAsia="zh-CN"/>
        </w:rPr>
        <w:t>每次进行系统升级或者</w:t>
      </w:r>
      <w:r>
        <w:rPr>
          <w:rFonts w:eastAsiaTheme="minorEastAsia" w:hint="eastAsia"/>
          <w:lang w:eastAsia="zh-CN"/>
        </w:rPr>
        <w:t>bug</w:t>
      </w:r>
      <w:r>
        <w:rPr>
          <w:rFonts w:eastAsiaTheme="minorEastAsia" w:hint="eastAsia"/>
          <w:lang w:eastAsia="zh-CN"/>
        </w:rPr>
        <w:t>修复</w:t>
      </w:r>
      <w:r>
        <w:rPr>
          <w:rFonts w:eastAsiaTheme="minorEastAsia"/>
          <w:lang w:eastAsia="zh-CN"/>
        </w:rPr>
        <w:t>时，</w:t>
      </w:r>
      <w:r w:rsidR="006C006F">
        <w:rPr>
          <w:rFonts w:eastAsiaTheme="minorEastAsia" w:hint="eastAsia"/>
          <w:lang w:eastAsia="zh-CN"/>
        </w:rPr>
        <w:t>导出</w:t>
      </w:r>
      <w:r w:rsidR="006C006F">
        <w:rPr>
          <w:rFonts w:eastAsiaTheme="minorEastAsia"/>
          <w:lang w:eastAsia="zh-CN"/>
        </w:rPr>
        <w:t>数据库数据以及对上次</w:t>
      </w:r>
      <w:r w:rsidR="006C006F">
        <w:rPr>
          <w:rFonts w:eastAsiaTheme="minorEastAsia" w:hint="eastAsia"/>
          <w:lang w:eastAsia="zh-CN"/>
        </w:rPr>
        <w:t>部署</w:t>
      </w:r>
      <w:r w:rsidR="006C006F">
        <w:rPr>
          <w:rFonts w:eastAsiaTheme="minorEastAsia"/>
          <w:lang w:eastAsia="zh-CN"/>
        </w:rPr>
        <w:t>的</w:t>
      </w:r>
      <w:r w:rsidR="006C006F">
        <w:rPr>
          <w:rFonts w:eastAsiaTheme="minorEastAsia"/>
          <w:lang w:eastAsia="zh-CN"/>
        </w:rPr>
        <w:t>jar</w:t>
      </w:r>
      <w:r w:rsidR="006C006F">
        <w:rPr>
          <w:rFonts w:eastAsiaTheme="minorEastAsia"/>
          <w:lang w:eastAsia="zh-CN"/>
        </w:rPr>
        <w:t>包备份</w:t>
      </w:r>
      <w:r w:rsidR="006C006F">
        <w:rPr>
          <w:rFonts w:eastAsiaTheme="minorEastAsia" w:hint="eastAsia"/>
          <w:lang w:eastAsia="zh-CN"/>
        </w:rPr>
        <w:t>。</w:t>
      </w:r>
      <w:r w:rsidR="006C006F">
        <w:rPr>
          <w:rFonts w:eastAsiaTheme="minorEastAsia"/>
          <w:lang w:eastAsia="zh-CN"/>
        </w:rPr>
        <w:t>新系统</w:t>
      </w:r>
      <w:r w:rsidR="006C006F">
        <w:rPr>
          <w:rFonts w:eastAsiaTheme="minorEastAsia" w:hint="eastAsia"/>
          <w:lang w:eastAsia="zh-CN"/>
        </w:rPr>
        <w:t>部署</w:t>
      </w:r>
      <w:r w:rsidR="006C006F">
        <w:rPr>
          <w:rFonts w:eastAsiaTheme="minorEastAsia"/>
          <w:lang w:eastAsia="zh-CN"/>
        </w:rPr>
        <w:t>后，</w:t>
      </w:r>
      <w:r w:rsidR="006C006F">
        <w:rPr>
          <w:rFonts w:eastAsiaTheme="minorEastAsia" w:hint="eastAsia"/>
          <w:lang w:eastAsia="zh-CN"/>
        </w:rPr>
        <w:t>测试</w:t>
      </w:r>
      <w:r w:rsidR="006C006F">
        <w:rPr>
          <w:rFonts w:eastAsiaTheme="minorEastAsia"/>
          <w:lang w:eastAsia="zh-CN"/>
        </w:rPr>
        <w:t>后若出现较严重问题，则应立即使用之间的版本</w:t>
      </w:r>
      <w:r w:rsidR="00C80FC6">
        <w:rPr>
          <w:rFonts w:eastAsiaTheme="minorEastAsia" w:hint="eastAsia"/>
          <w:lang w:eastAsia="zh-CN"/>
        </w:rPr>
        <w:t>重启</w:t>
      </w:r>
      <w:r w:rsidR="00C80FC6">
        <w:rPr>
          <w:rFonts w:eastAsiaTheme="minorEastAsia"/>
          <w:lang w:eastAsia="zh-CN"/>
        </w:rPr>
        <w:t>系统，</w:t>
      </w:r>
      <w:r w:rsidR="00C80FC6">
        <w:rPr>
          <w:rFonts w:eastAsiaTheme="minorEastAsia" w:hint="eastAsia"/>
          <w:lang w:eastAsia="zh-CN"/>
        </w:rPr>
        <w:t>保证</w:t>
      </w:r>
      <w:r w:rsidR="00C80FC6">
        <w:rPr>
          <w:rFonts w:eastAsiaTheme="minorEastAsia"/>
          <w:lang w:eastAsia="zh-CN"/>
        </w:rPr>
        <w:t>系统可以正常运行</w:t>
      </w:r>
      <w:r w:rsidR="00873692">
        <w:rPr>
          <w:rFonts w:eastAsiaTheme="minorEastAsia" w:hint="eastAsia"/>
          <w:lang w:eastAsia="zh-CN"/>
        </w:rPr>
        <w:t>。</w:t>
      </w:r>
    </w:p>
    <w:sectPr w:rsidR="00873692" w:rsidRPr="00873692" w:rsidSect="008D0F3B">
      <w:footerReference w:type="default" r:id="rId12"/>
      <w:pgSz w:w="12240" w:h="15840" w:code="9"/>
      <w:pgMar w:top="1440" w:right="1440" w:bottom="1440" w:left="1440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76B86" w14:textId="77777777" w:rsidR="00CF5A99" w:rsidRDefault="00CF5A99" w:rsidP="004F2AAE">
      <w:pPr>
        <w:ind w:firstLine="400"/>
      </w:pPr>
      <w:r>
        <w:separator/>
      </w:r>
    </w:p>
    <w:p w14:paraId="2144D457" w14:textId="77777777" w:rsidR="00CF5A99" w:rsidRDefault="00CF5A99" w:rsidP="004F2AAE">
      <w:pPr>
        <w:ind w:firstLine="400"/>
      </w:pPr>
    </w:p>
  </w:endnote>
  <w:endnote w:type="continuationSeparator" w:id="0">
    <w:p w14:paraId="62D7BF59" w14:textId="77777777" w:rsidR="00CF5A99" w:rsidRDefault="00CF5A99" w:rsidP="004F2AAE">
      <w:pPr>
        <w:ind w:firstLine="400"/>
      </w:pPr>
      <w:r>
        <w:continuationSeparator/>
      </w:r>
    </w:p>
    <w:p w14:paraId="09D4A9A7" w14:textId="77777777" w:rsidR="00CF5A99" w:rsidRDefault="00CF5A99" w:rsidP="004F2AAE">
      <w:pPr>
        <w:ind w:firstLine="4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A273D" w14:textId="32A6ED12" w:rsidR="004C3498" w:rsidRPr="004E109E" w:rsidRDefault="004C3498" w:rsidP="004F2AAE">
    <w:pPr>
      <w:pStyle w:val="a5"/>
      <w:pBdr>
        <w:top w:val="single" w:sz="4" w:space="1" w:color="auto"/>
      </w:pBdr>
      <w:ind w:firstLine="360"/>
      <w:jc w:val="center"/>
      <w:rPr>
        <w:rFonts w:ascii="Arial" w:eastAsia="宋体" w:hAnsi="Arial" w:cs="Arial"/>
        <w:sz w:val="18"/>
        <w:szCs w:val="18"/>
        <w:lang w:eastAsia="zh-CN"/>
      </w:rPr>
    </w:pPr>
    <w:r w:rsidRPr="004E109E">
      <w:rPr>
        <w:rFonts w:ascii="Arial" w:hAnsi="Arial" w:cs="Arial"/>
        <w:sz w:val="18"/>
        <w:szCs w:val="18"/>
      </w:rPr>
      <w:fldChar w:fldCharType="begin"/>
    </w:r>
    <w:r w:rsidRPr="004E109E">
      <w:rPr>
        <w:rFonts w:ascii="Arial" w:hAnsi="Arial" w:cs="Arial"/>
        <w:sz w:val="18"/>
        <w:szCs w:val="18"/>
      </w:rPr>
      <w:instrText xml:space="preserve"> PAGE  \* Arabic  \* MERGEFORMAT </w:instrText>
    </w:r>
    <w:r w:rsidRPr="004E109E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1</w:t>
    </w:r>
    <w:r w:rsidRPr="004E109E">
      <w:rPr>
        <w:rFonts w:ascii="Arial" w:hAnsi="Arial" w:cs="Arial"/>
        <w:sz w:val="18"/>
        <w:szCs w:val="18"/>
      </w:rPr>
      <w:fldChar w:fldCharType="end"/>
    </w:r>
    <w:r w:rsidRPr="004E109E">
      <w:rPr>
        <w:rFonts w:ascii="Arial" w:eastAsia="宋体" w:hAnsi="Arial" w:cs="Arial"/>
        <w:sz w:val="18"/>
        <w:szCs w:val="18"/>
        <w:lang w:eastAsia="zh-CN"/>
      </w:rPr>
      <w:t>/</w:t>
    </w:r>
    <w:r w:rsidRPr="004E109E">
      <w:rPr>
        <w:rFonts w:ascii="Arial" w:hAnsi="Arial" w:cs="Arial"/>
        <w:sz w:val="18"/>
        <w:szCs w:val="18"/>
      </w:rPr>
      <w:fldChar w:fldCharType="begin"/>
    </w:r>
    <w:r w:rsidRPr="004E109E">
      <w:rPr>
        <w:rFonts w:ascii="Arial" w:hAnsi="Arial" w:cs="Arial"/>
        <w:sz w:val="18"/>
        <w:szCs w:val="18"/>
      </w:rPr>
      <w:instrText xml:space="preserve"> NUMPAGES  </w:instrText>
    </w:r>
    <w:r w:rsidRPr="004E109E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18</w:t>
    </w:r>
    <w:r w:rsidRPr="004E109E">
      <w:rPr>
        <w:rFonts w:ascii="Arial" w:hAnsi="Arial" w:cs="Arial"/>
        <w:sz w:val="18"/>
        <w:szCs w:val="18"/>
      </w:rPr>
      <w:fldChar w:fldCharType="end"/>
    </w:r>
  </w:p>
  <w:tbl>
    <w:tblPr>
      <w:tblW w:w="9288" w:type="dxa"/>
      <w:tblLayout w:type="fixed"/>
      <w:tblLook w:val="01E0" w:firstRow="1" w:lastRow="1" w:firstColumn="1" w:lastColumn="1" w:noHBand="0" w:noVBand="0"/>
    </w:tblPr>
    <w:tblGrid>
      <w:gridCol w:w="2088"/>
      <w:gridCol w:w="7200"/>
    </w:tblGrid>
    <w:tr w:rsidR="004C3498" w:rsidRPr="006065A6" w14:paraId="2A3A2740" w14:textId="77777777">
      <w:tc>
        <w:tcPr>
          <w:tcW w:w="2088" w:type="dxa"/>
        </w:tcPr>
        <w:p w14:paraId="2A3A273E" w14:textId="77777777" w:rsidR="004C3498" w:rsidRPr="00143764" w:rsidRDefault="004C3498" w:rsidP="004F2AAE">
          <w:pPr>
            <w:pStyle w:val="a5"/>
            <w:ind w:left="-180" w:firstLine="320"/>
            <w:rPr>
              <w:rFonts w:cs="Arial Narrow"/>
              <w:lang w:val="en-US"/>
            </w:rPr>
          </w:pPr>
        </w:p>
      </w:tc>
      <w:tc>
        <w:tcPr>
          <w:tcW w:w="7200" w:type="dxa"/>
        </w:tcPr>
        <w:p w14:paraId="2A3A273F" w14:textId="77777777" w:rsidR="004C3498" w:rsidRPr="00143764" w:rsidRDefault="004C3498" w:rsidP="004F2AAE">
          <w:pPr>
            <w:pStyle w:val="FooterSmall"/>
            <w:ind w:firstLine="240"/>
            <w:rPr>
              <w:rFonts w:cs="Arial Narrow"/>
              <w:lang w:val="en-US"/>
            </w:rPr>
          </w:pPr>
        </w:p>
      </w:tc>
    </w:tr>
  </w:tbl>
  <w:p w14:paraId="2A3A2741" w14:textId="77777777" w:rsidR="004C3498" w:rsidRPr="006065A6" w:rsidRDefault="004C3498" w:rsidP="004F2AAE">
    <w:pPr>
      <w:pStyle w:val="FooterSmall"/>
      <w:ind w:firstLine="240"/>
    </w:pPr>
  </w:p>
  <w:p w14:paraId="2A3A2742" w14:textId="77777777" w:rsidR="004C3498" w:rsidRDefault="004C3498" w:rsidP="004F2AAE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B44C7" w14:textId="77777777" w:rsidR="00CF5A99" w:rsidRDefault="00CF5A99" w:rsidP="004F2AAE">
      <w:pPr>
        <w:ind w:firstLine="400"/>
      </w:pPr>
      <w:r>
        <w:separator/>
      </w:r>
    </w:p>
    <w:p w14:paraId="46FA8226" w14:textId="77777777" w:rsidR="00CF5A99" w:rsidRDefault="00CF5A99" w:rsidP="004F2AAE">
      <w:pPr>
        <w:ind w:firstLine="400"/>
      </w:pPr>
    </w:p>
  </w:footnote>
  <w:footnote w:type="continuationSeparator" w:id="0">
    <w:p w14:paraId="5DA3CBCD" w14:textId="77777777" w:rsidR="00CF5A99" w:rsidRDefault="00CF5A99" w:rsidP="004F2AAE">
      <w:pPr>
        <w:ind w:firstLine="400"/>
      </w:pPr>
      <w:r>
        <w:continuationSeparator/>
      </w:r>
    </w:p>
    <w:p w14:paraId="6FCE5235" w14:textId="77777777" w:rsidR="00CF5A99" w:rsidRDefault="00CF5A99" w:rsidP="004F2AAE">
      <w:pPr>
        <w:ind w:firstLine="40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7FEC"/>
    <w:multiLevelType w:val="multilevel"/>
    <w:tmpl w:val="A712EDC8"/>
    <w:lvl w:ilvl="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>
      <w:start w:val="2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03E0516"/>
    <w:multiLevelType w:val="multilevel"/>
    <w:tmpl w:val="31ECA83A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1432"/>
        </w:tabs>
        <w:ind w:left="1134" w:hanging="850"/>
      </w:pPr>
      <w:rPr>
        <w:rFonts w:ascii="Arial Black" w:hAnsi="Arial Black" w:hint="default"/>
        <w:b w:val="0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1432"/>
        </w:tabs>
        <w:ind w:left="1134" w:hanging="850"/>
      </w:pPr>
      <w:rPr>
        <w:rFonts w:ascii="Arial" w:hAnsi="Arial" w:cs="Arial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432"/>
        </w:tabs>
        <w:ind w:left="1134" w:hanging="850"/>
      </w:pPr>
      <w:rPr>
        <w:rFonts w:ascii="Arial" w:hAnsi="Arial" w:cs="Arial" w:hint="default"/>
        <w:lang w:val="en-US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3133"/>
        </w:tabs>
        <w:ind w:left="2835" w:hanging="85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32"/>
        </w:tabs>
        <w:ind w:left="1134" w:hanging="850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1432"/>
        </w:tabs>
        <w:ind w:left="1134" w:hanging="85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32"/>
        </w:tabs>
        <w:ind w:left="1134" w:hanging="85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1432"/>
        </w:tabs>
        <w:ind w:left="1134" w:hanging="850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32"/>
        </w:tabs>
        <w:ind w:left="1134" w:hanging="850"/>
      </w:pPr>
      <w:rPr>
        <w:rFonts w:hint="default"/>
      </w:rPr>
    </w:lvl>
  </w:abstractNum>
  <w:abstractNum w:abstractNumId="2" w15:restartNumberingAfterBreak="0">
    <w:nsid w:val="02080E68"/>
    <w:multiLevelType w:val="hybridMultilevel"/>
    <w:tmpl w:val="2512AE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B05EE"/>
    <w:multiLevelType w:val="hybridMultilevel"/>
    <w:tmpl w:val="5BF07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A65310"/>
    <w:multiLevelType w:val="hybridMultilevel"/>
    <w:tmpl w:val="2EB66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DD5F37"/>
    <w:multiLevelType w:val="hybridMultilevel"/>
    <w:tmpl w:val="F45275B6"/>
    <w:lvl w:ilvl="0" w:tplc="B270120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665101"/>
    <w:multiLevelType w:val="hybridMultilevel"/>
    <w:tmpl w:val="B060F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3230E2"/>
    <w:multiLevelType w:val="multilevel"/>
    <w:tmpl w:val="0409001D"/>
    <w:styleLink w:val="1"/>
    <w:lvl w:ilvl="0">
      <w:start w:val="1"/>
      <w:numFmt w:val="lowerLetter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5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0C205D03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333E48"/>
    <w:multiLevelType w:val="hybridMultilevel"/>
    <w:tmpl w:val="AABC5914"/>
    <w:lvl w:ilvl="0" w:tplc="D56C15F8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710BB3"/>
    <w:multiLevelType w:val="hybridMultilevel"/>
    <w:tmpl w:val="B0DA3DE6"/>
    <w:lvl w:ilvl="0" w:tplc="0AFE0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6639CB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516B5C"/>
    <w:multiLevelType w:val="hybridMultilevel"/>
    <w:tmpl w:val="F45275B6"/>
    <w:lvl w:ilvl="0" w:tplc="B270120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E9B0710"/>
    <w:multiLevelType w:val="hybridMultilevel"/>
    <w:tmpl w:val="B0DA3DE6"/>
    <w:lvl w:ilvl="0" w:tplc="0AFE0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C0681B"/>
    <w:multiLevelType w:val="hybridMultilevel"/>
    <w:tmpl w:val="2512AE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7605E1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3DF7C62"/>
    <w:multiLevelType w:val="hybridMultilevel"/>
    <w:tmpl w:val="2EB66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63E097D"/>
    <w:multiLevelType w:val="hybridMultilevel"/>
    <w:tmpl w:val="5BF07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69162F1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71D64B0"/>
    <w:multiLevelType w:val="hybridMultilevel"/>
    <w:tmpl w:val="F45275B6"/>
    <w:lvl w:ilvl="0" w:tplc="B270120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9796696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FE494D"/>
    <w:multiLevelType w:val="hybridMultilevel"/>
    <w:tmpl w:val="0166F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1F0475"/>
    <w:multiLevelType w:val="hybridMultilevel"/>
    <w:tmpl w:val="3FF8660E"/>
    <w:lvl w:ilvl="0" w:tplc="39340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F105694"/>
    <w:multiLevelType w:val="hybridMultilevel"/>
    <w:tmpl w:val="0166F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FA23888"/>
    <w:multiLevelType w:val="multilevel"/>
    <w:tmpl w:val="A712EDC8"/>
    <w:lvl w:ilvl="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>
      <w:start w:val="2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20785238"/>
    <w:multiLevelType w:val="hybridMultilevel"/>
    <w:tmpl w:val="DB76E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1CE0FB5"/>
    <w:multiLevelType w:val="hybridMultilevel"/>
    <w:tmpl w:val="98D0E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28D3882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2B11119"/>
    <w:multiLevelType w:val="hybridMultilevel"/>
    <w:tmpl w:val="54F00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241A29C5"/>
    <w:multiLevelType w:val="hybridMultilevel"/>
    <w:tmpl w:val="B0DA3DE6"/>
    <w:lvl w:ilvl="0" w:tplc="0AFE0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5B54B24"/>
    <w:multiLevelType w:val="multilevel"/>
    <w:tmpl w:val="A98E3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289760E6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A66464D"/>
    <w:multiLevelType w:val="hybridMultilevel"/>
    <w:tmpl w:val="5BF07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44B6A27"/>
    <w:multiLevelType w:val="hybridMultilevel"/>
    <w:tmpl w:val="0166F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867736A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9D30521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DD67314"/>
    <w:multiLevelType w:val="hybridMultilevel"/>
    <w:tmpl w:val="0166F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E2D1633"/>
    <w:multiLevelType w:val="hybridMultilevel"/>
    <w:tmpl w:val="2EB66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03A3244"/>
    <w:multiLevelType w:val="hybridMultilevel"/>
    <w:tmpl w:val="5BF07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0CD2D2D"/>
    <w:multiLevelType w:val="hybridMultilevel"/>
    <w:tmpl w:val="B0DA3DE6"/>
    <w:lvl w:ilvl="0" w:tplc="0AFE0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 w15:restartNumberingAfterBreak="0">
    <w:nsid w:val="44D26933"/>
    <w:multiLevelType w:val="hybridMultilevel"/>
    <w:tmpl w:val="DB76E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51A480A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6EA2F89"/>
    <w:multiLevelType w:val="hybridMultilevel"/>
    <w:tmpl w:val="2EB66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7705D74"/>
    <w:multiLevelType w:val="hybridMultilevel"/>
    <w:tmpl w:val="2E387CE8"/>
    <w:lvl w:ilvl="0" w:tplc="4B0EAF12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Arial" w:eastAsia="Segoe Condensed" w:hAnsi="Arial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47" w15:restartNumberingAfterBreak="0">
    <w:nsid w:val="487F01C0"/>
    <w:multiLevelType w:val="hybridMultilevel"/>
    <w:tmpl w:val="0166F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A1008B1"/>
    <w:multiLevelType w:val="hybridMultilevel"/>
    <w:tmpl w:val="B0DA3DE6"/>
    <w:lvl w:ilvl="0" w:tplc="0AFE0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CC562CC"/>
    <w:multiLevelType w:val="multilevel"/>
    <w:tmpl w:val="A98E3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4E402FAE"/>
    <w:multiLevelType w:val="hybridMultilevel"/>
    <w:tmpl w:val="B0DA3DE6"/>
    <w:lvl w:ilvl="0" w:tplc="0AFE0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2C216DC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48D5FB4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4F05486"/>
    <w:multiLevelType w:val="hybridMultilevel"/>
    <w:tmpl w:val="B0DA3DE6"/>
    <w:lvl w:ilvl="0" w:tplc="0AFE0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6565CFD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79664A2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C2D062E"/>
    <w:multiLevelType w:val="hybridMultilevel"/>
    <w:tmpl w:val="F45275B6"/>
    <w:lvl w:ilvl="0" w:tplc="B270120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E843E77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EA53999"/>
    <w:multiLevelType w:val="hybridMultilevel"/>
    <w:tmpl w:val="98D0E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FA20F80"/>
    <w:multiLevelType w:val="hybridMultilevel"/>
    <w:tmpl w:val="DB76E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FFE5B37"/>
    <w:multiLevelType w:val="hybridMultilevel"/>
    <w:tmpl w:val="5BF07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0D17A68"/>
    <w:multiLevelType w:val="hybridMultilevel"/>
    <w:tmpl w:val="AABC5914"/>
    <w:lvl w:ilvl="0" w:tplc="D56C15F8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75B577C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7D7029F"/>
    <w:multiLevelType w:val="hybridMultilevel"/>
    <w:tmpl w:val="F4424244"/>
    <w:lvl w:ilvl="0" w:tplc="189677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9BF0855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Arial" w:eastAsia="Segoe" w:hAnsi="Arial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66" w15:restartNumberingAfterBreak="0">
    <w:nsid w:val="6A2A11CF"/>
    <w:multiLevelType w:val="hybridMultilevel"/>
    <w:tmpl w:val="73062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8" w15:restartNumberingAfterBreak="0">
    <w:nsid w:val="71C575D4"/>
    <w:multiLevelType w:val="hybridMultilevel"/>
    <w:tmpl w:val="0166F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5574D09"/>
    <w:multiLevelType w:val="hybridMultilevel"/>
    <w:tmpl w:val="2512AE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66E29B8"/>
    <w:multiLevelType w:val="hybridMultilevel"/>
    <w:tmpl w:val="0166F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71835BA"/>
    <w:multiLevelType w:val="hybridMultilevel"/>
    <w:tmpl w:val="DB76E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46"/>
  </w:num>
  <w:num w:numId="3">
    <w:abstractNumId w:val="67"/>
  </w:num>
  <w:num w:numId="4">
    <w:abstractNumId w:val="41"/>
  </w:num>
  <w:num w:numId="5">
    <w:abstractNumId w:val="65"/>
  </w:num>
  <w:num w:numId="6">
    <w:abstractNumId w:val="7"/>
  </w:num>
  <w:num w:numId="7">
    <w:abstractNumId w:val="1"/>
  </w:num>
  <w:num w:numId="8">
    <w:abstractNumId w:val="23"/>
  </w:num>
  <w:num w:numId="9">
    <w:abstractNumId w:val="4"/>
  </w:num>
  <w:num w:numId="10">
    <w:abstractNumId w:val="18"/>
  </w:num>
  <w:num w:numId="11">
    <w:abstractNumId w:val="70"/>
  </w:num>
  <w:num w:numId="12">
    <w:abstractNumId w:val="45"/>
  </w:num>
  <w:num w:numId="13">
    <w:abstractNumId w:val="36"/>
  </w:num>
  <w:num w:numId="14">
    <w:abstractNumId w:val="21"/>
  </w:num>
  <w:num w:numId="15">
    <w:abstractNumId w:val="16"/>
  </w:num>
  <w:num w:numId="16">
    <w:abstractNumId w:val="52"/>
  </w:num>
  <w:num w:numId="17">
    <w:abstractNumId w:val="47"/>
  </w:num>
  <w:num w:numId="18">
    <w:abstractNumId w:val="44"/>
  </w:num>
  <w:num w:numId="19">
    <w:abstractNumId w:val="35"/>
  </w:num>
  <w:num w:numId="20">
    <w:abstractNumId w:val="25"/>
  </w:num>
  <w:num w:numId="21">
    <w:abstractNumId w:val="40"/>
  </w:num>
  <w:num w:numId="22">
    <w:abstractNumId w:val="32"/>
  </w:num>
  <w:num w:numId="23">
    <w:abstractNumId w:val="30"/>
  </w:num>
  <w:num w:numId="24">
    <w:abstractNumId w:val="11"/>
  </w:num>
  <w:num w:numId="25">
    <w:abstractNumId w:val="27"/>
  </w:num>
  <w:num w:numId="26">
    <w:abstractNumId w:val="34"/>
  </w:num>
  <w:num w:numId="27">
    <w:abstractNumId w:val="63"/>
  </w:num>
  <w:num w:numId="28">
    <w:abstractNumId w:val="28"/>
  </w:num>
  <w:num w:numId="29">
    <w:abstractNumId w:val="33"/>
  </w:num>
  <w:num w:numId="30">
    <w:abstractNumId w:val="64"/>
  </w:num>
  <w:num w:numId="31">
    <w:abstractNumId w:val="38"/>
  </w:num>
  <w:num w:numId="32">
    <w:abstractNumId w:val="54"/>
  </w:num>
  <w:num w:numId="33">
    <w:abstractNumId w:val="37"/>
  </w:num>
  <w:num w:numId="34">
    <w:abstractNumId w:val="6"/>
  </w:num>
  <w:num w:numId="35">
    <w:abstractNumId w:val="69"/>
  </w:num>
  <w:num w:numId="36">
    <w:abstractNumId w:val="15"/>
  </w:num>
  <w:num w:numId="37">
    <w:abstractNumId w:val="13"/>
  </w:num>
  <w:num w:numId="38">
    <w:abstractNumId w:val="19"/>
  </w:num>
  <w:num w:numId="39">
    <w:abstractNumId w:val="71"/>
  </w:num>
  <w:num w:numId="40">
    <w:abstractNumId w:val="5"/>
  </w:num>
  <w:num w:numId="41">
    <w:abstractNumId w:val="2"/>
  </w:num>
  <w:num w:numId="42">
    <w:abstractNumId w:val="56"/>
  </w:num>
  <w:num w:numId="43">
    <w:abstractNumId w:val="59"/>
  </w:num>
  <w:num w:numId="44">
    <w:abstractNumId w:val="68"/>
  </w:num>
  <w:num w:numId="45">
    <w:abstractNumId w:val="55"/>
  </w:num>
  <w:num w:numId="46">
    <w:abstractNumId w:val="58"/>
  </w:num>
  <w:num w:numId="47">
    <w:abstractNumId w:val="31"/>
  </w:num>
  <w:num w:numId="48">
    <w:abstractNumId w:val="51"/>
  </w:num>
  <w:num w:numId="49">
    <w:abstractNumId w:val="26"/>
  </w:num>
  <w:num w:numId="50">
    <w:abstractNumId w:val="49"/>
  </w:num>
  <w:num w:numId="51">
    <w:abstractNumId w:val="43"/>
  </w:num>
  <w:num w:numId="52">
    <w:abstractNumId w:val="61"/>
  </w:num>
  <w:num w:numId="53">
    <w:abstractNumId w:val="0"/>
  </w:num>
  <w:num w:numId="54">
    <w:abstractNumId w:val="12"/>
  </w:num>
  <w:num w:numId="55">
    <w:abstractNumId w:val="22"/>
  </w:num>
  <w:num w:numId="56">
    <w:abstractNumId w:val="39"/>
  </w:num>
  <w:num w:numId="57">
    <w:abstractNumId w:val="20"/>
  </w:num>
  <w:num w:numId="58">
    <w:abstractNumId w:val="50"/>
  </w:num>
  <w:num w:numId="59">
    <w:abstractNumId w:val="14"/>
  </w:num>
  <w:num w:numId="60">
    <w:abstractNumId w:val="66"/>
  </w:num>
  <w:num w:numId="61">
    <w:abstractNumId w:val="60"/>
  </w:num>
  <w:num w:numId="62">
    <w:abstractNumId w:val="48"/>
  </w:num>
  <w:num w:numId="63">
    <w:abstractNumId w:val="8"/>
  </w:num>
  <w:num w:numId="64">
    <w:abstractNumId w:val="17"/>
  </w:num>
  <w:num w:numId="65">
    <w:abstractNumId w:val="10"/>
  </w:num>
  <w:num w:numId="66">
    <w:abstractNumId w:val="62"/>
  </w:num>
  <w:num w:numId="67">
    <w:abstractNumId w:val="3"/>
  </w:num>
  <w:num w:numId="68">
    <w:abstractNumId w:val="53"/>
  </w:num>
  <w:num w:numId="69">
    <w:abstractNumId w:val="42"/>
  </w:num>
  <w:num w:numId="70">
    <w:abstractNumId w:val="57"/>
  </w:num>
  <w:num w:numId="71">
    <w:abstractNumId w:val="9"/>
  </w:num>
  <w:num w:numId="72">
    <w:abstractNumId w:val="24"/>
  </w:num>
  <w:num w:numId="73">
    <w:abstractNumId w:val="1"/>
  </w:num>
  <w:num w:numId="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AU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noPunctuationKerning/>
  <w:characterSpacingControl w:val="doNotCompress"/>
  <w:hdrShapeDefaults>
    <o:shapedefaults v:ext="edit" spidmax="2049" fillcolor="none [3208]" strokecolor="none [3041]">
      <v:fill color="none [3208]"/>
      <v:stroke color="none [3041]" weight="3pt"/>
      <v:shadow on="t" type="perspective" color="none [1608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D2"/>
    <w:rsid w:val="000002F9"/>
    <w:rsid w:val="000004A7"/>
    <w:rsid w:val="0000056E"/>
    <w:rsid w:val="00000647"/>
    <w:rsid w:val="000011D8"/>
    <w:rsid w:val="0000133A"/>
    <w:rsid w:val="00001584"/>
    <w:rsid w:val="00001597"/>
    <w:rsid w:val="000018B0"/>
    <w:rsid w:val="00001C05"/>
    <w:rsid w:val="00001CA0"/>
    <w:rsid w:val="00001CC3"/>
    <w:rsid w:val="00001F51"/>
    <w:rsid w:val="000025AF"/>
    <w:rsid w:val="00002856"/>
    <w:rsid w:val="000028F3"/>
    <w:rsid w:val="00002A47"/>
    <w:rsid w:val="00002D3F"/>
    <w:rsid w:val="00002D80"/>
    <w:rsid w:val="00002E36"/>
    <w:rsid w:val="000032A3"/>
    <w:rsid w:val="0000344E"/>
    <w:rsid w:val="0000347F"/>
    <w:rsid w:val="00003841"/>
    <w:rsid w:val="00004095"/>
    <w:rsid w:val="00004265"/>
    <w:rsid w:val="0000464D"/>
    <w:rsid w:val="000046D3"/>
    <w:rsid w:val="00004BBF"/>
    <w:rsid w:val="00004F48"/>
    <w:rsid w:val="000051D5"/>
    <w:rsid w:val="000052B1"/>
    <w:rsid w:val="0000549F"/>
    <w:rsid w:val="00005E8C"/>
    <w:rsid w:val="00006102"/>
    <w:rsid w:val="000064DC"/>
    <w:rsid w:val="0000682E"/>
    <w:rsid w:val="00006947"/>
    <w:rsid w:val="00006B2C"/>
    <w:rsid w:val="00006B97"/>
    <w:rsid w:val="00006BD1"/>
    <w:rsid w:val="00006DF9"/>
    <w:rsid w:val="00007028"/>
    <w:rsid w:val="00007345"/>
    <w:rsid w:val="00007499"/>
    <w:rsid w:val="00007587"/>
    <w:rsid w:val="000075D3"/>
    <w:rsid w:val="00007C99"/>
    <w:rsid w:val="00007E4B"/>
    <w:rsid w:val="000101C9"/>
    <w:rsid w:val="000102F8"/>
    <w:rsid w:val="00010559"/>
    <w:rsid w:val="000105B7"/>
    <w:rsid w:val="000106BF"/>
    <w:rsid w:val="000107AC"/>
    <w:rsid w:val="000107C2"/>
    <w:rsid w:val="00010E90"/>
    <w:rsid w:val="00010ECC"/>
    <w:rsid w:val="00011251"/>
    <w:rsid w:val="000114BC"/>
    <w:rsid w:val="00011542"/>
    <w:rsid w:val="0001167B"/>
    <w:rsid w:val="00011699"/>
    <w:rsid w:val="00011723"/>
    <w:rsid w:val="00011B11"/>
    <w:rsid w:val="00011F5D"/>
    <w:rsid w:val="00011F74"/>
    <w:rsid w:val="00012482"/>
    <w:rsid w:val="000128E3"/>
    <w:rsid w:val="00012B33"/>
    <w:rsid w:val="00012EC2"/>
    <w:rsid w:val="0001301A"/>
    <w:rsid w:val="00013069"/>
    <w:rsid w:val="00013077"/>
    <w:rsid w:val="0001349F"/>
    <w:rsid w:val="00013781"/>
    <w:rsid w:val="000137A7"/>
    <w:rsid w:val="00013B11"/>
    <w:rsid w:val="00013CC2"/>
    <w:rsid w:val="00013F98"/>
    <w:rsid w:val="0001416F"/>
    <w:rsid w:val="000141CE"/>
    <w:rsid w:val="00014536"/>
    <w:rsid w:val="000146D7"/>
    <w:rsid w:val="0001481B"/>
    <w:rsid w:val="00014854"/>
    <w:rsid w:val="00014A44"/>
    <w:rsid w:val="000150DF"/>
    <w:rsid w:val="00015270"/>
    <w:rsid w:val="00015288"/>
    <w:rsid w:val="00015483"/>
    <w:rsid w:val="0001558B"/>
    <w:rsid w:val="000155CD"/>
    <w:rsid w:val="000158F6"/>
    <w:rsid w:val="0001598B"/>
    <w:rsid w:val="000159D0"/>
    <w:rsid w:val="000159E0"/>
    <w:rsid w:val="00015DBE"/>
    <w:rsid w:val="00015DD0"/>
    <w:rsid w:val="00015E1F"/>
    <w:rsid w:val="0001606C"/>
    <w:rsid w:val="000160AC"/>
    <w:rsid w:val="000161D4"/>
    <w:rsid w:val="00016317"/>
    <w:rsid w:val="000164B9"/>
    <w:rsid w:val="00016A48"/>
    <w:rsid w:val="00016E7C"/>
    <w:rsid w:val="00016F2E"/>
    <w:rsid w:val="00017013"/>
    <w:rsid w:val="00017041"/>
    <w:rsid w:val="00017098"/>
    <w:rsid w:val="00017311"/>
    <w:rsid w:val="0001746B"/>
    <w:rsid w:val="000179D1"/>
    <w:rsid w:val="00017F18"/>
    <w:rsid w:val="00017F6F"/>
    <w:rsid w:val="0002011B"/>
    <w:rsid w:val="0002022B"/>
    <w:rsid w:val="00020269"/>
    <w:rsid w:val="0002036D"/>
    <w:rsid w:val="0002077D"/>
    <w:rsid w:val="00020AF3"/>
    <w:rsid w:val="00020EA0"/>
    <w:rsid w:val="00021252"/>
    <w:rsid w:val="000212FE"/>
    <w:rsid w:val="00021375"/>
    <w:rsid w:val="00021390"/>
    <w:rsid w:val="00021AC4"/>
    <w:rsid w:val="00021E46"/>
    <w:rsid w:val="00022607"/>
    <w:rsid w:val="00022929"/>
    <w:rsid w:val="000229F9"/>
    <w:rsid w:val="00022D8A"/>
    <w:rsid w:val="00022E3B"/>
    <w:rsid w:val="00022EAC"/>
    <w:rsid w:val="00023404"/>
    <w:rsid w:val="0002343A"/>
    <w:rsid w:val="0002396C"/>
    <w:rsid w:val="0002397F"/>
    <w:rsid w:val="00023B23"/>
    <w:rsid w:val="00023BBC"/>
    <w:rsid w:val="00023C4D"/>
    <w:rsid w:val="00023D7F"/>
    <w:rsid w:val="000244B1"/>
    <w:rsid w:val="00024CD2"/>
    <w:rsid w:val="00024E46"/>
    <w:rsid w:val="00024F72"/>
    <w:rsid w:val="00025203"/>
    <w:rsid w:val="000252B4"/>
    <w:rsid w:val="00025663"/>
    <w:rsid w:val="000256DC"/>
    <w:rsid w:val="000257D1"/>
    <w:rsid w:val="00025881"/>
    <w:rsid w:val="00025ACF"/>
    <w:rsid w:val="00025C59"/>
    <w:rsid w:val="00025CB8"/>
    <w:rsid w:val="00026421"/>
    <w:rsid w:val="00026562"/>
    <w:rsid w:val="00026622"/>
    <w:rsid w:val="000266D4"/>
    <w:rsid w:val="000267BC"/>
    <w:rsid w:val="00026C7D"/>
    <w:rsid w:val="00026D37"/>
    <w:rsid w:val="000273A2"/>
    <w:rsid w:val="000273B8"/>
    <w:rsid w:val="0002753C"/>
    <w:rsid w:val="000275BC"/>
    <w:rsid w:val="00027B22"/>
    <w:rsid w:val="00027E08"/>
    <w:rsid w:val="0003005A"/>
    <w:rsid w:val="00030152"/>
    <w:rsid w:val="0003015D"/>
    <w:rsid w:val="00030170"/>
    <w:rsid w:val="0003073A"/>
    <w:rsid w:val="0003090D"/>
    <w:rsid w:val="00030B0E"/>
    <w:rsid w:val="00030DC5"/>
    <w:rsid w:val="00031254"/>
    <w:rsid w:val="00031AAD"/>
    <w:rsid w:val="00031F81"/>
    <w:rsid w:val="00031F83"/>
    <w:rsid w:val="0003296A"/>
    <w:rsid w:val="0003296B"/>
    <w:rsid w:val="00032A9F"/>
    <w:rsid w:val="00032D4A"/>
    <w:rsid w:val="0003319C"/>
    <w:rsid w:val="000331C1"/>
    <w:rsid w:val="00033478"/>
    <w:rsid w:val="00033B36"/>
    <w:rsid w:val="000341F4"/>
    <w:rsid w:val="0003432A"/>
    <w:rsid w:val="000345FF"/>
    <w:rsid w:val="000347F4"/>
    <w:rsid w:val="00034B88"/>
    <w:rsid w:val="00034E6C"/>
    <w:rsid w:val="00034EDC"/>
    <w:rsid w:val="000353D4"/>
    <w:rsid w:val="00035405"/>
    <w:rsid w:val="000356B1"/>
    <w:rsid w:val="0003574F"/>
    <w:rsid w:val="0003575A"/>
    <w:rsid w:val="000358E1"/>
    <w:rsid w:val="00035BDA"/>
    <w:rsid w:val="00035E90"/>
    <w:rsid w:val="00035FBE"/>
    <w:rsid w:val="00036129"/>
    <w:rsid w:val="00036372"/>
    <w:rsid w:val="00036409"/>
    <w:rsid w:val="000364F1"/>
    <w:rsid w:val="00036661"/>
    <w:rsid w:val="00036681"/>
    <w:rsid w:val="0003673A"/>
    <w:rsid w:val="00036757"/>
    <w:rsid w:val="0003694C"/>
    <w:rsid w:val="0003698F"/>
    <w:rsid w:val="000369AF"/>
    <w:rsid w:val="000371BA"/>
    <w:rsid w:val="00037430"/>
    <w:rsid w:val="00037DB2"/>
    <w:rsid w:val="00037E07"/>
    <w:rsid w:val="00037EB7"/>
    <w:rsid w:val="00040528"/>
    <w:rsid w:val="00040546"/>
    <w:rsid w:val="000405A1"/>
    <w:rsid w:val="00040664"/>
    <w:rsid w:val="000406CF"/>
    <w:rsid w:val="000409A9"/>
    <w:rsid w:val="00040E38"/>
    <w:rsid w:val="0004166B"/>
    <w:rsid w:val="0004170E"/>
    <w:rsid w:val="0004186A"/>
    <w:rsid w:val="000419D4"/>
    <w:rsid w:val="0004203F"/>
    <w:rsid w:val="000420AD"/>
    <w:rsid w:val="000421FF"/>
    <w:rsid w:val="00042754"/>
    <w:rsid w:val="00042900"/>
    <w:rsid w:val="000429AC"/>
    <w:rsid w:val="000429B4"/>
    <w:rsid w:val="00042A61"/>
    <w:rsid w:val="00042B25"/>
    <w:rsid w:val="00043546"/>
    <w:rsid w:val="00043605"/>
    <w:rsid w:val="00043630"/>
    <w:rsid w:val="000438DB"/>
    <w:rsid w:val="00043CAD"/>
    <w:rsid w:val="00043E41"/>
    <w:rsid w:val="00043FE2"/>
    <w:rsid w:val="000441B2"/>
    <w:rsid w:val="000447D4"/>
    <w:rsid w:val="000449B2"/>
    <w:rsid w:val="00044A79"/>
    <w:rsid w:val="00044FF6"/>
    <w:rsid w:val="0004534B"/>
    <w:rsid w:val="000455C0"/>
    <w:rsid w:val="0004562E"/>
    <w:rsid w:val="00045698"/>
    <w:rsid w:val="00045AD3"/>
    <w:rsid w:val="00045C4B"/>
    <w:rsid w:val="00045F2B"/>
    <w:rsid w:val="0004631E"/>
    <w:rsid w:val="000467A8"/>
    <w:rsid w:val="00046CF5"/>
    <w:rsid w:val="00046F04"/>
    <w:rsid w:val="00046F92"/>
    <w:rsid w:val="00047178"/>
    <w:rsid w:val="000472B3"/>
    <w:rsid w:val="00047346"/>
    <w:rsid w:val="0004764E"/>
    <w:rsid w:val="0004774D"/>
    <w:rsid w:val="000479AB"/>
    <w:rsid w:val="00047ABE"/>
    <w:rsid w:val="00047E01"/>
    <w:rsid w:val="00047EC8"/>
    <w:rsid w:val="000507FF"/>
    <w:rsid w:val="00050FFF"/>
    <w:rsid w:val="00051564"/>
    <w:rsid w:val="00051824"/>
    <w:rsid w:val="00051B81"/>
    <w:rsid w:val="00051CA8"/>
    <w:rsid w:val="00051E7F"/>
    <w:rsid w:val="000520C6"/>
    <w:rsid w:val="0005229D"/>
    <w:rsid w:val="0005230C"/>
    <w:rsid w:val="0005235B"/>
    <w:rsid w:val="000525E5"/>
    <w:rsid w:val="00052783"/>
    <w:rsid w:val="000527ED"/>
    <w:rsid w:val="00052EC6"/>
    <w:rsid w:val="00052FAC"/>
    <w:rsid w:val="00053224"/>
    <w:rsid w:val="0005335E"/>
    <w:rsid w:val="0005357E"/>
    <w:rsid w:val="00053AE6"/>
    <w:rsid w:val="00053F02"/>
    <w:rsid w:val="000541DF"/>
    <w:rsid w:val="000543AA"/>
    <w:rsid w:val="00054422"/>
    <w:rsid w:val="0005481B"/>
    <w:rsid w:val="000548CA"/>
    <w:rsid w:val="00054C34"/>
    <w:rsid w:val="00054CC7"/>
    <w:rsid w:val="00054D25"/>
    <w:rsid w:val="00054EEA"/>
    <w:rsid w:val="0005522E"/>
    <w:rsid w:val="0005537D"/>
    <w:rsid w:val="000555E6"/>
    <w:rsid w:val="00055A98"/>
    <w:rsid w:val="00055E90"/>
    <w:rsid w:val="000560A5"/>
    <w:rsid w:val="000560AF"/>
    <w:rsid w:val="0005662A"/>
    <w:rsid w:val="0005699D"/>
    <w:rsid w:val="000569DC"/>
    <w:rsid w:val="00056B8E"/>
    <w:rsid w:val="00057013"/>
    <w:rsid w:val="00057232"/>
    <w:rsid w:val="00057395"/>
    <w:rsid w:val="0005742F"/>
    <w:rsid w:val="000575F5"/>
    <w:rsid w:val="00057A8A"/>
    <w:rsid w:val="00057BBE"/>
    <w:rsid w:val="00057E68"/>
    <w:rsid w:val="00060171"/>
    <w:rsid w:val="0006019A"/>
    <w:rsid w:val="000605D2"/>
    <w:rsid w:val="000606C7"/>
    <w:rsid w:val="00060795"/>
    <w:rsid w:val="00060B02"/>
    <w:rsid w:val="000613EA"/>
    <w:rsid w:val="00061401"/>
    <w:rsid w:val="0006147F"/>
    <w:rsid w:val="00061572"/>
    <w:rsid w:val="000617A3"/>
    <w:rsid w:val="00061F1D"/>
    <w:rsid w:val="00062143"/>
    <w:rsid w:val="0006221A"/>
    <w:rsid w:val="000624D8"/>
    <w:rsid w:val="00062A19"/>
    <w:rsid w:val="00062EB9"/>
    <w:rsid w:val="0006319A"/>
    <w:rsid w:val="000633C4"/>
    <w:rsid w:val="000634E4"/>
    <w:rsid w:val="00063868"/>
    <w:rsid w:val="0006387E"/>
    <w:rsid w:val="00063A01"/>
    <w:rsid w:val="00063D68"/>
    <w:rsid w:val="00063FF1"/>
    <w:rsid w:val="0006442A"/>
    <w:rsid w:val="000645B8"/>
    <w:rsid w:val="00064707"/>
    <w:rsid w:val="00064730"/>
    <w:rsid w:val="000648B6"/>
    <w:rsid w:val="00064A4D"/>
    <w:rsid w:val="0006503A"/>
    <w:rsid w:val="000652C5"/>
    <w:rsid w:val="000652D7"/>
    <w:rsid w:val="00065413"/>
    <w:rsid w:val="0006541E"/>
    <w:rsid w:val="00065458"/>
    <w:rsid w:val="000654C6"/>
    <w:rsid w:val="000655D3"/>
    <w:rsid w:val="00065643"/>
    <w:rsid w:val="000656E1"/>
    <w:rsid w:val="00065B73"/>
    <w:rsid w:val="00065CE5"/>
    <w:rsid w:val="00065DDF"/>
    <w:rsid w:val="0006626E"/>
    <w:rsid w:val="000662B0"/>
    <w:rsid w:val="000664A3"/>
    <w:rsid w:val="000664EB"/>
    <w:rsid w:val="000665BB"/>
    <w:rsid w:val="0006674B"/>
    <w:rsid w:val="00066860"/>
    <w:rsid w:val="0006696B"/>
    <w:rsid w:val="00066A97"/>
    <w:rsid w:val="00066AB9"/>
    <w:rsid w:val="00066CD2"/>
    <w:rsid w:val="00066E26"/>
    <w:rsid w:val="00067048"/>
    <w:rsid w:val="000670E1"/>
    <w:rsid w:val="00067344"/>
    <w:rsid w:val="000676B8"/>
    <w:rsid w:val="00067AF1"/>
    <w:rsid w:val="00067B36"/>
    <w:rsid w:val="00067B83"/>
    <w:rsid w:val="00067C72"/>
    <w:rsid w:val="00067C73"/>
    <w:rsid w:val="00067EC0"/>
    <w:rsid w:val="000707F1"/>
    <w:rsid w:val="000710F0"/>
    <w:rsid w:val="0007133C"/>
    <w:rsid w:val="000713AF"/>
    <w:rsid w:val="00071787"/>
    <w:rsid w:val="00071A07"/>
    <w:rsid w:val="00071AF8"/>
    <w:rsid w:val="00072067"/>
    <w:rsid w:val="00072298"/>
    <w:rsid w:val="000722B0"/>
    <w:rsid w:val="000722C0"/>
    <w:rsid w:val="00072323"/>
    <w:rsid w:val="000725BB"/>
    <w:rsid w:val="000725DB"/>
    <w:rsid w:val="00072956"/>
    <w:rsid w:val="000729A9"/>
    <w:rsid w:val="00072CB6"/>
    <w:rsid w:val="00073086"/>
    <w:rsid w:val="00073154"/>
    <w:rsid w:val="000732D7"/>
    <w:rsid w:val="000732FF"/>
    <w:rsid w:val="00073509"/>
    <w:rsid w:val="00073536"/>
    <w:rsid w:val="00073852"/>
    <w:rsid w:val="00073856"/>
    <w:rsid w:val="0007392F"/>
    <w:rsid w:val="00073A01"/>
    <w:rsid w:val="00073CA3"/>
    <w:rsid w:val="00073F2F"/>
    <w:rsid w:val="00074313"/>
    <w:rsid w:val="000744A4"/>
    <w:rsid w:val="000749B5"/>
    <w:rsid w:val="00074B2F"/>
    <w:rsid w:val="00074B49"/>
    <w:rsid w:val="00074E57"/>
    <w:rsid w:val="00075241"/>
    <w:rsid w:val="000752B0"/>
    <w:rsid w:val="000755FA"/>
    <w:rsid w:val="00075624"/>
    <w:rsid w:val="00075897"/>
    <w:rsid w:val="000758DB"/>
    <w:rsid w:val="00075935"/>
    <w:rsid w:val="0007597D"/>
    <w:rsid w:val="00075E82"/>
    <w:rsid w:val="00075EB0"/>
    <w:rsid w:val="00076047"/>
    <w:rsid w:val="00076138"/>
    <w:rsid w:val="0007643F"/>
    <w:rsid w:val="00076539"/>
    <w:rsid w:val="000765B6"/>
    <w:rsid w:val="000765F6"/>
    <w:rsid w:val="000766D4"/>
    <w:rsid w:val="00076CCF"/>
    <w:rsid w:val="00076CE8"/>
    <w:rsid w:val="00076CF9"/>
    <w:rsid w:val="00076D08"/>
    <w:rsid w:val="00076D69"/>
    <w:rsid w:val="00077218"/>
    <w:rsid w:val="000772EC"/>
    <w:rsid w:val="000773CF"/>
    <w:rsid w:val="000773E4"/>
    <w:rsid w:val="000777E1"/>
    <w:rsid w:val="0007790C"/>
    <w:rsid w:val="00077A1B"/>
    <w:rsid w:val="00077A45"/>
    <w:rsid w:val="00077B10"/>
    <w:rsid w:val="00077C41"/>
    <w:rsid w:val="0008015A"/>
    <w:rsid w:val="000807C3"/>
    <w:rsid w:val="00080EA0"/>
    <w:rsid w:val="00080F21"/>
    <w:rsid w:val="00080FA8"/>
    <w:rsid w:val="000812CA"/>
    <w:rsid w:val="000813E4"/>
    <w:rsid w:val="00081550"/>
    <w:rsid w:val="0008159F"/>
    <w:rsid w:val="0008187D"/>
    <w:rsid w:val="0008191D"/>
    <w:rsid w:val="00081A11"/>
    <w:rsid w:val="00082099"/>
    <w:rsid w:val="000821CD"/>
    <w:rsid w:val="000823B8"/>
    <w:rsid w:val="0008269A"/>
    <w:rsid w:val="000827E4"/>
    <w:rsid w:val="00082CCF"/>
    <w:rsid w:val="00082EDA"/>
    <w:rsid w:val="00082FD1"/>
    <w:rsid w:val="000830D7"/>
    <w:rsid w:val="0008336D"/>
    <w:rsid w:val="00083462"/>
    <w:rsid w:val="00083480"/>
    <w:rsid w:val="000834A8"/>
    <w:rsid w:val="00083979"/>
    <w:rsid w:val="00083FA7"/>
    <w:rsid w:val="00084070"/>
    <w:rsid w:val="00084338"/>
    <w:rsid w:val="000849D5"/>
    <w:rsid w:val="00084CA7"/>
    <w:rsid w:val="00084D15"/>
    <w:rsid w:val="00084EF0"/>
    <w:rsid w:val="00084FDC"/>
    <w:rsid w:val="00085054"/>
    <w:rsid w:val="0008518C"/>
    <w:rsid w:val="0008568D"/>
    <w:rsid w:val="000856C2"/>
    <w:rsid w:val="00085F15"/>
    <w:rsid w:val="00086057"/>
    <w:rsid w:val="00086172"/>
    <w:rsid w:val="000863A3"/>
    <w:rsid w:val="0008664A"/>
    <w:rsid w:val="00086A22"/>
    <w:rsid w:val="00086AA3"/>
    <w:rsid w:val="00086DCC"/>
    <w:rsid w:val="00086EF4"/>
    <w:rsid w:val="00086F5F"/>
    <w:rsid w:val="00087207"/>
    <w:rsid w:val="000874D9"/>
    <w:rsid w:val="000876C9"/>
    <w:rsid w:val="00087742"/>
    <w:rsid w:val="000877EB"/>
    <w:rsid w:val="00087C42"/>
    <w:rsid w:val="0009011A"/>
    <w:rsid w:val="0009012C"/>
    <w:rsid w:val="000903C5"/>
    <w:rsid w:val="0009051E"/>
    <w:rsid w:val="00090771"/>
    <w:rsid w:val="000907B3"/>
    <w:rsid w:val="00090A80"/>
    <w:rsid w:val="0009105A"/>
    <w:rsid w:val="00091C01"/>
    <w:rsid w:val="00091D19"/>
    <w:rsid w:val="00092778"/>
    <w:rsid w:val="000928F7"/>
    <w:rsid w:val="00092B53"/>
    <w:rsid w:val="00092C46"/>
    <w:rsid w:val="00092C83"/>
    <w:rsid w:val="00092CF8"/>
    <w:rsid w:val="00092F36"/>
    <w:rsid w:val="00093220"/>
    <w:rsid w:val="00093263"/>
    <w:rsid w:val="00093392"/>
    <w:rsid w:val="000936C2"/>
    <w:rsid w:val="000937FA"/>
    <w:rsid w:val="00093B70"/>
    <w:rsid w:val="000940B3"/>
    <w:rsid w:val="000941FA"/>
    <w:rsid w:val="000947AD"/>
    <w:rsid w:val="00094B33"/>
    <w:rsid w:val="00094B5E"/>
    <w:rsid w:val="00094C28"/>
    <w:rsid w:val="00094CE8"/>
    <w:rsid w:val="00094E64"/>
    <w:rsid w:val="000953A3"/>
    <w:rsid w:val="000955E3"/>
    <w:rsid w:val="0009568B"/>
    <w:rsid w:val="00095AEF"/>
    <w:rsid w:val="00095C13"/>
    <w:rsid w:val="00095C37"/>
    <w:rsid w:val="00095D42"/>
    <w:rsid w:val="00095F34"/>
    <w:rsid w:val="00095F73"/>
    <w:rsid w:val="000960AE"/>
    <w:rsid w:val="000963B4"/>
    <w:rsid w:val="0009648D"/>
    <w:rsid w:val="0009658D"/>
    <w:rsid w:val="00096666"/>
    <w:rsid w:val="00096821"/>
    <w:rsid w:val="00096882"/>
    <w:rsid w:val="000968F9"/>
    <w:rsid w:val="0009692F"/>
    <w:rsid w:val="00096A29"/>
    <w:rsid w:val="00096AD5"/>
    <w:rsid w:val="000970FC"/>
    <w:rsid w:val="0009747E"/>
    <w:rsid w:val="0009778B"/>
    <w:rsid w:val="00097997"/>
    <w:rsid w:val="00097AFA"/>
    <w:rsid w:val="00097B56"/>
    <w:rsid w:val="000A0707"/>
    <w:rsid w:val="000A0801"/>
    <w:rsid w:val="000A09CD"/>
    <w:rsid w:val="000A0F85"/>
    <w:rsid w:val="000A0F93"/>
    <w:rsid w:val="000A11AA"/>
    <w:rsid w:val="000A1359"/>
    <w:rsid w:val="000A183E"/>
    <w:rsid w:val="000A192E"/>
    <w:rsid w:val="000A2730"/>
    <w:rsid w:val="000A2ED5"/>
    <w:rsid w:val="000A31E5"/>
    <w:rsid w:val="000A31FD"/>
    <w:rsid w:val="000A35F7"/>
    <w:rsid w:val="000A362B"/>
    <w:rsid w:val="000A393E"/>
    <w:rsid w:val="000A3D66"/>
    <w:rsid w:val="000A3E40"/>
    <w:rsid w:val="000A4246"/>
    <w:rsid w:val="000A43C2"/>
    <w:rsid w:val="000A4E0D"/>
    <w:rsid w:val="000A4F3D"/>
    <w:rsid w:val="000A4FD5"/>
    <w:rsid w:val="000A54D9"/>
    <w:rsid w:val="000A5548"/>
    <w:rsid w:val="000A5752"/>
    <w:rsid w:val="000A5EE8"/>
    <w:rsid w:val="000A63BF"/>
    <w:rsid w:val="000A7363"/>
    <w:rsid w:val="000A754C"/>
    <w:rsid w:val="000A7B9C"/>
    <w:rsid w:val="000B02CA"/>
    <w:rsid w:val="000B03D7"/>
    <w:rsid w:val="000B0739"/>
    <w:rsid w:val="000B08C4"/>
    <w:rsid w:val="000B09D2"/>
    <w:rsid w:val="000B10E8"/>
    <w:rsid w:val="000B13CD"/>
    <w:rsid w:val="000B1522"/>
    <w:rsid w:val="000B1A41"/>
    <w:rsid w:val="000B1CEF"/>
    <w:rsid w:val="000B1E47"/>
    <w:rsid w:val="000B246E"/>
    <w:rsid w:val="000B256D"/>
    <w:rsid w:val="000B2A6E"/>
    <w:rsid w:val="000B2BC4"/>
    <w:rsid w:val="000B2F82"/>
    <w:rsid w:val="000B3014"/>
    <w:rsid w:val="000B37F4"/>
    <w:rsid w:val="000B38E3"/>
    <w:rsid w:val="000B4013"/>
    <w:rsid w:val="000B439E"/>
    <w:rsid w:val="000B451E"/>
    <w:rsid w:val="000B47CB"/>
    <w:rsid w:val="000B48D6"/>
    <w:rsid w:val="000B496A"/>
    <w:rsid w:val="000B4BD9"/>
    <w:rsid w:val="000B5272"/>
    <w:rsid w:val="000B5A8B"/>
    <w:rsid w:val="000B5F64"/>
    <w:rsid w:val="000B5FBC"/>
    <w:rsid w:val="000B5FE1"/>
    <w:rsid w:val="000B6431"/>
    <w:rsid w:val="000B6736"/>
    <w:rsid w:val="000B696D"/>
    <w:rsid w:val="000B699D"/>
    <w:rsid w:val="000B6A83"/>
    <w:rsid w:val="000B6ABC"/>
    <w:rsid w:val="000B6EC1"/>
    <w:rsid w:val="000B707B"/>
    <w:rsid w:val="000B7722"/>
    <w:rsid w:val="000B77D6"/>
    <w:rsid w:val="000B7A88"/>
    <w:rsid w:val="000B7BC1"/>
    <w:rsid w:val="000B7C8D"/>
    <w:rsid w:val="000B7CA3"/>
    <w:rsid w:val="000B7DE5"/>
    <w:rsid w:val="000B7DFE"/>
    <w:rsid w:val="000B7F7A"/>
    <w:rsid w:val="000C063D"/>
    <w:rsid w:val="000C0B7D"/>
    <w:rsid w:val="000C1276"/>
    <w:rsid w:val="000C12A6"/>
    <w:rsid w:val="000C1737"/>
    <w:rsid w:val="000C17AE"/>
    <w:rsid w:val="000C1981"/>
    <w:rsid w:val="000C1C79"/>
    <w:rsid w:val="000C1DD9"/>
    <w:rsid w:val="000C20DB"/>
    <w:rsid w:val="000C27AB"/>
    <w:rsid w:val="000C2ED4"/>
    <w:rsid w:val="000C2FC7"/>
    <w:rsid w:val="000C3764"/>
    <w:rsid w:val="000C37BB"/>
    <w:rsid w:val="000C399F"/>
    <w:rsid w:val="000C3B9A"/>
    <w:rsid w:val="000C4144"/>
    <w:rsid w:val="000C4177"/>
    <w:rsid w:val="000C4648"/>
    <w:rsid w:val="000C46BF"/>
    <w:rsid w:val="000C494B"/>
    <w:rsid w:val="000C4B83"/>
    <w:rsid w:val="000C4DDC"/>
    <w:rsid w:val="000C4DEE"/>
    <w:rsid w:val="000C4DF7"/>
    <w:rsid w:val="000C4E35"/>
    <w:rsid w:val="000C4EB8"/>
    <w:rsid w:val="000C4FAF"/>
    <w:rsid w:val="000C51C6"/>
    <w:rsid w:val="000C5A06"/>
    <w:rsid w:val="000C5CE8"/>
    <w:rsid w:val="000C5E35"/>
    <w:rsid w:val="000C5E6A"/>
    <w:rsid w:val="000C5ECC"/>
    <w:rsid w:val="000C5F8C"/>
    <w:rsid w:val="000C5FFE"/>
    <w:rsid w:val="000C627A"/>
    <w:rsid w:val="000C654B"/>
    <w:rsid w:val="000C6B3C"/>
    <w:rsid w:val="000C6FFF"/>
    <w:rsid w:val="000C7280"/>
    <w:rsid w:val="000C7553"/>
    <w:rsid w:val="000C7BE8"/>
    <w:rsid w:val="000C7CBC"/>
    <w:rsid w:val="000C7F8A"/>
    <w:rsid w:val="000D00F2"/>
    <w:rsid w:val="000D02AA"/>
    <w:rsid w:val="000D0512"/>
    <w:rsid w:val="000D0637"/>
    <w:rsid w:val="000D0789"/>
    <w:rsid w:val="000D08AB"/>
    <w:rsid w:val="000D0FF2"/>
    <w:rsid w:val="000D116B"/>
    <w:rsid w:val="000D135F"/>
    <w:rsid w:val="000D1470"/>
    <w:rsid w:val="000D181B"/>
    <w:rsid w:val="000D18B9"/>
    <w:rsid w:val="000D196B"/>
    <w:rsid w:val="000D19CF"/>
    <w:rsid w:val="000D1D06"/>
    <w:rsid w:val="000D2527"/>
    <w:rsid w:val="000D2833"/>
    <w:rsid w:val="000D2ACA"/>
    <w:rsid w:val="000D2AFA"/>
    <w:rsid w:val="000D2B71"/>
    <w:rsid w:val="000D2D0C"/>
    <w:rsid w:val="000D317C"/>
    <w:rsid w:val="000D3284"/>
    <w:rsid w:val="000D32D7"/>
    <w:rsid w:val="000D33CD"/>
    <w:rsid w:val="000D340D"/>
    <w:rsid w:val="000D34E6"/>
    <w:rsid w:val="000D37F0"/>
    <w:rsid w:val="000D3C4C"/>
    <w:rsid w:val="000D3D80"/>
    <w:rsid w:val="000D3DA8"/>
    <w:rsid w:val="000D4138"/>
    <w:rsid w:val="000D4443"/>
    <w:rsid w:val="000D444A"/>
    <w:rsid w:val="000D470D"/>
    <w:rsid w:val="000D4990"/>
    <w:rsid w:val="000D4BFB"/>
    <w:rsid w:val="000D4CF1"/>
    <w:rsid w:val="000D4EFD"/>
    <w:rsid w:val="000D51B8"/>
    <w:rsid w:val="000D525A"/>
    <w:rsid w:val="000D564C"/>
    <w:rsid w:val="000D5967"/>
    <w:rsid w:val="000D59B5"/>
    <w:rsid w:val="000D59F1"/>
    <w:rsid w:val="000D5C1E"/>
    <w:rsid w:val="000D5CAC"/>
    <w:rsid w:val="000D5E13"/>
    <w:rsid w:val="000D5EB3"/>
    <w:rsid w:val="000D5EC2"/>
    <w:rsid w:val="000D6179"/>
    <w:rsid w:val="000D663B"/>
    <w:rsid w:val="000D67C0"/>
    <w:rsid w:val="000D6929"/>
    <w:rsid w:val="000D6D1D"/>
    <w:rsid w:val="000D6E82"/>
    <w:rsid w:val="000D6EBA"/>
    <w:rsid w:val="000D72EE"/>
    <w:rsid w:val="000D76A7"/>
    <w:rsid w:val="000D778F"/>
    <w:rsid w:val="000D789F"/>
    <w:rsid w:val="000D78AC"/>
    <w:rsid w:val="000D7977"/>
    <w:rsid w:val="000D79DD"/>
    <w:rsid w:val="000D7AB5"/>
    <w:rsid w:val="000D7C61"/>
    <w:rsid w:val="000D7D0D"/>
    <w:rsid w:val="000D7EA5"/>
    <w:rsid w:val="000E010B"/>
    <w:rsid w:val="000E0297"/>
    <w:rsid w:val="000E0486"/>
    <w:rsid w:val="000E0811"/>
    <w:rsid w:val="000E0BC0"/>
    <w:rsid w:val="000E0DD6"/>
    <w:rsid w:val="000E1021"/>
    <w:rsid w:val="000E10C4"/>
    <w:rsid w:val="000E113F"/>
    <w:rsid w:val="000E16C5"/>
    <w:rsid w:val="000E1791"/>
    <w:rsid w:val="000E1BE1"/>
    <w:rsid w:val="000E1C53"/>
    <w:rsid w:val="000E1C74"/>
    <w:rsid w:val="000E201F"/>
    <w:rsid w:val="000E2046"/>
    <w:rsid w:val="000E2314"/>
    <w:rsid w:val="000E24C9"/>
    <w:rsid w:val="000E2748"/>
    <w:rsid w:val="000E2C26"/>
    <w:rsid w:val="000E2E7F"/>
    <w:rsid w:val="000E31AD"/>
    <w:rsid w:val="000E33CC"/>
    <w:rsid w:val="000E3B2F"/>
    <w:rsid w:val="000E3CDD"/>
    <w:rsid w:val="000E3E19"/>
    <w:rsid w:val="000E3E86"/>
    <w:rsid w:val="000E4049"/>
    <w:rsid w:val="000E4117"/>
    <w:rsid w:val="000E41CD"/>
    <w:rsid w:val="000E45A4"/>
    <w:rsid w:val="000E45E8"/>
    <w:rsid w:val="000E4863"/>
    <w:rsid w:val="000E4FCC"/>
    <w:rsid w:val="000E50DF"/>
    <w:rsid w:val="000E54FE"/>
    <w:rsid w:val="000E59C1"/>
    <w:rsid w:val="000E5AC4"/>
    <w:rsid w:val="000E5BC8"/>
    <w:rsid w:val="000E5E5B"/>
    <w:rsid w:val="000E6247"/>
    <w:rsid w:val="000E6463"/>
    <w:rsid w:val="000E6752"/>
    <w:rsid w:val="000E6BB9"/>
    <w:rsid w:val="000E6F10"/>
    <w:rsid w:val="000E70E0"/>
    <w:rsid w:val="000E73DF"/>
    <w:rsid w:val="000E75A6"/>
    <w:rsid w:val="000E78C7"/>
    <w:rsid w:val="000E7934"/>
    <w:rsid w:val="000E7A17"/>
    <w:rsid w:val="000E7A5D"/>
    <w:rsid w:val="000E7C49"/>
    <w:rsid w:val="000E7C8C"/>
    <w:rsid w:val="000F02B3"/>
    <w:rsid w:val="000F056D"/>
    <w:rsid w:val="000F083F"/>
    <w:rsid w:val="000F0A25"/>
    <w:rsid w:val="000F0B2C"/>
    <w:rsid w:val="000F0E86"/>
    <w:rsid w:val="000F0E96"/>
    <w:rsid w:val="000F0E99"/>
    <w:rsid w:val="000F105A"/>
    <w:rsid w:val="000F11AF"/>
    <w:rsid w:val="000F15A2"/>
    <w:rsid w:val="000F15CD"/>
    <w:rsid w:val="000F1744"/>
    <w:rsid w:val="000F1969"/>
    <w:rsid w:val="000F1A79"/>
    <w:rsid w:val="000F1F14"/>
    <w:rsid w:val="000F21E1"/>
    <w:rsid w:val="000F2205"/>
    <w:rsid w:val="000F2325"/>
    <w:rsid w:val="000F25E9"/>
    <w:rsid w:val="000F2A1E"/>
    <w:rsid w:val="000F2BEC"/>
    <w:rsid w:val="000F2D3E"/>
    <w:rsid w:val="000F2F41"/>
    <w:rsid w:val="000F2FD1"/>
    <w:rsid w:val="000F33BD"/>
    <w:rsid w:val="000F3441"/>
    <w:rsid w:val="000F3470"/>
    <w:rsid w:val="000F3575"/>
    <w:rsid w:val="000F357F"/>
    <w:rsid w:val="000F3797"/>
    <w:rsid w:val="000F383E"/>
    <w:rsid w:val="000F38D1"/>
    <w:rsid w:val="000F3A26"/>
    <w:rsid w:val="000F3E98"/>
    <w:rsid w:val="000F3F4C"/>
    <w:rsid w:val="000F4775"/>
    <w:rsid w:val="000F494B"/>
    <w:rsid w:val="000F49FE"/>
    <w:rsid w:val="000F4D0A"/>
    <w:rsid w:val="000F4DCC"/>
    <w:rsid w:val="000F4FB4"/>
    <w:rsid w:val="000F51BB"/>
    <w:rsid w:val="000F536A"/>
    <w:rsid w:val="000F5857"/>
    <w:rsid w:val="000F5B63"/>
    <w:rsid w:val="000F5BC3"/>
    <w:rsid w:val="000F5C6E"/>
    <w:rsid w:val="000F5C9B"/>
    <w:rsid w:val="000F6136"/>
    <w:rsid w:val="000F646E"/>
    <w:rsid w:val="000F67A9"/>
    <w:rsid w:val="000F6806"/>
    <w:rsid w:val="000F6BE4"/>
    <w:rsid w:val="000F718A"/>
    <w:rsid w:val="000F723B"/>
    <w:rsid w:val="000F761A"/>
    <w:rsid w:val="000F773A"/>
    <w:rsid w:val="000F7C26"/>
    <w:rsid w:val="00100003"/>
    <w:rsid w:val="0010001F"/>
    <w:rsid w:val="00100142"/>
    <w:rsid w:val="0010052A"/>
    <w:rsid w:val="00100569"/>
    <w:rsid w:val="001005A4"/>
    <w:rsid w:val="00100671"/>
    <w:rsid w:val="00100726"/>
    <w:rsid w:val="001008AB"/>
    <w:rsid w:val="00100B7A"/>
    <w:rsid w:val="00100D10"/>
    <w:rsid w:val="00100D58"/>
    <w:rsid w:val="00100E4B"/>
    <w:rsid w:val="00100E7E"/>
    <w:rsid w:val="00100FC9"/>
    <w:rsid w:val="001013AA"/>
    <w:rsid w:val="00101779"/>
    <w:rsid w:val="001019C8"/>
    <w:rsid w:val="00101ACE"/>
    <w:rsid w:val="00101B28"/>
    <w:rsid w:val="00101C6A"/>
    <w:rsid w:val="00101C92"/>
    <w:rsid w:val="001021A1"/>
    <w:rsid w:val="00102264"/>
    <w:rsid w:val="00102549"/>
    <w:rsid w:val="0010272C"/>
    <w:rsid w:val="0010273F"/>
    <w:rsid w:val="00102A8B"/>
    <w:rsid w:val="00102ADE"/>
    <w:rsid w:val="00102CA1"/>
    <w:rsid w:val="00102DB9"/>
    <w:rsid w:val="00102DBB"/>
    <w:rsid w:val="00102F4A"/>
    <w:rsid w:val="0010324D"/>
    <w:rsid w:val="001032B4"/>
    <w:rsid w:val="00103327"/>
    <w:rsid w:val="001035C3"/>
    <w:rsid w:val="00103B95"/>
    <w:rsid w:val="00103BA0"/>
    <w:rsid w:val="00103F26"/>
    <w:rsid w:val="001041D8"/>
    <w:rsid w:val="001042CB"/>
    <w:rsid w:val="001047D9"/>
    <w:rsid w:val="00104AD1"/>
    <w:rsid w:val="00104B27"/>
    <w:rsid w:val="00104D2B"/>
    <w:rsid w:val="001057D0"/>
    <w:rsid w:val="00105958"/>
    <w:rsid w:val="00105A71"/>
    <w:rsid w:val="00105EB1"/>
    <w:rsid w:val="00105F0A"/>
    <w:rsid w:val="00106115"/>
    <w:rsid w:val="00106120"/>
    <w:rsid w:val="001063C1"/>
    <w:rsid w:val="001063CE"/>
    <w:rsid w:val="0010647E"/>
    <w:rsid w:val="001066A8"/>
    <w:rsid w:val="00106750"/>
    <w:rsid w:val="001068B6"/>
    <w:rsid w:val="001068DE"/>
    <w:rsid w:val="001071A5"/>
    <w:rsid w:val="0010726C"/>
    <w:rsid w:val="00107296"/>
    <w:rsid w:val="001074DE"/>
    <w:rsid w:val="00107C4C"/>
    <w:rsid w:val="00107E31"/>
    <w:rsid w:val="00107EEB"/>
    <w:rsid w:val="00110200"/>
    <w:rsid w:val="0011024D"/>
    <w:rsid w:val="00110272"/>
    <w:rsid w:val="00110AAD"/>
    <w:rsid w:val="00110CDF"/>
    <w:rsid w:val="00110D97"/>
    <w:rsid w:val="00111007"/>
    <w:rsid w:val="00111235"/>
    <w:rsid w:val="00111317"/>
    <w:rsid w:val="00111363"/>
    <w:rsid w:val="00111364"/>
    <w:rsid w:val="00111533"/>
    <w:rsid w:val="001118A3"/>
    <w:rsid w:val="001119EF"/>
    <w:rsid w:val="00111A7F"/>
    <w:rsid w:val="00111C1F"/>
    <w:rsid w:val="00111E02"/>
    <w:rsid w:val="0011218C"/>
    <w:rsid w:val="001121E0"/>
    <w:rsid w:val="00112231"/>
    <w:rsid w:val="00112296"/>
    <w:rsid w:val="0011238B"/>
    <w:rsid w:val="00112893"/>
    <w:rsid w:val="00112ADE"/>
    <w:rsid w:val="00112BC3"/>
    <w:rsid w:val="00112BFE"/>
    <w:rsid w:val="00112FDF"/>
    <w:rsid w:val="00113202"/>
    <w:rsid w:val="0011376C"/>
    <w:rsid w:val="00113BD3"/>
    <w:rsid w:val="00113D38"/>
    <w:rsid w:val="00114BAB"/>
    <w:rsid w:val="00114EAB"/>
    <w:rsid w:val="00115045"/>
    <w:rsid w:val="001152FF"/>
    <w:rsid w:val="0011539F"/>
    <w:rsid w:val="001157A5"/>
    <w:rsid w:val="00115C8D"/>
    <w:rsid w:val="00115DA4"/>
    <w:rsid w:val="001161E2"/>
    <w:rsid w:val="0011635B"/>
    <w:rsid w:val="001165BA"/>
    <w:rsid w:val="00116666"/>
    <w:rsid w:val="00116AD7"/>
    <w:rsid w:val="001171B1"/>
    <w:rsid w:val="00117218"/>
    <w:rsid w:val="001173D7"/>
    <w:rsid w:val="00117790"/>
    <w:rsid w:val="001177B0"/>
    <w:rsid w:val="00117867"/>
    <w:rsid w:val="00117BFF"/>
    <w:rsid w:val="00117C17"/>
    <w:rsid w:val="00117DE4"/>
    <w:rsid w:val="00117F60"/>
    <w:rsid w:val="00120085"/>
    <w:rsid w:val="00120546"/>
    <w:rsid w:val="0012069B"/>
    <w:rsid w:val="00120943"/>
    <w:rsid w:val="00120AB2"/>
    <w:rsid w:val="00120AF5"/>
    <w:rsid w:val="00120D0A"/>
    <w:rsid w:val="00120E93"/>
    <w:rsid w:val="0012105A"/>
    <w:rsid w:val="00121318"/>
    <w:rsid w:val="00121588"/>
    <w:rsid w:val="001218BE"/>
    <w:rsid w:val="001218D8"/>
    <w:rsid w:val="00121A77"/>
    <w:rsid w:val="00121E84"/>
    <w:rsid w:val="00121F15"/>
    <w:rsid w:val="00121FCE"/>
    <w:rsid w:val="00122119"/>
    <w:rsid w:val="00122511"/>
    <w:rsid w:val="00122572"/>
    <w:rsid w:val="001229AD"/>
    <w:rsid w:val="001229FA"/>
    <w:rsid w:val="00122CC1"/>
    <w:rsid w:val="00122DEE"/>
    <w:rsid w:val="001230BA"/>
    <w:rsid w:val="001232D2"/>
    <w:rsid w:val="00123757"/>
    <w:rsid w:val="00123798"/>
    <w:rsid w:val="00123828"/>
    <w:rsid w:val="001238A1"/>
    <w:rsid w:val="00123FF0"/>
    <w:rsid w:val="00124052"/>
    <w:rsid w:val="00124216"/>
    <w:rsid w:val="00124467"/>
    <w:rsid w:val="001246CF"/>
    <w:rsid w:val="0012472E"/>
    <w:rsid w:val="0012476B"/>
    <w:rsid w:val="001247FF"/>
    <w:rsid w:val="00124905"/>
    <w:rsid w:val="00124ABE"/>
    <w:rsid w:val="00124B1B"/>
    <w:rsid w:val="001252AA"/>
    <w:rsid w:val="00125506"/>
    <w:rsid w:val="00125552"/>
    <w:rsid w:val="001256D4"/>
    <w:rsid w:val="00125742"/>
    <w:rsid w:val="00125A20"/>
    <w:rsid w:val="00125DF9"/>
    <w:rsid w:val="00126185"/>
    <w:rsid w:val="001261F6"/>
    <w:rsid w:val="00126643"/>
    <w:rsid w:val="001266E1"/>
    <w:rsid w:val="001266E2"/>
    <w:rsid w:val="00126706"/>
    <w:rsid w:val="00126739"/>
    <w:rsid w:val="001267C0"/>
    <w:rsid w:val="001269BF"/>
    <w:rsid w:val="00126AF9"/>
    <w:rsid w:val="00126C7F"/>
    <w:rsid w:val="00126E54"/>
    <w:rsid w:val="00126EEA"/>
    <w:rsid w:val="0012705D"/>
    <w:rsid w:val="001271BE"/>
    <w:rsid w:val="001272F1"/>
    <w:rsid w:val="0012737E"/>
    <w:rsid w:val="001273F2"/>
    <w:rsid w:val="00127C14"/>
    <w:rsid w:val="00130479"/>
    <w:rsid w:val="00130641"/>
    <w:rsid w:val="001306AF"/>
    <w:rsid w:val="00130966"/>
    <w:rsid w:val="00130DF9"/>
    <w:rsid w:val="0013139A"/>
    <w:rsid w:val="00131437"/>
    <w:rsid w:val="00131536"/>
    <w:rsid w:val="001315E0"/>
    <w:rsid w:val="001315E6"/>
    <w:rsid w:val="00131878"/>
    <w:rsid w:val="00131B52"/>
    <w:rsid w:val="00131BD5"/>
    <w:rsid w:val="00131CAE"/>
    <w:rsid w:val="00131D12"/>
    <w:rsid w:val="0013209A"/>
    <w:rsid w:val="001320AE"/>
    <w:rsid w:val="001322AB"/>
    <w:rsid w:val="001325AB"/>
    <w:rsid w:val="00132747"/>
    <w:rsid w:val="00132778"/>
    <w:rsid w:val="00132AE3"/>
    <w:rsid w:val="00132C35"/>
    <w:rsid w:val="00132C68"/>
    <w:rsid w:val="00132E0D"/>
    <w:rsid w:val="00132E30"/>
    <w:rsid w:val="0013313F"/>
    <w:rsid w:val="00133425"/>
    <w:rsid w:val="00133D87"/>
    <w:rsid w:val="00133EF3"/>
    <w:rsid w:val="00133F51"/>
    <w:rsid w:val="00133F82"/>
    <w:rsid w:val="00134074"/>
    <w:rsid w:val="0013416E"/>
    <w:rsid w:val="001341FD"/>
    <w:rsid w:val="00134539"/>
    <w:rsid w:val="00134581"/>
    <w:rsid w:val="001348CB"/>
    <w:rsid w:val="001349C2"/>
    <w:rsid w:val="00134C8A"/>
    <w:rsid w:val="00134FA2"/>
    <w:rsid w:val="00135A5A"/>
    <w:rsid w:val="00135D14"/>
    <w:rsid w:val="00135D36"/>
    <w:rsid w:val="0013638A"/>
    <w:rsid w:val="001364EB"/>
    <w:rsid w:val="00136782"/>
    <w:rsid w:val="00136CDE"/>
    <w:rsid w:val="00136E8B"/>
    <w:rsid w:val="00136F33"/>
    <w:rsid w:val="00137058"/>
    <w:rsid w:val="0013721D"/>
    <w:rsid w:val="00137383"/>
    <w:rsid w:val="00137660"/>
    <w:rsid w:val="001377C7"/>
    <w:rsid w:val="001378D7"/>
    <w:rsid w:val="00137CBD"/>
    <w:rsid w:val="00140AAB"/>
    <w:rsid w:val="00140DD7"/>
    <w:rsid w:val="00141217"/>
    <w:rsid w:val="0014176A"/>
    <w:rsid w:val="00141A58"/>
    <w:rsid w:val="00141B56"/>
    <w:rsid w:val="00141C0C"/>
    <w:rsid w:val="00141CD6"/>
    <w:rsid w:val="00141D0A"/>
    <w:rsid w:val="00141ED9"/>
    <w:rsid w:val="00142015"/>
    <w:rsid w:val="00142062"/>
    <w:rsid w:val="00142204"/>
    <w:rsid w:val="001422FA"/>
    <w:rsid w:val="001427E0"/>
    <w:rsid w:val="00142852"/>
    <w:rsid w:val="00142855"/>
    <w:rsid w:val="0014297F"/>
    <w:rsid w:val="00142EB4"/>
    <w:rsid w:val="0014312A"/>
    <w:rsid w:val="00143223"/>
    <w:rsid w:val="0014338E"/>
    <w:rsid w:val="0014348C"/>
    <w:rsid w:val="00143764"/>
    <w:rsid w:val="001437D5"/>
    <w:rsid w:val="0014385A"/>
    <w:rsid w:val="0014387C"/>
    <w:rsid w:val="0014391D"/>
    <w:rsid w:val="00143F57"/>
    <w:rsid w:val="00144189"/>
    <w:rsid w:val="001442C3"/>
    <w:rsid w:val="00144718"/>
    <w:rsid w:val="00144F49"/>
    <w:rsid w:val="00145103"/>
    <w:rsid w:val="0014529D"/>
    <w:rsid w:val="00145E6E"/>
    <w:rsid w:val="0014629A"/>
    <w:rsid w:val="0014647D"/>
    <w:rsid w:val="001464C7"/>
    <w:rsid w:val="001466CD"/>
    <w:rsid w:val="00146DEC"/>
    <w:rsid w:val="00147021"/>
    <w:rsid w:val="00147144"/>
    <w:rsid w:val="001471B2"/>
    <w:rsid w:val="001471C7"/>
    <w:rsid w:val="001472BD"/>
    <w:rsid w:val="00147716"/>
    <w:rsid w:val="001477B7"/>
    <w:rsid w:val="00147A24"/>
    <w:rsid w:val="00147BA4"/>
    <w:rsid w:val="00147BCB"/>
    <w:rsid w:val="001501A8"/>
    <w:rsid w:val="00150293"/>
    <w:rsid w:val="001508D3"/>
    <w:rsid w:val="00150AAF"/>
    <w:rsid w:val="00150BD2"/>
    <w:rsid w:val="00150C76"/>
    <w:rsid w:val="00150D97"/>
    <w:rsid w:val="00150ED1"/>
    <w:rsid w:val="001512EF"/>
    <w:rsid w:val="00151515"/>
    <w:rsid w:val="0015162D"/>
    <w:rsid w:val="00151845"/>
    <w:rsid w:val="00151978"/>
    <w:rsid w:val="00151A07"/>
    <w:rsid w:val="00151A89"/>
    <w:rsid w:val="00151D29"/>
    <w:rsid w:val="00151EEB"/>
    <w:rsid w:val="0015210D"/>
    <w:rsid w:val="0015251C"/>
    <w:rsid w:val="00153112"/>
    <w:rsid w:val="00153170"/>
    <w:rsid w:val="0015339E"/>
    <w:rsid w:val="0015375E"/>
    <w:rsid w:val="00153784"/>
    <w:rsid w:val="001538F5"/>
    <w:rsid w:val="00153FE1"/>
    <w:rsid w:val="001540A5"/>
    <w:rsid w:val="001544FD"/>
    <w:rsid w:val="0015471B"/>
    <w:rsid w:val="00154785"/>
    <w:rsid w:val="00154ABE"/>
    <w:rsid w:val="00154AEB"/>
    <w:rsid w:val="00154AF1"/>
    <w:rsid w:val="00154F10"/>
    <w:rsid w:val="001551D0"/>
    <w:rsid w:val="0015544F"/>
    <w:rsid w:val="001556CA"/>
    <w:rsid w:val="001556DA"/>
    <w:rsid w:val="00155707"/>
    <w:rsid w:val="0015576B"/>
    <w:rsid w:val="001559C0"/>
    <w:rsid w:val="001559D2"/>
    <w:rsid w:val="00155D97"/>
    <w:rsid w:val="0015600E"/>
    <w:rsid w:val="00156700"/>
    <w:rsid w:val="00156753"/>
    <w:rsid w:val="00156A4F"/>
    <w:rsid w:val="00156A96"/>
    <w:rsid w:val="00156D85"/>
    <w:rsid w:val="00157060"/>
    <w:rsid w:val="00157538"/>
    <w:rsid w:val="00157865"/>
    <w:rsid w:val="001600F6"/>
    <w:rsid w:val="00160575"/>
    <w:rsid w:val="00160636"/>
    <w:rsid w:val="001606A9"/>
    <w:rsid w:val="001606B2"/>
    <w:rsid w:val="00160A6D"/>
    <w:rsid w:val="00160D64"/>
    <w:rsid w:val="00160E71"/>
    <w:rsid w:val="00161065"/>
    <w:rsid w:val="0016107A"/>
    <w:rsid w:val="00161143"/>
    <w:rsid w:val="00161164"/>
    <w:rsid w:val="001612AA"/>
    <w:rsid w:val="001616FE"/>
    <w:rsid w:val="00161896"/>
    <w:rsid w:val="00161AF6"/>
    <w:rsid w:val="00161B1F"/>
    <w:rsid w:val="00161E3D"/>
    <w:rsid w:val="00161F4D"/>
    <w:rsid w:val="00161FFD"/>
    <w:rsid w:val="00162152"/>
    <w:rsid w:val="001628BF"/>
    <w:rsid w:val="00162ED5"/>
    <w:rsid w:val="00162FE2"/>
    <w:rsid w:val="00163273"/>
    <w:rsid w:val="0016334E"/>
    <w:rsid w:val="00163D23"/>
    <w:rsid w:val="00163F3D"/>
    <w:rsid w:val="00164198"/>
    <w:rsid w:val="00164465"/>
    <w:rsid w:val="001647B5"/>
    <w:rsid w:val="00164A37"/>
    <w:rsid w:val="00164E81"/>
    <w:rsid w:val="001650B1"/>
    <w:rsid w:val="0016512B"/>
    <w:rsid w:val="001653EE"/>
    <w:rsid w:val="00165CBE"/>
    <w:rsid w:val="00165D30"/>
    <w:rsid w:val="00165F60"/>
    <w:rsid w:val="001664CD"/>
    <w:rsid w:val="00166571"/>
    <w:rsid w:val="0016690A"/>
    <w:rsid w:val="00166C3F"/>
    <w:rsid w:val="00166DAC"/>
    <w:rsid w:val="001671A3"/>
    <w:rsid w:val="00167357"/>
    <w:rsid w:val="001675AA"/>
    <w:rsid w:val="001675B4"/>
    <w:rsid w:val="00167AE3"/>
    <w:rsid w:val="00167B6C"/>
    <w:rsid w:val="00167BBF"/>
    <w:rsid w:val="00167BF4"/>
    <w:rsid w:val="00167CD2"/>
    <w:rsid w:val="00167D14"/>
    <w:rsid w:val="001702E6"/>
    <w:rsid w:val="0017034C"/>
    <w:rsid w:val="00170468"/>
    <w:rsid w:val="0017047C"/>
    <w:rsid w:val="00170AEB"/>
    <w:rsid w:val="00170C00"/>
    <w:rsid w:val="00170E37"/>
    <w:rsid w:val="00170EF6"/>
    <w:rsid w:val="00171068"/>
    <w:rsid w:val="00171174"/>
    <w:rsid w:val="001711A4"/>
    <w:rsid w:val="00171205"/>
    <w:rsid w:val="0017166A"/>
    <w:rsid w:val="00171CF3"/>
    <w:rsid w:val="00171D07"/>
    <w:rsid w:val="00171E24"/>
    <w:rsid w:val="00171EFF"/>
    <w:rsid w:val="00172097"/>
    <w:rsid w:val="001723A8"/>
    <w:rsid w:val="0017242F"/>
    <w:rsid w:val="00172454"/>
    <w:rsid w:val="0017246E"/>
    <w:rsid w:val="00172635"/>
    <w:rsid w:val="0017285C"/>
    <w:rsid w:val="00172950"/>
    <w:rsid w:val="00172A63"/>
    <w:rsid w:val="00172B07"/>
    <w:rsid w:val="00172CF8"/>
    <w:rsid w:val="00172D3B"/>
    <w:rsid w:val="00172F7A"/>
    <w:rsid w:val="00172FEB"/>
    <w:rsid w:val="0017303E"/>
    <w:rsid w:val="001731ED"/>
    <w:rsid w:val="001731F8"/>
    <w:rsid w:val="001732C2"/>
    <w:rsid w:val="001734C3"/>
    <w:rsid w:val="00173807"/>
    <w:rsid w:val="00173BED"/>
    <w:rsid w:val="00173D18"/>
    <w:rsid w:val="00173E91"/>
    <w:rsid w:val="001743E9"/>
    <w:rsid w:val="001745DF"/>
    <w:rsid w:val="00174802"/>
    <w:rsid w:val="0017488D"/>
    <w:rsid w:val="00174912"/>
    <w:rsid w:val="00174D5D"/>
    <w:rsid w:val="00174DD0"/>
    <w:rsid w:val="00175353"/>
    <w:rsid w:val="00175725"/>
    <w:rsid w:val="0017597D"/>
    <w:rsid w:val="00175995"/>
    <w:rsid w:val="001759BE"/>
    <w:rsid w:val="00175F66"/>
    <w:rsid w:val="001760FD"/>
    <w:rsid w:val="00176161"/>
    <w:rsid w:val="001763D3"/>
    <w:rsid w:val="001769ED"/>
    <w:rsid w:val="00176CC6"/>
    <w:rsid w:val="00176D3C"/>
    <w:rsid w:val="00176F2B"/>
    <w:rsid w:val="001770EB"/>
    <w:rsid w:val="0017725C"/>
    <w:rsid w:val="00177260"/>
    <w:rsid w:val="001772FB"/>
    <w:rsid w:val="0017740F"/>
    <w:rsid w:val="00177719"/>
    <w:rsid w:val="001777C9"/>
    <w:rsid w:val="0018068C"/>
    <w:rsid w:val="00180817"/>
    <w:rsid w:val="00181358"/>
    <w:rsid w:val="00181426"/>
    <w:rsid w:val="0018175B"/>
    <w:rsid w:val="0018236D"/>
    <w:rsid w:val="001823F0"/>
    <w:rsid w:val="0018240F"/>
    <w:rsid w:val="001829BD"/>
    <w:rsid w:val="00182BB1"/>
    <w:rsid w:val="00182C81"/>
    <w:rsid w:val="00182D2F"/>
    <w:rsid w:val="00182E97"/>
    <w:rsid w:val="00182FBC"/>
    <w:rsid w:val="00183131"/>
    <w:rsid w:val="001831BD"/>
    <w:rsid w:val="001831EB"/>
    <w:rsid w:val="00183385"/>
    <w:rsid w:val="001833C6"/>
    <w:rsid w:val="001834CD"/>
    <w:rsid w:val="0018362D"/>
    <w:rsid w:val="0018368C"/>
    <w:rsid w:val="0018390A"/>
    <w:rsid w:val="00183973"/>
    <w:rsid w:val="00183A5D"/>
    <w:rsid w:val="00183B54"/>
    <w:rsid w:val="00183C01"/>
    <w:rsid w:val="00183DE8"/>
    <w:rsid w:val="00183E4D"/>
    <w:rsid w:val="00183FB4"/>
    <w:rsid w:val="001842F8"/>
    <w:rsid w:val="00184487"/>
    <w:rsid w:val="00184BCC"/>
    <w:rsid w:val="00184D8F"/>
    <w:rsid w:val="00184DF5"/>
    <w:rsid w:val="00185153"/>
    <w:rsid w:val="0018557C"/>
    <w:rsid w:val="001856B6"/>
    <w:rsid w:val="0018573B"/>
    <w:rsid w:val="001857C7"/>
    <w:rsid w:val="00185A45"/>
    <w:rsid w:val="00185A5C"/>
    <w:rsid w:val="00185D33"/>
    <w:rsid w:val="00185F1C"/>
    <w:rsid w:val="001860CF"/>
    <w:rsid w:val="001865E7"/>
    <w:rsid w:val="00186A6E"/>
    <w:rsid w:val="00186B05"/>
    <w:rsid w:val="00186D8C"/>
    <w:rsid w:val="00187003"/>
    <w:rsid w:val="0018704E"/>
    <w:rsid w:val="0018762E"/>
    <w:rsid w:val="0018785C"/>
    <w:rsid w:val="001879BE"/>
    <w:rsid w:val="00190158"/>
    <w:rsid w:val="00190195"/>
    <w:rsid w:val="001902D2"/>
    <w:rsid w:val="001903F4"/>
    <w:rsid w:val="0019045A"/>
    <w:rsid w:val="001905C4"/>
    <w:rsid w:val="0019062A"/>
    <w:rsid w:val="00190724"/>
    <w:rsid w:val="001909B3"/>
    <w:rsid w:val="00191001"/>
    <w:rsid w:val="00191097"/>
    <w:rsid w:val="001910F7"/>
    <w:rsid w:val="00191199"/>
    <w:rsid w:val="0019136A"/>
    <w:rsid w:val="00191438"/>
    <w:rsid w:val="00191851"/>
    <w:rsid w:val="00191B8C"/>
    <w:rsid w:val="00191E27"/>
    <w:rsid w:val="001921AB"/>
    <w:rsid w:val="0019225C"/>
    <w:rsid w:val="00192335"/>
    <w:rsid w:val="001924CA"/>
    <w:rsid w:val="0019296B"/>
    <w:rsid w:val="00192AED"/>
    <w:rsid w:val="00193253"/>
    <w:rsid w:val="001932F9"/>
    <w:rsid w:val="00193607"/>
    <w:rsid w:val="00193684"/>
    <w:rsid w:val="001937B9"/>
    <w:rsid w:val="00193CB4"/>
    <w:rsid w:val="00193D42"/>
    <w:rsid w:val="00193F62"/>
    <w:rsid w:val="00194124"/>
    <w:rsid w:val="00194303"/>
    <w:rsid w:val="0019445C"/>
    <w:rsid w:val="00194905"/>
    <w:rsid w:val="00194B8B"/>
    <w:rsid w:val="00194FC0"/>
    <w:rsid w:val="00195095"/>
    <w:rsid w:val="001950BC"/>
    <w:rsid w:val="00195199"/>
    <w:rsid w:val="001955E2"/>
    <w:rsid w:val="00195603"/>
    <w:rsid w:val="001957BA"/>
    <w:rsid w:val="0019587B"/>
    <w:rsid w:val="00195954"/>
    <w:rsid w:val="00195AB9"/>
    <w:rsid w:val="00195CC0"/>
    <w:rsid w:val="00195EEF"/>
    <w:rsid w:val="001960C3"/>
    <w:rsid w:val="0019619C"/>
    <w:rsid w:val="001962DF"/>
    <w:rsid w:val="0019631A"/>
    <w:rsid w:val="001965FB"/>
    <w:rsid w:val="00196631"/>
    <w:rsid w:val="0019685E"/>
    <w:rsid w:val="00196D6D"/>
    <w:rsid w:val="00196E04"/>
    <w:rsid w:val="00196EC2"/>
    <w:rsid w:val="00196ED0"/>
    <w:rsid w:val="00196F68"/>
    <w:rsid w:val="001970C7"/>
    <w:rsid w:val="001972A7"/>
    <w:rsid w:val="0019762D"/>
    <w:rsid w:val="0019763D"/>
    <w:rsid w:val="00197A75"/>
    <w:rsid w:val="00197C30"/>
    <w:rsid w:val="00197CB0"/>
    <w:rsid w:val="00197E52"/>
    <w:rsid w:val="00197FC4"/>
    <w:rsid w:val="001A02E3"/>
    <w:rsid w:val="001A03CF"/>
    <w:rsid w:val="001A03E6"/>
    <w:rsid w:val="001A045B"/>
    <w:rsid w:val="001A087A"/>
    <w:rsid w:val="001A0D23"/>
    <w:rsid w:val="001A0F45"/>
    <w:rsid w:val="001A10C3"/>
    <w:rsid w:val="001A1245"/>
    <w:rsid w:val="001A12A9"/>
    <w:rsid w:val="001A1303"/>
    <w:rsid w:val="001A1337"/>
    <w:rsid w:val="001A1537"/>
    <w:rsid w:val="001A17DA"/>
    <w:rsid w:val="001A184A"/>
    <w:rsid w:val="001A1A09"/>
    <w:rsid w:val="001A1CFB"/>
    <w:rsid w:val="001A1E1F"/>
    <w:rsid w:val="001A1EFE"/>
    <w:rsid w:val="001A1F75"/>
    <w:rsid w:val="001A20F1"/>
    <w:rsid w:val="001A21D9"/>
    <w:rsid w:val="001A2388"/>
    <w:rsid w:val="001A2431"/>
    <w:rsid w:val="001A264C"/>
    <w:rsid w:val="001A274E"/>
    <w:rsid w:val="001A2BC7"/>
    <w:rsid w:val="001A2DF9"/>
    <w:rsid w:val="001A3034"/>
    <w:rsid w:val="001A311E"/>
    <w:rsid w:val="001A321C"/>
    <w:rsid w:val="001A3293"/>
    <w:rsid w:val="001A3371"/>
    <w:rsid w:val="001A36F4"/>
    <w:rsid w:val="001A3892"/>
    <w:rsid w:val="001A38AE"/>
    <w:rsid w:val="001A3CA2"/>
    <w:rsid w:val="001A3F0F"/>
    <w:rsid w:val="001A3F2A"/>
    <w:rsid w:val="001A416D"/>
    <w:rsid w:val="001A41BB"/>
    <w:rsid w:val="001A42CF"/>
    <w:rsid w:val="001A4558"/>
    <w:rsid w:val="001A47FA"/>
    <w:rsid w:val="001A4994"/>
    <w:rsid w:val="001A4A5B"/>
    <w:rsid w:val="001A4FB8"/>
    <w:rsid w:val="001A50AE"/>
    <w:rsid w:val="001A537B"/>
    <w:rsid w:val="001A57EE"/>
    <w:rsid w:val="001A5990"/>
    <w:rsid w:val="001A5B0F"/>
    <w:rsid w:val="001A5D23"/>
    <w:rsid w:val="001A5E0E"/>
    <w:rsid w:val="001A5E6B"/>
    <w:rsid w:val="001A5F17"/>
    <w:rsid w:val="001A638A"/>
    <w:rsid w:val="001A6684"/>
    <w:rsid w:val="001A6918"/>
    <w:rsid w:val="001A6AF6"/>
    <w:rsid w:val="001A6F5E"/>
    <w:rsid w:val="001A7053"/>
    <w:rsid w:val="001A70FA"/>
    <w:rsid w:val="001A77AF"/>
    <w:rsid w:val="001A77F3"/>
    <w:rsid w:val="001A7862"/>
    <w:rsid w:val="001A78CE"/>
    <w:rsid w:val="001A78CF"/>
    <w:rsid w:val="001A78EC"/>
    <w:rsid w:val="001A7CFE"/>
    <w:rsid w:val="001A7F63"/>
    <w:rsid w:val="001B0239"/>
    <w:rsid w:val="001B03DE"/>
    <w:rsid w:val="001B0625"/>
    <w:rsid w:val="001B06C0"/>
    <w:rsid w:val="001B0724"/>
    <w:rsid w:val="001B0AC5"/>
    <w:rsid w:val="001B0B50"/>
    <w:rsid w:val="001B10C0"/>
    <w:rsid w:val="001B10F8"/>
    <w:rsid w:val="001B12F8"/>
    <w:rsid w:val="001B1462"/>
    <w:rsid w:val="001B167D"/>
    <w:rsid w:val="001B1796"/>
    <w:rsid w:val="001B1855"/>
    <w:rsid w:val="001B1D3A"/>
    <w:rsid w:val="001B2819"/>
    <w:rsid w:val="001B2AE5"/>
    <w:rsid w:val="001B2DAB"/>
    <w:rsid w:val="001B2E7A"/>
    <w:rsid w:val="001B2E94"/>
    <w:rsid w:val="001B2EB6"/>
    <w:rsid w:val="001B3028"/>
    <w:rsid w:val="001B3120"/>
    <w:rsid w:val="001B3D4B"/>
    <w:rsid w:val="001B3DDE"/>
    <w:rsid w:val="001B3E9C"/>
    <w:rsid w:val="001B432D"/>
    <w:rsid w:val="001B44BA"/>
    <w:rsid w:val="001B459A"/>
    <w:rsid w:val="001B462A"/>
    <w:rsid w:val="001B4661"/>
    <w:rsid w:val="001B47AC"/>
    <w:rsid w:val="001B4858"/>
    <w:rsid w:val="001B536B"/>
    <w:rsid w:val="001B53C3"/>
    <w:rsid w:val="001B543C"/>
    <w:rsid w:val="001B5862"/>
    <w:rsid w:val="001B5B70"/>
    <w:rsid w:val="001B5C81"/>
    <w:rsid w:val="001B5E24"/>
    <w:rsid w:val="001B5EB3"/>
    <w:rsid w:val="001B6454"/>
    <w:rsid w:val="001B651F"/>
    <w:rsid w:val="001B68D7"/>
    <w:rsid w:val="001B6934"/>
    <w:rsid w:val="001B6B43"/>
    <w:rsid w:val="001B6CC5"/>
    <w:rsid w:val="001B7041"/>
    <w:rsid w:val="001B70A3"/>
    <w:rsid w:val="001B710F"/>
    <w:rsid w:val="001B73C7"/>
    <w:rsid w:val="001B7931"/>
    <w:rsid w:val="001B7F2E"/>
    <w:rsid w:val="001C0048"/>
    <w:rsid w:val="001C037C"/>
    <w:rsid w:val="001C06F1"/>
    <w:rsid w:val="001C104A"/>
    <w:rsid w:val="001C109D"/>
    <w:rsid w:val="001C11D9"/>
    <w:rsid w:val="001C1231"/>
    <w:rsid w:val="001C1249"/>
    <w:rsid w:val="001C1601"/>
    <w:rsid w:val="001C182D"/>
    <w:rsid w:val="001C18C2"/>
    <w:rsid w:val="001C18DD"/>
    <w:rsid w:val="001C1900"/>
    <w:rsid w:val="001C1A65"/>
    <w:rsid w:val="001C1CD6"/>
    <w:rsid w:val="001C1DF5"/>
    <w:rsid w:val="001C219C"/>
    <w:rsid w:val="001C2438"/>
    <w:rsid w:val="001C2459"/>
    <w:rsid w:val="001C24A0"/>
    <w:rsid w:val="001C2B4E"/>
    <w:rsid w:val="001C308D"/>
    <w:rsid w:val="001C34AC"/>
    <w:rsid w:val="001C34DE"/>
    <w:rsid w:val="001C36C3"/>
    <w:rsid w:val="001C3874"/>
    <w:rsid w:val="001C3B64"/>
    <w:rsid w:val="001C3FD7"/>
    <w:rsid w:val="001C40BB"/>
    <w:rsid w:val="001C40F8"/>
    <w:rsid w:val="001C4253"/>
    <w:rsid w:val="001C43B8"/>
    <w:rsid w:val="001C43BA"/>
    <w:rsid w:val="001C45B3"/>
    <w:rsid w:val="001C46D9"/>
    <w:rsid w:val="001C5210"/>
    <w:rsid w:val="001C5471"/>
    <w:rsid w:val="001C548E"/>
    <w:rsid w:val="001C54D6"/>
    <w:rsid w:val="001C5FDE"/>
    <w:rsid w:val="001C63F3"/>
    <w:rsid w:val="001C6448"/>
    <w:rsid w:val="001C6620"/>
    <w:rsid w:val="001C6772"/>
    <w:rsid w:val="001C685D"/>
    <w:rsid w:val="001C6EAF"/>
    <w:rsid w:val="001C6FD0"/>
    <w:rsid w:val="001C7214"/>
    <w:rsid w:val="001C7284"/>
    <w:rsid w:val="001C729E"/>
    <w:rsid w:val="001C7878"/>
    <w:rsid w:val="001C79A5"/>
    <w:rsid w:val="001C7FC7"/>
    <w:rsid w:val="001D05D8"/>
    <w:rsid w:val="001D09E3"/>
    <w:rsid w:val="001D0B28"/>
    <w:rsid w:val="001D0D16"/>
    <w:rsid w:val="001D1074"/>
    <w:rsid w:val="001D12F2"/>
    <w:rsid w:val="001D1533"/>
    <w:rsid w:val="001D182E"/>
    <w:rsid w:val="001D1BEC"/>
    <w:rsid w:val="001D1EF6"/>
    <w:rsid w:val="001D246F"/>
    <w:rsid w:val="001D2A9C"/>
    <w:rsid w:val="001D2BDC"/>
    <w:rsid w:val="001D3718"/>
    <w:rsid w:val="001D3A61"/>
    <w:rsid w:val="001D3B68"/>
    <w:rsid w:val="001D3C7B"/>
    <w:rsid w:val="001D3C9C"/>
    <w:rsid w:val="001D3D55"/>
    <w:rsid w:val="001D3DFE"/>
    <w:rsid w:val="001D3E43"/>
    <w:rsid w:val="001D3F3A"/>
    <w:rsid w:val="001D40CB"/>
    <w:rsid w:val="001D40E1"/>
    <w:rsid w:val="001D4297"/>
    <w:rsid w:val="001D42A9"/>
    <w:rsid w:val="001D46C6"/>
    <w:rsid w:val="001D4710"/>
    <w:rsid w:val="001D49B0"/>
    <w:rsid w:val="001D50A8"/>
    <w:rsid w:val="001D52A7"/>
    <w:rsid w:val="001D5373"/>
    <w:rsid w:val="001D5A76"/>
    <w:rsid w:val="001D5BAA"/>
    <w:rsid w:val="001D65EB"/>
    <w:rsid w:val="001D6725"/>
    <w:rsid w:val="001D6727"/>
    <w:rsid w:val="001D68AE"/>
    <w:rsid w:val="001D68C3"/>
    <w:rsid w:val="001D6D23"/>
    <w:rsid w:val="001D716C"/>
    <w:rsid w:val="001D71B6"/>
    <w:rsid w:val="001D7258"/>
    <w:rsid w:val="001D7505"/>
    <w:rsid w:val="001D7FA9"/>
    <w:rsid w:val="001E0005"/>
    <w:rsid w:val="001E0142"/>
    <w:rsid w:val="001E0A8D"/>
    <w:rsid w:val="001E0B27"/>
    <w:rsid w:val="001E1134"/>
    <w:rsid w:val="001E1268"/>
    <w:rsid w:val="001E1294"/>
    <w:rsid w:val="001E132D"/>
    <w:rsid w:val="001E140E"/>
    <w:rsid w:val="001E1660"/>
    <w:rsid w:val="001E176C"/>
    <w:rsid w:val="001E1EEA"/>
    <w:rsid w:val="001E1FFF"/>
    <w:rsid w:val="001E2092"/>
    <w:rsid w:val="001E2342"/>
    <w:rsid w:val="001E2518"/>
    <w:rsid w:val="001E27E2"/>
    <w:rsid w:val="001E2AFF"/>
    <w:rsid w:val="001E2B8B"/>
    <w:rsid w:val="001E2D45"/>
    <w:rsid w:val="001E2E1F"/>
    <w:rsid w:val="001E30EE"/>
    <w:rsid w:val="001E3328"/>
    <w:rsid w:val="001E3393"/>
    <w:rsid w:val="001E33F8"/>
    <w:rsid w:val="001E38BC"/>
    <w:rsid w:val="001E38F2"/>
    <w:rsid w:val="001E3E83"/>
    <w:rsid w:val="001E411C"/>
    <w:rsid w:val="001E415C"/>
    <w:rsid w:val="001E4215"/>
    <w:rsid w:val="001E4552"/>
    <w:rsid w:val="001E4650"/>
    <w:rsid w:val="001E46FC"/>
    <w:rsid w:val="001E480B"/>
    <w:rsid w:val="001E4A37"/>
    <w:rsid w:val="001E4F60"/>
    <w:rsid w:val="001E516C"/>
    <w:rsid w:val="001E5193"/>
    <w:rsid w:val="001E5364"/>
    <w:rsid w:val="001E56FF"/>
    <w:rsid w:val="001E5861"/>
    <w:rsid w:val="001E5CDD"/>
    <w:rsid w:val="001E5EC7"/>
    <w:rsid w:val="001E60A1"/>
    <w:rsid w:val="001E60E7"/>
    <w:rsid w:val="001E67E5"/>
    <w:rsid w:val="001E683F"/>
    <w:rsid w:val="001E6E35"/>
    <w:rsid w:val="001E6E47"/>
    <w:rsid w:val="001E6EC6"/>
    <w:rsid w:val="001E705A"/>
    <w:rsid w:val="001E708F"/>
    <w:rsid w:val="001E7CA7"/>
    <w:rsid w:val="001E7D7B"/>
    <w:rsid w:val="001E7E95"/>
    <w:rsid w:val="001E7F8A"/>
    <w:rsid w:val="001F0355"/>
    <w:rsid w:val="001F0399"/>
    <w:rsid w:val="001F0886"/>
    <w:rsid w:val="001F0A0C"/>
    <w:rsid w:val="001F0DAB"/>
    <w:rsid w:val="001F0EDC"/>
    <w:rsid w:val="001F133F"/>
    <w:rsid w:val="001F161A"/>
    <w:rsid w:val="001F18B8"/>
    <w:rsid w:val="001F19C9"/>
    <w:rsid w:val="001F1B1B"/>
    <w:rsid w:val="001F1CBE"/>
    <w:rsid w:val="001F23D3"/>
    <w:rsid w:val="001F254D"/>
    <w:rsid w:val="001F26BA"/>
    <w:rsid w:val="001F2723"/>
    <w:rsid w:val="001F27EA"/>
    <w:rsid w:val="001F2A86"/>
    <w:rsid w:val="001F2D36"/>
    <w:rsid w:val="001F3159"/>
    <w:rsid w:val="001F3268"/>
    <w:rsid w:val="001F348F"/>
    <w:rsid w:val="001F36E5"/>
    <w:rsid w:val="001F38C9"/>
    <w:rsid w:val="001F398D"/>
    <w:rsid w:val="001F3B00"/>
    <w:rsid w:val="001F3B78"/>
    <w:rsid w:val="001F3F63"/>
    <w:rsid w:val="001F4292"/>
    <w:rsid w:val="001F435C"/>
    <w:rsid w:val="001F4534"/>
    <w:rsid w:val="001F476B"/>
    <w:rsid w:val="001F4AB4"/>
    <w:rsid w:val="001F4E62"/>
    <w:rsid w:val="001F4ED5"/>
    <w:rsid w:val="001F4EE4"/>
    <w:rsid w:val="001F4F29"/>
    <w:rsid w:val="001F5538"/>
    <w:rsid w:val="001F6064"/>
    <w:rsid w:val="001F670C"/>
    <w:rsid w:val="001F6949"/>
    <w:rsid w:val="001F6A45"/>
    <w:rsid w:val="001F7075"/>
    <w:rsid w:val="001F715B"/>
    <w:rsid w:val="001F725A"/>
    <w:rsid w:val="001F751A"/>
    <w:rsid w:val="001F7600"/>
    <w:rsid w:val="001F7830"/>
    <w:rsid w:val="001F7B55"/>
    <w:rsid w:val="001F7CD7"/>
    <w:rsid w:val="001F7E6F"/>
    <w:rsid w:val="00200407"/>
    <w:rsid w:val="0020048A"/>
    <w:rsid w:val="00200F20"/>
    <w:rsid w:val="002011DE"/>
    <w:rsid w:val="002013B8"/>
    <w:rsid w:val="00201428"/>
    <w:rsid w:val="00201785"/>
    <w:rsid w:val="00201817"/>
    <w:rsid w:val="002019B3"/>
    <w:rsid w:val="00201A58"/>
    <w:rsid w:val="00201A85"/>
    <w:rsid w:val="00201C20"/>
    <w:rsid w:val="00201E0D"/>
    <w:rsid w:val="002020DB"/>
    <w:rsid w:val="00202115"/>
    <w:rsid w:val="00202B21"/>
    <w:rsid w:val="00202BE6"/>
    <w:rsid w:val="00202D4F"/>
    <w:rsid w:val="00202F41"/>
    <w:rsid w:val="00203050"/>
    <w:rsid w:val="0020307F"/>
    <w:rsid w:val="00203FD4"/>
    <w:rsid w:val="0020433F"/>
    <w:rsid w:val="00204512"/>
    <w:rsid w:val="0020483C"/>
    <w:rsid w:val="00204883"/>
    <w:rsid w:val="002049B9"/>
    <w:rsid w:val="00204C14"/>
    <w:rsid w:val="0020503B"/>
    <w:rsid w:val="002051C9"/>
    <w:rsid w:val="002058F0"/>
    <w:rsid w:val="00205D0C"/>
    <w:rsid w:val="00205D68"/>
    <w:rsid w:val="00205E4A"/>
    <w:rsid w:val="0020631B"/>
    <w:rsid w:val="002067A9"/>
    <w:rsid w:val="00206A2A"/>
    <w:rsid w:val="00206AF1"/>
    <w:rsid w:val="00207A74"/>
    <w:rsid w:val="00207AB6"/>
    <w:rsid w:val="00207AB8"/>
    <w:rsid w:val="00207C22"/>
    <w:rsid w:val="002103E2"/>
    <w:rsid w:val="00210841"/>
    <w:rsid w:val="002108D2"/>
    <w:rsid w:val="00210AE6"/>
    <w:rsid w:val="00210B58"/>
    <w:rsid w:val="00210E85"/>
    <w:rsid w:val="00210EE3"/>
    <w:rsid w:val="0021156E"/>
    <w:rsid w:val="0021157D"/>
    <w:rsid w:val="0021158F"/>
    <w:rsid w:val="00211D84"/>
    <w:rsid w:val="00211FC8"/>
    <w:rsid w:val="00212007"/>
    <w:rsid w:val="002120B0"/>
    <w:rsid w:val="0021256F"/>
    <w:rsid w:val="00212684"/>
    <w:rsid w:val="00212B38"/>
    <w:rsid w:val="00212D78"/>
    <w:rsid w:val="00212E57"/>
    <w:rsid w:val="00212EF3"/>
    <w:rsid w:val="00212FF2"/>
    <w:rsid w:val="00213106"/>
    <w:rsid w:val="00213215"/>
    <w:rsid w:val="002132C1"/>
    <w:rsid w:val="002132EB"/>
    <w:rsid w:val="00213625"/>
    <w:rsid w:val="002136BC"/>
    <w:rsid w:val="00213CDB"/>
    <w:rsid w:val="0021402A"/>
    <w:rsid w:val="002145B2"/>
    <w:rsid w:val="00214C4D"/>
    <w:rsid w:val="002150BD"/>
    <w:rsid w:val="002151F0"/>
    <w:rsid w:val="0021534F"/>
    <w:rsid w:val="002154C1"/>
    <w:rsid w:val="002154DA"/>
    <w:rsid w:val="0021550C"/>
    <w:rsid w:val="002155F4"/>
    <w:rsid w:val="00215C2F"/>
    <w:rsid w:val="00215D01"/>
    <w:rsid w:val="00215D78"/>
    <w:rsid w:val="002162B4"/>
    <w:rsid w:val="002163A8"/>
    <w:rsid w:val="00216CAD"/>
    <w:rsid w:val="00216CDE"/>
    <w:rsid w:val="00216E0E"/>
    <w:rsid w:val="00217059"/>
    <w:rsid w:val="00217262"/>
    <w:rsid w:val="00217311"/>
    <w:rsid w:val="002174A7"/>
    <w:rsid w:val="002177CA"/>
    <w:rsid w:val="00217913"/>
    <w:rsid w:val="002207B3"/>
    <w:rsid w:val="00220BB1"/>
    <w:rsid w:val="00220BC7"/>
    <w:rsid w:val="00220BD0"/>
    <w:rsid w:val="00220F4C"/>
    <w:rsid w:val="00220FA1"/>
    <w:rsid w:val="00220FD7"/>
    <w:rsid w:val="0022120C"/>
    <w:rsid w:val="00221285"/>
    <w:rsid w:val="002214A1"/>
    <w:rsid w:val="002214A5"/>
    <w:rsid w:val="0022174A"/>
    <w:rsid w:val="0022193B"/>
    <w:rsid w:val="00221A1F"/>
    <w:rsid w:val="00222106"/>
    <w:rsid w:val="0022236B"/>
    <w:rsid w:val="002226AB"/>
    <w:rsid w:val="00222774"/>
    <w:rsid w:val="00222F11"/>
    <w:rsid w:val="002231FA"/>
    <w:rsid w:val="00223329"/>
    <w:rsid w:val="00223469"/>
    <w:rsid w:val="00223635"/>
    <w:rsid w:val="00223994"/>
    <w:rsid w:val="00223ACA"/>
    <w:rsid w:val="00223BE3"/>
    <w:rsid w:val="00224616"/>
    <w:rsid w:val="002249AD"/>
    <w:rsid w:val="00224A29"/>
    <w:rsid w:val="00224DB3"/>
    <w:rsid w:val="00225502"/>
    <w:rsid w:val="0022560F"/>
    <w:rsid w:val="00225732"/>
    <w:rsid w:val="00225849"/>
    <w:rsid w:val="00225C1D"/>
    <w:rsid w:val="002264FA"/>
    <w:rsid w:val="0022672F"/>
    <w:rsid w:val="00226825"/>
    <w:rsid w:val="00226A63"/>
    <w:rsid w:val="00226BB9"/>
    <w:rsid w:val="00226C3F"/>
    <w:rsid w:val="00226C50"/>
    <w:rsid w:val="00226E2D"/>
    <w:rsid w:val="002271F8"/>
    <w:rsid w:val="00227375"/>
    <w:rsid w:val="0023012A"/>
    <w:rsid w:val="002301D5"/>
    <w:rsid w:val="002304F8"/>
    <w:rsid w:val="0023061A"/>
    <w:rsid w:val="00230677"/>
    <w:rsid w:val="0023083A"/>
    <w:rsid w:val="00230A67"/>
    <w:rsid w:val="00230D0A"/>
    <w:rsid w:val="00230D1E"/>
    <w:rsid w:val="002310C8"/>
    <w:rsid w:val="002313C3"/>
    <w:rsid w:val="00231443"/>
    <w:rsid w:val="00231B4C"/>
    <w:rsid w:val="00231E9E"/>
    <w:rsid w:val="002320E6"/>
    <w:rsid w:val="002321E7"/>
    <w:rsid w:val="00232701"/>
    <w:rsid w:val="00232998"/>
    <w:rsid w:val="00232C70"/>
    <w:rsid w:val="00232F09"/>
    <w:rsid w:val="002336FB"/>
    <w:rsid w:val="00233765"/>
    <w:rsid w:val="002338DC"/>
    <w:rsid w:val="00233AEC"/>
    <w:rsid w:val="00233BC2"/>
    <w:rsid w:val="00233CC4"/>
    <w:rsid w:val="00233F5E"/>
    <w:rsid w:val="00234204"/>
    <w:rsid w:val="002342C1"/>
    <w:rsid w:val="002346BB"/>
    <w:rsid w:val="002349F1"/>
    <w:rsid w:val="00234B89"/>
    <w:rsid w:val="00234BEB"/>
    <w:rsid w:val="00234CDC"/>
    <w:rsid w:val="00234E01"/>
    <w:rsid w:val="00234FF6"/>
    <w:rsid w:val="00235002"/>
    <w:rsid w:val="0023502D"/>
    <w:rsid w:val="0023597E"/>
    <w:rsid w:val="00235AD3"/>
    <w:rsid w:val="00235CCE"/>
    <w:rsid w:val="00236350"/>
    <w:rsid w:val="00236586"/>
    <w:rsid w:val="002366F1"/>
    <w:rsid w:val="0023677E"/>
    <w:rsid w:val="002367FC"/>
    <w:rsid w:val="002368B3"/>
    <w:rsid w:val="00236AA6"/>
    <w:rsid w:val="00236BF0"/>
    <w:rsid w:val="00236C78"/>
    <w:rsid w:val="00237208"/>
    <w:rsid w:val="0023731D"/>
    <w:rsid w:val="002374FF"/>
    <w:rsid w:val="002375C8"/>
    <w:rsid w:val="002377E0"/>
    <w:rsid w:val="00237CFB"/>
    <w:rsid w:val="00240014"/>
    <w:rsid w:val="00240045"/>
    <w:rsid w:val="00240057"/>
    <w:rsid w:val="00240330"/>
    <w:rsid w:val="002403E6"/>
    <w:rsid w:val="002405FF"/>
    <w:rsid w:val="00240819"/>
    <w:rsid w:val="00240854"/>
    <w:rsid w:val="002408BF"/>
    <w:rsid w:val="00240A45"/>
    <w:rsid w:val="00240B0F"/>
    <w:rsid w:val="00240C52"/>
    <w:rsid w:val="00240F86"/>
    <w:rsid w:val="00241263"/>
    <w:rsid w:val="002412DC"/>
    <w:rsid w:val="0024132B"/>
    <w:rsid w:val="00241579"/>
    <w:rsid w:val="0024157A"/>
    <w:rsid w:val="00241C4C"/>
    <w:rsid w:val="00242131"/>
    <w:rsid w:val="002421B0"/>
    <w:rsid w:val="002422F1"/>
    <w:rsid w:val="00242358"/>
    <w:rsid w:val="0024253E"/>
    <w:rsid w:val="0024267C"/>
    <w:rsid w:val="00242A8E"/>
    <w:rsid w:val="00242D43"/>
    <w:rsid w:val="00242DB6"/>
    <w:rsid w:val="00243731"/>
    <w:rsid w:val="002437AB"/>
    <w:rsid w:val="002438AD"/>
    <w:rsid w:val="00243975"/>
    <w:rsid w:val="00243CE3"/>
    <w:rsid w:val="00243E07"/>
    <w:rsid w:val="00243F51"/>
    <w:rsid w:val="00243FD5"/>
    <w:rsid w:val="002440AE"/>
    <w:rsid w:val="0024432C"/>
    <w:rsid w:val="002443F1"/>
    <w:rsid w:val="00244530"/>
    <w:rsid w:val="00245050"/>
    <w:rsid w:val="00245E04"/>
    <w:rsid w:val="00245EF6"/>
    <w:rsid w:val="002460ED"/>
    <w:rsid w:val="00246905"/>
    <w:rsid w:val="002469AE"/>
    <w:rsid w:val="00246A94"/>
    <w:rsid w:val="00246ABC"/>
    <w:rsid w:val="00246AF2"/>
    <w:rsid w:val="00246BBD"/>
    <w:rsid w:val="00246CDC"/>
    <w:rsid w:val="0024720F"/>
    <w:rsid w:val="00247652"/>
    <w:rsid w:val="002477E8"/>
    <w:rsid w:val="00247C4B"/>
    <w:rsid w:val="00247E44"/>
    <w:rsid w:val="0025005E"/>
    <w:rsid w:val="002501F7"/>
    <w:rsid w:val="00250389"/>
    <w:rsid w:val="002503C1"/>
    <w:rsid w:val="0025064F"/>
    <w:rsid w:val="00250A9D"/>
    <w:rsid w:val="00250BC4"/>
    <w:rsid w:val="00250D44"/>
    <w:rsid w:val="00250E75"/>
    <w:rsid w:val="00250EF4"/>
    <w:rsid w:val="00250F09"/>
    <w:rsid w:val="00250FC5"/>
    <w:rsid w:val="002511E1"/>
    <w:rsid w:val="00251833"/>
    <w:rsid w:val="00251BD2"/>
    <w:rsid w:val="00251D06"/>
    <w:rsid w:val="00251E0F"/>
    <w:rsid w:val="00251FE9"/>
    <w:rsid w:val="002522F2"/>
    <w:rsid w:val="00252437"/>
    <w:rsid w:val="00252597"/>
    <w:rsid w:val="00252607"/>
    <w:rsid w:val="00252635"/>
    <w:rsid w:val="00252951"/>
    <w:rsid w:val="00252984"/>
    <w:rsid w:val="00252B68"/>
    <w:rsid w:val="00252D91"/>
    <w:rsid w:val="00252F48"/>
    <w:rsid w:val="002531BE"/>
    <w:rsid w:val="002533C5"/>
    <w:rsid w:val="002534A7"/>
    <w:rsid w:val="002535D2"/>
    <w:rsid w:val="00253608"/>
    <w:rsid w:val="002537AB"/>
    <w:rsid w:val="0025381A"/>
    <w:rsid w:val="00253954"/>
    <w:rsid w:val="00253A15"/>
    <w:rsid w:val="00253D64"/>
    <w:rsid w:val="00253E68"/>
    <w:rsid w:val="002540DE"/>
    <w:rsid w:val="00254189"/>
    <w:rsid w:val="0025439C"/>
    <w:rsid w:val="002544B3"/>
    <w:rsid w:val="002544F6"/>
    <w:rsid w:val="00254657"/>
    <w:rsid w:val="00254C3D"/>
    <w:rsid w:val="00254D0C"/>
    <w:rsid w:val="00254E23"/>
    <w:rsid w:val="00254F22"/>
    <w:rsid w:val="00255310"/>
    <w:rsid w:val="002553CD"/>
    <w:rsid w:val="0025559E"/>
    <w:rsid w:val="00255882"/>
    <w:rsid w:val="00255982"/>
    <w:rsid w:val="00255A0B"/>
    <w:rsid w:val="00255AB1"/>
    <w:rsid w:val="00255C30"/>
    <w:rsid w:val="002561EE"/>
    <w:rsid w:val="002562AD"/>
    <w:rsid w:val="00256927"/>
    <w:rsid w:val="002569BB"/>
    <w:rsid w:val="00256AB6"/>
    <w:rsid w:val="0025710F"/>
    <w:rsid w:val="002575BB"/>
    <w:rsid w:val="0025761F"/>
    <w:rsid w:val="00257639"/>
    <w:rsid w:val="002576F7"/>
    <w:rsid w:val="00257805"/>
    <w:rsid w:val="0025782F"/>
    <w:rsid w:val="00257D96"/>
    <w:rsid w:val="00257DC7"/>
    <w:rsid w:val="00257DFD"/>
    <w:rsid w:val="0026026A"/>
    <w:rsid w:val="00260780"/>
    <w:rsid w:val="00260782"/>
    <w:rsid w:val="002607CC"/>
    <w:rsid w:val="00260A2C"/>
    <w:rsid w:val="00260AB8"/>
    <w:rsid w:val="00260DF8"/>
    <w:rsid w:val="00260F02"/>
    <w:rsid w:val="0026114F"/>
    <w:rsid w:val="00261519"/>
    <w:rsid w:val="00261599"/>
    <w:rsid w:val="0026164F"/>
    <w:rsid w:val="00261802"/>
    <w:rsid w:val="0026185B"/>
    <w:rsid w:val="00261A35"/>
    <w:rsid w:val="00261D47"/>
    <w:rsid w:val="00261D6E"/>
    <w:rsid w:val="00261FCA"/>
    <w:rsid w:val="0026246A"/>
    <w:rsid w:val="00262481"/>
    <w:rsid w:val="0026261A"/>
    <w:rsid w:val="002628F9"/>
    <w:rsid w:val="002629E4"/>
    <w:rsid w:val="00262AD2"/>
    <w:rsid w:val="00262B46"/>
    <w:rsid w:val="00262BC5"/>
    <w:rsid w:val="00263178"/>
    <w:rsid w:val="00263684"/>
    <w:rsid w:val="00263840"/>
    <w:rsid w:val="00263841"/>
    <w:rsid w:val="002638C3"/>
    <w:rsid w:val="00263A65"/>
    <w:rsid w:val="00263B26"/>
    <w:rsid w:val="0026459E"/>
    <w:rsid w:val="00264914"/>
    <w:rsid w:val="00264A85"/>
    <w:rsid w:val="00264AD9"/>
    <w:rsid w:val="00264D11"/>
    <w:rsid w:val="00264EAF"/>
    <w:rsid w:val="002654E3"/>
    <w:rsid w:val="00265820"/>
    <w:rsid w:val="00265885"/>
    <w:rsid w:val="00265C4A"/>
    <w:rsid w:val="00265F74"/>
    <w:rsid w:val="00266712"/>
    <w:rsid w:val="00266CC0"/>
    <w:rsid w:val="00266D22"/>
    <w:rsid w:val="00267076"/>
    <w:rsid w:val="002672A3"/>
    <w:rsid w:val="00267599"/>
    <w:rsid w:val="0026772E"/>
    <w:rsid w:val="0026777A"/>
    <w:rsid w:val="00267DB6"/>
    <w:rsid w:val="00267EFD"/>
    <w:rsid w:val="00270027"/>
    <w:rsid w:val="0027040D"/>
    <w:rsid w:val="0027074F"/>
    <w:rsid w:val="00270785"/>
    <w:rsid w:val="002707D5"/>
    <w:rsid w:val="002709DB"/>
    <w:rsid w:val="00270FEE"/>
    <w:rsid w:val="00271330"/>
    <w:rsid w:val="002714A9"/>
    <w:rsid w:val="002716AE"/>
    <w:rsid w:val="00271D0A"/>
    <w:rsid w:val="00271DC3"/>
    <w:rsid w:val="00271EC3"/>
    <w:rsid w:val="00271F1E"/>
    <w:rsid w:val="002722EE"/>
    <w:rsid w:val="00272AC8"/>
    <w:rsid w:val="00272B4E"/>
    <w:rsid w:val="00272E30"/>
    <w:rsid w:val="00273097"/>
    <w:rsid w:val="0027331C"/>
    <w:rsid w:val="00273321"/>
    <w:rsid w:val="0027340B"/>
    <w:rsid w:val="002735F8"/>
    <w:rsid w:val="002738EF"/>
    <w:rsid w:val="002739D2"/>
    <w:rsid w:val="00273AC0"/>
    <w:rsid w:val="00273DAF"/>
    <w:rsid w:val="00273F98"/>
    <w:rsid w:val="002740F3"/>
    <w:rsid w:val="002743BB"/>
    <w:rsid w:val="00274501"/>
    <w:rsid w:val="00274584"/>
    <w:rsid w:val="00274867"/>
    <w:rsid w:val="00274913"/>
    <w:rsid w:val="00274A85"/>
    <w:rsid w:val="00275189"/>
    <w:rsid w:val="00275455"/>
    <w:rsid w:val="00275474"/>
    <w:rsid w:val="00275842"/>
    <w:rsid w:val="002758E5"/>
    <w:rsid w:val="00275B81"/>
    <w:rsid w:val="00275BFF"/>
    <w:rsid w:val="00275CB0"/>
    <w:rsid w:val="00275E75"/>
    <w:rsid w:val="00275EF1"/>
    <w:rsid w:val="00276063"/>
    <w:rsid w:val="00276336"/>
    <w:rsid w:val="002763FF"/>
    <w:rsid w:val="002765CB"/>
    <w:rsid w:val="002768FB"/>
    <w:rsid w:val="00276A4C"/>
    <w:rsid w:val="00276A8B"/>
    <w:rsid w:val="00276C69"/>
    <w:rsid w:val="00276DE5"/>
    <w:rsid w:val="00276E63"/>
    <w:rsid w:val="00277029"/>
    <w:rsid w:val="00277066"/>
    <w:rsid w:val="002771DE"/>
    <w:rsid w:val="00277714"/>
    <w:rsid w:val="00277C58"/>
    <w:rsid w:val="00277CF0"/>
    <w:rsid w:val="00277D6F"/>
    <w:rsid w:val="00277F7C"/>
    <w:rsid w:val="00280177"/>
    <w:rsid w:val="0028033E"/>
    <w:rsid w:val="002808AE"/>
    <w:rsid w:val="002808D8"/>
    <w:rsid w:val="00280C1C"/>
    <w:rsid w:val="00280C23"/>
    <w:rsid w:val="00280D79"/>
    <w:rsid w:val="00280DF4"/>
    <w:rsid w:val="00280E1D"/>
    <w:rsid w:val="00280EA1"/>
    <w:rsid w:val="00280F6F"/>
    <w:rsid w:val="00280F87"/>
    <w:rsid w:val="002815BB"/>
    <w:rsid w:val="002818D0"/>
    <w:rsid w:val="00281958"/>
    <w:rsid w:val="00281A71"/>
    <w:rsid w:val="00281BBC"/>
    <w:rsid w:val="00281CCD"/>
    <w:rsid w:val="00281F94"/>
    <w:rsid w:val="0028209E"/>
    <w:rsid w:val="0028219C"/>
    <w:rsid w:val="002823AD"/>
    <w:rsid w:val="0028257E"/>
    <w:rsid w:val="002828E1"/>
    <w:rsid w:val="00282952"/>
    <w:rsid w:val="00282AF3"/>
    <w:rsid w:val="00282B10"/>
    <w:rsid w:val="00282D25"/>
    <w:rsid w:val="00282D62"/>
    <w:rsid w:val="00282DE3"/>
    <w:rsid w:val="00283226"/>
    <w:rsid w:val="002836DE"/>
    <w:rsid w:val="00283ADE"/>
    <w:rsid w:val="00283BE6"/>
    <w:rsid w:val="00283DF3"/>
    <w:rsid w:val="00283F04"/>
    <w:rsid w:val="00283F85"/>
    <w:rsid w:val="00284125"/>
    <w:rsid w:val="00284133"/>
    <w:rsid w:val="00284267"/>
    <w:rsid w:val="00284305"/>
    <w:rsid w:val="00284744"/>
    <w:rsid w:val="002847DC"/>
    <w:rsid w:val="002849C6"/>
    <w:rsid w:val="00284F65"/>
    <w:rsid w:val="0028503F"/>
    <w:rsid w:val="002854CE"/>
    <w:rsid w:val="00285757"/>
    <w:rsid w:val="00285989"/>
    <w:rsid w:val="00285B12"/>
    <w:rsid w:val="00285C25"/>
    <w:rsid w:val="00285CE7"/>
    <w:rsid w:val="00285F5A"/>
    <w:rsid w:val="00285FDC"/>
    <w:rsid w:val="002860F3"/>
    <w:rsid w:val="00286103"/>
    <w:rsid w:val="00286421"/>
    <w:rsid w:val="00286614"/>
    <w:rsid w:val="00286645"/>
    <w:rsid w:val="00286B8F"/>
    <w:rsid w:val="00287137"/>
    <w:rsid w:val="002873B0"/>
    <w:rsid w:val="00287AA5"/>
    <w:rsid w:val="00287AA9"/>
    <w:rsid w:val="00287CF2"/>
    <w:rsid w:val="0029002A"/>
    <w:rsid w:val="002900A2"/>
    <w:rsid w:val="002901C6"/>
    <w:rsid w:val="0029069C"/>
    <w:rsid w:val="002906D1"/>
    <w:rsid w:val="00290703"/>
    <w:rsid w:val="002908B1"/>
    <w:rsid w:val="00290B4B"/>
    <w:rsid w:val="00290E04"/>
    <w:rsid w:val="00290EF0"/>
    <w:rsid w:val="002911D3"/>
    <w:rsid w:val="0029142C"/>
    <w:rsid w:val="0029155C"/>
    <w:rsid w:val="00291A69"/>
    <w:rsid w:val="00291BF9"/>
    <w:rsid w:val="00291CEB"/>
    <w:rsid w:val="0029227D"/>
    <w:rsid w:val="0029234D"/>
    <w:rsid w:val="002923FD"/>
    <w:rsid w:val="00292525"/>
    <w:rsid w:val="0029256E"/>
    <w:rsid w:val="0029258F"/>
    <w:rsid w:val="00292DDE"/>
    <w:rsid w:val="00293014"/>
    <w:rsid w:val="00293043"/>
    <w:rsid w:val="0029307B"/>
    <w:rsid w:val="00293255"/>
    <w:rsid w:val="002936FC"/>
    <w:rsid w:val="00293AA4"/>
    <w:rsid w:val="00293ED1"/>
    <w:rsid w:val="002946C9"/>
    <w:rsid w:val="00294996"/>
    <w:rsid w:val="00294D01"/>
    <w:rsid w:val="00294FF4"/>
    <w:rsid w:val="002950E6"/>
    <w:rsid w:val="00295A4C"/>
    <w:rsid w:val="00295D75"/>
    <w:rsid w:val="00295DD4"/>
    <w:rsid w:val="0029634B"/>
    <w:rsid w:val="00296415"/>
    <w:rsid w:val="0029653E"/>
    <w:rsid w:val="002968A5"/>
    <w:rsid w:val="00296940"/>
    <w:rsid w:val="00296AED"/>
    <w:rsid w:val="00296F5A"/>
    <w:rsid w:val="00297191"/>
    <w:rsid w:val="00297365"/>
    <w:rsid w:val="002973F2"/>
    <w:rsid w:val="002979D3"/>
    <w:rsid w:val="00297E16"/>
    <w:rsid w:val="002A0044"/>
    <w:rsid w:val="002A0556"/>
    <w:rsid w:val="002A0A39"/>
    <w:rsid w:val="002A0A50"/>
    <w:rsid w:val="002A0BAC"/>
    <w:rsid w:val="002A0DC4"/>
    <w:rsid w:val="002A0ED7"/>
    <w:rsid w:val="002A0EFD"/>
    <w:rsid w:val="002A0F38"/>
    <w:rsid w:val="002A12BD"/>
    <w:rsid w:val="002A14A2"/>
    <w:rsid w:val="002A17AC"/>
    <w:rsid w:val="002A1B7A"/>
    <w:rsid w:val="002A2188"/>
    <w:rsid w:val="002A2294"/>
    <w:rsid w:val="002A246D"/>
    <w:rsid w:val="002A284E"/>
    <w:rsid w:val="002A2A83"/>
    <w:rsid w:val="002A33BE"/>
    <w:rsid w:val="002A35ED"/>
    <w:rsid w:val="002A384C"/>
    <w:rsid w:val="002A3A99"/>
    <w:rsid w:val="002A3C19"/>
    <w:rsid w:val="002A3D0C"/>
    <w:rsid w:val="002A3F5A"/>
    <w:rsid w:val="002A4090"/>
    <w:rsid w:val="002A4132"/>
    <w:rsid w:val="002A4170"/>
    <w:rsid w:val="002A418E"/>
    <w:rsid w:val="002A42B9"/>
    <w:rsid w:val="002A4467"/>
    <w:rsid w:val="002A44FD"/>
    <w:rsid w:val="002A48FC"/>
    <w:rsid w:val="002A4C00"/>
    <w:rsid w:val="002A4CE5"/>
    <w:rsid w:val="002A4DCC"/>
    <w:rsid w:val="002A55CA"/>
    <w:rsid w:val="002A5B92"/>
    <w:rsid w:val="002A5C35"/>
    <w:rsid w:val="002A5C6D"/>
    <w:rsid w:val="002A5C83"/>
    <w:rsid w:val="002A5E22"/>
    <w:rsid w:val="002A5E75"/>
    <w:rsid w:val="002A5F1B"/>
    <w:rsid w:val="002A63F4"/>
    <w:rsid w:val="002A66ED"/>
    <w:rsid w:val="002A6AEB"/>
    <w:rsid w:val="002A6D48"/>
    <w:rsid w:val="002A6D72"/>
    <w:rsid w:val="002A6D89"/>
    <w:rsid w:val="002A6FD2"/>
    <w:rsid w:val="002A6FED"/>
    <w:rsid w:val="002A750E"/>
    <w:rsid w:val="002A7513"/>
    <w:rsid w:val="002A7619"/>
    <w:rsid w:val="002A7804"/>
    <w:rsid w:val="002A79D5"/>
    <w:rsid w:val="002A7AD3"/>
    <w:rsid w:val="002A7ADC"/>
    <w:rsid w:val="002A7B42"/>
    <w:rsid w:val="002A7C68"/>
    <w:rsid w:val="002A7D13"/>
    <w:rsid w:val="002A7E2A"/>
    <w:rsid w:val="002B0088"/>
    <w:rsid w:val="002B05A6"/>
    <w:rsid w:val="002B0644"/>
    <w:rsid w:val="002B06E7"/>
    <w:rsid w:val="002B0852"/>
    <w:rsid w:val="002B0A05"/>
    <w:rsid w:val="002B0B13"/>
    <w:rsid w:val="002B10DB"/>
    <w:rsid w:val="002B114D"/>
    <w:rsid w:val="002B12DC"/>
    <w:rsid w:val="002B14BB"/>
    <w:rsid w:val="002B19F9"/>
    <w:rsid w:val="002B1D2C"/>
    <w:rsid w:val="002B20E5"/>
    <w:rsid w:val="002B2432"/>
    <w:rsid w:val="002B2433"/>
    <w:rsid w:val="002B285F"/>
    <w:rsid w:val="002B2877"/>
    <w:rsid w:val="002B34E9"/>
    <w:rsid w:val="002B366B"/>
    <w:rsid w:val="002B37CB"/>
    <w:rsid w:val="002B3B00"/>
    <w:rsid w:val="002B40DD"/>
    <w:rsid w:val="002B4205"/>
    <w:rsid w:val="002B4303"/>
    <w:rsid w:val="002B43BC"/>
    <w:rsid w:val="002B45B8"/>
    <w:rsid w:val="002B46C1"/>
    <w:rsid w:val="002B476D"/>
    <w:rsid w:val="002B4D0F"/>
    <w:rsid w:val="002B5067"/>
    <w:rsid w:val="002B513F"/>
    <w:rsid w:val="002B5406"/>
    <w:rsid w:val="002B543E"/>
    <w:rsid w:val="002B5A15"/>
    <w:rsid w:val="002B5A1C"/>
    <w:rsid w:val="002B5A29"/>
    <w:rsid w:val="002B5B51"/>
    <w:rsid w:val="002B5CDA"/>
    <w:rsid w:val="002B5CEE"/>
    <w:rsid w:val="002B5E06"/>
    <w:rsid w:val="002B60CA"/>
    <w:rsid w:val="002B61AF"/>
    <w:rsid w:val="002B6205"/>
    <w:rsid w:val="002B6228"/>
    <w:rsid w:val="002B634B"/>
    <w:rsid w:val="002B6399"/>
    <w:rsid w:val="002B64C3"/>
    <w:rsid w:val="002B6695"/>
    <w:rsid w:val="002B6A74"/>
    <w:rsid w:val="002B6B2F"/>
    <w:rsid w:val="002B6BD0"/>
    <w:rsid w:val="002B6C38"/>
    <w:rsid w:val="002B6CC7"/>
    <w:rsid w:val="002B6F8E"/>
    <w:rsid w:val="002B7069"/>
    <w:rsid w:val="002B70D0"/>
    <w:rsid w:val="002B7359"/>
    <w:rsid w:val="002B7467"/>
    <w:rsid w:val="002B78F8"/>
    <w:rsid w:val="002B7932"/>
    <w:rsid w:val="002B7B66"/>
    <w:rsid w:val="002B7CC4"/>
    <w:rsid w:val="002C02BE"/>
    <w:rsid w:val="002C046C"/>
    <w:rsid w:val="002C064A"/>
    <w:rsid w:val="002C0A80"/>
    <w:rsid w:val="002C0ACD"/>
    <w:rsid w:val="002C0D17"/>
    <w:rsid w:val="002C0E22"/>
    <w:rsid w:val="002C0FE6"/>
    <w:rsid w:val="002C1317"/>
    <w:rsid w:val="002C16B2"/>
    <w:rsid w:val="002C181F"/>
    <w:rsid w:val="002C210C"/>
    <w:rsid w:val="002C2273"/>
    <w:rsid w:val="002C2345"/>
    <w:rsid w:val="002C240F"/>
    <w:rsid w:val="002C248F"/>
    <w:rsid w:val="002C2D23"/>
    <w:rsid w:val="002C2E73"/>
    <w:rsid w:val="002C2F87"/>
    <w:rsid w:val="002C2FAA"/>
    <w:rsid w:val="002C305D"/>
    <w:rsid w:val="002C3377"/>
    <w:rsid w:val="002C34AC"/>
    <w:rsid w:val="002C358D"/>
    <w:rsid w:val="002C38F8"/>
    <w:rsid w:val="002C3991"/>
    <w:rsid w:val="002C399C"/>
    <w:rsid w:val="002C3A65"/>
    <w:rsid w:val="002C3B85"/>
    <w:rsid w:val="002C3D19"/>
    <w:rsid w:val="002C4017"/>
    <w:rsid w:val="002C41C7"/>
    <w:rsid w:val="002C420E"/>
    <w:rsid w:val="002C446A"/>
    <w:rsid w:val="002C46B9"/>
    <w:rsid w:val="002C4719"/>
    <w:rsid w:val="002C47B2"/>
    <w:rsid w:val="002C48E9"/>
    <w:rsid w:val="002C4A38"/>
    <w:rsid w:val="002C4A66"/>
    <w:rsid w:val="002C4C2E"/>
    <w:rsid w:val="002C4F7F"/>
    <w:rsid w:val="002C51E7"/>
    <w:rsid w:val="002C54BE"/>
    <w:rsid w:val="002C5703"/>
    <w:rsid w:val="002C57A8"/>
    <w:rsid w:val="002C59CB"/>
    <w:rsid w:val="002C5A8B"/>
    <w:rsid w:val="002C5E35"/>
    <w:rsid w:val="002C5ED4"/>
    <w:rsid w:val="002C65B1"/>
    <w:rsid w:val="002C65BF"/>
    <w:rsid w:val="002C65E5"/>
    <w:rsid w:val="002C662F"/>
    <w:rsid w:val="002C6ACB"/>
    <w:rsid w:val="002C6C7E"/>
    <w:rsid w:val="002C6DC3"/>
    <w:rsid w:val="002C7114"/>
    <w:rsid w:val="002C7196"/>
    <w:rsid w:val="002C721D"/>
    <w:rsid w:val="002C7427"/>
    <w:rsid w:val="002C7488"/>
    <w:rsid w:val="002C7994"/>
    <w:rsid w:val="002C7CB1"/>
    <w:rsid w:val="002C7F09"/>
    <w:rsid w:val="002D02A6"/>
    <w:rsid w:val="002D02EC"/>
    <w:rsid w:val="002D078E"/>
    <w:rsid w:val="002D0CB9"/>
    <w:rsid w:val="002D0EE4"/>
    <w:rsid w:val="002D126B"/>
    <w:rsid w:val="002D142D"/>
    <w:rsid w:val="002D165D"/>
    <w:rsid w:val="002D1774"/>
    <w:rsid w:val="002D1A7A"/>
    <w:rsid w:val="002D1B25"/>
    <w:rsid w:val="002D1C36"/>
    <w:rsid w:val="002D2455"/>
    <w:rsid w:val="002D25B6"/>
    <w:rsid w:val="002D277B"/>
    <w:rsid w:val="002D294F"/>
    <w:rsid w:val="002D2E92"/>
    <w:rsid w:val="002D2ED0"/>
    <w:rsid w:val="002D2F6E"/>
    <w:rsid w:val="002D31A1"/>
    <w:rsid w:val="002D3374"/>
    <w:rsid w:val="002D33EB"/>
    <w:rsid w:val="002D34FD"/>
    <w:rsid w:val="002D367B"/>
    <w:rsid w:val="002D3829"/>
    <w:rsid w:val="002D38CA"/>
    <w:rsid w:val="002D3A7A"/>
    <w:rsid w:val="002D3C26"/>
    <w:rsid w:val="002D3CEC"/>
    <w:rsid w:val="002D3F3E"/>
    <w:rsid w:val="002D4090"/>
    <w:rsid w:val="002D41BA"/>
    <w:rsid w:val="002D43FD"/>
    <w:rsid w:val="002D4769"/>
    <w:rsid w:val="002D4AB2"/>
    <w:rsid w:val="002D4C46"/>
    <w:rsid w:val="002D4D07"/>
    <w:rsid w:val="002D4E13"/>
    <w:rsid w:val="002D5142"/>
    <w:rsid w:val="002D5499"/>
    <w:rsid w:val="002D5714"/>
    <w:rsid w:val="002D57B2"/>
    <w:rsid w:val="002D5B27"/>
    <w:rsid w:val="002D5F71"/>
    <w:rsid w:val="002D6054"/>
    <w:rsid w:val="002D6107"/>
    <w:rsid w:val="002D6195"/>
    <w:rsid w:val="002D6851"/>
    <w:rsid w:val="002D6993"/>
    <w:rsid w:val="002D6B00"/>
    <w:rsid w:val="002D6BA8"/>
    <w:rsid w:val="002D6DAA"/>
    <w:rsid w:val="002D6DDB"/>
    <w:rsid w:val="002D6F9E"/>
    <w:rsid w:val="002D7246"/>
    <w:rsid w:val="002D7482"/>
    <w:rsid w:val="002D7848"/>
    <w:rsid w:val="002D7ED3"/>
    <w:rsid w:val="002D7F41"/>
    <w:rsid w:val="002E05E3"/>
    <w:rsid w:val="002E065D"/>
    <w:rsid w:val="002E0C9E"/>
    <w:rsid w:val="002E0E80"/>
    <w:rsid w:val="002E0F41"/>
    <w:rsid w:val="002E1198"/>
    <w:rsid w:val="002E2283"/>
    <w:rsid w:val="002E2367"/>
    <w:rsid w:val="002E2407"/>
    <w:rsid w:val="002E24E6"/>
    <w:rsid w:val="002E2778"/>
    <w:rsid w:val="002E278F"/>
    <w:rsid w:val="002E2797"/>
    <w:rsid w:val="002E281F"/>
    <w:rsid w:val="002E29DF"/>
    <w:rsid w:val="002E2B9E"/>
    <w:rsid w:val="002E2DD0"/>
    <w:rsid w:val="002E32C3"/>
    <w:rsid w:val="002E3A36"/>
    <w:rsid w:val="002E4644"/>
    <w:rsid w:val="002E46A0"/>
    <w:rsid w:val="002E4842"/>
    <w:rsid w:val="002E4962"/>
    <w:rsid w:val="002E4B8F"/>
    <w:rsid w:val="002E51C2"/>
    <w:rsid w:val="002E51DC"/>
    <w:rsid w:val="002E52F0"/>
    <w:rsid w:val="002E54BF"/>
    <w:rsid w:val="002E550A"/>
    <w:rsid w:val="002E572D"/>
    <w:rsid w:val="002E58E9"/>
    <w:rsid w:val="002E5B4B"/>
    <w:rsid w:val="002E5DE5"/>
    <w:rsid w:val="002E61A0"/>
    <w:rsid w:val="002E6505"/>
    <w:rsid w:val="002E6665"/>
    <w:rsid w:val="002E686E"/>
    <w:rsid w:val="002E6A2F"/>
    <w:rsid w:val="002E6B74"/>
    <w:rsid w:val="002E6BAF"/>
    <w:rsid w:val="002E6D05"/>
    <w:rsid w:val="002E754D"/>
    <w:rsid w:val="002E75AE"/>
    <w:rsid w:val="002E7A62"/>
    <w:rsid w:val="002E7AB4"/>
    <w:rsid w:val="002E7D65"/>
    <w:rsid w:val="002E7D96"/>
    <w:rsid w:val="002E7DAC"/>
    <w:rsid w:val="002E7F7C"/>
    <w:rsid w:val="002F0210"/>
    <w:rsid w:val="002F06E2"/>
    <w:rsid w:val="002F0C2F"/>
    <w:rsid w:val="002F0F41"/>
    <w:rsid w:val="002F1285"/>
    <w:rsid w:val="002F1411"/>
    <w:rsid w:val="002F14C7"/>
    <w:rsid w:val="002F1A0E"/>
    <w:rsid w:val="002F1EF8"/>
    <w:rsid w:val="002F1F46"/>
    <w:rsid w:val="002F252D"/>
    <w:rsid w:val="002F280E"/>
    <w:rsid w:val="002F2BBE"/>
    <w:rsid w:val="002F2BD8"/>
    <w:rsid w:val="002F2EB6"/>
    <w:rsid w:val="002F2FDC"/>
    <w:rsid w:val="002F3174"/>
    <w:rsid w:val="002F32F2"/>
    <w:rsid w:val="002F3424"/>
    <w:rsid w:val="002F352B"/>
    <w:rsid w:val="002F35D0"/>
    <w:rsid w:val="002F3AD5"/>
    <w:rsid w:val="002F3D84"/>
    <w:rsid w:val="002F3E09"/>
    <w:rsid w:val="002F40A2"/>
    <w:rsid w:val="002F426F"/>
    <w:rsid w:val="002F4369"/>
    <w:rsid w:val="002F4594"/>
    <w:rsid w:val="002F45BE"/>
    <w:rsid w:val="002F4749"/>
    <w:rsid w:val="002F4870"/>
    <w:rsid w:val="002F4BE1"/>
    <w:rsid w:val="002F4C7E"/>
    <w:rsid w:val="002F5311"/>
    <w:rsid w:val="002F568C"/>
    <w:rsid w:val="002F5766"/>
    <w:rsid w:val="002F57C4"/>
    <w:rsid w:val="002F586A"/>
    <w:rsid w:val="002F58CE"/>
    <w:rsid w:val="002F5D7B"/>
    <w:rsid w:val="002F60DD"/>
    <w:rsid w:val="002F6138"/>
    <w:rsid w:val="002F6C0E"/>
    <w:rsid w:val="002F6C95"/>
    <w:rsid w:val="002F6F62"/>
    <w:rsid w:val="002F7398"/>
    <w:rsid w:val="002F761C"/>
    <w:rsid w:val="002F7838"/>
    <w:rsid w:val="00300517"/>
    <w:rsid w:val="00300664"/>
    <w:rsid w:val="00300854"/>
    <w:rsid w:val="00300998"/>
    <w:rsid w:val="00300BEA"/>
    <w:rsid w:val="00300CAC"/>
    <w:rsid w:val="00300D4F"/>
    <w:rsid w:val="003010F0"/>
    <w:rsid w:val="00301477"/>
    <w:rsid w:val="003014E6"/>
    <w:rsid w:val="003018FA"/>
    <w:rsid w:val="00301BE4"/>
    <w:rsid w:val="003023A2"/>
    <w:rsid w:val="003028C3"/>
    <w:rsid w:val="003029E4"/>
    <w:rsid w:val="00302AA3"/>
    <w:rsid w:val="00302AD0"/>
    <w:rsid w:val="00302AF7"/>
    <w:rsid w:val="00302C71"/>
    <w:rsid w:val="00302DA8"/>
    <w:rsid w:val="00303205"/>
    <w:rsid w:val="0030373F"/>
    <w:rsid w:val="0030393C"/>
    <w:rsid w:val="00303A24"/>
    <w:rsid w:val="00303AC9"/>
    <w:rsid w:val="0030424D"/>
    <w:rsid w:val="00304344"/>
    <w:rsid w:val="00304447"/>
    <w:rsid w:val="00304609"/>
    <w:rsid w:val="00304B58"/>
    <w:rsid w:val="00304ED9"/>
    <w:rsid w:val="00305311"/>
    <w:rsid w:val="003056D4"/>
    <w:rsid w:val="0030595B"/>
    <w:rsid w:val="00305AA3"/>
    <w:rsid w:val="00305F16"/>
    <w:rsid w:val="003060E8"/>
    <w:rsid w:val="00306141"/>
    <w:rsid w:val="003065F1"/>
    <w:rsid w:val="00306B25"/>
    <w:rsid w:val="00306DFD"/>
    <w:rsid w:val="00306FEA"/>
    <w:rsid w:val="00306FFC"/>
    <w:rsid w:val="00307013"/>
    <w:rsid w:val="00307039"/>
    <w:rsid w:val="003070AA"/>
    <w:rsid w:val="003073B0"/>
    <w:rsid w:val="003077F8"/>
    <w:rsid w:val="00307801"/>
    <w:rsid w:val="00307910"/>
    <w:rsid w:val="00307E18"/>
    <w:rsid w:val="00310074"/>
    <w:rsid w:val="003101CC"/>
    <w:rsid w:val="003102CB"/>
    <w:rsid w:val="0031036B"/>
    <w:rsid w:val="00310558"/>
    <w:rsid w:val="003105AA"/>
    <w:rsid w:val="00310FFC"/>
    <w:rsid w:val="00311D7A"/>
    <w:rsid w:val="00311DA8"/>
    <w:rsid w:val="00311FCA"/>
    <w:rsid w:val="003121B6"/>
    <w:rsid w:val="003123B5"/>
    <w:rsid w:val="00312595"/>
    <w:rsid w:val="003126C8"/>
    <w:rsid w:val="003128CF"/>
    <w:rsid w:val="00312B5B"/>
    <w:rsid w:val="00312CB4"/>
    <w:rsid w:val="00312E1E"/>
    <w:rsid w:val="00312F0A"/>
    <w:rsid w:val="00312F29"/>
    <w:rsid w:val="00312FBB"/>
    <w:rsid w:val="00313386"/>
    <w:rsid w:val="00313939"/>
    <w:rsid w:val="00313952"/>
    <w:rsid w:val="00313964"/>
    <w:rsid w:val="003139D1"/>
    <w:rsid w:val="00313A98"/>
    <w:rsid w:val="00313B64"/>
    <w:rsid w:val="003140F9"/>
    <w:rsid w:val="00314221"/>
    <w:rsid w:val="00314265"/>
    <w:rsid w:val="003142AC"/>
    <w:rsid w:val="003143E4"/>
    <w:rsid w:val="0031443A"/>
    <w:rsid w:val="003144C3"/>
    <w:rsid w:val="00314982"/>
    <w:rsid w:val="00314B48"/>
    <w:rsid w:val="00314E53"/>
    <w:rsid w:val="003154C7"/>
    <w:rsid w:val="00315543"/>
    <w:rsid w:val="0031562F"/>
    <w:rsid w:val="00315DED"/>
    <w:rsid w:val="00315F0F"/>
    <w:rsid w:val="00316273"/>
    <w:rsid w:val="003164C7"/>
    <w:rsid w:val="00316713"/>
    <w:rsid w:val="003167A6"/>
    <w:rsid w:val="00316898"/>
    <w:rsid w:val="003168BF"/>
    <w:rsid w:val="003168E5"/>
    <w:rsid w:val="003169BE"/>
    <w:rsid w:val="00316C40"/>
    <w:rsid w:val="00316E6F"/>
    <w:rsid w:val="00316F5C"/>
    <w:rsid w:val="00317086"/>
    <w:rsid w:val="00317516"/>
    <w:rsid w:val="00317615"/>
    <w:rsid w:val="00317676"/>
    <w:rsid w:val="0031773B"/>
    <w:rsid w:val="0031795E"/>
    <w:rsid w:val="00317D76"/>
    <w:rsid w:val="00320248"/>
    <w:rsid w:val="003205FC"/>
    <w:rsid w:val="00320775"/>
    <w:rsid w:val="003208C5"/>
    <w:rsid w:val="00320988"/>
    <w:rsid w:val="00320C79"/>
    <w:rsid w:val="00320CF5"/>
    <w:rsid w:val="00321168"/>
    <w:rsid w:val="00321210"/>
    <w:rsid w:val="003212A7"/>
    <w:rsid w:val="0032137E"/>
    <w:rsid w:val="003214EA"/>
    <w:rsid w:val="0032173C"/>
    <w:rsid w:val="00321769"/>
    <w:rsid w:val="003217DC"/>
    <w:rsid w:val="003218C3"/>
    <w:rsid w:val="00321AB2"/>
    <w:rsid w:val="00322006"/>
    <w:rsid w:val="0032225B"/>
    <w:rsid w:val="00322370"/>
    <w:rsid w:val="00322435"/>
    <w:rsid w:val="003225A2"/>
    <w:rsid w:val="003229F0"/>
    <w:rsid w:val="00322AB4"/>
    <w:rsid w:val="00322EF7"/>
    <w:rsid w:val="003231DD"/>
    <w:rsid w:val="003232FC"/>
    <w:rsid w:val="00323332"/>
    <w:rsid w:val="00323D38"/>
    <w:rsid w:val="00323DF4"/>
    <w:rsid w:val="00323FD0"/>
    <w:rsid w:val="00324624"/>
    <w:rsid w:val="0032475C"/>
    <w:rsid w:val="003249F6"/>
    <w:rsid w:val="00324C69"/>
    <w:rsid w:val="00324D57"/>
    <w:rsid w:val="00324D74"/>
    <w:rsid w:val="00324FCC"/>
    <w:rsid w:val="003251D6"/>
    <w:rsid w:val="003251F3"/>
    <w:rsid w:val="003252FE"/>
    <w:rsid w:val="003254E2"/>
    <w:rsid w:val="00325568"/>
    <w:rsid w:val="003255B1"/>
    <w:rsid w:val="0032565D"/>
    <w:rsid w:val="003256B9"/>
    <w:rsid w:val="00325770"/>
    <w:rsid w:val="003258D7"/>
    <w:rsid w:val="00325973"/>
    <w:rsid w:val="00325B28"/>
    <w:rsid w:val="00325B3A"/>
    <w:rsid w:val="00325BE1"/>
    <w:rsid w:val="00325E5A"/>
    <w:rsid w:val="003260AF"/>
    <w:rsid w:val="0032629E"/>
    <w:rsid w:val="003263C1"/>
    <w:rsid w:val="003265B0"/>
    <w:rsid w:val="00326BC7"/>
    <w:rsid w:val="0032732A"/>
    <w:rsid w:val="0032755E"/>
    <w:rsid w:val="003278C7"/>
    <w:rsid w:val="003279F5"/>
    <w:rsid w:val="00327C8D"/>
    <w:rsid w:val="00327DF7"/>
    <w:rsid w:val="00330064"/>
    <w:rsid w:val="00330369"/>
    <w:rsid w:val="003303E5"/>
    <w:rsid w:val="00330490"/>
    <w:rsid w:val="00330939"/>
    <w:rsid w:val="00330D38"/>
    <w:rsid w:val="00330E0E"/>
    <w:rsid w:val="00330EDC"/>
    <w:rsid w:val="003313D1"/>
    <w:rsid w:val="00331675"/>
    <w:rsid w:val="00331709"/>
    <w:rsid w:val="00331724"/>
    <w:rsid w:val="00331875"/>
    <w:rsid w:val="003318F4"/>
    <w:rsid w:val="00331979"/>
    <w:rsid w:val="00331CCE"/>
    <w:rsid w:val="0033246E"/>
    <w:rsid w:val="00332682"/>
    <w:rsid w:val="00332B3D"/>
    <w:rsid w:val="00332CB6"/>
    <w:rsid w:val="00332CBD"/>
    <w:rsid w:val="00333135"/>
    <w:rsid w:val="00333148"/>
    <w:rsid w:val="003331B0"/>
    <w:rsid w:val="003331EF"/>
    <w:rsid w:val="0033342D"/>
    <w:rsid w:val="00333498"/>
    <w:rsid w:val="003334B3"/>
    <w:rsid w:val="00333588"/>
    <w:rsid w:val="003336B3"/>
    <w:rsid w:val="003336C0"/>
    <w:rsid w:val="003338A3"/>
    <w:rsid w:val="00333A6E"/>
    <w:rsid w:val="00333BBA"/>
    <w:rsid w:val="00333CE2"/>
    <w:rsid w:val="0033406B"/>
    <w:rsid w:val="003341FB"/>
    <w:rsid w:val="003342A5"/>
    <w:rsid w:val="003342F7"/>
    <w:rsid w:val="003343EF"/>
    <w:rsid w:val="003346E0"/>
    <w:rsid w:val="00334970"/>
    <w:rsid w:val="00334999"/>
    <w:rsid w:val="00334B00"/>
    <w:rsid w:val="00334F3D"/>
    <w:rsid w:val="00335694"/>
    <w:rsid w:val="003358BD"/>
    <w:rsid w:val="00335A12"/>
    <w:rsid w:val="00335C7A"/>
    <w:rsid w:val="00335EF7"/>
    <w:rsid w:val="00336059"/>
    <w:rsid w:val="003362C4"/>
    <w:rsid w:val="00336627"/>
    <w:rsid w:val="00336C6F"/>
    <w:rsid w:val="00336E5B"/>
    <w:rsid w:val="00336F7C"/>
    <w:rsid w:val="00337007"/>
    <w:rsid w:val="0033720E"/>
    <w:rsid w:val="003374A9"/>
    <w:rsid w:val="003374E5"/>
    <w:rsid w:val="00337827"/>
    <w:rsid w:val="003379E5"/>
    <w:rsid w:val="00337F13"/>
    <w:rsid w:val="0034019C"/>
    <w:rsid w:val="003402C1"/>
    <w:rsid w:val="0034036D"/>
    <w:rsid w:val="00340395"/>
    <w:rsid w:val="003406A1"/>
    <w:rsid w:val="003407BF"/>
    <w:rsid w:val="00340B04"/>
    <w:rsid w:val="0034108F"/>
    <w:rsid w:val="0034122D"/>
    <w:rsid w:val="00341386"/>
    <w:rsid w:val="003415CE"/>
    <w:rsid w:val="00341D31"/>
    <w:rsid w:val="00341DA1"/>
    <w:rsid w:val="003421B8"/>
    <w:rsid w:val="00342459"/>
    <w:rsid w:val="00342600"/>
    <w:rsid w:val="0034290A"/>
    <w:rsid w:val="00342CE2"/>
    <w:rsid w:val="00342E7F"/>
    <w:rsid w:val="00342F83"/>
    <w:rsid w:val="003432D0"/>
    <w:rsid w:val="00343595"/>
    <w:rsid w:val="0034365B"/>
    <w:rsid w:val="003436A1"/>
    <w:rsid w:val="0034397B"/>
    <w:rsid w:val="00343B03"/>
    <w:rsid w:val="00343D5F"/>
    <w:rsid w:val="003443BE"/>
    <w:rsid w:val="003443C5"/>
    <w:rsid w:val="0034443B"/>
    <w:rsid w:val="003447A8"/>
    <w:rsid w:val="00344AC4"/>
    <w:rsid w:val="00344BD2"/>
    <w:rsid w:val="00344CF3"/>
    <w:rsid w:val="00344D3D"/>
    <w:rsid w:val="00344DE2"/>
    <w:rsid w:val="00344ECA"/>
    <w:rsid w:val="003450E5"/>
    <w:rsid w:val="0034531B"/>
    <w:rsid w:val="00345599"/>
    <w:rsid w:val="00345658"/>
    <w:rsid w:val="003457B6"/>
    <w:rsid w:val="0034591D"/>
    <w:rsid w:val="00345AA7"/>
    <w:rsid w:val="00345C20"/>
    <w:rsid w:val="00345DD7"/>
    <w:rsid w:val="00345EE0"/>
    <w:rsid w:val="00346A06"/>
    <w:rsid w:val="00346A86"/>
    <w:rsid w:val="00346BE0"/>
    <w:rsid w:val="00346C67"/>
    <w:rsid w:val="00347164"/>
    <w:rsid w:val="003471C6"/>
    <w:rsid w:val="00347326"/>
    <w:rsid w:val="003474B1"/>
    <w:rsid w:val="00347520"/>
    <w:rsid w:val="003475C9"/>
    <w:rsid w:val="00347645"/>
    <w:rsid w:val="00347706"/>
    <w:rsid w:val="0034770C"/>
    <w:rsid w:val="00347956"/>
    <w:rsid w:val="00347BF9"/>
    <w:rsid w:val="00347E22"/>
    <w:rsid w:val="00347E72"/>
    <w:rsid w:val="00347E9D"/>
    <w:rsid w:val="00347FFE"/>
    <w:rsid w:val="00350158"/>
    <w:rsid w:val="00350322"/>
    <w:rsid w:val="003504E0"/>
    <w:rsid w:val="00350713"/>
    <w:rsid w:val="00350F5F"/>
    <w:rsid w:val="00350F7C"/>
    <w:rsid w:val="00351098"/>
    <w:rsid w:val="00351207"/>
    <w:rsid w:val="00351410"/>
    <w:rsid w:val="003517BD"/>
    <w:rsid w:val="00351978"/>
    <w:rsid w:val="003519CA"/>
    <w:rsid w:val="00351DDF"/>
    <w:rsid w:val="00351F09"/>
    <w:rsid w:val="00351FFA"/>
    <w:rsid w:val="0035237B"/>
    <w:rsid w:val="003524D9"/>
    <w:rsid w:val="00352982"/>
    <w:rsid w:val="0035346E"/>
    <w:rsid w:val="003539F1"/>
    <w:rsid w:val="00353BA0"/>
    <w:rsid w:val="00353E58"/>
    <w:rsid w:val="00353F1D"/>
    <w:rsid w:val="00354031"/>
    <w:rsid w:val="003542ED"/>
    <w:rsid w:val="003543C3"/>
    <w:rsid w:val="0035440D"/>
    <w:rsid w:val="0035441A"/>
    <w:rsid w:val="0035443E"/>
    <w:rsid w:val="0035452E"/>
    <w:rsid w:val="00354BB2"/>
    <w:rsid w:val="00355115"/>
    <w:rsid w:val="0035547D"/>
    <w:rsid w:val="00355C0B"/>
    <w:rsid w:val="00355DBD"/>
    <w:rsid w:val="0035637E"/>
    <w:rsid w:val="003563B9"/>
    <w:rsid w:val="003565CE"/>
    <w:rsid w:val="0035673F"/>
    <w:rsid w:val="003567B1"/>
    <w:rsid w:val="0035689C"/>
    <w:rsid w:val="0035690B"/>
    <w:rsid w:val="00356C45"/>
    <w:rsid w:val="00356D65"/>
    <w:rsid w:val="00357075"/>
    <w:rsid w:val="0035714A"/>
    <w:rsid w:val="00357182"/>
    <w:rsid w:val="00357248"/>
    <w:rsid w:val="00357276"/>
    <w:rsid w:val="0035753C"/>
    <w:rsid w:val="003577BD"/>
    <w:rsid w:val="00357C56"/>
    <w:rsid w:val="00357E5D"/>
    <w:rsid w:val="00357F76"/>
    <w:rsid w:val="00360133"/>
    <w:rsid w:val="00360154"/>
    <w:rsid w:val="00360392"/>
    <w:rsid w:val="003607ED"/>
    <w:rsid w:val="003607FD"/>
    <w:rsid w:val="00360CEC"/>
    <w:rsid w:val="00360D7F"/>
    <w:rsid w:val="0036153C"/>
    <w:rsid w:val="003616C7"/>
    <w:rsid w:val="0036176D"/>
    <w:rsid w:val="00361839"/>
    <w:rsid w:val="00361958"/>
    <w:rsid w:val="003619C6"/>
    <w:rsid w:val="00362539"/>
    <w:rsid w:val="003628ED"/>
    <w:rsid w:val="003629FC"/>
    <w:rsid w:val="00362B8C"/>
    <w:rsid w:val="00363043"/>
    <w:rsid w:val="0036382D"/>
    <w:rsid w:val="00363896"/>
    <w:rsid w:val="003639A5"/>
    <w:rsid w:val="00363B4F"/>
    <w:rsid w:val="00363B97"/>
    <w:rsid w:val="00363CB7"/>
    <w:rsid w:val="00363DD1"/>
    <w:rsid w:val="003641BF"/>
    <w:rsid w:val="0036449F"/>
    <w:rsid w:val="003644CD"/>
    <w:rsid w:val="00364826"/>
    <w:rsid w:val="003649DB"/>
    <w:rsid w:val="00364F87"/>
    <w:rsid w:val="00365A20"/>
    <w:rsid w:val="00365B17"/>
    <w:rsid w:val="00365B98"/>
    <w:rsid w:val="00365D11"/>
    <w:rsid w:val="00365DF4"/>
    <w:rsid w:val="00365E3B"/>
    <w:rsid w:val="00366687"/>
    <w:rsid w:val="00366758"/>
    <w:rsid w:val="003669CE"/>
    <w:rsid w:val="00366ECC"/>
    <w:rsid w:val="0036772E"/>
    <w:rsid w:val="00367929"/>
    <w:rsid w:val="00367DFB"/>
    <w:rsid w:val="00367EC6"/>
    <w:rsid w:val="00370D9F"/>
    <w:rsid w:val="00370EED"/>
    <w:rsid w:val="00370F7D"/>
    <w:rsid w:val="003710D4"/>
    <w:rsid w:val="003711FD"/>
    <w:rsid w:val="003712B5"/>
    <w:rsid w:val="0037137F"/>
    <w:rsid w:val="00371380"/>
    <w:rsid w:val="00371443"/>
    <w:rsid w:val="00371468"/>
    <w:rsid w:val="00371578"/>
    <w:rsid w:val="00371875"/>
    <w:rsid w:val="00371B3B"/>
    <w:rsid w:val="00371B64"/>
    <w:rsid w:val="00371BAD"/>
    <w:rsid w:val="00371D5E"/>
    <w:rsid w:val="00371E70"/>
    <w:rsid w:val="003720F9"/>
    <w:rsid w:val="0037270B"/>
    <w:rsid w:val="0037272E"/>
    <w:rsid w:val="00372811"/>
    <w:rsid w:val="00372A9A"/>
    <w:rsid w:val="00372B8A"/>
    <w:rsid w:val="00372D7A"/>
    <w:rsid w:val="00372E2A"/>
    <w:rsid w:val="0037338A"/>
    <w:rsid w:val="00373520"/>
    <w:rsid w:val="00373828"/>
    <w:rsid w:val="003738EB"/>
    <w:rsid w:val="003740F4"/>
    <w:rsid w:val="003742C6"/>
    <w:rsid w:val="00374494"/>
    <w:rsid w:val="0037479A"/>
    <w:rsid w:val="00374CF9"/>
    <w:rsid w:val="003751B1"/>
    <w:rsid w:val="0037537D"/>
    <w:rsid w:val="0037540B"/>
    <w:rsid w:val="00375965"/>
    <w:rsid w:val="00375A35"/>
    <w:rsid w:val="00375BA4"/>
    <w:rsid w:val="00375BF4"/>
    <w:rsid w:val="00375F2E"/>
    <w:rsid w:val="00375F69"/>
    <w:rsid w:val="00376042"/>
    <w:rsid w:val="0037610A"/>
    <w:rsid w:val="003766FA"/>
    <w:rsid w:val="00376716"/>
    <w:rsid w:val="00376881"/>
    <w:rsid w:val="00376AF2"/>
    <w:rsid w:val="00377328"/>
    <w:rsid w:val="003775D1"/>
    <w:rsid w:val="00377650"/>
    <w:rsid w:val="003777C7"/>
    <w:rsid w:val="003777CE"/>
    <w:rsid w:val="00377BDF"/>
    <w:rsid w:val="00377C11"/>
    <w:rsid w:val="00377EB7"/>
    <w:rsid w:val="00377FEC"/>
    <w:rsid w:val="0038023A"/>
    <w:rsid w:val="00380403"/>
    <w:rsid w:val="003805AF"/>
    <w:rsid w:val="00380777"/>
    <w:rsid w:val="00380DA7"/>
    <w:rsid w:val="003813A4"/>
    <w:rsid w:val="00381495"/>
    <w:rsid w:val="0038156C"/>
    <w:rsid w:val="00381734"/>
    <w:rsid w:val="00381925"/>
    <w:rsid w:val="003819D2"/>
    <w:rsid w:val="003819D9"/>
    <w:rsid w:val="00381C13"/>
    <w:rsid w:val="00382240"/>
    <w:rsid w:val="00382670"/>
    <w:rsid w:val="003826B4"/>
    <w:rsid w:val="00382BF9"/>
    <w:rsid w:val="00382CB0"/>
    <w:rsid w:val="00382E05"/>
    <w:rsid w:val="0038305B"/>
    <w:rsid w:val="003830A1"/>
    <w:rsid w:val="0038321E"/>
    <w:rsid w:val="003833BF"/>
    <w:rsid w:val="00383957"/>
    <w:rsid w:val="00383997"/>
    <w:rsid w:val="00383D21"/>
    <w:rsid w:val="00383F10"/>
    <w:rsid w:val="00383FD6"/>
    <w:rsid w:val="003840CD"/>
    <w:rsid w:val="00384482"/>
    <w:rsid w:val="003844FD"/>
    <w:rsid w:val="0038482B"/>
    <w:rsid w:val="00384CC8"/>
    <w:rsid w:val="00384D14"/>
    <w:rsid w:val="00384E23"/>
    <w:rsid w:val="00384E88"/>
    <w:rsid w:val="00384F1F"/>
    <w:rsid w:val="0038525A"/>
    <w:rsid w:val="00385278"/>
    <w:rsid w:val="0038558B"/>
    <w:rsid w:val="00385ACE"/>
    <w:rsid w:val="00385AFE"/>
    <w:rsid w:val="00385B98"/>
    <w:rsid w:val="00385C6F"/>
    <w:rsid w:val="00385DA4"/>
    <w:rsid w:val="00386059"/>
    <w:rsid w:val="00386A93"/>
    <w:rsid w:val="00386BBF"/>
    <w:rsid w:val="003870A9"/>
    <w:rsid w:val="00387E18"/>
    <w:rsid w:val="00387F4D"/>
    <w:rsid w:val="00390019"/>
    <w:rsid w:val="00390092"/>
    <w:rsid w:val="00390193"/>
    <w:rsid w:val="00390395"/>
    <w:rsid w:val="003903CD"/>
    <w:rsid w:val="0039040E"/>
    <w:rsid w:val="00390458"/>
    <w:rsid w:val="0039054D"/>
    <w:rsid w:val="00390912"/>
    <w:rsid w:val="00390A72"/>
    <w:rsid w:val="00390DD3"/>
    <w:rsid w:val="00390F7A"/>
    <w:rsid w:val="00390FF1"/>
    <w:rsid w:val="0039105E"/>
    <w:rsid w:val="003913C1"/>
    <w:rsid w:val="003915ED"/>
    <w:rsid w:val="0039161D"/>
    <w:rsid w:val="003916AE"/>
    <w:rsid w:val="00391825"/>
    <w:rsid w:val="003919B0"/>
    <w:rsid w:val="00391D39"/>
    <w:rsid w:val="00391FBC"/>
    <w:rsid w:val="0039208A"/>
    <w:rsid w:val="0039215A"/>
    <w:rsid w:val="003922BA"/>
    <w:rsid w:val="003925A8"/>
    <w:rsid w:val="003925CB"/>
    <w:rsid w:val="00392D92"/>
    <w:rsid w:val="00392ECF"/>
    <w:rsid w:val="00393971"/>
    <w:rsid w:val="00393BB3"/>
    <w:rsid w:val="00393DA4"/>
    <w:rsid w:val="00393E6B"/>
    <w:rsid w:val="00393F3C"/>
    <w:rsid w:val="00394758"/>
    <w:rsid w:val="00394809"/>
    <w:rsid w:val="00394B5A"/>
    <w:rsid w:val="00394F08"/>
    <w:rsid w:val="00394FB3"/>
    <w:rsid w:val="003955AB"/>
    <w:rsid w:val="00395648"/>
    <w:rsid w:val="003958AB"/>
    <w:rsid w:val="00395A36"/>
    <w:rsid w:val="00395AD0"/>
    <w:rsid w:val="00395B93"/>
    <w:rsid w:val="0039627C"/>
    <w:rsid w:val="003963CD"/>
    <w:rsid w:val="0039643B"/>
    <w:rsid w:val="00396622"/>
    <w:rsid w:val="00396BFD"/>
    <w:rsid w:val="00396DE9"/>
    <w:rsid w:val="00397827"/>
    <w:rsid w:val="00397AD7"/>
    <w:rsid w:val="00397BB7"/>
    <w:rsid w:val="00397C30"/>
    <w:rsid w:val="00397C68"/>
    <w:rsid w:val="00397C9C"/>
    <w:rsid w:val="00397EB0"/>
    <w:rsid w:val="003A010C"/>
    <w:rsid w:val="003A0820"/>
    <w:rsid w:val="003A0A21"/>
    <w:rsid w:val="003A0D9B"/>
    <w:rsid w:val="003A0FDD"/>
    <w:rsid w:val="003A1081"/>
    <w:rsid w:val="003A11F9"/>
    <w:rsid w:val="003A149E"/>
    <w:rsid w:val="003A1502"/>
    <w:rsid w:val="003A157D"/>
    <w:rsid w:val="003A15D4"/>
    <w:rsid w:val="003A173C"/>
    <w:rsid w:val="003A175F"/>
    <w:rsid w:val="003A1B7C"/>
    <w:rsid w:val="003A1C1F"/>
    <w:rsid w:val="003A1E10"/>
    <w:rsid w:val="003A2095"/>
    <w:rsid w:val="003A21FC"/>
    <w:rsid w:val="003A2354"/>
    <w:rsid w:val="003A2367"/>
    <w:rsid w:val="003A24B0"/>
    <w:rsid w:val="003A2770"/>
    <w:rsid w:val="003A29CA"/>
    <w:rsid w:val="003A2F91"/>
    <w:rsid w:val="003A324C"/>
    <w:rsid w:val="003A3A8A"/>
    <w:rsid w:val="003A3C70"/>
    <w:rsid w:val="003A40E4"/>
    <w:rsid w:val="003A4C7B"/>
    <w:rsid w:val="003A4D72"/>
    <w:rsid w:val="003A4FA4"/>
    <w:rsid w:val="003A4FD8"/>
    <w:rsid w:val="003A564C"/>
    <w:rsid w:val="003A5882"/>
    <w:rsid w:val="003A5C3A"/>
    <w:rsid w:val="003A62D3"/>
    <w:rsid w:val="003A6744"/>
    <w:rsid w:val="003A6EF5"/>
    <w:rsid w:val="003A72E8"/>
    <w:rsid w:val="003A7ED9"/>
    <w:rsid w:val="003A7F0D"/>
    <w:rsid w:val="003B009E"/>
    <w:rsid w:val="003B02DA"/>
    <w:rsid w:val="003B04B0"/>
    <w:rsid w:val="003B0609"/>
    <w:rsid w:val="003B0614"/>
    <w:rsid w:val="003B0EB9"/>
    <w:rsid w:val="003B100F"/>
    <w:rsid w:val="003B10BE"/>
    <w:rsid w:val="003B12AB"/>
    <w:rsid w:val="003B13EE"/>
    <w:rsid w:val="003B1675"/>
    <w:rsid w:val="003B1A3C"/>
    <w:rsid w:val="003B1CA2"/>
    <w:rsid w:val="003B1F95"/>
    <w:rsid w:val="003B2117"/>
    <w:rsid w:val="003B2BEA"/>
    <w:rsid w:val="003B2C27"/>
    <w:rsid w:val="003B2CB1"/>
    <w:rsid w:val="003B343D"/>
    <w:rsid w:val="003B3588"/>
    <w:rsid w:val="003B35A6"/>
    <w:rsid w:val="003B3732"/>
    <w:rsid w:val="003B374C"/>
    <w:rsid w:val="003B39B3"/>
    <w:rsid w:val="003B3A5E"/>
    <w:rsid w:val="003B3ABD"/>
    <w:rsid w:val="003B3BD4"/>
    <w:rsid w:val="003B3C6B"/>
    <w:rsid w:val="003B40DD"/>
    <w:rsid w:val="003B441D"/>
    <w:rsid w:val="003B49F6"/>
    <w:rsid w:val="003B4B10"/>
    <w:rsid w:val="003B4E4C"/>
    <w:rsid w:val="003B4E75"/>
    <w:rsid w:val="003B5136"/>
    <w:rsid w:val="003B513F"/>
    <w:rsid w:val="003B517F"/>
    <w:rsid w:val="003B5324"/>
    <w:rsid w:val="003B53BD"/>
    <w:rsid w:val="003B56AB"/>
    <w:rsid w:val="003B5788"/>
    <w:rsid w:val="003B57CB"/>
    <w:rsid w:val="003B5C2A"/>
    <w:rsid w:val="003B5D7B"/>
    <w:rsid w:val="003B6080"/>
    <w:rsid w:val="003B61DC"/>
    <w:rsid w:val="003B6218"/>
    <w:rsid w:val="003B64C7"/>
    <w:rsid w:val="003B6691"/>
    <w:rsid w:val="003B67B0"/>
    <w:rsid w:val="003B75DE"/>
    <w:rsid w:val="003B7783"/>
    <w:rsid w:val="003B7EF4"/>
    <w:rsid w:val="003C00C2"/>
    <w:rsid w:val="003C048F"/>
    <w:rsid w:val="003C075E"/>
    <w:rsid w:val="003C0968"/>
    <w:rsid w:val="003C0F2B"/>
    <w:rsid w:val="003C0F9E"/>
    <w:rsid w:val="003C12BC"/>
    <w:rsid w:val="003C149E"/>
    <w:rsid w:val="003C15CC"/>
    <w:rsid w:val="003C1770"/>
    <w:rsid w:val="003C1CA4"/>
    <w:rsid w:val="003C1E34"/>
    <w:rsid w:val="003C1F26"/>
    <w:rsid w:val="003C226E"/>
    <w:rsid w:val="003C241B"/>
    <w:rsid w:val="003C2614"/>
    <w:rsid w:val="003C29C8"/>
    <w:rsid w:val="003C2D1A"/>
    <w:rsid w:val="003C2F74"/>
    <w:rsid w:val="003C30B7"/>
    <w:rsid w:val="003C32CC"/>
    <w:rsid w:val="003C37A7"/>
    <w:rsid w:val="003C3873"/>
    <w:rsid w:val="003C399F"/>
    <w:rsid w:val="003C3E19"/>
    <w:rsid w:val="003C3F64"/>
    <w:rsid w:val="003C3F67"/>
    <w:rsid w:val="003C4254"/>
    <w:rsid w:val="003C4260"/>
    <w:rsid w:val="003C4349"/>
    <w:rsid w:val="003C4490"/>
    <w:rsid w:val="003C44A4"/>
    <w:rsid w:val="003C45B6"/>
    <w:rsid w:val="003C47F0"/>
    <w:rsid w:val="003C485C"/>
    <w:rsid w:val="003C4915"/>
    <w:rsid w:val="003C4C75"/>
    <w:rsid w:val="003C4D68"/>
    <w:rsid w:val="003C4E52"/>
    <w:rsid w:val="003C4F74"/>
    <w:rsid w:val="003C5079"/>
    <w:rsid w:val="003C50BE"/>
    <w:rsid w:val="003C54DB"/>
    <w:rsid w:val="003C5531"/>
    <w:rsid w:val="003C5561"/>
    <w:rsid w:val="003C5704"/>
    <w:rsid w:val="003C5783"/>
    <w:rsid w:val="003C57AC"/>
    <w:rsid w:val="003C5897"/>
    <w:rsid w:val="003C5B50"/>
    <w:rsid w:val="003C66E3"/>
    <w:rsid w:val="003C6734"/>
    <w:rsid w:val="003C6B7C"/>
    <w:rsid w:val="003C6ED0"/>
    <w:rsid w:val="003C6ED5"/>
    <w:rsid w:val="003C726C"/>
    <w:rsid w:val="003C783D"/>
    <w:rsid w:val="003C7C76"/>
    <w:rsid w:val="003C7E47"/>
    <w:rsid w:val="003D00E2"/>
    <w:rsid w:val="003D0255"/>
    <w:rsid w:val="003D03CC"/>
    <w:rsid w:val="003D0A91"/>
    <w:rsid w:val="003D0E36"/>
    <w:rsid w:val="003D10CF"/>
    <w:rsid w:val="003D10E7"/>
    <w:rsid w:val="003D1184"/>
    <w:rsid w:val="003D1277"/>
    <w:rsid w:val="003D17A3"/>
    <w:rsid w:val="003D1AA7"/>
    <w:rsid w:val="003D1AC2"/>
    <w:rsid w:val="003D1AFB"/>
    <w:rsid w:val="003D1B90"/>
    <w:rsid w:val="003D1BDE"/>
    <w:rsid w:val="003D1E87"/>
    <w:rsid w:val="003D1EB4"/>
    <w:rsid w:val="003D2265"/>
    <w:rsid w:val="003D2304"/>
    <w:rsid w:val="003D27B3"/>
    <w:rsid w:val="003D2BC8"/>
    <w:rsid w:val="003D2CC8"/>
    <w:rsid w:val="003D32A9"/>
    <w:rsid w:val="003D332F"/>
    <w:rsid w:val="003D3343"/>
    <w:rsid w:val="003D3598"/>
    <w:rsid w:val="003D35E6"/>
    <w:rsid w:val="003D36A3"/>
    <w:rsid w:val="003D37B8"/>
    <w:rsid w:val="003D3CE5"/>
    <w:rsid w:val="003D4166"/>
    <w:rsid w:val="003D41F8"/>
    <w:rsid w:val="003D42F8"/>
    <w:rsid w:val="003D4439"/>
    <w:rsid w:val="003D481A"/>
    <w:rsid w:val="003D4D5A"/>
    <w:rsid w:val="003D4F05"/>
    <w:rsid w:val="003D541C"/>
    <w:rsid w:val="003D5615"/>
    <w:rsid w:val="003D561C"/>
    <w:rsid w:val="003D5758"/>
    <w:rsid w:val="003D576C"/>
    <w:rsid w:val="003D58B5"/>
    <w:rsid w:val="003D5AE3"/>
    <w:rsid w:val="003D5B7A"/>
    <w:rsid w:val="003D5C91"/>
    <w:rsid w:val="003D5E09"/>
    <w:rsid w:val="003D5F98"/>
    <w:rsid w:val="003D5F9E"/>
    <w:rsid w:val="003D602B"/>
    <w:rsid w:val="003D6941"/>
    <w:rsid w:val="003D6D44"/>
    <w:rsid w:val="003D6FC0"/>
    <w:rsid w:val="003D7104"/>
    <w:rsid w:val="003D739C"/>
    <w:rsid w:val="003D7946"/>
    <w:rsid w:val="003D7953"/>
    <w:rsid w:val="003E07DB"/>
    <w:rsid w:val="003E0861"/>
    <w:rsid w:val="003E0912"/>
    <w:rsid w:val="003E0E33"/>
    <w:rsid w:val="003E0E6B"/>
    <w:rsid w:val="003E0E92"/>
    <w:rsid w:val="003E1428"/>
    <w:rsid w:val="003E19D1"/>
    <w:rsid w:val="003E1A5F"/>
    <w:rsid w:val="003E1C4B"/>
    <w:rsid w:val="003E1DAA"/>
    <w:rsid w:val="003E205A"/>
    <w:rsid w:val="003E2121"/>
    <w:rsid w:val="003E21E8"/>
    <w:rsid w:val="003E26A7"/>
    <w:rsid w:val="003E2724"/>
    <w:rsid w:val="003E274B"/>
    <w:rsid w:val="003E29FB"/>
    <w:rsid w:val="003E3288"/>
    <w:rsid w:val="003E3292"/>
    <w:rsid w:val="003E329B"/>
    <w:rsid w:val="003E345C"/>
    <w:rsid w:val="003E34B7"/>
    <w:rsid w:val="003E382A"/>
    <w:rsid w:val="003E3A0E"/>
    <w:rsid w:val="003E3CB8"/>
    <w:rsid w:val="003E3D0C"/>
    <w:rsid w:val="003E3E0F"/>
    <w:rsid w:val="003E40EF"/>
    <w:rsid w:val="003E4313"/>
    <w:rsid w:val="003E4ACD"/>
    <w:rsid w:val="003E4B36"/>
    <w:rsid w:val="003E516B"/>
    <w:rsid w:val="003E533E"/>
    <w:rsid w:val="003E5436"/>
    <w:rsid w:val="003E54B4"/>
    <w:rsid w:val="003E55A4"/>
    <w:rsid w:val="003E5A65"/>
    <w:rsid w:val="003E5A72"/>
    <w:rsid w:val="003E63C8"/>
    <w:rsid w:val="003E63E2"/>
    <w:rsid w:val="003E641F"/>
    <w:rsid w:val="003E6933"/>
    <w:rsid w:val="003E6B84"/>
    <w:rsid w:val="003E6D3D"/>
    <w:rsid w:val="003E6F0B"/>
    <w:rsid w:val="003E70DC"/>
    <w:rsid w:val="003E73CE"/>
    <w:rsid w:val="003E7631"/>
    <w:rsid w:val="003E7819"/>
    <w:rsid w:val="003E7DE7"/>
    <w:rsid w:val="003E7EB6"/>
    <w:rsid w:val="003F010F"/>
    <w:rsid w:val="003F0516"/>
    <w:rsid w:val="003F0638"/>
    <w:rsid w:val="003F076A"/>
    <w:rsid w:val="003F078C"/>
    <w:rsid w:val="003F08FA"/>
    <w:rsid w:val="003F0AC2"/>
    <w:rsid w:val="003F0AE5"/>
    <w:rsid w:val="003F0C6A"/>
    <w:rsid w:val="003F0C71"/>
    <w:rsid w:val="003F0D42"/>
    <w:rsid w:val="003F1097"/>
    <w:rsid w:val="003F109E"/>
    <w:rsid w:val="003F15F4"/>
    <w:rsid w:val="003F1BC8"/>
    <w:rsid w:val="003F1D01"/>
    <w:rsid w:val="003F1DF5"/>
    <w:rsid w:val="003F2501"/>
    <w:rsid w:val="003F28F9"/>
    <w:rsid w:val="003F2BDF"/>
    <w:rsid w:val="003F2F42"/>
    <w:rsid w:val="003F3005"/>
    <w:rsid w:val="003F313A"/>
    <w:rsid w:val="003F34B9"/>
    <w:rsid w:val="003F3672"/>
    <w:rsid w:val="003F369F"/>
    <w:rsid w:val="003F3BAE"/>
    <w:rsid w:val="003F3CFD"/>
    <w:rsid w:val="003F4512"/>
    <w:rsid w:val="003F4A5A"/>
    <w:rsid w:val="003F4B47"/>
    <w:rsid w:val="003F4B4C"/>
    <w:rsid w:val="003F4C10"/>
    <w:rsid w:val="003F4F61"/>
    <w:rsid w:val="003F54A7"/>
    <w:rsid w:val="003F5680"/>
    <w:rsid w:val="003F56CA"/>
    <w:rsid w:val="003F5DCF"/>
    <w:rsid w:val="003F5E74"/>
    <w:rsid w:val="003F6002"/>
    <w:rsid w:val="003F62A8"/>
    <w:rsid w:val="003F62F1"/>
    <w:rsid w:val="003F6702"/>
    <w:rsid w:val="003F69DD"/>
    <w:rsid w:val="003F7128"/>
    <w:rsid w:val="003F738B"/>
    <w:rsid w:val="003F742C"/>
    <w:rsid w:val="003F7652"/>
    <w:rsid w:val="003F7688"/>
    <w:rsid w:val="003F77DA"/>
    <w:rsid w:val="003F785C"/>
    <w:rsid w:val="003F7BA4"/>
    <w:rsid w:val="003F7BD0"/>
    <w:rsid w:val="003F7D09"/>
    <w:rsid w:val="003F7E3D"/>
    <w:rsid w:val="00400168"/>
    <w:rsid w:val="004002CB"/>
    <w:rsid w:val="00400388"/>
    <w:rsid w:val="00400529"/>
    <w:rsid w:val="004009DA"/>
    <w:rsid w:val="00400D13"/>
    <w:rsid w:val="00400F82"/>
    <w:rsid w:val="00400FDF"/>
    <w:rsid w:val="0040106F"/>
    <w:rsid w:val="004012ED"/>
    <w:rsid w:val="00401444"/>
    <w:rsid w:val="0040151C"/>
    <w:rsid w:val="004017CA"/>
    <w:rsid w:val="00401995"/>
    <w:rsid w:val="00401DCE"/>
    <w:rsid w:val="0040228A"/>
    <w:rsid w:val="0040242F"/>
    <w:rsid w:val="00402503"/>
    <w:rsid w:val="00402505"/>
    <w:rsid w:val="004025D0"/>
    <w:rsid w:val="004029A8"/>
    <w:rsid w:val="00402C5D"/>
    <w:rsid w:val="00402E80"/>
    <w:rsid w:val="00403355"/>
    <w:rsid w:val="004034F2"/>
    <w:rsid w:val="0040369D"/>
    <w:rsid w:val="0040381A"/>
    <w:rsid w:val="004038E3"/>
    <w:rsid w:val="00403C76"/>
    <w:rsid w:val="00403E17"/>
    <w:rsid w:val="00403F37"/>
    <w:rsid w:val="004040C8"/>
    <w:rsid w:val="00404794"/>
    <w:rsid w:val="004048F0"/>
    <w:rsid w:val="00404A63"/>
    <w:rsid w:val="00404A85"/>
    <w:rsid w:val="00404ADA"/>
    <w:rsid w:val="00404DF9"/>
    <w:rsid w:val="0040500A"/>
    <w:rsid w:val="0040518E"/>
    <w:rsid w:val="00405211"/>
    <w:rsid w:val="00405274"/>
    <w:rsid w:val="004055E9"/>
    <w:rsid w:val="00405746"/>
    <w:rsid w:val="004057DC"/>
    <w:rsid w:val="0040587B"/>
    <w:rsid w:val="00405A59"/>
    <w:rsid w:val="00405B17"/>
    <w:rsid w:val="00405C56"/>
    <w:rsid w:val="00405F27"/>
    <w:rsid w:val="004062C8"/>
    <w:rsid w:val="00406451"/>
    <w:rsid w:val="004066A7"/>
    <w:rsid w:val="00407675"/>
    <w:rsid w:val="0040770F"/>
    <w:rsid w:val="00407D4B"/>
    <w:rsid w:val="00407E54"/>
    <w:rsid w:val="00407F09"/>
    <w:rsid w:val="004100EB"/>
    <w:rsid w:val="0041012F"/>
    <w:rsid w:val="004102CF"/>
    <w:rsid w:val="00410DEF"/>
    <w:rsid w:val="00410FB8"/>
    <w:rsid w:val="00411C5F"/>
    <w:rsid w:val="00411E22"/>
    <w:rsid w:val="00412087"/>
    <w:rsid w:val="00412420"/>
    <w:rsid w:val="004124A3"/>
    <w:rsid w:val="0041266C"/>
    <w:rsid w:val="00412861"/>
    <w:rsid w:val="00412A94"/>
    <w:rsid w:val="00412B84"/>
    <w:rsid w:val="00412F85"/>
    <w:rsid w:val="0041326B"/>
    <w:rsid w:val="0041328D"/>
    <w:rsid w:val="0041385F"/>
    <w:rsid w:val="00414078"/>
    <w:rsid w:val="00414356"/>
    <w:rsid w:val="00415161"/>
    <w:rsid w:val="004151D4"/>
    <w:rsid w:val="004159B9"/>
    <w:rsid w:val="00415BF4"/>
    <w:rsid w:val="00415DDE"/>
    <w:rsid w:val="004160F7"/>
    <w:rsid w:val="004164EE"/>
    <w:rsid w:val="004165AE"/>
    <w:rsid w:val="00416AAB"/>
    <w:rsid w:val="00416C44"/>
    <w:rsid w:val="00416D7E"/>
    <w:rsid w:val="00416F5D"/>
    <w:rsid w:val="004170FD"/>
    <w:rsid w:val="0041774D"/>
    <w:rsid w:val="004178F3"/>
    <w:rsid w:val="0041794C"/>
    <w:rsid w:val="00417B12"/>
    <w:rsid w:val="00417B6D"/>
    <w:rsid w:val="00417DFB"/>
    <w:rsid w:val="00417F7D"/>
    <w:rsid w:val="004200D8"/>
    <w:rsid w:val="00420100"/>
    <w:rsid w:val="004201DC"/>
    <w:rsid w:val="004203E9"/>
    <w:rsid w:val="00420694"/>
    <w:rsid w:val="004206A5"/>
    <w:rsid w:val="00420842"/>
    <w:rsid w:val="004212DA"/>
    <w:rsid w:val="00421983"/>
    <w:rsid w:val="00421A04"/>
    <w:rsid w:val="00421D70"/>
    <w:rsid w:val="004221D5"/>
    <w:rsid w:val="0042243D"/>
    <w:rsid w:val="0042250F"/>
    <w:rsid w:val="0042252D"/>
    <w:rsid w:val="00422998"/>
    <w:rsid w:val="004229CB"/>
    <w:rsid w:val="00422A30"/>
    <w:rsid w:val="00422D0A"/>
    <w:rsid w:val="00423151"/>
    <w:rsid w:val="0042331A"/>
    <w:rsid w:val="00423354"/>
    <w:rsid w:val="00423477"/>
    <w:rsid w:val="004236CF"/>
    <w:rsid w:val="00423716"/>
    <w:rsid w:val="00423FC5"/>
    <w:rsid w:val="004241D1"/>
    <w:rsid w:val="004242CE"/>
    <w:rsid w:val="00424311"/>
    <w:rsid w:val="004244E6"/>
    <w:rsid w:val="00424542"/>
    <w:rsid w:val="00424B4A"/>
    <w:rsid w:val="00424F12"/>
    <w:rsid w:val="00424FF2"/>
    <w:rsid w:val="004250E2"/>
    <w:rsid w:val="00425103"/>
    <w:rsid w:val="004255E0"/>
    <w:rsid w:val="004256D3"/>
    <w:rsid w:val="0042598F"/>
    <w:rsid w:val="00425CDD"/>
    <w:rsid w:val="00426438"/>
    <w:rsid w:val="00426515"/>
    <w:rsid w:val="00426604"/>
    <w:rsid w:val="00426700"/>
    <w:rsid w:val="00426CD9"/>
    <w:rsid w:val="00426DF8"/>
    <w:rsid w:val="00426E58"/>
    <w:rsid w:val="00426E6D"/>
    <w:rsid w:val="004270B2"/>
    <w:rsid w:val="00427303"/>
    <w:rsid w:val="00427426"/>
    <w:rsid w:val="0042745E"/>
    <w:rsid w:val="004277D8"/>
    <w:rsid w:val="0042792D"/>
    <w:rsid w:val="0042794E"/>
    <w:rsid w:val="00427BD7"/>
    <w:rsid w:val="00427CB1"/>
    <w:rsid w:val="00427CEB"/>
    <w:rsid w:val="00427D7F"/>
    <w:rsid w:val="00427EEB"/>
    <w:rsid w:val="00427F7D"/>
    <w:rsid w:val="00430108"/>
    <w:rsid w:val="00430511"/>
    <w:rsid w:val="0043054E"/>
    <w:rsid w:val="004306EA"/>
    <w:rsid w:val="0043092D"/>
    <w:rsid w:val="00430B1A"/>
    <w:rsid w:val="00430B83"/>
    <w:rsid w:val="00430DEA"/>
    <w:rsid w:val="00430E4C"/>
    <w:rsid w:val="00430F0C"/>
    <w:rsid w:val="00430F19"/>
    <w:rsid w:val="00431291"/>
    <w:rsid w:val="004314B5"/>
    <w:rsid w:val="00431A9B"/>
    <w:rsid w:val="00431B28"/>
    <w:rsid w:val="0043225F"/>
    <w:rsid w:val="0043241A"/>
    <w:rsid w:val="00432510"/>
    <w:rsid w:val="00432641"/>
    <w:rsid w:val="0043295D"/>
    <w:rsid w:val="004329EB"/>
    <w:rsid w:val="00432A8D"/>
    <w:rsid w:val="0043301D"/>
    <w:rsid w:val="00433130"/>
    <w:rsid w:val="00433135"/>
    <w:rsid w:val="004332F1"/>
    <w:rsid w:val="004334EB"/>
    <w:rsid w:val="004334EE"/>
    <w:rsid w:val="00433960"/>
    <w:rsid w:val="00433A56"/>
    <w:rsid w:val="00434379"/>
    <w:rsid w:val="0043437A"/>
    <w:rsid w:val="00434399"/>
    <w:rsid w:val="00434717"/>
    <w:rsid w:val="0043517E"/>
    <w:rsid w:val="004351D6"/>
    <w:rsid w:val="00435254"/>
    <w:rsid w:val="0043532D"/>
    <w:rsid w:val="00435792"/>
    <w:rsid w:val="004358C5"/>
    <w:rsid w:val="00435D5E"/>
    <w:rsid w:val="00435DCA"/>
    <w:rsid w:val="00435F29"/>
    <w:rsid w:val="0043623A"/>
    <w:rsid w:val="00436660"/>
    <w:rsid w:val="00436941"/>
    <w:rsid w:val="0043695E"/>
    <w:rsid w:val="00436A1C"/>
    <w:rsid w:val="00436DBB"/>
    <w:rsid w:val="00436DCD"/>
    <w:rsid w:val="00436F13"/>
    <w:rsid w:val="00436F52"/>
    <w:rsid w:val="004373BD"/>
    <w:rsid w:val="004373EA"/>
    <w:rsid w:val="0043755B"/>
    <w:rsid w:val="00437775"/>
    <w:rsid w:val="00437DAB"/>
    <w:rsid w:val="00437DEC"/>
    <w:rsid w:val="004401A4"/>
    <w:rsid w:val="004404E6"/>
    <w:rsid w:val="00440BFB"/>
    <w:rsid w:val="00440C28"/>
    <w:rsid w:val="00440CC8"/>
    <w:rsid w:val="00440E22"/>
    <w:rsid w:val="004411BB"/>
    <w:rsid w:val="0044126B"/>
    <w:rsid w:val="0044131C"/>
    <w:rsid w:val="00441759"/>
    <w:rsid w:val="00441A1C"/>
    <w:rsid w:val="00441C6D"/>
    <w:rsid w:val="00441D0B"/>
    <w:rsid w:val="00441F4D"/>
    <w:rsid w:val="00441FA6"/>
    <w:rsid w:val="00441FBD"/>
    <w:rsid w:val="004427EF"/>
    <w:rsid w:val="00442DF7"/>
    <w:rsid w:val="00442E3F"/>
    <w:rsid w:val="0044334D"/>
    <w:rsid w:val="004436B6"/>
    <w:rsid w:val="00443FA1"/>
    <w:rsid w:val="0044492A"/>
    <w:rsid w:val="0044496A"/>
    <w:rsid w:val="00444C73"/>
    <w:rsid w:val="00444CC3"/>
    <w:rsid w:val="00444CE1"/>
    <w:rsid w:val="00445127"/>
    <w:rsid w:val="004453EA"/>
    <w:rsid w:val="0044547B"/>
    <w:rsid w:val="00445720"/>
    <w:rsid w:val="00445789"/>
    <w:rsid w:val="00445918"/>
    <w:rsid w:val="00445971"/>
    <w:rsid w:val="00445AD6"/>
    <w:rsid w:val="00445B07"/>
    <w:rsid w:val="00446021"/>
    <w:rsid w:val="0044612A"/>
    <w:rsid w:val="00446358"/>
    <w:rsid w:val="0044641C"/>
    <w:rsid w:val="00446783"/>
    <w:rsid w:val="00446AB0"/>
    <w:rsid w:val="00446C0B"/>
    <w:rsid w:val="00446FDB"/>
    <w:rsid w:val="0044707E"/>
    <w:rsid w:val="00447106"/>
    <w:rsid w:val="0044778D"/>
    <w:rsid w:val="0044783F"/>
    <w:rsid w:val="00447D0B"/>
    <w:rsid w:val="00447DB1"/>
    <w:rsid w:val="004501CF"/>
    <w:rsid w:val="004502CD"/>
    <w:rsid w:val="0045033E"/>
    <w:rsid w:val="00450426"/>
    <w:rsid w:val="004504DC"/>
    <w:rsid w:val="004505E6"/>
    <w:rsid w:val="004509C7"/>
    <w:rsid w:val="00450BB4"/>
    <w:rsid w:val="00450CF9"/>
    <w:rsid w:val="004518FE"/>
    <w:rsid w:val="00451AD5"/>
    <w:rsid w:val="00451F62"/>
    <w:rsid w:val="00452082"/>
    <w:rsid w:val="004521EF"/>
    <w:rsid w:val="00452324"/>
    <w:rsid w:val="004523C1"/>
    <w:rsid w:val="00452695"/>
    <w:rsid w:val="0045271D"/>
    <w:rsid w:val="004528FD"/>
    <w:rsid w:val="00452ADB"/>
    <w:rsid w:val="00452B15"/>
    <w:rsid w:val="00452D5B"/>
    <w:rsid w:val="00452D6A"/>
    <w:rsid w:val="00452D6C"/>
    <w:rsid w:val="00452E8F"/>
    <w:rsid w:val="0045329B"/>
    <w:rsid w:val="00453491"/>
    <w:rsid w:val="00453651"/>
    <w:rsid w:val="0045383C"/>
    <w:rsid w:val="00453889"/>
    <w:rsid w:val="004538B5"/>
    <w:rsid w:val="00453A30"/>
    <w:rsid w:val="00453D98"/>
    <w:rsid w:val="00453E61"/>
    <w:rsid w:val="00453F2A"/>
    <w:rsid w:val="0045409C"/>
    <w:rsid w:val="00454163"/>
    <w:rsid w:val="00454399"/>
    <w:rsid w:val="00454435"/>
    <w:rsid w:val="00454785"/>
    <w:rsid w:val="004548C7"/>
    <w:rsid w:val="004549AC"/>
    <w:rsid w:val="004549FE"/>
    <w:rsid w:val="00454E8C"/>
    <w:rsid w:val="00454EAE"/>
    <w:rsid w:val="00454FA1"/>
    <w:rsid w:val="00454FEA"/>
    <w:rsid w:val="00455194"/>
    <w:rsid w:val="0045521E"/>
    <w:rsid w:val="00455259"/>
    <w:rsid w:val="00455512"/>
    <w:rsid w:val="004555E3"/>
    <w:rsid w:val="0045563B"/>
    <w:rsid w:val="00455904"/>
    <w:rsid w:val="00455984"/>
    <w:rsid w:val="00455D08"/>
    <w:rsid w:val="00455EB5"/>
    <w:rsid w:val="00456062"/>
    <w:rsid w:val="004567C2"/>
    <w:rsid w:val="00456A52"/>
    <w:rsid w:val="00456C91"/>
    <w:rsid w:val="00456C94"/>
    <w:rsid w:val="004570D4"/>
    <w:rsid w:val="00457102"/>
    <w:rsid w:val="0045747B"/>
    <w:rsid w:val="00457843"/>
    <w:rsid w:val="00457B1F"/>
    <w:rsid w:val="004600BB"/>
    <w:rsid w:val="00460D61"/>
    <w:rsid w:val="004610E9"/>
    <w:rsid w:val="004611FA"/>
    <w:rsid w:val="004612FE"/>
    <w:rsid w:val="00461F85"/>
    <w:rsid w:val="00462039"/>
    <w:rsid w:val="0046236E"/>
    <w:rsid w:val="0046279C"/>
    <w:rsid w:val="00462E1C"/>
    <w:rsid w:val="00462EEB"/>
    <w:rsid w:val="004633C4"/>
    <w:rsid w:val="0046367F"/>
    <w:rsid w:val="00463B03"/>
    <w:rsid w:val="00463C45"/>
    <w:rsid w:val="00463E4A"/>
    <w:rsid w:val="00463F0F"/>
    <w:rsid w:val="00463FD9"/>
    <w:rsid w:val="0046405F"/>
    <w:rsid w:val="004640A2"/>
    <w:rsid w:val="004641B4"/>
    <w:rsid w:val="004649BD"/>
    <w:rsid w:val="00464ED8"/>
    <w:rsid w:val="00465268"/>
    <w:rsid w:val="0046527D"/>
    <w:rsid w:val="0046548B"/>
    <w:rsid w:val="004654A2"/>
    <w:rsid w:val="004655D9"/>
    <w:rsid w:val="00465853"/>
    <w:rsid w:val="0046596D"/>
    <w:rsid w:val="00465A7C"/>
    <w:rsid w:val="00465F57"/>
    <w:rsid w:val="00465FD5"/>
    <w:rsid w:val="00466073"/>
    <w:rsid w:val="00466085"/>
    <w:rsid w:val="004661D2"/>
    <w:rsid w:val="00466A96"/>
    <w:rsid w:val="00466BE3"/>
    <w:rsid w:val="00466BFD"/>
    <w:rsid w:val="00466D64"/>
    <w:rsid w:val="00466E40"/>
    <w:rsid w:val="00466E94"/>
    <w:rsid w:val="0046728C"/>
    <w:rsid w:val="004677A6"/>
    <w:rsid w:val="0046786E"/>
    <w:rsid w:val="00467899"/>
    <w:rsid w:val="00467A93"/>
    <w:rsid w:val="00467B0E"/>
    <w:rsid w:val="00467C56"/>
    <w:rsid w:val="00467CA7"/>
    <w:rsid w:val="00467DCB"/>
    <w:rsid w:val="00467DF1"/>
    <w:rsid w:val="00467FC2"/>
    <w:rsid w:val="00470215"/>
    <w:rsid w:val="00470648"/>
    <w:rsid w:val="00470824"/>
    <w:rsid w:val="00470D47"/>
    <w:rsid w:val="00470E20"/>
    <w:rsid w:val="00470E62"/>
    <w:rsid w:val="0047105E"/>
    <w:rsid w:val="00471244"/>
    <w:rsid w:val="004712D6"/>
    <w:rsid w:val="00471352"/>
    <w:rsid w:val="004714F1"/>
    <w:rsid w:val="004716B2"/>
    <w:rsid w:val="00471976"/>
    <w:rsid w:val="00471A3F"/>
    <w:rsid w:val="00471ABB"/>
    <w:rsid w:val="00471F7C"/>
    <w:rsid w:val="00472169"/>
    <w:rsid w:val="0047248B"/>
    <w:rsid w:val="004725F2"/>
    <w:rsid w:val="0047266C"/>
    <w:rsid w:val="0047298A"/>
    <w:rsid w:val="00472A2F"/>
    <w:rsid w:val="00472C8C"/>
    <w:rsid w:val="00472F9D"/>
    <w:rsid w:val="00472FBB"/>
    <w:rsid w:val="0047314D"/>
    <w:rsid w:val="004734C3"/>
    <w:rsid w:val="00473782"/>
    <w:rsid w:val="00473848"/>
    <w:rsid w:val="00473981"/>
    <w:rsid w:val="004739AD"/>
    <w:rsid w:val="00473ED2"/>
    <w:rsid w:val="004742FC"/>
    <w:rsid w:val="004743A3"/>
    <w:rsid w:val="004749E6"/>
    <w:rsid w:val="00474E05"/>
    <w:rsid w:val="00474E15"/>
    <w:rsid w:val="0047501A"/>
    <w:rsid w:val="004750FD"/>
    <w:rsid w:val="00475293"/>
    <w:rsid w:val="004752AC"/>
    <w:rsid w:val="004753F4"/>
    <w:rsid w:val="0047557F"/>
    <w:rsid w:val="004755FB"/>
    <w:rsid w:val="00475A45"/>
    <w:rsid w:val="00475C67"/>
    <w:rsid w:val="00475C9C"/>
    <w:rsid w:val="00475E03"/>
    <w:rsid w:val="00475E4A"/>
    <w:rsid w:val="00475ED1"/>
    <w:rsid w:val="00476122"/>
    <w:rsid w:val="00476657"/>
    <w:rsid w:val="00476687"/>
    <w:rsid w:val="00476AB7"/>
    <w:rsid w:val="00476EC9"/>
    <w:rsid w:val="00476F02"/>
    <w:rsid w:val="00476FC5"/>
    <w:rsid w:val="0047730C"/>
    <w:rsid w:val="004775C2"/>
    <w:rsid w:val="004775FB"/>
    <w:rsid w:val="00477816"/>
    <w:rsid w:val="00477A9B"/>
    <w:rsid w:val="00477C82"/>
    <w:rsid w:val="00477F16"/>
    <w:rsid w:val="0048003B"/>
    <w:rsid w:val="0048026B"/>
    <w:rsid w:val="004803FD"/>
    <w:rsid w:val="004809A8"/>
    <w:rsid w:val="00480B73"/>
    <w:rsid w:val="00480D4C"/>
    <w:rsid w:val="004810B0"/>
    <w:rsid w:val="004810CF"/>
    <w:rsid w:val="00481116"/>
    <w:rsid w:val="0048139C"/>
    <w:rsid w:val="004814CA"/>
    <w:rsid w:val="004814F1"/>
    <w:rsid w:val="004815B5"/>
    <w:rsid w:val="004816C7"/>
    <w:rsid w:val="004816E4"/>
    <w:rsid w:val="00481D1C"/>
    <w:rsid w:val="00481D4F"/>
    <w:rsid w:val="00481D8D"/>
    <w:rsid w:val="004821D2"/>
    <w:rsid w:val="004826D1"/>
    <w:rsid w:val="00482776"/>
    <w:rsid w:val="00482919"/>
    <w:rsid w:val="00482B5E"/>
    <w:rsid w:val="00482B9F"/>
    <w:rsid w:val="00482C48"/>
    <w:rsid w:val="00483689"/>
    <w:rsid w:val="00483697"/>
    <w:rsid w:val="00483E55"/>
    <w:rsid w:val="00484118"/>
    <w:rsid w:val="0048457B"/>
    <w:rsid w:val="0048460B"/>
    <w:rsid w:val="00484861"/>
    <w:rsid w:val="00484884"/>
    <w:rsid w:val="00484978"/>
    <w:rsid w:val="00484B51"/>
    <w:rsid w:val="00484B8D"/>
    <w:rsid w:val="00485019"/>
    <w:rsid w:val="00485398"/>
    <w:rsid w:val="004855F4"/>
    <w:rsid w:val="00485896"/>
    <w:rsid w:val="0048601F"/>
    <w:rsid w:val="0048618D"/>
    <w:rsid w:val="004861C8"/>
    <w:rsid w:val="0048633F"/>
    <w:rsid w:val="0048662F"/>
    <w:rsid w:val="00486940"/>
    <w:rsid w:val="00486BB4"/>
    <w:rsid w:val="00486C00"/>
    <w:rsid w:val="00486ED7"/>
    <w:rsid w:val="00487301"/>
    <w:rsid w:val="00487309"/>
    <w:rsid w:val="00487995"/>
    <w:rsid w:val="00487D0D"/>
    <w:rsid w:val="00487E39"/>
    <w:rsid w:val="00490440"/>
    <w:rsid w:val="00490599"/>
    <w:rsid w:val="0049060F"/>
    <w:rsid w:val="00490786"/>
    <w:rsid w:val="00490B27"/>
    <w:rsid w:val="00490B37"/>
    <w:rsid w:val="00490C95"/>
    <w:rsid w:val="00490E47"/>
    <w:rsid w:val="00490F68"/>
    <w:rsid w:val="00491040"/>
    <w:rsid w:val="00491225"/>
    <w:rsid w:val="004917B0"/>
    <w:rsid w:val="00491C4A"/>
    <w:rsid w:val="00491F44"/>
    <w:rsid w:val="00492137"/>
    <w:rsid w:val="00492234"/>
    <w:rsid w:val="004922BA"/>
    <w:rsid w:val="00492465"/>
    <w:rsid w:val="00492466"/>
    <w:rsid w:val="004930CA"/>
    <w:rsid w:val="00493609"/>
    <w:rsid w:val="004936F6"/>
    <w:rsid w:val="004937A2"/>
    <w:rsid w:val="00493AC5"/>
    <w:rsid w:val="00493C38"/>
    <w:rsid w:val="00493C9A"/>
    <w:rsid w:val="00493F0C"/>
    <w:rsid w:val="0049406F"/>
    <w:rsid w:val="00494071"/>
    <w:rsid w:val="00494205"/>
    <w:rsid w:val="00494538"/>
    <w:rsid w:val="004945B4"/>
    <w:rsid w:val="00494714"/>
    <w:rsid w:val="00494839"/>
    <w:rsid w:val="00494DD4"/>
    <w:rsid w:val="004952BD"/>
    <w:rsid w:val="00495462"/>
    <w:rsid w:val="004955A6"/>
    <w:rsid w:val="00495751"/>
    <w:rsid w:val="00495834"/>
    <w:rsid w:val="004958E8"/>
    <w:rsid w:val="00495B56"/>
    <w:rsid w:val="0049639D"/>
    <w:rsid w:val="00496483"/>
    <w:rsid w:val="00496491"/>
    <w:rsid w:val="0049650B"/>
    <w:rsid w:val="004965AD"/>
    <w:rsid w:val="00496687"/>
    <w:rsid w:val="00496A67"/>
    <w:rsid w:val="00496E57"/>
    <w:rsid w:val="00497038"/>
    <w:rsid w:val="0049729A"/>
    <w:rsid w:val="00497558"/>
    <w:rsid w:val="00497C10"/>
    <w:rsid w:val="00497C61"/>
    <w:rsid w:val="00497C78"/>
    <w:rsid w:val="00497E32"/>
    <w:rsid w:val="004A0356"/>
    <w:rsid w:val="004A0639"/>
    <w:rsid w:val="004A0665"/>
    <w:rsid w:val="004A07B4"/>
    <w:rsid w:val="004A0B96"/>
    <w:rsid w:val="004A0D9D"/>
    <w:rsid w:val="004A1109"/>
    <w:rsid w:val="004A11CA"/>
    <w:rsid w:val="004A1200"/>
    <w:rsid w:val="004A12C4"/>
    <w:rsid w:val="004A12F4"/>
    <w:rsid w:val="004A17A6"/>
    <w:rsid w:val="004A184D"/>
    <w:rsid w:val="004A190D"/>
    <w:rsid w:val="004A1AB2"/>
    <w:rsid w:val="004A1C1E"/>
    <w:rsid w:val="004A1DA5"/>
    <w:rsid w:val="004A204D"/>
    <w:rsid w:val="004A2055"/>
    <w:rsid w:val="004A2165"/>
    <w:rsid w:val="004A224C"/>
    <w:rsid w:val="004A2250"/>
    <w:rsid w:val="004A275D"/>
    <w:rsid w:val="004A2B92"/>
    <w:rsid w:val="004A2FFA"/>
    <w:rsid w:val="004A359B"/>
    <w:rsid w:val="004A3A30"/>
    <w:rsid w:val="004A3C54"/>
    <w:rsid w:val="004A3D22"/>
    <w:rsid w:val="004A3DA8"/>
    <w:rsid w:val="004A3DAD"/>
    <w:rsid w:val="004A4289"/>
    <w:rsid w:val="004A431C"/>
    <w:rsid w:val="004A4364"/>
    <w:rsid w:val="004A462C"/>
    <w:rsid w:val="004A47A9"/>
    <w:rsid w:val="004A4A28"/>
    <w:rsid w:val="004A4A8E"/>
    <w:rsid w:val="004A4B76"/>
    <w:rsid w:val="004A4C2A"/>
    <w:rsid w:val="004A4D45"/>
    <w:rsid w:val="004A4DEA"/>
    <w:rsid w:val="004A5296"/>
    <w:rsid w:val="004A52FA"/>
    <w:rsid w:val="004A556A"/>
    <w:rsid w:val="004A582B"/>
    <w:rsid w:val="004A59BF"/>
    <w:rsid w:val="004A5B3E"/>
    <w:rsid w:val="004A5DB1"/>
    <w:rsid w:val="004A5E1A"/>
    <w:rsid w:val="004A5EC6"/>
    <w:rsid w:val="004A6194"/>
    <w:rsid w:val="004A6298"/>
    <w:rsid w:val="004A649F"/>
    <w:rsid w:val="004A65A9"/>
    <w:rsid w:val="004A66BA"/>
    <w:rsid w:val="004A671C"/>
    <w:rsid w:val="004A6AF7"/>
    <w:rsid w:val="004A6BE1"/>
    <w:rsid w:val="004A6C55"/>
    <w:rsid w:val="004A6F65"/>
    <w:rsid w:val="004A7178"/>
    <w:rsid w:val="004A746A"/>
    <w:rsid w:val="004A755F"/>
    <w:rsid w:val="004A7A01"/>
    <w:rsid w:val="004A7BB9"/>
    <w:rsid w:val="004B014A"/>
    <w:rsid w:val="004B0356"/>
    <w:rsid w:val="004B04BA"/>
    <w:rsid w:val="004B06F6"/>
    <w:rsid w:val="004B0C25"/>
    <w:rsid w:val="004B0EE6"/>
    <w:rsid w:val="004B0F24"/>
    <w:rsid w:val="004B137D"/>
    <w:rsid w:val="004B1402"/>
    <w:rsid w:val="004B1BB8"/>
    <w:rsid w:val="004B1C33"/>
    <w:rsid w:val="004B1F4C"/>
    <w:rsid w:val="004B24F1"/>
    <w:rsid w:val="004B2508"/>
    <w:rsid w:val="004B2529"/>
    <w:rsid w:val="004B2616"/>
    <w:rsid w:val="004B2941"/>
    <w:rsid w:val="004B2E0F"/>
    <w:rsid w:val="004B2F8A"/>
    <w:rsid w:val="004B3154"/>
    <w:rsid w:val="004B3172"/>
    <w:rsid w:val="004B33FF"/>
    <w:rsid w:val="004B3587"/>
    <w:rsid w:val="004B3767"/>
    <w:rsid w:val="004B3B1A"/>
    <w:rsid w:val="004B3D0A"/>
    <w:rsid w:val="004B3F5F"/>
    <w:rsid w:val="004B4180"/>
    <w:rsid w:val="004B41A9"/>
    <w:rsid w:val="004B4405"/>
    <w:rsid w:val="004B457B"/>
    <w:rsid w:val="004B45C2"/>
    <w:rsid w:val="004B45DB"/>
    <w:rsid w:val="004B47B1"/>
    <w:rsid w:val="004B487E"/>
    <w:rsid w:val="004B495E"/>
    <w:rsid w:val="004B4A5D"/>
    <w:rsid w:val="004B4C9E"/>
    <w:rsid w:val="004B4E17"/>
    <w:rsid w:val="004B4F64"/>
    <w:rsid w:val="004B5264"/>
    <w:rsid w:val="004B5401"/>
    <w:rsid w:val="004B5A3F"/>
    <w:rsid w:val="004B5AAC"/>
    <w:rsid w:val="004B5AC6"/>
    <w:rsid w:val="004B5B42"/>
    <w:rsid w:val="004B6678"/>
    <w:rsid w:val="004B6775"/>
    <w:rsid w:val="004B6920"/>
    <w:rsid w:val="004B6EC8"/>
    <w:rsid w:val="004B723C"/>
    <w:rsid w:val="004B7423"/>
    <w:rsid w:val="004B77D5"/>
    <w:rsid w:val="004B7871"/>
    <w:rsid w:val="004B7A4D"/>
    <w:rsid w:val="004B7BE4"/>
    <w:rsid w:val="004B7D6C"/>
    <w:rsid w:val="004C006B"/>
    <w:rsid w:val="004C0121"/>
    <w:rsid w:val="004C060A"/>
    <w:rsid w:val="004C0956"/>
    <w:rsid w:val="004C0985"/>
    <w:rsid w:val="004C0A29"/>
    <w:rsid w:val="004C0A30"/>
    <w:rsid w:val="004C0DF4"/>
    <w:rsid w:val="004C110E"/>
    <w:rsid w:val="004C1270"/>
    <w:rsid w:val="004C1334"/>
    <w:rsid w:val="004C13D9"/>
    <w:rsid w:val="004C18A9"/>
    <w:rsid w:val="004C1ADC"/>
    <w:rsid w:val="004C2118"/>
    <w:rsid w:val="004C2131"/>
    <w:rsid w:val="004C2232"/>
    <w:rsid w:val="004C25EA"/>
    <w:rsid w:val="004C27A1"/>
    <w:rsid w:val="004C2840"/>
    <w:rsid w:val="004C3126"/>
    <w:rsid w:val="004C32D4"/>
    <w:rsid w:val="004C3498"/>
    <w:rsid w:val="004C363A"/>
    <w:rsid w:val="004C3694"/>
    <w:rsid w:val="004C39EB"/>
    <w:rsid w:val="004C3D32"/>
    <w:rsid w:val="004C4078"/>
    <w:rsid w:val="004C40DF"/>
    <w:rsid w:val="004C4BB1"/>
    <w:rsid w:val="004C4EC9"/>
    <w:rsid w:val="004C5027"/>
    <w:rsid w:val="004C5112"/>
    <w:rsid w:val="004C512C"/>
    <w:rsid w:val="004C52A8"/>
    <w:rsid w:val="004C5339"/>
    <w:rsid w:val="004C5952"/>
    <w:rsid w:val="004C5AEF"/>
    <w:rsid w:val="004C5DEC"/>
    <w:rsid w:val="004C5E8F"/>
    <w:rsid w:val="004C62F1"/>
    <w:rsid w:val="004C688B"/>
    <w:rsid w:val="004C68C3"/>
    <w:rsid w:val="004C6AE3"/>
    <w:rsid w:val="004C6E87"/>
    <w:rsid w:val="004C6F8D"/>
    <w:rsid w:val="004C70B3"/>
    <w:rsid w:val="004C7B83"/>
    <w:rsid w:val="004C7C28"/>
    <w:rsid w:val="004C7E00"/>
    <w:rsid w:val="004C7EDB"/>
    <w:rsid w:val="004D02BD"/>
    <w:rsid w:val="004D0343"/>
    <w:rsid w:val="004D03DB"/>
    <w:rsid w:val="004D081E"/>
    <w:rsid w:val="004D09A1"/>
    <w:rsid w:val="004D0BFA"/>
    <w:rsid w:val="004D0C45"/>
    <w:rsid w:val="004D0C47"/>
    <w:rsid w:val="004D0D6E"/>
    <w:rsid w:val="004D0EFD"/>
    <w:rsid w:val="004D12ED"/>
    <w:rsid w:val="004D1359"/>
    <w:rsid w:val="004D136E"/>
    <w:rsid w:val="004D16A6"/>
    <w:rsid w:val="004D1709"/>
    <w:rsid w:val="004D1F49"/>
    <w:rsid w:val="004D23C4"/>
    <w:rsid w:val="004D27C4"/>
    <w:rsid w:val="004D317B"/>
    <w:rsid w:val="004D351A"/>
    <w:rsid w:val="004D3666"/>
    <w:rsid w:val="004D3728"/>
    <w:rsid w:val="004D3852"/>
    <w:rsid w:val="004D3D59"/>
    <w:rsid w:val="004D3E5F"/>
    <w:rsid w:val="004D4183"/>
    <w:rsid w:val="004D425D"/>
    <w:rsid w:val="004D4344"/>
    <w:rsid w:val="004D4819"/>
    <w:rsid w:val="004D48C5"/>
    <w:rsid w:val="004D4907"/>
    <w:rsid w:val="004D4BF4"/>
    <w:rsid w:val="004D4BFE"/>
    <w:rsid w:val="004D4D23"/>
    <w:rsid w:val="004D4DB8"/>
    <w:rsid w:val="004D5080"/>
    <w:rsid w:val="004D518B"/>
    <w:rsid w:val="004D528C"/>
    <w:rsid w:val="004D548F"/>
    <w:rsid w:val="004D5561"/>
    <w:rsid w:val="004D562F"/>
    <w:rsid w:val="004D56CF"/>
    <w:rsid w:val="004D5789"/>
    <w:rsid w:val="004D5B2E"/>
    <w:rsid w:val="004D5D63"/>
    <w:rsid w:val="004D5EB4"/>
    <w:rsid w:val="004D5ED4"/>
    <w:rsid w:val="004D5F09"/>
    <w:rsid w:val="004D5FA7"/>
    <w:rsid w:val="004D6168"/>
    <w:rsid w:val="004D6219"/>
    <w:rsid w:val="004D6AFB"/>
    <w:rsid w:val="004D6C4B"/>
    <w:rsid w:val="004D6D98"/>
    <w:rsid w:val="004D6E70"/>
    <w:rsid w:val="004D7345"/>
    <w:rsid w:val="004D7543"/>
    <w:rsid w:val="004D7630"/>
    <w:rsid w:val="004D76A9"/>
    <w:rsid w:val="004D7856"/>
    <w:rsid w:val="004D7A03"/>
    <w:rsid w:val="004D7A8E"/>
    <w:rsid w:val="004D7D69"/>
    <w:rsid w:val="004D7D71"/>
    <w:rsid w:val="004D7D82"/>
    <w:rsid w:val="004D7F01"/>
    <w:rsid w:val="004D7FFD"/>
    <w:rsid w:val="004E0164"/>
    <w:rsid w:val="004E02BF"/>
    <w:rsid w:val="004E0443"/>
    <w:rsid w:val="004E04B1"/>
    <w:rsid w:val="004E0535"/>
    <w:rsid w:val="004E0893"/>
    <w:rsid w:val="004E0AF6"/>
    <w:rsid w:val="004E0B46"/>
    <w:rsid w:val="004E0CA9"/>
    <w:rsid w:val="004E0E41"/>
    <w:rsid w:val="004E105A"/>
    <w:rsid w:val="004E109E"/>
    <w:rsid w:val="004E1448"/>
    <w:rsid w:val="004E14BD"/>
    <w:rsid w:val="004E17E2"/>
    <w:rsid w:val="004E1D31"/>
    <w:rsid w:val="004E1D84"/>
    <w:rsid w:val="004E1F0C"/>
    <w:rsid w:val="004E203F"/>
    <w:rsid w:val="004E2810"/>
    <w:rsid w:val="004E29B3"/>
    <w:rsid w:val="004E2A7E"/>
    <w:rsid w:val="004E2C6F"/>
    <w:rsid w:val="004E2C7E"/>
    <w:rsid w:val="004E2F71"/>
    <w:rsid w:val="004E331E"/>
    <w:rsid w:val="004E359A"/>
    <w:rsid w:val="004E35FE"/>
    <w:rsid w:val="004E363B"/>
    <w:rsid w:val="004E36D7"/>
    <w:rsid w:val="004E3EA4"/>
    <w:rsid w:val="004E4033"/>
    <w:rsid w:val="004E41AA"/>
    <w:rsid w:val="004E4A9E"/>
    <w:rsid w:val="004E4C03"/>
    <w:rsid w:val="004E4D07"/>
    <w:rsid w:val="004E4DB3"/>
    <w:rsid w:val="004E4F20"/>
    <w:rsid w:val="004E51A1"/>
    <w:rsid w:val="004E51CD"/>
    <w:rsid w:val="004E51CF"/>
    <w:rsid w:val="004E5204"/>
    <w:rsid w:val="004E5577"/>
    <w:rsid w:val="004E5A0E"/>
    <w:rsid w:val="004E5A7F"/>
    <w:rsid w:val="004E5ADA"/>
    <w:rsid w:val="004E5AEA"/>
    <w:rsid w:val="004E5FF8"/>
    <w:rsid w:val="004E6056"/>
    <w:rsid w:val="004E62D0"/>
    <w:rsid w:val="004E62F9"/>
    <w:rsid w:val="004E659B"/>
    <w:rsid w:val="004E6859"/>
    <w:rsid w:val="004E699E"/>
    <w:rsid w:val="004E6E80"/>
    <w:rsid w:val="004E70F4"/>
    <w:rsid w:val="004E7351"/>
    <w:rsid w:val="004E7480"/>
    <w:rsid w:val="004E74C9"/>
    <w:rsid w:val="004E7792"/>
    <w:rsid w:val="004E7796"/>
    <w:rsid w:val="004E7967"/>
    <w:rsid w:val="004E79EF"/>
    <w:rsid w:val="004E7A14"/>
    <w:rsid w:val="004E7A47"/>
    <w:rsid w:val="004E7AAC"/>
    <w:rsid w:val="004E7BCB"/>
    <w:rsid w:val="004E7D62"/>
    <w:rsid w:val="004F015E"/>
    <w:rsid w:val="004F0209"/>
    <w:rsid w:val="004F0886"/>
    <w:rsid w:val="004F0AF0"/>
    <w:rsid w:val="004F0EA3"/>
    <w:rsid w:val="004F0F13"/>
    <w:rsid w:val="004F10CD"/>
    <w:rsid w:val="004F1205"/>
    <w:rsid w:val="004F1583"/>
    <w:rsid w:val="004F15D1"/>
    <w:rsid w:val="004F1658"/>
    <w:rsid w:val="004F1962"/>
    <w:rsid w:val="004F1BB4"/>
    <w:rsid w:val="004F1E69"/>
    <w:rsid w:val="004F227E"/>
    <w:rsid w:val="004F2677"/>
    <w:rsid w:val="004F2AAE"/>
    <w:rsid w:val="004F2B7A"/>
    <w:rsid w:val="004F2BC6"/>
    <w:rsid w:val="004F2E90"/>
    <w:rsid w:val="004F381E"/>
    <w:rsid w:val="004F3856"/>
    <w:rsid w:val="004F3B91"/>
    <w:rsid w:val="004F4167"/>
    <w:rsid w:val="004F425F"/>
    <w:rsid w:val="004F46E5"/>
    <w:rsid w:val="004F4A22"/>
    <w:rsid w:val="004F4B41"/>
    <w:rsid w:val="004F5077"/>
    <w:rsid w:val="004F5103"/>
    <w:rsid w:val="004F5232"/>
    <w:rsid w:val="004F5469"/>
    <w:rsid w:val="004F54E5"/>
    <w:rsid w:val="004F55DC"/>
    <w:rsid w:val="004F597A"/>
    <w:rsid w:val="004F5E33"/>
    <w:rsid w:val="004F5F30"/>
    <w:rsid w:val="004F5FE6"/>
    <w:rsid w:val="004F622B"/>
    <w:rsid w:val="004F631A"/>
    <w:rsid w:val="004F6600"/>
    <w:rsid w:val="004F6F5E"/>
    <w:rsid w:val="004F71BF"/>
    <w:rsid w:val="004F72CE"/>
    <w:rsid w:val="004F74EC"/>
    <w:rsid w:val="004F757A"/>
    <w:rsid w:val="004F75A8"/>
    <w:rsid w:val="004F75DA"/>
    <w:rsid w:val="004F767E"/>
    <w:rsid w:val="004F774A"/>
    <w:rsid w:val="004F7B85"/>
    <w:rsid w:val="004F7D29"/>
    <w:rsid w:val="004F7EC0"/>
    <w:rsid w:val="005006B6"/>
    <w:rsid w:val="00500A5C"/>
    <w:rsid w:val="00501299"/>
    <w:rsid w:val="005013DE"/>
    <w:rsid w:val="00501462"/>
    <w:rsid w:val="00501781"/>
    <w:rsid w:val="00501B89"/>
    <w:rsid w:val="00501D1D"/>
    <w:rsid w:val="00501DA2"/>
    <w:rsid w:val="00501E37"/>
    <w:rsid w:val="005020CE"/>
    <w:rsid w:val="005021E3"/>
    <w:rsid w:val="00502349"/>
    <w:rsid w:val="0050269D"/>
    <w:rsid w:val="005029BC"/>
    <w:rsid w:val="00502A2D"/>
    <w:rsid w:val="00503014"/>
    <w:rsid w:val="005030D3"/>
    <w:rsid w:val="00503389"/>
    <w:rsid w:val="005033AA"/>
    <w:rsid w:val="0050349D"/>
    <w:rsid w:val="00503609"/>
    <w:rsid w:val="005039BF"/>
    <w:rsid w:val="00503A2F"/>
    <w:rsid w:val="00503AD2"/>
    <w:rsid w:val="00503C43"/>
    <w:rsid w:val="00504A10"/>
    <w:rsid w:val="00505261"/>
    <w:rsid w:val="0050555A"/>
    <w:rsid w:val="005056CE"/>
    <w:rsid w:val="00505B36"/>
    <w:rsid w:val="00505DDF"/>
    <w:rsid w:val="00505E05"/>
    <w:rsid w:val="0050664E"/>
    <w:rsid w:val="005067A0"/>
    <w:rsid w:val="005067B5"/>
    <w:rsid w:val="00506C43"/>
    <w:rsid w:val="00506F4F"/>
    <w:rsid w:val="0050783C"/>
    <w:rsid w:val="00507947"/>
    <w:rsid w:val="00507A18"/>
    <w:rsid w:val="00507B76"/>
    <w:rsid w:val="00507EA8"/>
    <w:rsid w:val="0051024A"/>
    <w:rsid w:val="0051026E"/>
    <w:rsid w:val="0051041C"/>
    <w:rsid w:val="00510485"/>
    <w:rsid w:val="005104C4"/>
    <w:rsid w:val="00510F41"/>
    <w:rsid w:val="00510FDC"/>
    <w:rsid w:val="005113BF"/>
    <w:rsid w:val="00511595"/>
    <w:rsid w:val="005116B5"/>
    <w:rsid w:val="005118FC"/>
    <w:rsid w:val="00511987"/>
    <w:rsid w:val="00511B69"/>
    <w:rsid w:val="00511D19"/>
    <w:rsid w:val="00512102"/>
    <w:rsid w:val="00512135"/>
    <w:rsid w:val="00512227"/>
    <w:rsid w:val="005122A0"/>
    <w:rsid w:val="005122D2"/>
    <w:rsid w:val="00512580"/>
    <w:rsid w:val="005128F0"/>
    <w:rsid w:val="00512D3D"/>
    <w:rsid w:val="00512D47"/>
    <w:rsid w:val="00512E87"/>
    <w:rsid w:val="00512ED9"/>
    <w:rsid w:val="005133F1"/>
    <w:rsid w:val="005134BF"/>
    <w:rsid w:val="00513945"/>
    <w:rsid w:val="00513F1C"/>
    <w:rsid w:val="005141F7"/>
    <w:rsid w:val="00514912"/>
    <w:rsid w:val="00514F41"/>
    <w:rsid w:val="005157AF"/>
    <w:rsid w:val="0051583D"/>
    <w:rsid w:val="00515AEC"/>
    <w:rsid w:val="00515D6F"/>
    <w:rsid w:val="00516598"/>
    <w:rsid w:val="005166E2"/>
    <w:rsid w:val="005169D0"/>
    <w:rsid w:val="00516CD4"/>
    <w:rsid w:val="00516F65"/>
    <w:rsid w:val="00516F89"/>
    <w:rsid w:val="005171EA"/>
    <w:rsid w:val="00517223"/>
    <w:rsid w:val="0051731A"/>
    <w:rsid w:val="005177BC"/>
    <w:rsid w:val="005179BD"/>
    <w:rsid w:val="00517B1E"/>
    <w:rsid w:val="00517C4A"/>
    <w:rsid w:val="00517DAA"/>
    <w:rsid w:val="00517EF1"/>
    <w:rsid w:val="00517F62"/>
    <w:rsid w:val="00517F77"/>
    <w:rsid w:val="005200BA"/>
    <w:rsid w:val="005200D1"/>
    <w:rsid w:val="005205B5"/>
    <w:rsid w:val="0052089E"/>
    <w:rsid w:val="00520D2B"/>
    <w:rsid w:val="00520F11"/>
    <w:rsid w:val="005212A4"/>
    <w:rsid w:val="0052137D"/>
    <w:rsid w:val="0052162C"/>
    <w:rsid w:val="005216C3"/>
    <w:rsid w:val="00521C92"/>
    <w:rsid w:val="00521D78"/>
    <w:rsid w:val="00521E9D"/>
    <w:rsid w:val="00522009"/>
    <w:rsid w:val="005224E7"/>
    <w:rsid w:val="0052269C"/>
    <w:rsid w:val="005227B8"/>
    <w:rsid w:val="00522831"/>
    <w:rsid w:val="0052290D"/>
    <w:rsid w:val="00522F78"/>
    <w:rsid w:val="00522F8E"/>
    <w:rsid w:val="0052314A"/>
    <w:rsid w:val="005233AE"/>
    <w:rsid w:val="0052368B"/>
    <w:rsid w:val="005236A4"/>
    <w:rsid w:val="00523789"/>
    <w:rsid w:val="005237CE"/>
    <w:rsid w:val="00523963"/>
    <w:rsid w:val="00523AA2"/>
    <w:rsid w:val="00523D39"/>
    <w:rsid w:val="005249B1"/>
    <w:rsid w:val="00524CF9"/>
    <w:rsid w:val="00524E89"/>
    <w:rsid w:val="0052510A"/>
    <w:rsid w:val="005251A3"/>
    <w:rsid w:val="005251E4"/>
    <w:rsid w:val="00525235"/>
    <w:rsid w:val="005258F7"/>
    <w:rsid w:val="00525DEE"/>
    <w:rsid w:val="005263B2"/>
    <w:rsid w:val="0052659D"/>
    <w:rsid w:val="00526631"/>
    <w:rsid w:val="00526B43"/>
    <w:rsid w:val="005271C8"/>
    <w:rsid w:val="00527A40"/>
    <w:rsid w:val="00527C66"/>
    <w:rsid w:val="00527CDF"/>
    <w:rsid w:val="00527F5A"/>
    <w:rsid w:val="0053007E"/>
    <w:rsid w:val="005300F1"/>
    <w:rsid w:val="00530269"/>
    <w:rsid w:val="00530478"/>
    <w:rsid w:val="005304BF"/>
    <w:rsid w:val="0053092B"/>
    <w:rsid w:val="005310D9"/>
    <w:rsid w:val="00531466"/>
    <w:rsid w:val="005315CA"/>
    <w:rsid w:val="005317E4"/>
    <w:rsid w:val="005317F4"/>
    <w:rsid w:val="0053184D"/>
    <w:rsid w:val="00531FF4"/>
    <w:rsid w:val="005322FB"/>
    <w:rsid w:val="005326A8"/>
    <w:rsid w:val="00532E07"/>
    <w:rsid w:val="005331B9"/>
    <w:rsid w:val="005332A3"/>
    <w:rsid w:val="005332D8"/>
    <w:rsid w:val="005333C3"/>
    <w:rsid w:val="005334A4"/>
    <w:rsid w:val="005336FA"/>
    <w:rsid w:val="0053373A"/>
    <w:rsid w:val="00533B09"/>
    <w:rsid w:val="00533CFC"/>
    <w:rsid w:val="00533E55"/>
    <w:rsid w:val="00534087"/>
    <w:rsid w:val="00534270"/>
    <w:rsid w:val="005343B2"/>
    <w:rsid w:val="00534411"/>
    <w:rsid w:val="005345DC"/>
    <w:rsid w:val="005346A7"/>
    <w:rsid w:val="00534777"/>
    <w:rsid w:val="00534923"/>
    <w:rsid w:val="00534E5A"/>
    <w:rsid w:val="00535350"/>
    <w:rsid w:val="00535853"/>
    <w:rsid w:val="00535AF4"/>
    <w:rsid w:val="00535F0D"/>
    <w:rsid w:val="00536198"/>
    <w:rsid w:val="005363DA"/>
    <w:rsid w:val="00536410"/>
    <w:rsid w:val="00536492"/>
    <w:rsid w:val="00536583"/>
    <w:rsid w:val="00536637"/>
    <w:rsid w:val="005367B9"/>
    <w:rsid w:val="00536AC5"/>
    <w:rsid w:val="00536B36"/>
    <w:rsid w:val="00536FE7"/>
    <w:rsid w:val="0053709F"/>
    <w:rsid w:val="00537477"/>
    <w:rsid w:val="00537557"/>
    <w:rsid w:val="00537DCA"/>
    <w:rsid w:val="00537E13"/>
    <w:rsid w:val="005401C4"/>
    <w:rsid w:val="0054053A"/>
    <w:rsid w:val="005406F1"/>
    <w:rsid w:val="0054071E"/>
    <w:rsid w:val="00540843"/>
    <w:rsid w:val="00540B34"/>
    <w:rsid w:val="00540D99"/>
    <w:rsid w:val="00540DB6"/>
    <w:rsid w:val="00540F66"/>
    <w:rsid w:val="005410DB"/>
    <w:rsid w:val="0054113F"/>
    <w:rsid w:val="0054143F"/>
    <w:rsid w:val="00541614"/>
    <w:rsid w:val="00542277"/>
    <w:rsid w:val="00542308"/>
    <w:rsid w:val="00542340"/>
    <w:rsid w:val="00542B5B"/>
    <w:rsid w:val="0054314D"/>
    <w:rsid w:val="00543329"/>
    <w:rsid w:val="0054351F"/>
    <w:rsid w:val="005436EB"/>
    <w:rsid w:val="00543A20"/>
    <w:rsid w:val="00543FC9"/>
    <w:rsid w:val="00544043"/>
    <w:rsid w:val="005444A0"/>
    <w:rsid w:val="0054461B"/>
    <w:rsid w:val="0054461D"/>
    <w:rsid w:val="0054479C"/>
    <w:rsid w:val="00544891"/>
    <w:rsid w:val="00544B61"/>
    <w:rsid w:val="00544D8E"/>
    <w:rsid w:val="00544E16"/>
    <w:rsid w:val="00544F08"/>
    <w:rsid w:val="0054533C"/>
    <w:rsid w:val="005453F2"/>
    <w:rsid w:val="00545545"/>
    <w:rsid w:val="00545837"/>
    <w:rsid w:val="0054584C"/>
    <w:rsid w:val="00545FFD"/>
    <w:rsid w:val="0054608E"/>
    <w:rsid w:val="005462C5"/>
    <w:rsid w:val="00546413"/>
    <w:rsid w:val="00546768"/>
    <w:rsid w:val="0054682C"/>
    <w:rsid w:val="00547C50"/>
    <w:rsid w:val="00547F13"/>
    <w:rsid w:val="00547F4E"/>
    <w:rsid w:val="005503EB"/>
    <w:rsid w:val="00550612"/>
    <w:rsid w:val="00550C40"/>
    <w:rsid w:val="00550E3E"/>
    <w:rsid w:val="0055149B"/>
    <w:rsid w:val="00551508"/>
    <w:rsid w:val="00551787"/>
    <w:rsid w:val="0055189D"/>
    <w:rsid w:val="00551DF0"/>
    <w:rsid w:val="00551F51"/>
    <w:rsid w:val="00552199"/>
    <w:rsid w:val="00552260"/>
    <w:rsid w:val="00552C4A"/>
    <w:rsid w:val="00553210"/>
    <w:rsid w:val="00553713"/>
    <w:rsid w:val="0055375F"/>
    <w:rsid w:val="005538A7"/>
    <w:rsid w:val="00553D9F"/>
    <w:rsid w:val="00553F5F"/>
    <w:rsid w:val="005540A4"/>
    <w:rsid w:val="0055417D"/>
    <w:rsid w:val="00554218"/>
    <w:rsid w:val="00554301"/>
    <w:rsid w:val="005544FB"/>
    <w:rsid w:val="005545C8"/>
    <w:rsid w:val="00554692"/>
    <w:rsid w:val="00554AA7"/>
    <w:rsid w:val="00554C41"/>
    <w:rsid w:val="00554D21"/>
    <w:rsid w:val="00554EEF"/>
    <w:rsid w:val="005553CD"/>
    <w:rsid w:val="005553E5"/>
    <w:rsid w:val="005554E5"/>
    <w:rsid w:val="00555A66"/>
    <w:rsid w:val="00555C7E"/>
    <w:rsid w:val="00555F56"/>
    <w:rsid w:val="005560C4"/>
    <w:rsid w:val="005562FB"/>
    <w:rsid w:val="00556AF7"/>
    <w:rsid w:val="00556D6D"/>
    <w:rsid w:val="00556EA8"/>
    <w:rsid w:val="00556F43"/>
    <w:rsid w:val="00556F68"/>
    <w:rsid w:val="0055711E"/>
    <w:rsid w:val="00557388"/>
    <w:rsid w:val="005577DF"/>
    <w:rsid w:val="00557AB3"/>
    <w:rsid w:val="00557B90"/>
    <w:rsid w:val="00557DB7"/>
    <w:rsid w:val="00557E78"/>
    <w:rsid w:val="00557F17"/>
    <w:rsid w:val="00560003"/>
    <w:rsid w:val="00560013"/>
    <w:rsid w:val="005600DC"/>
    <w:rsid w:val="005604C2"/>
    <w:rsid w:val="005607B8"/>
    <w:rsid w:val="00560A80"/>
    <w:rsid w:val="00560FB4"/>
    <w:rsid w:val="005610FD"/>
    <w:rsid w:val="00561889"/>
    <w:rsid w:val="00561931"/>
    <w:rsid w:val="00561AEC"/>
    <w:rsid w:val="00561DEB"/>
    <w:rsid w:val="0056214D"/>
    <w:rsid w:val="00562450"/>
    <w:rsid w:val="00562D6A"/>
    <w:rsid w:val="00562DB2"/>
    <w:rsid w:val="00562F93"/>
    <w:rsid w:val="0056304A"/>
    <w:rsid w:val="005630C0"/>
    <w:rsid w:val="00563195"/>
    <w:rsid w:val="0056321B"/>
    <w:rsid w:val="0056362A"/>
    <w:rsid w:val="00563747"/>
    <w:rsid w:val="0056385E"/>
    <w:rsid w:val="00564036"/>
    <w:rsid w:val="00564215"/>
    <w:rsid w:val="005649C2"/>
    <w:rsid w:val="00564AEC"/>
    <w:rsid w:val="00564C0D"/>
    <w:rsid w:val="00564D3A"/>
    <w:rsid w:val="00564D72"/>
    <w:rsid w:val="00565260"/>
    <w:rsid w:val="00565637"/>
    <w:rsid w:val="0056576B"/>
    <w:rsid w:val="005659B2"/>
    <w:rsid w:val="00565C18"/>
    <w:rsid w:val="00565E87"/>
    <w:rsid w:val="005664AE"/>
    <w:rsid w:val="005666D1"/>
    <w:rsid w:val="00566712"/>
    <w:rsid w:val="00566A76"/>
    <w:rsid w:val="00566D7D"/>
    <w:rsid w:val="00566F64"/>
    <w:rsid w:val="005670F4"/>
    <w:rsid w:val="005671A3"/>
    <w:rsid w:val="005673E9"/>
    <w:rsid w:val="005675BA"/>
    <w:rsid w:val="0056776D"/>
    <w:rsid w:val="00567846"/>
    <w:rsid w:val="00567B36"/>
    <w:rsid w:val="00567C26"/>
    <w:rsid w:val="00567E38"/>
    <w:rsid w:val="005700C4"/>
    <w:rsid w:val="00570130"/>
    <w:rsid w:val="00570151"/>
    <w:rsid w:val="0057017C"/>
    <w:rsid w:val="0057022D"/>
    <w:rsid w:val="0057050D"/>
    <w:rsid w:val="005705F2"/>
    <w:rsid w:val="0057107B"/>
    <w:rsid w:val="005713C2"/>
    <w:rsid w:val="00571456"/>
    <w:rsid w:val="005714CC"/>
    <w:rsid w:val="005714ED"/>
    <w:rsid w:val="00571506"/>
    <w:rsid w:val="005715B2"/>
    <w:rsid w:val="005716D8"/>
    <w:rsid w:val="00571C3E"/>
    <w:rsid w:val="00572065"/>
    <w:rsid w:val="005720DA"/>
    <w:rsid w:val="00572295"/>
    <w:rsid w:val="0057231E"/>
    <w:rsid w:val="005728AE"/>
    <w:rsid w:val="00572BDF"/>
    <w:rsid w:val="00572F2C"/>
    <w:rsid w:val="005732D3"/>
    <w:rsid w:val="005732D5"/>
    <w:rsid w:val="005733F4"/>
    <w:rsid w:val="0057344D"/>
    <w:rsid w:val="0057354E"/>
    <w:rsid w:val="00573A9E"/>
    <w:rsid w:val="00573AF6"/>
    <w:rsid w:val="00573B74"/>
    <w:rsid w:val="00573C45"/>
    <w:rsid w:val="0057419F"/>
    <w:rsid w:val="005741C3"/>
    <w:rsid w:val="00574466"/>
    <w:rsid w:val="005744ED"/>
    <w:rsid w:val="005745A9"/>
    <w:rsid w:val="0057461C"/>
    <w:rsid w:val="0057489A"/>
    <w:rsid w:val="00574BA8"/>
    <w:rsid w:val="00574BF9"/>
    <w:rsid w:val="00574C7D"/>
    <w:rsid w:val="00574CB4"/>
    <w:rsid w:val="00574D40"/>
    <w:rsid w:val="00575003"/>
    <w:rsid w:val="00575153"/>
    <w:rsid w:val="005752D8"/>
    <w:rsid w:val="005753CD"/>
    <w:rsid w:val="005756F4"/>
    <w:rsid w:val="0057595E"/>
    <w:rsid w:val="00575EDA"/>
    <w:rsid w:val="00576009"/>
    <w:rsid w:val="005761A8"/>
    <w:rsid w:val="00576342"/>
    <w:rsid w:val="0057635A"/>
    <w:rsid w:val="005768AC"/>
    <w:rsid w:val="005769D2"/>
    <w:rsid w:val="00576D1E"/>
    <w:rsid w:val="00576DCB"/>
    <w:rsid w:val="00576E04"/>
    <w:rsid w:val="00576F84"/>
    <w:rsid w:val="005771A7"/>
    <w:rsid w:val="00577234"/>
    <w:rsid w:val="005778B7"/>
    <w:rsid w:val="005778C2"/>
    <w:rsid w:val="00577B9D"/>
    <w:rsid w:val="00577DCC"/>
    <w:rsid w:val="00580162"/>
    <w:rsid w:val="00580287"/>
    <w:rsid w:val="00580628"/>
    <w:rsid w:val="005806A7"/>
    <w:rsid w:val="005809B2"/>
    <w:rsid w:val="00580DF1"/>
    <w:rsid w:val="00581046"/>
    <w:rsid w:val="005812D0"/>
    <w:rsid w:val="0058159F"/>
    <w:rsid w:val="0058186C"/>
    <w:rsid w:val="00582756"/>
    <w:rsid w:val="005828AF"/>
    <w:rsid w:val="005829E0"/>
    <w:rsid w:val="00582C2B"/>
    <w:rsid w:val="00582C84"/>
    <w:rsid w:val="00582D9D"/>
    <w:rsid w:val="00582EE4"/>
    <w:rsid w:val="005830FF"/>
    <w:rsid w:val="00583343"/>
    <w:rsid w:val="005833FA"/>
    <w:rsid w:val="00583588"/>
    <w:rsid w:val="00583638"/>
    <w:rsid w:val="00583798"/>
    <w:rsid w:val="00583C40"/>
    <w:rsid w:val="005842A2"/>
    <w:rsid w:val="00584EFD"/>
    <w:rsid w:val="0058509C"/>
    <w:rsid w:val="0058546A"/>
    <w:rsid w:val="005856C8"/>
    <w:rsid w:val="005857DE"/>
    <w:rsid w:val="00585871"/>
    <w:rsid w:val="005858A6"/>
    <w:rsid w:val="00585C61"/>
    <w:rsid w:val="00585F94"/>
    <w:rsid w:val="0058602C"/>
    <w:rsid w:val="00586547"/>
    <w:rsid w:val="005865BF"/>
    <w:rsid w:val="00586D80"/>
    <w:rsid w:val="00586D8B"/>
    <w:rsid w:val="00587190"/>
    <w:rsid w:val="0058733C"/>
    <w:rsid w:val="00587664"/>
    <w:rsid w:val="00587C29"/>
    <w:rsid w:val="005903EA"/>
    <w:rsid w:val="0059043D"/>
    <w:rsid w:val="00590551"/>
    <w:rsid w:val="005907DB"/>
    <w:rsid w:val="00590982"/>
    <w:rsid w:val="00590C69"/>
    <w:rsid w:val="00590D2B"/>
    <w:rsid w:val="005911D9"/>
    <w:rsid w:val="005912EB"/>
    <w:rsid w:val="005917E5"/>
    <w:rsid w:val="00591897"/>
    <w:rsid w:val="00591BE5"/>
    <w:rsid w:val="00591DEC"/>
    <w:rsid w:val="00591E85"/>
    <w:rsid w:val="0059228D"/>
    <w:rsid w:val="005922FF"/>
    <w:rsid w:val="0059233B"/>
    <w:rsid w:val="005926E0"/>
    <w:rsid w:val="0059271B"/>
    <w:rsid w:val="00592A57"/>
    <w:rsid w:val="00592C10"/>
    <w:rsid w:val="00592C9A"/>
    <w:rsid w:val="00592DE3"/>
    <w:rsid w:val="00592E84"/>
    <w:rsid w:val="005930DD"/>
    <w:rsid w:val="00593409"/>
    <w:rsid w:val="00593612"/>
    <w:rsid w:val="005936A2"/>
    <w:rsid w:val="005936BB"/>
    <w:rsid w:val="005937BB"/>
    <w:rsid w:val="00593A3B"/>
    <w:rsid w:val="00593B8B"/>
    <w:rsid w:val="005943DD"/>
    <w:rsid w:val="00594481"/>
    <w:rsid w:val="0059498A"/>
    <w:rsid w:val="00594BBD"/>
    <w:rsid w:val="00594D6A"/>
    <w:rsid w:val="00594E4A"/>
    <w:rsid w:val="00595342"/>
    <w:rsid w:val="00595ACC"/>
    <w:rsid w:val="00595C5B"/>
    <w:rsid w:val="00595EA0"/>
    <w:rsid w:val="00595EC6"/>
    <w:rsid w:val="00595FAE"/>
    <w:rsid w:val="005960C6"/>
    <w:rsid w:val="005961F5"/>
    <w:rsid w:val="00596E06"/>
    <w:rsid w:val="00596F8F"/>
    <w:rsid w:val="0059730D"/>
    <w:rsid w:val="005973BB"/>
    <w:rsid w:val="00597645"/>
    <w:rsid w:val="00597C0F"/>
    <w:rsid w:val="00597D6E"/>
    <w:rsid w:val="005A00E7"/>
    <w:rsid w:val="005A0157"/>
    <w:rsid w:val="005A01E3"/>
    <w:rsid w:val="005A02B5"/>
    <w:rsid w:val="005A0306"/>
    <w:rsid w:val="005A0382"/>
    <w:rsid w:val="005A0722"/>
    <w:rsid w:val="005A0802"/>
    <w:rsid w:val="005A0851"/>
    <w:rsid w:val="005A086B"/>
    <w:rsid w:val="005A0BC8"/>
    <w:rsid w:val="005A0FD3"/>
    <w:rsid w:val="005A1163"/>
    <w:rsid w:val="005A118B"/>
    <w:rsid w:val="005A1263"/>
    <w:rsid w:val="005A14A9"/>
    <w:rsid w:val="005A1BF7"/>
    <w:rsid w:val="005A1C1C"/>
    <w:rsid w:val="005A1D59"/>
    <w:rsid w:val="005A203D"/>
    <w:rsid w:val="005A2354"/>
    <w:rsid w:val="005A27B7"/>
    <w:rsid w:val="005A29B6"/>
    <w:rsid w:val="005A2BA4"/>
    <w:rsid w:val="005A2D12"/>
    <w:rsid w:val="005A2F79"/>
    <w:rsid w:val="005A31A0"/>
    <w:rsid w:val="005A31AD"/>
    <w:rsid w:val="005A3677"/>
    <w:rsid w:val="005A36AE"/>
    <w:rsid w:val="005A376A"/>
    <w:rsid w:val="005A3C5A"/>
    <w:rsid w:val="005A3D2A"/>
    <w:rsid w:val="005A410B"/>
    <w:rsid w:val="005A4A74"/>
    <w:rsid w:val="005A4C67"/>
    <w:rsid w:val="005A51C9"/>
    <w:rsid w:val="005A5ABE"/>
    <w:rsid w:val="005A5B28"/>
    <w:rsid w:val="005A5FC6"/>
    <w:rsid w:val="005A6113"/>
    <w:rsid w:val="005A62D2"/>
    <w:rsid w:val="005A648D"/>
    <w:rsid w:val="005A693A"/>
    <w:rsid w:val="005A6BD5"/>
    <w:rsid w:val="005A6D01"/>
    <w:rsid w:val="005A6E9C"/>
    <w:rsid w:val="005A6F1F"/>
    <w:rsid w:val="005A74C4"/>
    <w:rsid w:val="005A779F"/>
    <w:rsid w:val="005A7889"/>
    <w:rsid w:val="005A7B2D"/>
    <w:rsid w:val="005A7C28"/>
    <w:rsid w:val="005A7E73"/>
    <w:rsid w:val="005B0899"/>
    <w:rsid w:val="005B08A2"/>
    <w:rsid w:val="005B0C7A"/>
    <w:rsid w:val="005B0D82"/>
    <w:rsid w:val="005B0ECA"/>
    <w:rsid w:val="005B1450"/>
    <w:rsid w:val="005B1586"/>
    <w:rsid w:val="005B197E"/>
    <w:rsid w:val="005B1DCF"/>
    <w:rsid w:val="005B2088"/>
    <w:rsid w:val="005B2C3F"/>
    <w:rsid w:val="005B2D89"/>
    <w:rsid w:val="005B3054"/>
    <w:rsid w:val="005B3074"/>
    <w:rsid w:val="005B38B1"/>
    <w:rsid w:val="005B3D56"/>
    <w:rsid w:val="005B42CA"/>
    <w:rsid w:val="005B48CB"/>
    <w:rsid w:val="005B48FB"/>
    <w:rsid w:val="005B4FAD"/>
    <w:rsid w:val="005B5099"/>
    <w:rsid w:val="005B51AD"/>
    <w:rsid w:val="005B52A2"/>
    <w:rsid w:val="005B539F"/>
    <w:rsid w:val="005B582F"/>
    <w:rsid w:val="005B5C30"/>
    <w:rsid w:val="005B5C48"/>
    <w:rsid w:val="005B60D3"/>
    <w:rsid w:val="005B615C"/>
    <w:rsid w:val="005B63AE"/>
    <w:rsid w:val="005B661F"/>
    <w:rsid w:val="005B6757"/>
    <w:rsid w:val="005B67DB"/>
    <w:rsid w:val="005B69ED"/>
    <w:rsid w:val="005B6BCC"/>
    <w:rsid w:val="005B6D1F"/>
    <w:rsid w:val="005B7518"/>
    <w:rsid w:val="005B75AD"/>
    <w:rsid w:val="005B775B"/>
    <w:rsid w:val="005B77C3"/>
    <w:rsid w:val="005B78B3"/>
    <w:rsid w:val="005C0093"/>
    <w:rsid w:val="005C01A7"/>
    <w:rsid w:val="005C03EB"/>
    <w:rsid w:val="005C0573"/>
    <w:rsid w:val="005C077E"/>
    <w:rsid w:val="005C13F4"/>
    <w:rsid w:val="005C1408"/>
    <w:rsid w:val="005C1609"/>
    <w:rsid w:val="005C1E03"/>
    <w:rsid w:val="005C1E2F"/>
    <w:rsid w:val="005C2005"/>
    <w:rsid w:val="005C204B"/>
    <w:rsid w:val="005C2223"/>
    <w:rsid w:val="005C233E"/>
    <w:rsid w:val="005C2545"/>
    <w:rsid w:val="005C2588"/>
    <w:rsid w:val="005C289A"/>
    <w:rsid w:val="005C28CE"/>
    <w:rsid w:val="005C2E7A"/>
    <w:rsid w:val="005C3769"/>
    <w:rsid w:val="005C3924"/>
    <w:rsid w:val="005C3CF9"/>
    <w:rsid w:val="005C4077"/>
    <w:rsid w:val="005C44E1"/>
    <w:rsid w:val="005C4705"/>
    <w:rsid w:val="005C492D"/>
    <w:rsid w:val="005C4B38"/>
    <w:rsid w:val="005C4B3A"/>
    <w:rsid w:val="005C4FDA"/>
    <w:rsid w:val="005C5087"/>
    <w:rsid w:val="005C52EE"/>
    <w:rsid w:val="005C5460"/>
    <w:rsid w:val="005C5750"/>
    <w:rsid w:val="005C57B6"/>
    <w:rsid w:val="005C596F"/>
    <w:rsid w:val="005C59CB"/>
    <w:rsid w:val="005C5AA3"/>
    <w:rsid w:val="005C5D3B"/>
    <w:rsid w:val="005C5FAA"/>
    <w:rsid w:val="005C6130"/>
    <w:rsid w:val="005C6225"/>
    <w:rsid w:val="005C6509"/>
    <w:rsid w:val="005C65F4"/>
    <w:rsid w:val="005C6621"/>
    <w:rsid w:val="005C6657"/>
    <w:rsid w:val="005C683F"/>
    <w:rsid w:val="005C687B"/>
    <w:rsid w:val="005C688C"/>
    <w:rsid w:val="005C6C7D"/>
    <w:rsid w:val="005C6E50"/>
    <w:rsid w:val="005C70A8"/>
    <w:rsid w:val="005C72F5"/>
    <w:rsid w:val="005C75E4"/>
    <w:rsid w:val="005C799C"/>
    <w:rsid w:val="005C7A07"/>
    <w:rsid w:val="005C7EDB"/>
    <w:rsid w:val="005C7EEE"/>
    <w:rsid w:val="005D01EC"/>
    <w:rsid w:val="005D0361"/>
    <w:rsid w:val="005D0413"/>
    <w:rsid w:val="005D06F3"/>
    <w:rsid w:val="005D0702"/>
    <w:rsid w:val="005D0832"/>
    <w:rsid w:val="005D0BB7"/>
    <w:rsid w:val="005D0CD4"/>
    <w:rsid w:val="005D1585"/>
    <w:rsid w:val="005D18C6"/>
    <w:rsid w:val="005D2C40"/>
    <w:rsid w:val="005D306A"/>
    <w:rsid w:val="005D306B"/>
    <w:rsid w:val="005D334B"/>
    <w:rsid w:val="005D33A5"/>
    <w:rsid w:val="005D36F7"/>
    <w:rsid w:val="005D38E6"/>
    <w:rsid w:val="005D3D44"/>
    <w:rsid w:val="005D3F2D"/>
    <w:rsid w:val="005D4048"/>
    <w:rsid w:val="005D4483"/>
    <w:rsid w:val="005D44FF"/>
    <w:rsid w:val="005D49E4"/>
    <w:rsid w:val="005D4A7A"/>
    <w:rsid w:val="005D5046"/>
    <w:rsid w:val="005D52A8"/>
    <w:rsid w:val="005D5BE5"/>
    <w:rsid w:val="005D5CA9"/>
    <w:rsid w:val="005D5D78"/>
    <w:rsid w:val="005D5E75"/>
    <w:rsid w:val="005D6112"/>
    <w:rsid w:val="005D61BB"/>
    <w:rsid w:val="005D6667"/>
    <w:rsid w:val="005D67F4"/>
    <w:rsid w:val="005D688C"/>
    <w:rsid w:val="005D68F6"/>
    <w:rsid w:val="005D6949"/>
    <w:rsid w:val="005D6AD3"/>
    <w:rsid w:val="005D6F92"/>
    <w:rsid w:val="005D7058"/>
    <w:rsid w:val="005D70FA"/>
    <w:rsid w:val="005D71CB"/>
    <w:rsid w:val="005D75C7"/>
    <w:rsid w:val="005D781E"/>
    <w:rsid w:val="005D79EE"/>
    <w:rsid w:val="005D7B06"/>
    <w:rsid w:val="005D7B17"/>
    <w:rsid w:val="005D7CCD"/>
    <w:rsid w:val="005E00AD"/>
    <w:rsid w:val="005E01CC"/>
    <w:rsid w:val="005E0ACA"/>
    <w:rsid w:val="005E0CB0"/>
    <w:rsid w:val="005E1071"/>
    <w:rsid w:val="005E1154"/>
    <w:rsid w:val="005E139C"/>
    <w:rsid w:val="005E199A"/>
    <w:rsid w:val="005E1B4F"/>
    <w:rsid w:val="005E20FC"/>
    <w:rsid w:val="005E21E9"/>
    <w:rsid w:val="005E23A4"/>
    <w:rsid w:val="005E26CD"/>
    <w:rsid w:val="005E282E"/>
    <w:rsid w:val="005E2D07"/>
    <w:rsid w:val="005E2EB6"/>
    <w:rsid w:val="005E3045"/>
    <w:rsid w:val="005E3292"/>
    <w:rsid w:val="005E352A"/>
    <w:rsid w:val="005E3675"/>
    <w:rsid w:val="005E3834"/>
    <w:rsid w:val="005E3DD2"/>
    <w:rsid w:val="005E3E0F"/>
    <w:rsid w:val="005E403B"/>
    <w:rsid w:val="005E4330"/>
    <w:rsid w:val="005E45FA"/>
    <w:rsid w:val="005E4AD6"/>
    <w:rsid w:val="005E4B00"/>
    <w:rsid w:val="005E4C97"/>
    <w:rsid w:val="005E4EF2"/>
    <w:rsid w:val="005E512D"/>
    <w:rsid w:val="005E5753"/>
    <w:rsid w:val="005E57F8"/>
    <w:rsid w:val="005E5C0D"/>
    <w:rsid w:val="005E604C"/>
    <w:rsid w:val="005E60D1"/>
    <w:rsid w:val="005E6672"/>
    <w:rsid w:val="005E6717"/>
    <w:rsid w:val="005E6B03"/>
    <w:rsid w:val="005E6BCC"/>
    <w:rsid w:val="005E6BED"/>
    <w:rsid w:val="005E6C67"/>
    <w:rsid w:val="005E714F"/>
    <w:rsid w:val="005E77FF"/>
    <w:rsid w:val="005E78D9"/>
    <w:rsid w:val="005E7A8D"/>
    <w:rsid w:val="005E7DB0"/>
    <w:rsid w:val="005E7EA0"/>
    <w:rsid w:val="005F044B"/>
    <w:rsid w:val="005F06C3"/>
    <w:rsid w:val="005F07E7"/>
    <w:rsid w:val="005F0902"/>
    <w:rsid w:val="005F0B1F"/>
    <w:rsid w:val="005F10CB"/>
    <w:rsid w:val="005F12B2"/>
    <w:rsid w:val="005F1302"/>
    <w:rsid w:val="005F15F9"/>
    <w:rsid w:val="005F1860"/>
    <w:rsid w:val="005F1D08"/>
    <w:rsid w:val="005F21A7"/>
    <w:rsid w:val="005F2228"/>
    <w:rsid w:val="005F23F0"/>
    <w:rsid w:val="005F252C"/>
    <w:rsid w:val="005F27DF"/>
    <w:rsid w:val="005F2A2D"/>
    <w:rsid w:val="005F2D22"/>
    <w:rsid w:val="005F2EF7"/>
    <w:rsid w:val="005F32D4"/>
    <w:rsid w:val="005F35F3"/>
    <w:rsid w:val="005F3D64"/>
    <w:rsid w:val="005F3E4C"/>
    <w:rsid w:val="005F3F10"/>
    <w:rsid w:val="005F4B15"/>
    <w:rsid w:val="005F4CAB"/>
    <w:rsid w:val="005F4CE7"/>
    <w:rsid w:val="005F4EFC"/>
    <w:rsid w:val="005F4F3A"/>
    <w:rsid w:val="005F4F81"/>
    <w:rsid w:val="005F5125"/>
    <w:rsid w:val="005F5473"/>
    <w:rsid w:val="005F563C"/>
    <w:rsid w:val="005F5981"/>
    <w:rsid w:val="005F5B06"/>
    <w:rsid w:val="005F5B3A"/>
    <w:rsid w:val="005F5B6D"/>
    <w:rsid w:val="005F5E48"/>
    <w:rsid w:val="005F6037"/>
    <w:rsid w:val="005F60CD"/>
    <w:rsid w:val="005F6877"/>
    <w:rsid w:val="005F69E8"/>
    <w:rsid w:val="005F6DCB"/>
    <w:rsid w:val="005F6DD4"/>
    <w:rsid w:val="005F6EBC"/>
    <w:rsid w:val="005F6EED"/>
    <w:rsid w:val="005F6F81"/>
    <w:rsid w:val="005F70D5"/>
    <w:rsid w:val="005F71BD"/>
    <w:rsid w:val="005F7767"/>
    <w:rsid w:val="005F7850"/>
    <w:rsid w:val="005F785F"/>
    <w:rsid w:val="005F78E5"/>
    <w:rsid w:val="005F7DF7"/>
    <w:rsid w:val="0060056C"/>
    <w:rsid w:val="006007E5"/>
    <w:rsid w:val="006008EB"/>
    <w:rsid w:val="00600999"/>
    <w:rsid w:val="00600AF0"/>
    <w:rsid w:val="00600CC5"/>
    <w:rsid w:val="00600DF4"/>
    <w:rsid w:val="00600F08"/>
    <w:rsid w:val="006012E0"/>
    <w:rsid w:val="006013C6"/>
    <w:rsid w:val="00601617"/>
    <w:rsid w:val="00601856"/>
    <w:rsid w:val="00601861"/>
    <w:rsid w:val="006018BC"/>
    <w:rsid w:val="006019DB"/>
    <w:rsid w:val="00601C18"/>
    <w:rsid w:val="00601C4B"/>
    <w:rsid w:val="00601E53"/>
    <w:rsid w:val="00602055"/>
    <w:rsid w:val="00602556"/>
    <w:rsid w:val="0060269A"/>
    <w:rsid w:val="00602793"/>
    <w:rsid w:val="00602805"/>
    <w:rsid w:val="0060280E"/>
    <w:rsid w:val="00602A9A"/>
    <w:rsid w:val="00602EFF"/>
    <w:rsid w:val="00603098"/>
    <w:rsid w:val="006030FE"/>
    <w:rsid w:val="006031B6"/>
    <w:rsid w:val="006033C3"/>
    <w:rsid w:val="006034D8"/>
    <w:rsid w:val="0060381E"/>
    <w:rsid w:val="00603D59"/>
    <w:rsid w:val="00603D77"/>
    <w:rsid w:val="00603FC0"/>
    <w:rsid w:val="00604209"/>
    <w:rsid w:val="0060475D"/>
    <w:rsid w:val="00605012"/>
    <w:rsid w:val="00605141"/>
    <w:rsid w:val="006055DA"/>
    <w:rsid w:val="00605694"/>
    <w:rsid w:val="00605ADE"/>
    <w:rsid w:val="00605B76"/>
    <w:rsid w:val="00606390"/>
    <w:rsid w:val="006065A6"/>
    <w:rsid w:val="0060660D"/>
    <w:rsid w:val="0060680B"/>
    <w:rsid w:val="006069B8"/>
    <w:rsid w:val="00606A55"/>
    <w:rsid w:val="00606E46"/>
    <w:rsid w:val="006070F6"/>
    <w:rsid w:val="0060714E"/>
    <w:rsid w:val="0060729A"/>
    <w:rsid w:val="006075C5"/>
    <w:rsid w:val="0060778A"/>
    <w:rsid w:val="006077E4"/>
    <w:rsid w:val="00607B3E"/>
    <w:rsid w:val="00607C1D"/>
    <w:rsid w:val="006101E4"/>
    <w:rsid w:val="006101F1"/>
    <w:rsid w:val="0061024C"/>
    <w:rsid w:val="0061025C"/>
    <w:rsid w:val="006106C7"/>
    <w:rsid w:val="00610916"/>
    <w:rsid w:val="00610A3B"/>
    <w:rsid w:val="00610BF2"/>
    <w:rsid w:val="00610D64"/>
    <w:rsid w:val="00610F1D"/>
    <w:rsid w:val="00611142"/>
    <w:rsid w:val="00611430"/>
    <w:rsid w:val="00611767"/>
    <w:rsid w:val="00611A7E"/>
    <w:rsid w:val="00611AFC"/>
    <w:rsid w:val="00611DED"/>
    <w:rsid w:val="00611EFE"/>
    <w:rsid w:val="00612057"/>
    <w:rsid w:val="006120F6"/>
    <w:rsid w:val="006121FB"/>
    <w:rsid w:val="00612262"/>
    <w:rsid w:val="006122D9"/>
    <w:rsid w:val="0061254D"/>
    <w:rsid w:val="006126DB"/>
    <w:rsid w:val="00612759"/>
    <w:rsid w:val="00612847"/>
    <w:rsid w:val="00612C26"/>
    <w:rsid w:val="006130E5"/>
    <w:rsid w:val="006132A6"/>
    <w:rsid w:val="00613516"/>
    <w:rsid w:val="00613745"/>
    <w:rsid w:val="00613788"/>
    <w:rsid w:val="00613858"/>
    <w:rsid w:val="006139AC"/>
    <w:rsid w:val="00613B0C"/>
    <w:rsid w:val="00613B79"/>
    <w:rsid w:val="00613CE8"/>
    <w:rsid w:val="006140EF"/>
    <w:rsid w:val="00614249"/>
    <w:rsid w:val="006143A1"/>
    <w:rsid w:val="00614AEF"/>
    <w:rsid w:val="00614CCA"/>
    <w:rsid w:val="00615008"/>
    <w:rsid w:val="0061518D"/>
    <w:rsid w:val="0061537F"/>
    <w:rsid w:val="006154A1"/>
    <w:rsid w:val="00615A27"/>
    <w:rsid w:val="00615AC2"/>
    <w:rsid w:val="00616135"/>
    <w:rsid w:val="0061650C"/>
    <w:rsid w:val="0061661E"/>
    <w:rsid w:val="00616763"/>
    <w:rsid w:val="006168D3"/>
    <w:rsid w:val="00616B55"/>
    <w:rsid w:val="00616BD8"/>
    <w:rsid w:val="00616D80"/>
    <w:rsid w:val="00616E8D"/>
    <w:rsid w:val="00616EE6"/>
    <w:rsid w:val="0061714D"/>
    <w:rsid w:val="00617313"/>
    <w:rsid w:val="00617373"/>
    <w:rsid w:val="00617A8E"/>
    <w:rsid w:val="00617DF3"/>
    <w:rsid w:val="006201C4"/>
    <w:rsid w:val="006204B2"/>
    <w:rsid w:val="00620BC6"/>
    <w:rsid w:val="00620E2A"/>
    <w:rsid w:val="00620FFD"/>
    <w:rsid w:val="00621291"/>
    <w:rsid w:val="00621334"/>
    <w:rsid w:val="00621369"/>
    <w:rsid w:val="00621533"/>
    <w:rsid w:val="00621568"/>
    <w:rsid w:val="0062165E"/>
    <w:rsid w:val="006217FE"/>
    <w:rsid w:val="00621A08"/>
    <w:rsid w:val="00621E11"/>
    <w:rsid w:val="00621EC5"/>
    <w:rsid w:val="0062211F"/>
    <w:rsid w:val="00622229"/>
    <w:rsid w:val="00622674"/>
    <w:rsid w:val="006229E3"/>
    <w:rsid w:val="00622A7E"/>
    <w:rsid w:val="00622BAC"/>
    <w:rsid w:val="00622BF5"/>
    <w:rsid w:val="00623242"/>
    <w:rsid w:val="00623316"/>
    <w:rsid w:val="00623377"/>
    <w:rsid w:val="0062348C"/>
    <w:rsid w:val="00623C4A"/>
    <w:rsid w:val="00623E26"/>
    <w:rsid w:val="00624352"/>
    <w:rsid w:val="006244C4"/>
    <w:rsid w:val="00624B24"/>
    <w:rsid w:val="00624BF4"/>
    <w:rsid w:val="00624C88"/>
    <w:rsid w:val="00624CBC"/>
    <w:rsid w:val="00624F6F"/>
    <w:rsid w:val="006250A1"/>
    <w:rsid w:val="006250E3"/>
    <w:rsid w:val="006256EF"/>
    <w:rsid w:val="00625722"/>
    <w:rsid w:val="006258D4"/>
    <w:rsid w:val="00625D35"/>
    <w:rsid w:val="00625D67"/>
    <w:rsid w:val="00625E33"/>
    <w:rsid w:val="00625EA8"/>
    <w:rsid w:val="00625EFF"/>
    <w:rsid w:val="0062636F"/>
    <w:rsid w:val="006263C1"/>
    <w:rsid w:val="006264A3"/>
    <w:rsid w:val="006264D1"/>
    <w:rsid w:val="006266DA"/>
    <w:rsid w:val="006268BB"/>
    <w:rsid w:val="00627543"/>
    <w:rsid w:val="006275AC"/>
    <w:rsid w:val="0062780C"/>
    <w:rsid w:val="006278BF"/>
    <w:rsid w:val="006278DD"/>
    <w:rsid w:val="0062793F"/>
    <w:rsid w:val="00627F18"/>
    <w:rsid w:val="00630026"/>
    <w:rsid w:val="00630224"/>
    <w:rsid w:val="006302A1"/>
    <w:rsid w:val="006302A8"/>
    <w:rsid w:val="00630958"/>
    <w:rsid w:val="00630C25"/>
    <w:rsid w:val="00630D19"/>
    <w:rsid w:val="006310E7"/>
    <w:rsid w:val="0063112A"/>
    <w:rsid w:val="0063115F"/>
    <w:rsid w:val="006311FE"/>
    <w:rsid w:val="0063166A"/>
    <w:rsid w:val="00631E4C"/>
    <w:rsid w:val="0063212C"/>
    <w:rsid w:val="00632237"/>
    <w:rsid w:val="00632454"/>
    <w:rsid w:val="00632649"/>
    <w:rsid w:val="006327CB"/>
    <w:rsid w:val="00632C9E"/>
    <w:rsid w:val="00632D24"/>
    <w:rsid w:val="0063344B"/>
    <w:rsid w:val="006337CF"/>
    <w:rsid w:val="00633872"/>
    <w:rsid w:val="00633932"/>
    <w:rsid w:val="00633A41"/>
    <w:rsid w:val="00634091"/>
    <w:rsid w:val="006340F8"/>
    <w:rsid w:val="00634257"/>
    <w:rsid w:val="006347D3"/>
    <w:rsid w:val="006347D8"/>
    <w:rsid w:val="00634C76"/>
    <w:rsid w:val="00634DE3"/>
    <w:rsid w:val="00634E08"/>
    <w:rsid w:val="00635094"/>
    <w:rsid w:val="006353E0"/>
    <w:rsid w:val="0063571D"/>
    <w:rsid w:val="006358BD"/>
    <w:rsid w:val="00635A30"/>
    <w:rsid w:val="00635BA6"/>
    <w:rsid w:val="006366AD"/>
    <w:rsid w:val="00636761"/>
    <w:rsid w:val="0063676C"/>
    <w:rsid w:val="006367B0"/>
    <w:rsid w:val="00636C1C"/>
    <w:rsid w:val="00637337"/>
    <w:rsid w:val="006374C3"/>
    <w:rsid w:val="00637535"/>
    <w:rsid w:val="0063772C"/>
    <w:rsid w:val="006378B4"/>
    <w:rsid w:val="00637B06"/>
    <w:rsid w:val="00637C53"/>
    <w:rsid w:val="00637D10"/>
    <w:rsid w:val="00637D51"/>
    <w:rsid w:val="00637F29"/>
    <w:rsid w:val="00640313"/>
    <w:rsid w:val="00640327"/>
    <w:rsid w:val="0064056A"/>
    <w:rsid w:val="00640929"/>
    <w:rsid w:val="00640A27"/>
    <w:rsid w:val="00640A8F"/>
    <w:rsid w:val="00640D4A"/>
    <w:rsid w:val="00640D5E"/>
    <w:rsid w:val="00640FF0"/>
    <w:rsid w:val="0064112E"/>
    <w:rsid w:val="0064114D"/>
    <w:rsid w:val="006413C5"/>
    <w:rsid w:val="006418BD"/>
    <w:rsid w:val="006419BB"/>
    <w:rsid w:val="00641A32"/>
    <w:rsid w:val="00641A7D"/>
    <w:rsid w:val="00641AE8"/>
    <w:rsid w:val="00641AEE"/>
    <w:rsid w:val="00641B6D"/>
    <w:rsid w:val="00641D58"/>
    <w:rsid w:val="00641E17"/>
    <w:rsid w:val="00642022"/>
    <w:rsid w:val="0064212A"/>
    <w:rsid w:val="00642418"/>
    <w:rsid w:val="006425A9"/>
    <w:rsid w:val="006426D5"/>
    <w:rsid w:val="006429C1"/>
    <w:rsid w:val="00642D01"/>
    <w:rsid w:val="00643090"/>
    <w:rsid w:val="0064388B"/>
    <w:rsid w:val="00643E1C"/>
    <w:rsid w:val="00644162"/>
    <w:rsid w:val="006443DA"/>
    <w:rsid w:val="006443E3"/>
    <w:rsid w:val="006446FB"/>
    <w:rsid w:val="006447C8"/>
    <w:rsid w:val="006449E1"/>
    <w:rsid w:val="00644A95"/>
    <w:rsid w:val="0064510A"/>
    <w:rsid w:val="00645971"/>
    <w:rsid w:val="00645B29"/>
    <w:rsid w:val="00645DD9"/>
    <w:rsid w:val="00645E6F"/>
    <w:rsid w:val="00645E8F"/>
    <w:rsid w:val="00645EBF"/>
    <w:rsid w:val="00645F6B"/>
    <w:rsid w:val="00646322"/>
    <w:rsid w:val="006463A7"/>
    <w:rsid w:val="006463DA"/>
    <w:rsid w:val="00646434"/>
    <w:rsid w:val="006467F2"/>
    <w:rsid w:val="006468F2"/>
    <w:rsid w:val="006469C5"/>
    <w:rsid w:val="00646A6F"/>
    <w:rsid w:val="00646CEC"/>
    <w:rsid w:val="00646D3E"/>
    <w:rsid w:val="006472A6"/>
    <w:rsid w:val="006472CB"/>
    <w:rsid w:val="0064767C"/>
    <w:rsid w:val="00647871"/>
    <w:rsid w:val="006479AF"/>
    <w:rsid w:val="00647A68"/>
    <w:rsid w:val="00647D1B"/>
    <w:rsid w:val="00647ED8"/>
    <w:rsid w:val="00647FC9"/>
    <w:rsid w:val="006501E2"/>
    <w:rsid w:val="0065021E"/>
    <w:rsid w:val="00650696"/>
    <w:rsid w:val="006506B7"/>
    <w:rsid w:val="006507EB"/>
    <w:rsid w:val="00650A03"/>
    <w:rsid w:val="00650BAB"/>
    <w:rsid w:val="00650E44"/>
    <w:rsid w:val="00650FB4"/>
    <w:rsid w:val="00651122"/>
    <w:rsid w:val="00651219"/>
    <w:rsid w:val="00651457"/>
    <w:rsid w:val="00651556"/>
    <w:rsid w:val="00651683"/>
    <w:rsid w:val="0065175D"/>
    <w:rsid w:val="006517D1"/>
    <w:rsid w:val="00651887"/>
    <w:rsid w:val="006518C4"/>
    <w:rsid w:val="006520BE"/>
    <w:rsid w:val="0065210A"/>
    <w:rsid w:val="0065223B"/>
    <w:rsid w:val="00652349"/>
    <w:rsid w:val="0065236C"/>
    <w:rsid w:val="006524F7"/>
    <w:rsid w:val="00652796"/>
    <w:rsid w:val="006528E1"/>
    <w:rsid w:val="00652922"/>
    <w:rsid w:val="00652A31"/>
    <w:rsid w:val="00652EBB"/>
    <w:rsid w:val="00653210"/>
    <w:rsid w:val="00653502"/>
    <w:rsid w:val="006539EC"/>
    <w:rsid w:val="006539EF"/>
    <w:rsid w:val="00653A3D"/>
    <w:rsid w:val="00653DA0"/>
    <w:rsid w:val="0065454A"/>
    <w:rsid w:val="00654D80"/>
    <w:rsid w:val="00654E3E"/>
    <w:rsid w:val="00654E42"/>
    <w:rsid w:val="00655213"/>
    <w:rsid w:val="0065527B"/>
    <w:rsid w:val="0065539D"/>
    <w:rsid w:val="006553E5"/>
    <w:rsid w:val="00655868"/>
    <w:rsid w:val="00655995"/>
    <w:rsid w:val="00655AA6"/>
    <w:rsid w:val="00655B50"/>
    <w:rsid w:val="00655B5D"/>
    <w:rsid w:val="00656561"/>
    <w:rsid w:val="00656618"/>
    <w:rsid w:val="006567AD"/>
    <w:rsid w:val="0065682F"/>
    <w:rsid w:val="0065694F"/>
    <w:rsid w:val="00656E02"/>
    <w:rsid w:val="00657194"/>
    <w:rsid w:val="006573D0"/>
    <w:rsid w:val="00657420"/>
    <w:rsid w:val="0065766D"/>
    <w:rsid w:val="006576E8"/>
    <w:rsid w:val="006579AC"/>
    <w:rsid w:val="00657A08"/>
    <w:rsid w:val="00657A0A"/>
    <w:rsid w:val="00657A5C"/>
    <w:rsid w:val="00657A79"/>
    <w:rsid w:val="00657C10"/>
    <w:rsid w:val="0066011F"/>
    <w:rsid w:val="00660220"/>
    <w:rsid w:val="006602CF"/>
    <w:rsid w:val="0066038D"/>
    <w:rsid w:val="00660453"/>
    <w:rsid w:val="0066057F"/>
    <w:rsid w:val="006605D0"/>
    <w:rsid w:val="00660746"/>
    <w:rsid w:val="006608F8"/>
    <w:rsid w:val="00660D0F"/>
    <w:rsid w:val="0066117F"/>
    <w:rsid w:val="00661496"/>
    <w:rsid w:val="00661AEF"/>
    <w:rsid w:val="00661D92"/>
    <w:rsid w:val="00661DE6"/>
    <w:rsid w:val="00661FE1"/>
    <w:rsid w:val="00662076"/>
    <w:rsid w:val="00662152"/>
    <w:rsid w:val="0066220B"/>
    <w:rsid w:val="00662275"/>
    <w:rsid w:val="00662403"/>
    <w:rsid w:val="006626C7"/>
    <w:rsid w:val="00662938"/>
    <w:rsid w:val="00662A70"/>
    <w:rsid w:val="00662C93"/>
    <w:rsid w:val="00662DE3"/>
    <w:rsid w:val="00662FD6"/>
    <w:rsid w:val="0066328B"/>
    <w:rsid w:val="00663806"/>
    <w:rsid w:val="0066395D"/>
    <w:rsid w:val="00663E2E"/>
    <w:rsid w:val="006644AF"/>
    <w:rsid w:val="00664B2D"/>
    <w:rsid w:val="00664BAA"/>
    <w:rsid w:val="0066500A"/>
    <w:rsid w:val="00665152"/>
    <w:rsid w:val="00665324"/>
    <w:rsid w:val="00665335"/>
    <w:rsid w:val="0066565C"/>
    <w:rsid w:val="00665973"/>
    <w:rsid w:val="00665A6A"/>
    <w:rsid w:val="00665D5F"/>
    <w:rsid w:val="00665D8A"/>
    <w:rsid w:val="006664B1"/>
    <w:rsid w:val="006665F8"/>
    <w:rsid w:val="00666E27"/>
    <w:rsid w:val="00667265"/>
    <w:rsid w:val="00667274"/>
    <w:rsid w:val="006678D2"/>
    <w:rsid w:val="00667ADF"/>
    <w:rsid w:val="00667B5F"/>
    <w:rsid w:val="00667CA7"/>
    <w:rsid w:val="00670073"/>
    <w:rsid w:val="0067015C"/>
    <w:rsid w:val="0067071C"/>
    <w:rsid w:val="00670DF6"/>
    <w:rsid w:val="00670F2F"/>
    <w:rsid w:val="00671441"/>
    <w:rsid w:val="00671674"/>
    <w:rsid w:val="006716DD"/>
    <w:rsid w:val="00671AC4"/>
    <w:rsid w:val="00671BBE"/>
    <w:rsid w:val="00671BDD"/>
    <w:rsid w:val="00671E42"/>
    <w:rsid w:val="00671E7A"/>
    <w:rsid w:val="00672024"/>
    <w:rsid w:val="0067219B"/>
    <w:rsid w:val="00672328"/>
    <w:rsid w:val="006725E3"/>
    <w:rsid w:val="00672629"/>
    <w:rsid w:val="00672691"/>
    <w:rsid w:val="00672A0F"/>
    <w:rsid w:val="00672CB0"/>
    <w:rsid w:val="00672EB4"/>
    <w:rsid w:val="00672FE0"/>
    <w:rsid w:val="0067304D"/>
    <w:rsid w:val="0067308C"/>
    <w:rsid w:val="0067333B"/>
    <w:rsid w:val="006733DE"/>
    <w:rsid w:val="0067373F"/>
    <w:rsid w:val="00673C56"/>
    <w:rsid w:val="00673EF1"/>
    <w:rsid w:val="00673FCB"/>
    <w:rsid w:val="00674016"/>
    <w:rsid w:val="00674023"/>
    <w:rsid w:val="00674098"/>
    <w:rsid w:val="00674386"/>
    <w:rsid w:val="006743FC"/>
    <w:rsid w:val="00674670"/>
    <w:rsid w:val="006750DF"/>
    <w:rsid w:val="006751BA"/>
    <w:rsid w:val="006751FB"/>
    <w:rsid w:val="0067536B"/>
    <w:rsid w:val="006754FA"/>
    <w:rsid w:val="00675621"/>
    <w:rsid w:val="00675659"/>
    <w:rsid w:val="00675D65"/>
    <w:rsid w:val="0067622D"/>
    <w:rsid w:val="006764D0"/>
    <w:rsid w:val="006765E4"/>
    <w:rsid w:val="006766C1"/>
    <w:rsid w:val="00676748"/>
    <w:rsid w:val="0067684E"/>
    <w:rsid w:val="00676F2F"/>
    <w:rsid w:val="00677657"/>
    <w:rsid w:val="006778C5"/>
    <w:rsid w:val="00677A45"/>
    <w:rsid w:val="00677A5B"/>
    <w:rsid w:val="00677B20"/>
    <w:rsid w:val="00677E3D"/>
    <w:rsid w:val="0068025C"/>
    <w:rsid w:val="00680383"/>
    <w:rsid w:val="006803D6"/>
    <w:rsid w:val="0068061A"/>
    <w:rsid w:val="006807AF"/>
    <w:rsid w:val="0068090D"/>
    <w:rsid w:val="00680934"/>
    <w:rsid w:val="00680A85"/>
    <w:rsid w:val="00680BF7"/>
    <w:rsid w:val="00680EC6"/>
    <w:rsid w:val="00681040"/>
    <w:rsid w:val="006811BB"/>
    <w:rsid w:val="0068129A"/>
    <w:rsid w:val="00681473"/>
    <w:rsid w:val="006814D4"/>
    <w:rsid w:val="00681557"/>
    <w:rsid w:val="0068169C"/>
    <w:rsid w:val="00681CDF"/>
    <w:rsid w:val="00682072"/>
    <w:rsid w:val="006820D5"/>
    <w:rsid w:val="0068224D"/>
    <w:rsid w:val="00682322"/>
    <w:rsid w:val="006823E7"/>
    <w:rsid w:val="00682A27"/>
    <w:rsid w:val="00682D66"/>
    <w:rsid w:val="00682D6B"/>
    <w:rsid w:val="00682F44"/>
    <w:rsid w:val="006830BA"/>
    <w:rsid w:val="00683372"/>
    <w:rsid w:val="006837D8"/>
    <w:rsid w:val="00683A0A"/>
    <w:rsid w:val="00683C82"/>
    <w:rsid w:val="00683D38"/>
    <w:rsid w:val="00683D3E"/>
    <w:rsid w:val="00683D81"/>
    <w:rsid w:val="00683DC7"/>
    <w:rsid w:val="00683E89"/>
    <w:rsid w:val="006841EF"/>
    <w:rsid w:val="00684702"/>
    <w:rsid w:val="006848E9"/>
    <w:rsid w:val="00684BE0"/>
    <w:rsid w:val="00684EB7"/>
    <w:rsid w:val="006850A9"/>
    <w:rsid w:val="00685258"/>
    <w:rsid w:val="006854F1"/>
    <w:rsid w:val="00685AFF"/>
    <w:rsid w:val="0068624B"/>
    <w:rsid w:val="006863BE"/>
    <w:rsid w:val="00686512"/>
    <w:rsid w:val="00686538"/>
    <w:rsid w:val="00686A7C"/>
    <w:rsid w:val="00686E92"/>
    <w:rsid w:val="00686EFB"/>
    <w:rsid w:val="0068708E"/>
    <w:rsid w:val="00687097"/>
    <w:rsid w:val="006872B4"/>
    <w:rsid w:val="006873B1"/>
    <w:rsid w:val="006873B8"/>
    <w:rsid w:val="006877B6"/>
    <w:rsid w:val="00687E19"/>
    <w:rsid w:val="00687F97"/>
    <w:rsid w:val="00687FD1"/>
    <w:rsid w:val="006908AE"/>
    <w:rsid w:val="00690973"/>
    <w:rsid w:val="00690AF2"/>
    <w:rsid w:val="00690D54"/>
    <w:rsid w:val="00691124"/>
    <w:rsid w:val="0069166E"/>
    <w:rsid w:val="00691799"/>
    <w:rsid w:val="00691AC0"/>
    <w:rsid w:val="00691C41"/>
    <w:rsid w:val="00691CB2"/>
    <w:rsid w:val="00691F1A"/>
    <w:rsid w:val="006922AB"/>
    <w:rsid w:val="006925F6"/>
    <w:rsid w:val="0069288C"/>
    <w:rsid w:val="00692C16"/>
    <w:rsid w:val="00692C37"/>
    <w:rsid w:val="00693258"/>
    <w:rsid w:val="00693291"/>
    <w:rsid w:val="00693444"/>
    <w:rsid w:val="0069351F"/>
    <w:rsid w:val="00693935"/>
    <w:rsid w:val="0069428A"/>
    <w:rsid w:val="006942CB"/>
    <w:rsid w:val="0069433B"/>
    <w:rsid w:val="00694509"/>
    <w:rsid w:val="0069457A"/>
    <w:rsid w:val="006947AA"/>
    <w:rsid w:val="006947D8"/>
    <w:rsid w:val="006948BA"/>
    <w:rsid w:val="00694D64"/>
    <w:rsid w:val="006952D1"/>
    <w:rsid w:val="006953CD"/>
    <w:rsid w:val="00695521"/>
    <w:rsid w:val="0069571F"/>
    <w:rsid w:val="00695763"/>
    <w:rsid w:val="0069580A"/>
    <w:rsid w:val="00695899"/>
    <w:rsid w:val="006959D8"/>
    <w:rsid w:val="00695A5D"/>
    <w:rsid w:val="00695DB7"/>
    <w:rsid w:val="00695DC2"/>
    <w:rsid w:val="006962A4"/>
    <w:rsid w:val="006967F0"/>
    <w:rsid w:val="00696F63"/>
    <w:rsid w:val="006971E1"/>
    <w:rsid w:val="00697379"/>
    <w:rsid w:val="00697482"/>
    <w:rsid w:val="0069788A"/>
    <w:rsid w:val="0069796A"/>
    <w:rsid w:val="00697BCD"/>
    <w:rsid w:val="00697ECD"/>
    <w:rsid w:val="006A007C"/>
    <w:rsid w:val="006A037E"/>
    <w:rsid w:val="006A064F"/>
    <w:rsid w:val="006A07EC"/>
    <w:rsid w:val="006A0AF8"/>
    <w:rsid w:val="006A0B23"/>
    <w:rsid w:val="006A0C34"/>
    <w:rsid w:val="006A0FEA"/>
    <w:rsid w:val="006A1270"/>
    <w:rsid w:val="006A1505"/>
    <w:rsid w:val="006A180B"/>
    <w:rsid w:val="006A18A9"/>
    <w:rsid w:val="006A19AE"/>
    <w:rsid w:val="006A1A15"/>
    <w:rsid w:val="006A1B6B"/>
    <w:rsid w:val="006A1EB8"/>
    <w:rsid w:val="006A2077"/>
    <w:rsid w:val="006A252E"/>
    <w:rsid w:val="006A2607"/>
    <w:rsid w:val="006A26CD"/>
    <w:rsid w:val="006A2868"/>
    <w:rsid w:val="006A2E0C"/>
    <w:rsid w:val="006A3495"/>
    <w:rsid w:val="006A36B2"/>
    <w:rsid w:val="006A3C2F"/>
    <w:rsid w:val="006A3C44"/>
    <w:rsid w:val="006A3EFF"/>
    <w:rsid w:val="006A426F"/>
    <w:rsid w:val="006A470D"/>
    <w:rsid w:val="006A4AE4"/>
    <w:rsid w:val="006A50DB"/>
    <w:rsid w:val="006A597D"/>
    <w:rsid w:val="006A5AC7"/>
    <w:rsid w:val="006A5DF3"/>
    <w:rsid w:val="006A5FB2"/>
    <w:rsid w:val="006A64AB"/>
    <w:rsid w:val="006A66F2"/>
    <w:rsid w:val="006A67E2"/>
    <w:rsid w:val="006A6886"/>
    <w:rsid w:val="006A691B"/>
    <w:rsid w:val="006A70EF"/>
    <w:rsid w:val="006A7309"/>
    <w:rsid w:val="006A7345"/>
    <w:rsid w:val="006A799B"/>
    <w:rsid w:val="006A7CB1"/>
    <w:rsid w:val="006A7F4E"/>
    <w:rsid w:val="006A7FC3"/>
    <w:rsid w:val="006B02D0"/>
    <w:rsid w:val="006B05E3"/>
    <w:rsid w:val="006B0A0F"/>
    <w:rsid w:val="006B0BDD"/>
    <w:rsid w:val="006B0D52"/>
    <w:rsid w:val="006B12EA"/>
    <w:rsid w:val="006B12FE"/>
    <w:rsid w:val="006B1355"/>
    <w:rsid w:val="006B148E"/>
    <w:rsid w:val="006B168E"/>
    <w:rsid w:val="006B1766"/>
    <w:rsid w:val="006B181A"/>
    <w:rsid w:val="006B187A"/>
    <w:rsid w:val="006B1ACC"/>
    <w:rsid w:val="006B1CB0"/>
    <w:rsid w:val="006B1CE7"/>
    <w:rsid w:val="006B1CF7"/>
    <w:rsid w:val="006B1D96"/>
    <w:rsid w:val="006B1EAA"/>
    <w:rsid w:val="006B1F7F"/>
    <w:rsid w:val="006B2376"/>
    <w:rsid w:val="006B243F"/>
    <w:rsid w:val="006B24F7"/>
    <w:rsid w:val="006B2559"/>
    <w:rsid w:val="006B288C"/>
    <w:rsid w:val="006B2903"/>
    <w:rsid w:val="006B2A51"/>
    <w:rsid w:val="006B2EF9"/>
    <w:rsid w:val="006B305C"/>
    <w:rsid w:val="006B3639"/>
    <w:rsid w:val="006B3807"/>
    <w:rsid w:val="006B3834"/>
    <w:rsid w:val="006B39DA"/>
    <w:rsid w:val="006B3BEF"/>
    <w:rsid w:val="006B3C2A"/>
    <w:rsid w:val="006B3F69"/>
    <w:rsid w:val="006B4038"/>
    <w:rsid w:val="006B40BC"/>
    <w:rsid w:val="006B43BF"/>
    <w:rsid w:val="006B43C3"/>
    <w:rsid w:val="006B4446"/>
    <w:rsid w:val="006B4654"/>
    <w:rsid w:val="006B46F9"/>
    <w:rsid w:val="006B4912"/>
    <w:rsid w:val="006B5553"/>
    <w:rsid w:val="006B55DD"/>
    <w:rsid w:val="006B5E92"/>
    <w:rsid w:val="006B5F5A"/>
    <w:rsid w:val="006B6049"/>
    <w:rsid w:val="006B614E"/>
    <w:rsid w:val="006B6390"/>
    <w:rsid w:val="006B69BA"/>
    <w:rsid w:val="006B6B70"/>
    <w:rsid w:val="006B6D4C"/>
    <w:rsid w:val="006B6FF5"/>
    <w:rsid w:val="006B73C7"/>
    <w:rsid w:val="006B74D0"/>
    <w:rsid w:val="006B75D0"/>
    <w:rsid w:val="006B7881"/>
    <w:rsid w:val="006B7950"/>
    <w:rsid w:val="006B7DB0"/>
    <w:rsid w:val="006B7F95"/>
    <w:rsid w:val="006C006F"/>
    <w:rsid w:val="006C013B"/>
    <w:rsid w:val="006C0741"/>
    <w:rsid w:val="006C0882"/>
    <w:rsid w:val="006C08C6"/>
    <w:rsid w:val="006C0A5D"/>
    <w:rsid w:val="006C10B8"/>
    <w:rsid w:val="006C1811"/>
    <w:rsid w:val="006C1917"/>
    <w:rsid w:val="006C1B45"/>
    <w:rsid w:val="006C1DBE"/>
    <w:rsid w:val="006C1E6C"/>
    <w:rsid w:val="006C1ECA"/>
    <w:rsid w:val="006C2068"/>
    <w:rsid w:val="006C20CE"/>
    <w:rsid w:val="006C2148"/>
    <w:rsid w:val="006C2166"/>
    <w:rsid w:val="006C23D5"/>
    <w:rsid w:val="006C2753"/>
    <w:rsid w:val="006C29F8"/>
    <w:rsid w:val="006C2DB2"/>
    <w:rsid w:val="006C2ED5"/>
    <w:rsid w:val="006C3037"/>
    <w:rsid w:val="006C30E3"/>
    <w:rsid w:val="006C31E3"/>
    <w:rsid w:val="006C32FD"/>
    <w:rsid w:val="006C34FB"/>
    <w:rsid w:val="006C37A9"/>
    <w:rsid w:val="006C3B78"/>
    <w:rsid w:val="006C3BA0"/>
    <w:rsid w:val="006C3D6E"/>
    <w:rsid w:val="006C3DAA"/>
    <w:rsid w:val="006C3E7D"/>
    <w:rsid w:val="006C4836"/>
    <w:rsid w:val="006C4BD9"/>
    <w:rsid w:val="006C4D7D"/>
    <w:rsid w:val="006C4E2C"/>
    <w:rsid w:val="006C4FB3"/>
    <w:rsid w:val="006C50B9"/>
    <w:rsid w:val="006C55F8"/>
    <w:rsid w:val="006C5614"/>
    <w:rsid w:val="006C56CD"/>
    <w:rsid w:val="006C58FE"/>
    <w:rsid w:val="006C5AA8"/>
    <w:rsid w:val="006C5B7B"/>
    <w:rsid w:val="006C5EF1"/>
    <w:rsid w:val="006C6252"/>
    <w:rsid w:val="006C6514"/>
    <w:rsid w:val="006C688D"/>
    <w:rsid w:val="006C6B89"/>
    <w:rsid w:val="006C6DF3"/>
    <w:rsid w:val="006C6EB1"/>
    <w:rsid w:val="006C72C1"/>
    <w:rsid w:val="006C7321"/>
    <w:rsid w:val="006C78E6"/>
    <w:rsid w:val="006C79CA"/>
    <w:rsid w:val="006C7B5D"/>
    <w:rsid w:val="006C7BAE"/>
    <w:rsid w:val="006C7D3D"/>
    <w:rsid w:val="006C7F8D"/>
    <w:rsid w:val="006D006B"/>
    <w:rsid w:val="006D00C4"/>
    <w:rsid w:val="006D0320"/>
    <w:rsid w:val="006D066F"/>
    <w:rsid w:val="006D080D"/>
    <w:rsid w:val="006D0B1B"/>
    <w:rsid w:val="006D0DB5"/>
    <w:rsid w:val="006D0DC6"/>
    <w:rsid w:val="006D103C"/>
    <w:rsid w:val="006D1338"/>
    <w:rsid w:val="006D14B7"/>
    <w:rsid w:val="006D1A67"/>
    <w:rsid w:val="006D1B4D"/>
    <w:rsid w:val="006D1B89"/>
    <w:rsid w:val="006D2024"/>
    <w:rsid w:val="006D2077"/>
    <w:rsid w:val="006D20E3"/>
    <w:rsid w:val="006D2143"/>
    <w:rsid w:val="006D215C"/>
    <w:rsid w:val="006D21F6"/>
    <w:rsid w:val="006D29E9"/>
    <w:rsid w:val="006D2AA8"/>
    <w:rsid w:val="006D2B4C"/>
    <w:rsid w:val="006D2F19"/>
    <w:rsid w:val="006D2F32"/>
    <w:rsid w:val="006D32FE"/>
    <w:rsid w:val="006D365C"/>
    <w:rsid w:val="006D36A7"/>
    <w:rsid w:val="006D3829"/>
    <w:rsid w:val="006D39B4"/>
    <w:rsid w:val="006D39E2"/>
    <w:rsid w:val="006D3A93"/>
    <w:rsid w:val="006D3DC8"/>
    <w:rsid w:val="006D3FCC"/>
    <w:rsid w:val="006D443D"/>
    <w:rsid w:val="006D44ED"/>
    <w:rsid w:val="006D4561"/>
    <w:rsid w:val="006D4583"/>
    <w:rsid w:val="006D47CB"/>
    <w:rsid w:val="006D4F2C"/>
    <w:rsid w:val="006D54DB"/>
    <w:rsid w:val="006D56C4"/>
    <w:rsid w:val="006D57DD"/>
    <w:rsid w:val="006D5987"/>
    <w:rsid w:val="006D5C3F"/>
    <w:rsid w:val="006D5FE2"/>
    <w:rsid w:val="006D6474"/>
    <w:rsid w:val="006D6580"/>
    <w:rsid w:val="006D65D2"/>
    <w:rsid w:val="006D672B"/>
    <w:rsid w:val="006D6B9A"/>
    <w:rsid w:val="006D6EC5"/>
    <w:rsid w:val="006D7035"/>
    <w:rsid w:val="006D706B"/>
    <w:rsid w:val="006D71BE"/>
    <w:rsid w:val="006D75DA"/>
    <w:rsid w:val="006D772E"/>
    <w:rsid w:val="006D7738"/>
    <w:rsid w:val="006D7A8B"/>
    <w:rsid w:val="006E0267"/>
    <w:rsid w:val="006E0325"/>
    <w:rsid w:val="006E0353"/>
    <w:rsid w:val="006E071F"/>
    <w:rsid w:val="006E0886"/>
    <w:rsid w:val="006E09C6"/>
    <w:rsid w:val="006E1385"/>
    <w:rsid w:val="006E154B"/>
    <w:rsid w:val="006E17F1"/>
    <w:rsid w:val="006E1A7B"/>
    <w:rsid w:val="006E1BE2"/>
    <w:rsid w:val="006E222C"/>
    <w:rsid w:val="006E23E5"/>
    <w:rsid w:val="006E2EE8"/>
    <w:rsid w:val="006E2F50"/>
    <w:rsid w:val="006E2FA6"/>
    <w:rsid w:val="006E31B2"/>
    <w:rsid w:val="006E3340"/>
    <w:rsid w:val="006E383B"/>
    <w:rsid w:val="006E38B4"/>
    <w:rsid w:val="006E3993"/>
    <w:rsid w:val="006E39BC"/>
    <w:rsid w:val="006E3D7A"/>
    <w:rsid w:val="006E409D"/>
    <w:rsid w:val="006E41A8"/>
    <w:rsid w:val="006E488F"/>
    <w:rsid w:val="006E48FE"/>
    <w:rsid w:val="006E4BDF"/>
    <w:rsid w:val="006E5104"/>
    <w:rsid w:val="006E516A"/>
    <w:rsid w:val="006E5490"/>
    <w:rsid w:val="006E5562"/>
    <w:rsid w:val="006E584C"/>
    <w:rsid w:val="006E5B9A"/>
    <w:rsid w:val="006E67F2"/>
    <w:rsid w:val="006E6AB9"/>
    <w:rsid w:val="006E6F56"/>
    <w:rsid w:val="006E73F9"/>
    <w:rsid w:val="006E7718"/>
    <w:rsid w:val="006E7AA8"/>
    <w:rsid w:val="006E7D36"/>
    <w:rsid w:val="006E7E0B"/>
    <w:rsid w:val="006F006F"/>
    <w:rsid w:val="006F0114"/>
    <w:rsid w:val="006F05BE"/>
    <w:rsid w:val="006F066E"/>
    <w:rsid w:val="006F0A04"/>
    <w:rsid w:val="006F0B76"/>
    <w:rsid w:val="006F0C45"/>
    <w:rsid w:val="006F0F81"/>
    <w:rsid w:val="006F1341"/>
    <w:rsid w:val="006F1373"/>
    <w:rsid w:val="006F1849"/>
    <w:rsid w:val="006F192A"/>
    <w:rsid w:val="006F1C81"/>
    <w:rsid w:val="006F1D71"/>
    <w:rsid w:val="006F1DE4"/>
    <w:rsid w:val="006F1E8D"/>
    <w:rsid w:val="006F1F0E"/>
    <w:rsid w:val="006F1F84"/>
    <w:rsid w:val="006F2262"/>
    <w:rsid w:val="006F22EE"/>
    <w:rsid w:val="006F23BB"/>
    <w:rsid w:val="006F29A8"/>
    <w:rsid w:val="006F2BC6"/>
    <w:rsid w:val="006F2EFD"/>
    <w:rsid w:val="006F2F29"/>
    <w:rsid w:val="006F3ADF"/>
    <w:rsid w:val="006F3CE7"/>
    <w:rsid w:val="006F445F"/>
    <w:rsid w:val="006F4641"/>
    <w:rsid w:val="006F4695"/>
    <w:rsid w:val="006F46BA"/>
    <w:rsid w:val="006F48FC"/>
    <w:rsid w:val="006F4C69"/>
    <w:rsid w:val="006F513E"/>
    <w:rsid w:val="006F52F0"/>
    <w:rsid w:val="006F5510"/>
    <w:rsid w:val="006F55AE"/>
    <w:rsid w:val="006F6234"/>
    <w:rsid w:val="006F6464"/>
    <w:rsid w:val="006F653A"/>
    <w:rsid w:val="006F6CD8"/>
    <w:rsid w:val="006F6D8C"/>
    <w:rsid w:val="006F7225"/>
    <w:rsid w:val="006F7350"/>
    <w:rsid w:val="006F7538"/>
    <w:rsid w:val="006F79D5"/>
    <w:rsid w:val="006F7B60"/>
    <w:rsid w:val="006F7E76"/>
    <w:rsid w:val="006F7E8E"/>
    <w:rsid w:val="006F7E96"/>
    <w:rsid w:val="006F7F94"/>
    <w:rsid w:val="006F7FE9"/>
    <w:rsid w:val="007003D3"/>
    <w:rsid w:val="007006FD"/>
    <w:rsid w:val="0070086A"/>
    <w:rsid w:val="00700914"/>
    <w:rsid w:val="00700B76"/>
    <w:rsid w:val="00700B7D"/>
    <w:rsid w:val="007010A6"/>
    <w:rsid w:val="00701133"/>
    <w:rsid w:val="007014BA"/>
    <w:rsid w:val="00701711"/>
    <w:rsid w:val="007018B7"/>
    <w:rsid w:val="00701962"/>
    <w:rsid w:val="00702192"/>
    <w:rsid w:val="007026F0"/>
    <w:rsid w:val="00702A39"/>
    <w:rsid w:val="00702DA9"/>
    <w:rsid w:val="00702DD2"/>
    <w:rsid w:val="00702E52"/>
    <w:rsid w:val="00703427"/>
    <w:rsid w:val="0070353B"/>
    <w:rsid w:val="00703794"/>
    <w:rsid w:val="0070387A"/>
    <w:rsid w:val="007038A1"/>
    <w:rsid w:val="00703934"/>
    <w:rsid w:val="00703D7F"/>
    <w:rsid w:val="00703DFE"/>
    <w:rsid w:val="00703E2D"/>
    <w:rsid w:val="007040FF"/>
    <w:rsid w:val="00704443"/>
    <w:rsid w:val="0070459B"/>
    <w:rsid w:val="007045CA"/>
    <w:rsid w:val="00704806"/>
    <w:rsid w:val="007048E1"/>
    <w:rsid w:val="00704A5F"/>
    <w:rsid w:val="00704AEE"/>
    <w:rsid w:val="00704E99"/>
    <w:rsid w:val="007053BE"/>
    <w:rsid w:val="00705606"/>
    <w:rsid w:val="00705718"/>
    <w:rsid w:val="00705918"/>
    <w:rsid w:val="00705D4C"/>
    <w:rsid w:val="00705F10"/>
    <w:rsid w:val="00705F69"/>
    <w:rsid w:val="00705FF9"/>
    <w:rsid w:val="007064FF"/>
    <w:rsid w:val="00706899"/>
    <w:rsid w:val="0070697C"/>
    <w:rsid w:val="00706B4F"/>
    <w:rsid w:val="00706DB8"/>
    <w:rsid w:val="007076A7"/>
    <w:rsid w:val="007077A9"/>
    <w:rsid w:val="00707840"/>
    <w:rsid w:val="00707C65"/>
    <w:rsid w:val="00707E29"/>
    <w:rsid w:val="007101EB"/>
    <w:rsid w:val="007104B0"/>
    <w:rsid w:val="00710722"/>
    <w:rsid w:val="0071076C"/>
    <w:rsid w:val="00710918"/>
    <w:rsid w:val="00710B72"/>
    <w:rsid w:val="00711062"/>
    <w:rsid w:val="00711192"/>
    <w:rsid w:val="007114BB"/>
    <w:rsid w:val="007117FC"/>
    <w:rsid w:val="0071182B"/>
    <w:rsid w:val="00711AE0"/>
    <w:rsid w:val="0071207B"/>
    <w:rsid w:val="0071246A"/>
    <w:rsid w:val="0071267A"/>
    <w:rsid w:val="00712F08"/>
    <w:rsid w:val="0071312E"/>
    <w:rsid w:val="0071343A"/>
    <w:rsid w:val="00713990"/>
    <w:rsid w:val="00713F18"/>
    <w:rsid w:val="00713FEB"/>
    <w:rsid w:val="0071453C"/>
    <w:rsid w:val="00714730"/>
    <w:rsid w:val="00715284"/>
    <w:rsid w:val="00715B72"/>
    <w:rsid w:val="007161E6"/>
    <w:rsid w:val="00716679"/>
    <w:rsid w:val="00716A80"/>
    <w:rsid w:val="00716D62"/>
    <w:rsid w:val="00716E00"/>
    <w:rsid w:val="0071700E"/>
    <w:rsid w:val="007170ED"/>
    <w:rsid w:val="007176F2"/>
    <w:rsid w:val="00717718"/>
    <w:rsid w:val="00717AD1"/>
    <w:rsid w:val="00717C01"/>
    <w:rsid w:val="00717E4B"/>
    <w:rsid w:val="00717E6D"/>
    <w:rsid w:val="00720012"/>
    <w:rsid w:val="00720275"/>
    <w:rsid w:val="00720447"/>
    <w:rsid w:val="00720468"/>
    <w:rsid w:val="007205AE"/>
    <w:rsid w:val="00720E40"/>
    <w:rsid w:val="00720ED7"/>
    <w:rsid w:val="00720F5F"/>
    <w:rsid w:val="00720FAE"/>
    <w:rsid w:val="007211A3"/>
    <w:rsid w:val="0072133E"/>
    <w:rsid w:val="007215DA"/>
    <w:rsid w:val="00721F52"/>
    <w:rsid w:val="0072283E"/>
    <w:rsid w:val="00723299"/>
    <w:rsid w:val="007233C9"/>
    <w:rsid w:val="007236C3"/>
    <w:rsid w:val="00723AE0"/>
    <w:rsid w:val="00723C6D"/>
    <w:rsid w:val="00723E51"/>
    <w:rsid w:val="00723EBB"/>
    <w:rsid w:val="00723FF5"/>
    <w:rsid w:val="0072404D"/>
    <w:rsid w:val="00724100"/>
    <w:rsid w:val="0072412F"/>
    <w:rsid w:val="0072418F"/>
    <w:rsid w:val="0072472A"/>
    <w:rsid w:val="00724A98"/>
    <w:rsid w:val="00724D37"/>
    <w:rsid w:val="0072511B"/>
    <w:rsid w:val="00725127"/>
    <w:rsid w:val="007252C2"/>
    <w:rsid w:val="0072531C"/>
    <w:rsid w:val="00725631"/>
    <w:rsid w:val="00725738"/>
    <w:rsid w:val="007257A4"/>
    <w:rsid w:val="00725811"/>
    <w:rsid w:val="007259A1"/>
    <w:rsid w:val="00725E48"/>
    <w:rsid w:val="0072651D"/>
    <w:rsid w:val="00726960"/>
    <w:rsid w:val="00726E08"/>
    <w:rsid w:val="00726E46"/>
    <w:rsid w:val="00726FCB"/>
    <w:rsid w:val="0072711E"/>
    <w:rsid w:val="00727263"/>
    <w:rsid w:val="0072772A"/>
    <w:rsid w:val="00727A0F"/>
    <w:rsid w:val="007308B0"/>
    <w:rsid w:val="007309D5"/>
    <w:rsid w:val="00730A2B"/>
    <w:rsid w:val="00731161"/>
    <w:rsid w:val="00731593"/>
    <w:rsid w:val="007318A1"/>
    <w:rsid w:val="00732284"/>
    <w:rsid w:val="0073232A"/>
    <w:rsid w:val="007323A5"/>
    <w:rsid w:val="00732432"/>
    <w:rsid w:val="007326EB"/>
    <w:rsid w:val="0073276E"/>
    <w:rsid w:val="007327F9"/>
    <w:rsid w:val="00732894"/>
    <w:rsid w:val="00732D36"/>
    <w:rsid w:val="00732E38"/>
    <w:rsid w:val="00733085"/>
    <w:rsid w:val="0073312C"/>
    <w:rsid w:val="00733181"/>
    <w:rsid w:val="00733914"/>
    <w:rsid w:val="00733EB2"/>
    <w:rsid w:val="00733EED"/>
    <w:rsid w:val="0073401D"/>
    <w:rsid w:val="007340C7"/>
    <w:rsid w:val="007348C2"/>
    <w:rsid w:val="00734B4A"/>
    <w:rsid w:val="00734CB8"/>
    <w:rsid w:val="00734E87"/>
    <w:rsid w:val="00734EAC"/>
    <w:rsid w:val="00735067"/>
    <w:rsid w:val="00735143"/>
    <w:rsid w:val="007351A5"/>
    <w:rsid w:val="007353FE"/>
    <w:rsid w:val="00735414"/>
    <w:rsid w:val="007354AA"/>
    <w:rsid w:val="007357E1"/>
    <w:rsid w:val="00735E12"/>
    <w:rsid w:val="00736402"/>
    <w:rsid w:val="007365B0"/>
    <w:rsid w:val="0073660B"/>
    <w:rsid w:val="00736ACB"/>
    <w:rsid w:val="00736BAF"/>
    <w:rsid w:val="007375BE"/>
    <w:rsid w:val="007379A7"/>
    <w:rsid w:val="00737A4D"/>
    <w:rsid w:val="00740462"/>
    <w:rsid w:val="00740481"/>
    <w:rsid w:val="00740DDD"/>
    <w:rsid w:val="00741228"/>
    <w:rsid w:val="007412B2"/>
    <w:rsid w:val="00741404"/>
    <w:rsid w:val="007415C2"/>
    <w:rsid w:val="00741642"/>
    <w:rsid w:val="00741B3A"/>
    <w:rsid w:val="00741C95"/>
    <w:rsid w:val="00741E8B"/>
    <w:rsid w:val="007420D6"/>
    <w:rsid w:val="00742106"/>
    <w:rsid w:val="00742387"/>
    <w:rsid w:val="0074248C"/>
    <w:rsid w:val="00742706"/>
    <w:rsid w:val="00742A15"/>
    <w:rsid w:val="00742B2D"/>
    <w:rsid w:val="007432C3"/>
    <w:rsid w:val="007432DE"/>
    <w:rsid w:val="007436C3"/>
    <w:rsid w:val="0074398E"/>
    <w:rsid w:val="00743FE2"/>
    <w:rsid w:val="00744067"/>
    <w:rsid w:val="00744255"/>
    <w:rsid w:val="00744266"/>
    <w:rsid w:val="0074440A"/>
    <w:rsid w:val="00744641"/>
    <w:rsid w:val="007446FB"/>
    <w:rsid w:val="00744888"/>
    <w:rsid w:val="00744963"/>
    <w:rsid w:val="007449A5"/>
    <w:rsid w:val="00744A5E"/>
    <w:rsid w:val="00744AED"/>
    <w:rsid w:val="00744D1B"/>
    <w:rsid w:val="007458EB"/>
    <w:rsid w:val="007459EC"/>
    <w:rsid w:val="007459F1"/>
    <w:rsid w:val="00745AAF"/>
    <w:rsid w:val="00745E75"/>
    <w:rsid w:val="007460A4"/>
    <w:rsid w:val="007461C6"/>
    <w:rsid w:val="0074675F"/>
    <w:rsid w:val="00746945"/>
    <w:rsid w:val="00746C73"/>
    <w:rsid w:val="00747173"/>
    <w:rsid w:val="00747202"/>
    <w:rsid w:val="007474B3"/>
    <w:rsid w:val="007474CB"/>
    <w:rsid w:val="00747537"/>
    <w:rsid w:val="0074759C"/>
    <w:rsid w:val="007475F0"/>
    <w:rsid w:val="00747A81"/>
    <w:rsid w:val="00747B17"/>
    <w:rsid w:val="00747EF7"/>
    <w:rsid w:val="007503B5"/>
    <w:rsid w:val="00750A6A"/>
    <w:rsid w:val="00750EDD"/>
    <w:rsid w:val="00750EF2"/>
    <w:rsid w:val="00750FDD"/>
    <w:rsid w:val="0075118D"/>
    <w:rsid w:val="0075150D"/>
    <w:rsid w:val="00751547"/>
    <w:rsid w:val="007517A3"/>
    <w:rsid w:val="007517F6"/>
    <w:rsid w:val="00751893"/>
    <w:rsid w:val="00751895"/>
    <w:rsid w:val="00751A3C"/>
    <w:rsid w:val="007520AF"/>
    <w:rsid w:val="007520B8"/>
    <w:rsid w:val="00752240"/>
    <w:rsid w:val="007522D0"/>
    <w:rsid w:val="00752481"/>
    <w:rsid w:val="00752745"/>
    <w:rsid w:val="0075289E"/>
    <w:rsid w:val="00752DCD"/>
    <w:rsid w:val="00752F47"/>
    <w:rsid w:val="0075334B"/>
    <w:rsid w:val="007535E4"/>
    <w:rsid w:val="007538FD"/>
    <w:rsid w:val="00753A45"/>
    <w:rsid w:val="00753AC4"/>
    <w:rsid w:val="00753AE5"/>
    <w:rsid w:val="00753AF2"/>
    <w:rsid w:val="00753B0C"/>
    <w:rsid w:val="00753D7F"/>
    <w:rsid w:val="00753DE3"/>
    <w:rsid w:val="00753F77"/>
    <w:rsid w:val="007540CD"/>
    <w:rsid w:val="00754121"/>
    <w:rsid w:val="0075424B"/>
    <w:rsid w:val="007542D2"/>
    <w:rsid w:val="00754603"/>
    <w:rsid w:val="00754658"/>
    <w:rsid w:val="00754756"/>
    <w:rsid w:val="00754B89"/>
    <w:rsid w:val="00754ED1"/>
    <w:rsid w:val="00755054"/>
    <w:rsid w:val="00755093"/>
    <w:rsid w:val="007553C5"/>
    <w:rsid w:val="00755564"/>
    <w:rsid w:val="007557D2"/>
    <w:rsid w:val="0075594E"/>
    <w:rsid w:val="00755BA3"/>
    <w:rsid w:val="00755DD6"/>
    <w:rsid w:val="00755E15"/>
    <w:rsid w:val="00756148"/>
    <w:rsid w:val="00756442"/>
    <w:rsid w:val="00756BF4"/>
    <w:rsid w:val="00756DAF"/>
    <w:rsid w:val="007570EB"/>
    <w:rsid w:val="007572AF"/>
    <w:rsid w:val="0075761E"/>
    <w:rsid w:val="0075779B"/>
    <w:rsid w:val="007578AD"/>
    <w:rsid w:val="00757C30"/>
    <w:rsid w:val="00757C53"/>
    <w:rsid w:val="00757F6B"/>
    <w:rsid w:val="007600A1"/>
    <w:rsid w:val="00760569"/>
    <w:rsid w:val="007605CE"/>
    <w:rsid w:val="00760820"/>
    <w:rsid w:val="00760AC6"/>
    <w:rsid w:val="00761237"/>
    <w:rsid w:val="00761241"/>
    <w:rsid w:val="007614A6"/>
    <w:rsid w:val="00761757"/>
    <w:rsid w:val="00761A60"/>
    <w:rsid w:val="00761AC3"/>
    <w:rsid w:val="00761C6F"/>
    <w:rsid w:val="00761C95"/>
    <w:rsid w:val="007621A1"/>
    <w:rsid w:val="00762767"/>
    <w:rsid w:val="007628EC"/>
    <w:rsid w:val="00762979"/>
    <w:rsid w:val="007629D8"/>
    <w:rsid w:val="00762C25"/>
    <w:rsid w:val="00762FBA"/>
    <w:rsid w:val="00763109"/>
    <w:rsid w:val="00763357"/>
    <w:rsid w:val="00763577"/>
    <w:rsid w:val="00764202"/>
    <w:rsid w:val="007642E4"/>
    <w:rsid w:val="0076439D"/>
    <w:rsid w:val="00764434"/>
    <w:rsid w:val="00764529"/>
    <w:rsid w:val="00764637"/>
    <w:rsid w:val="00764D6E"/>
    <w:rsid w:val="00765014"/>
    <w:rsid w:val="00765207"/>
    <w:rsid w:val="00765365"/>
    <w:rsid w:val="0076559C"/>
    <w:rsid w:val="0076575E"/>
    <w:rsid w:val="00765992"/>
    <w:rsid w:val="00765B84"/>
    <w:rsid w:val="00765FB8"/>
    <w:rsid w:val="00766004"/>
    <w:rsid w:val="00766391"/>
    <w:rsid w:val="007663B2"/>
    <w:rsid w:val="0076674B"/>
    <w:rsid w:val="00766778"/>
    <w:rsid w:val="007668DA"/>
    <w:rsid w:val="00766E6E"/>
    <w:rsid w:val="00767248"/>
    <w:rsid w:val="007672BF"/>
    <w:rsid w:val="00767506"/>
    <w:rsid w:val="007675BA"/>
    <w:rsid w:val="007675ED"/>
    <w:rsid w:val="00767747"/>
    <w:rsid w:val="007678F1"/>
    <w:rsid w:val="00767A32"/>
    <w:rsid w:val="00767A61"/>
    <w:rsid w:val="00767AD4"/>
    <w:rsid w:val="00767F2A"/>
    <w:rsid w:val="00767FE5"/>
    <w:rsid w:val="0077025A"/>
    <w:rsid w:val="007703D8"/>
    <w:rsid w:val="007707F2"/>
    <w:rsid w:val="007709CF"/>
    <w:rsid w:val="00770D16"/>
    <w:rsid w:val="00770F36"/>
    <w:rsid w:val="00770FBB"/>
    <w:rsid w:val="0077166A"/>
    <w:rsid w:val="00771B5A"/>
    <w:rsid w:val="00771BB0"/>
    <w:rsid w:val="00772339"/>
    <w:rsid w:val="007724AA"/>
    <w:rsid w:val="00772774"/>
    <w:rsid w:val="0077285B"/>
    <w:rsid w:val="00772C14"/>
    <w:rsid w:val="00772EAD"/>
    <w:rsid w:val="00772EE6"/>
    <w:rsid w:val="00772FA9"/>
    <w:rsid w:val="00773098"/>
    <w:rsid w:val="0077330E"/>
    <w:rsid w:val="0077351B"/>
    <w:rsid w:val="00773645"/>
    <w:rsid w:val="007738F3"/>
    <w:rsid w:val="007739FB"/>
    <w:rsid w:val="00773DA5"/>
    <w:rsid w:val="0077401E"/>
    <w:rsid w:val="00774631"/>
    <w:rsid w:val="00774EEC"/>
    <w:rsid w:val="007753FA"/>
    <w:rsid w:val="007754CB"/>
    <w:rsid w:val="007755B8"/>
    <w:rsid w:val="0077590E"/>
    <w:rsid w:val="00775BED"/>
    <w:rsid w:val="00775C19"/>
    <w:rsid w:val="00775F42"/>
    <w:rsid w:val="00775F7F"/>
    <w:rsid w:val="00775F85"/>
    <w:rsid w:val="00776514"/>
    <w:rsid w:val="007765E7"/>
    <w:rsid w:val="00776801"/>
    <w:rsid w:val="00776933"/>
    <w:rsid w:val="00776B19"/>
    <w:rsid w:val="00776B2E"/>
    <w:rsid w:val="00776EAD"/>
    <w:rsid w:val="00776FEB"/>
    <w:rsid w:val="00777521"/>
    <w:rsid w:val="007777D0"/>
    <w:rsid w:val="00777833"/>
    <w:rsid w:val="00777A43"/>
    <w:rsid w:val="00777BA1"/>
    <w:rsid w:val="00777ED4"/>
    <w:rsid w:val="00777FFD"/>
    <w:rsid w:val="00780312"/>
    <w:rsid w:val="00780686"/>
    <w:rsid w:val="00780A94"/>
    <w:rsid w:val="00780ACD"/>
    <w:rsid w:val="00780FD9"/>
    <w:rsid w:val="007810DF"/>
    <w:rsid w:val="00781103"/>
    <w:rsid w:val="0078132B"/>
    <w:rsid w:val="007813C9"/>
    <w:rsid w:val="00781638"/>
    <w:rsid w:val="00781687"/>
    <w:rsid w:val="00781761"/>
    <w:rsid w:val="007817E5"/>
    <w:rsid w:val="0078197F"/>
    <w:rsid w:val="00781CFF"/>
    <w:rsid w:val="00781E2A"/>
    <w:rsid w:val="00781EB4"/>
    <w:rsid w:val="00781ED6"/>
    <w:rsid w:val="0078215D"/>
    <w:rsid w:val="00782164"/>
    <w:rsid w:val="007823B8"/>
    <w:rsid w:val="00782439"/>
    <w:rsid w:val="00782583"/>
    <w:rsid w:val="007826B2"/>
    <w:rsid w:val="00782787"/>
    <w:rsid w:val="0078289A"/>
    <w:rsid w:val="007828C8"/>
    <w:rsid w:val="00782B25"/>
    <w:rsid w:val="00782D5E"/>
    <w:rsid w:val="00782D9E"/>
    <w:rsid w:val="00782F7E"/>
    <w:rsid w:val="00782FE9"/>
    <w:rsid w:val="00783BA9"/>
    <w:rsid w:val="00783E9C"/>
    <w:rsid w:val="00783FDE"/>
    <w:rsid w:val="0078402B"/>
    <w:rsid w:val="00784038"/>
    <w:rsid w:val="00784280"/>
    <w:rsid w:val="007842A9"/>
    <w:rsid w:val="007843A6"/>
    <w:rsid w:val="0078451E"/>
    <w:rsid w:val="0078495F"/>
    <w:rsid w:val="00784A7B"/>
    <w:rsid w:val="00784CEC"/>
    <w:rsid w:val="00785131"/>
    <w:rsid w:val="00785DBB"/>
    <w:rsid w:val="007860BF"/>
    <w:rsid w:val="00786368"/>
    <w:rsid w:val="0078637B"/>
    <w:rsid w:val="00786B89"/>
    <w:rsid w:val="00786BE2"/>
    <w:rsid w:val="00786C0A"/>
    <w:rsid w:val="00786C61"/>
    <w:rsid w:val="00786DCC"/>
    <w:rsid w:val="00787613"/>
    <w:rsid w:val="00787862"/>
    <w:rsid w:val="00787A2F"/>
    <w:rsid w:val="00787B6D"/>
    <w:rsid w:val="00787B78"/>
    <w:rsid w:val="00787BC0"/>
    <w:rsid w:val="00787DF1"/>
    <w:rsid w:val="007901FD"/>
    <w:rsid w:val="00790573"/>
    <w:rsid w:val="00790914"/>
    <w:rsid w:val="00790AC3"/>
    <w:rsid w:val="00790B59"/>
    <w:rsid w:val="00790DE3"/>
    <w:rsid w:val="00790EB6"/>
    <w:rsid w:val="00790F29"/>
    <w:rsid w:val="00790FD2"/>
    <w:rsid w:val="007910DC"/>
    <w:rsid w:val="007910FD"/>
    <w:rsid w:val="007921D3"/>
    <w:rsid w:val="007924BA"/>
    <w:rsid w:val="00792723"/>
    <w:rsid w:val="00792FD2"/>
    <w:rsid w:val="0079347D"/>
    <w:rsid w:val="00793547"/>
    <w:rsid w:val="00793609"/>
    <w:rsid w:val="00793AC7"/>
    <w:rsid w:val="007944FC"/>
    <w:rsid w:val="00794503"/>
    <w:rsid w:val="007948DE"/>
    <w:rsid w:val="00794B26"/>
    <w:rsid w:val="00794B41"/>
    <w:rsid w:val="00794CA4"/>
    <w:rsid w:val="00794E05"/>
    <w:rsid w:val="00795430"/>
    <w:rsid w:val="0079546D"/>
    <w:rsid w:val="007954DE"/>
    <w:rsid w:val="00795868"/>
    <w:rsid w:val="0079591A"/>
    <w:rsid w:val="007959E0"/>
    <w:rsid w:val="00795AE9"/>
    <w:rsid w:val="00795EB3"/>
    <w:rsid w:val="00795EE9"/>
    <w:rsid w:val="00796233"/>
    <w:rsid w:val="00796576"/>
    <w:rsid w:val="00796941"/>
    <w:rsid w:val="007969B7"/>
    <w:rsid w:val="007969C1"/>
    <w:rsid w:val="00796AD5"/>
    <w:rsid w:val="00796F93"/>
    <w:rsid w:val="00796FA7"/>
    <w:rsid w:val="00796FB0"/>
    <w:rsid w:val="0079768D"/>
    <w:rsid w:val="007976F0"/>
    <w:rsid w:val="00797BAA"/>
    <w:rsid w:val="00797E02"/>
    <w:rsid w:val="007A01A9"/>
    <w:rsid w:val="007A0205"/>
    <w:rsid w:val="007A03A2"/>
    <w:rsid w:val="007A0648"/>
    <w:rsid w:val="007A0AB6"/>
    <w:rsid w:val="007A0D36"/>
    <w:rsid w:val="007A0D71"/>
    <w:rsid w:val="007A0F5B"/>
    <w:rsid w:val="007A110A"/>
    <w:rsid w:val="007A1145"/>
    <w:rsid w:val="007A14DE"/>
    <w:rsid w:val="007A15AA"/>
    <w:rsid w:val="007A1C73"/>
    <w:rsid w:val="007A1E3F"/>
    <w:rsid w:val="007A1F46"/>
    <w:rsid w:val="007A2255"/>
    <w:rsid w:val="007A242D"/>
    <w:rsid w:val="007A257F"/>
    <w:rsid w:val="007A2775"/>
    <w:rsid w:val="007A31EB"/>
    <w:rsid w:val="007A37F2"/>
    <w:rsid w:val="007A394B"/>
    <w:rsid w:val="007A3BB5"/>
    <w:rsid w:val="007A3C7D"/>
    <w:rsid w:val="007A3D36"/>
    <w:rsid w:val="007A3ECC"/>
    <w:rsid w:val="007A4201"/>
    <w:rsid w:val="007A42D5"/>
    <w:rsid w:val="007A4446"/>
    <w:rsid w:val="007A46EC"/>
    <w:rsid w:val="007A46F5"/>
    <w:rsid w:val="007A4729"/>
    <w:rsid w:val="007A473D"/>
    <w:rsid w:val="007A4840"/>
    <w:rsid w:val="007A48A5"/>
    <w:rsid w:val="007A4C96"/>
    <w:rsid w:val="007A4D90"/>
    <w:rsid w:val="007A4FBE"/>
    <w:rsid w:val="007A50D1"/>
    <w:rsid w:val="007A5195"/>
    <w:rsid w:val="007A5635"/>
    <w:rsid w:val="007A56F1"/>
    <w:rsid w:val="007A58F8"/>
    <w:rsid w:val="007A5BD9"/>
    <w:rsid w:val="007A5C17"/>
    <w:rsid w:val="007A5E84"/>
    <w:rsid w:val="007A6D1C"/>
    <w:rsid w:val="007A6FE9"/>
    <w:rsid w:val="007A726E"/>
    <w:rsid w:val="007A7453"/>
    <w:rsid w:val="007A74D0"/>
    <w:rsid w:val="007A74F1"/>
    <w:rsid w:val="007A7994"/>
    <w:rsid w:val="007A79AA"/>
    <w:rsid w:val="007A7C4A"/>
    <w:rsid w:val="007A7EA6"/>
    <w:rsid w:val="007B0078"/>
    <w:rsid w:val="007B00C5"/>
    <w:rsid w:val="007B00C6"/>
    <w:rsid w:val="007B042B"/>
    <w:rsid w:val="007B05D5"/>
    <w:rsid w:val="007B0BED"/>
    <w:rsid w:val="007B0DCB"/>
    <w:rsid w:val="007B10B4"/>
    <w:rsid w:val="007B1260"/>
    <w:rsid w:val="007B14A5"/>
    <w:rsid w:val="007B14EB"/>
    <w:rsid w:val="007B1595"/>
    <w:rsid w:val="007B1696"/>
    <w:rsid w:val="007B16CE"/>
    <w:rsid w:val="007B1770"/>
    <w:rsid w:val="007B1A16"/>
    <w:rsid w:val="007B1B1F"/>
    <w:rsid w:val="007B1C3C"/>
    <w:rsid w:val="007B1DB6"/>
    <w:rsid w:val="007B1DEC"/>
    <w:rsid w:val="007B21DC"/>
    <w:rsid w:val="007B221B"/>
    <w:rsid w:val="007B22BA"/>
    <w:rsid w:val="007B2592"/>
    <w:rsid w:val="007B25F6"/>
    <w:rsid w:val="007B2B1A"/>
    <w:rsid w:val="007B2BBE"/>
    <w:rsid w:val="007B3264"/>
    <w:rsid w:val="007B361D"/>
    <w:rsid w:val="007B3AFD"/>
    <w:rsid w:val="007B3BEB"/>
    <w:rsid w:val="007B3C5C"/>
    <w:rsid w:val="007B3D66"/>
    <w:rsid w:val="007B433B"/>
    <w:rsid w:val="007B4528"/>
    <w:rsid w:val="007B4821"/>
    <w:rsid w:val="007B4B62"/>
    <w:rsid w:val="007B4BFC"/>
    <w:rsid w:val="007B4DD5"/>
    <w:rsid w:val="007B5105"/>
    <w:rsid w:val="007B52CC"/>
    <w:rsid w:val="007B53B0"/>
    <w:rsid w:val="007B58AE"/>
    <w:rsid w:val="007B5ADC"/>
    <w:rsid w:val="007B5BE3"/>
    <w:rsid w:val="007B5CF9"/>
    <w:rsid w:val="007B6043"/>
    <w:rsid w:val="007B6107"/>
    <w:rsid w:val="007B6158"/>
    <w:rsid w:val="007B62D6"/>
    <w:rsid w:val="007B67A5"/>
    <w:rsid w:val="007B6CB2"/>
    <w:rsid w:val="007B6DE3"/>
    <w:rsid w:val="007B6F0A"/>
    <w:rsid w:val="007B707D"/>
    <w:rsid w:val="007B7283"/>
    <w:rsid w:val="007B7384"/>
    <w:rsid w:val="007B7844"/>
    <w:rsid w:val="007B7B6E"/>
    <w:rsid w:val="007B7D98"/>
    <w:rsid w:val="007C030B"/>
    <w:rsid w:val="007C0388"/>
    <w:rsid w:val="007C050B"/>
    <w:rsid w:val="007C095E"/>
    <w:rsid w:val="007C0B1A"/>
    <w:rsid w:val="007C0F6F"/>
    <w:rsid w:val="007C1132"/>
    <w:rsid w:val="007C12EF"/>
    <w:rsid w:val="007C1453"/>
    <w:rsid w:val="007C153C"/>
    <w:rsid w:val="007C1811"/>
    <w:rsid w:val="007C1905"/>
    <w:rsid w:val="007C1C63"/>
    <w:rsid w:val="007C1E7E"/>
    <w:rsid w:val="007C1FC8"/>
    <w:rsid w:val="007C2728"/>
    <w:rsid w:val="007C28A9"/>
    <w:rsid w:val="007C2918"/>
    <w:rsid w:val="007C2C70"/>
    <w:rsid w:val="007C2C87"/>
    <w:rsid w:val="007C2E17"/>
    <w:rsid w:val="007C2F70"/>
    <w:rsid w:val="007C3343"/>
    <w:rsid w:val="007C34EE"/>
    <w:rsid w:val="007C378A"/>
    <w:rsid w:val="007C3A70"/>
    <w:rsid w:val="007C3C1D"/>
    <w:rsid w:val="007C3F73"/>
    <w:rsid w:val="007C3F96"/>
    <w:rsid w:val="007C3F97"/>
    <w:rsid w:val="007C4523"/>
    <w:rsid w:val="007C469D"/>
    <w:rsid w:val="007C4978"/>
    <w:rsid w:val="007C4BE6"/>
    <w:rsid w:val="007C4D3C"/>
    <w:rsid w:val="007C505F"/>
    <w:rsid w:val="007C51F8"/>
    <w:rsid w:val="007C5268"/>
    <w:rsid w:val="007C5326"/>
    <w:rsid w:val="007C5381"/>
    <w:rsid w:val="007C566E"/>
    <w:rsid w:val="007C56DC"/>
    <w:rsid w:val="007C5E69"/>
    <w:rsid w:val="007C6132"/>
    <w:rsid w:val="007C6152"/>
    <w:rsid w:val="007C6176"/>
    <w:rsid w:val="007C6233"/>
    <w:rsid w:val="007C63C7"/>
    <w:rsid w:val="007C63DB"/>
    <w:rsid w:val="007C64CA"/>
    <w:rsid w:val="007C6537"/>
    <w:rsid w:val="007C6560"/>
    <w:rsid w:val="007C67BA"/>
    <w:rsid w:val="007C6E09"/>
    <w:rsid w:val="007C6E41"/>
    <w:rsid w:val="007C6E8D"/>
    <w:rsid w:val="007C6F58"/>
    <w:rsid w:val="007C738E"/>
    <w:rsid w:val="007C78C3"/>
    <w:rsid w:val="007C7B7D"/>
    <w:rsid w:val="007D005B"/>
    <w:rsid w:val="007D0175"/>
    <w:rsid w:val="007D028E"/>
    <w:rsid w:val="007D0737"/>
    <w:rsid w:val="007D079F"/>
    <w:rsid w:val="007D07C7"/>
    <w:rsid w:val="007D081F"/>
    <w:rsid w:val="007D0A76"/>
    <w:rsid w:val="007D0B5C"/>
    <w:rsid w:val="007D0C86"/>
    <w:rsid w:val="007D0D14"/>
    <w:rsid w:val="007D0DC5"/>
    <w:rsid w:val="007D0FA6"/>
    <w:rsid w:val="007D1639"/>
    <w:rsid w:val="007D1891"/>
    <w:rsid w:val="007D1896"/>
    <w:rsid w:val="007D1C12"/>
    <w:rsid w:val="007D1C2A"/>
    <w:rsid w:val="007D1C53"/>
    <w:rsid w:val="007D1D34"/>
    <w:rsid w:val="007D1E28"/>
    <w:rsid w:val="007D2F67"/>
    <w:rsid w:val="007D3014"/>
    <w:rsid w:val="007D3177"/>
    <w:rsid w:val="007D3376"/>
    <w:rsid w:val="007D3423"/>
    <w:rsid w:val="007D35B5"/>
    <w:rsid w:val="007D36D2"/>
    <w:rsid w:val="007D36F5"/>
    <w:rsid w:val="007D37C5"/>
    <w:rsid w:val="007D3860"/>
    <w:rsid w:val="007D3FF3"/>
    <w:rsid w:val="007D443F"/>
    <w:rsid w:val="007D4610"/>
    <w:rsid w:val="007D4E06"/>
    <w:rsid w:val="007D4E87"/>
    <w:rsid w:val="007D5055"/>
    <w:rsid w:val="007D5600"/>
    <w:rsid w:val="007D5606"/>
    <w:rsid w:val="007D57A8"/>
    <w:rsid w:val="007D57FF"/>
    <w:rsid w:val="007D59A0"/>
    <w:rsid w:val="007D5DE8"/>
    <w:rsid w:val="007D62AB"/>
    <w:rsid w:val="007D6429"/>
    <w:rsid w:val="007D642C"/>
    <w:rsid w:val="007D64A4"/>
    <w:rsid w:val="007D6528"/>
    <w:rsid w:val="007D6853"/>
    <w:rsid w:val="007D694B"/>
    <w:rsid w:val="007D69A8"/>
    <w:rsid w:val="007D6AEB"/>
    <w:rsid w:val="007D6ED5"/>
    <w:rsid w:val="007D7432"/>
    <w:rsid w:val="007D74B9"/>
    <w:rsid w:val="007D765C"/>
    <w:rsid w:val="007D7DFF"/>
    <w:rsid w:val="007D7E77"/>
    <w:rsid w:val="007D7FB9"/>
    <w:rsid w:val="007E0069"/>
    <w:rsid w:val="007E00C7"/>
    <w:rsid w:val="007E00C8"/>
    <w:rsid w:val="007E01A0"/>
    <w:rsid w:val="007E0202"/>
    <w:rsid w:val="007E0349"/>
    <w:rsid w:val="007E0602"/>
    <w:rsid w:val="007E06EB"/>
    <w:rsid w:val="007E0701"/>
    <w:rsid w:val="007E09EB"/>
    <w:rsid w:val="007E0E90"/>
    <w:rsid w:val="007E11FC"/>
    <w:rsid w:val="007E1875"/>
    <w:rsid w:val="007E19D3"/>
    <w:rsid w:val="007E1F30"/>
    <w:rsid w:val="007E2018"/>
    <w:rsid w:val="007E2050"/>
    <w:rsid w:val="007E2214"/>
    <w:rsid w:val="007E27E8"/>
    <w:rsid w:val="007E2A52"/>
    <w:rsid w:val="007E2D63"/>
    <w:rsid w:val="007E2D98"/>
    <w:rsid w:val="007E33F1"/>
    <w:rsid w:val="007E35CB"/>
    <w:rsid w:val="007E3636"/>
    <w:rsid w:val="007E3A52"/>
    <w:rsid w:val="007E3DDB"/>
    <w:rsid w:val="007E4030"/>
    <w:rsid w:val="007E4425"/>
    <w:rsid w:val="007E463A"/>
    <w:rsid w:val="007E47CD"/>
    <w:rsid w:val="007E4870"/>
    <w:rsid w:val="007E5158"/>
    <w:rsid w:val="007E518E"/>
    <w:rsid w:val="007E51D1"/>
    <w:rsid w:val="007E552D"/>
    <w:rsid w:val="007E5605"/>
    <w:rsid w:val="007E5CF6"/>
    <w:rsid w:val="007E5F15"/>
    <w:rsid w:val="007E5F87"/>
    <w:rsid w:val="007E5FEF"/>
    <w:rsid w:val="007E60FA"/>
    <w:rsid w:val="007E61BD"/>
    <w:rsid w:val="007E6257"/>
    <w:rsid w:val="007E62CD"/>
    <w:rsid w:val="007E6310"/>
    <w:rsid w:val="007E64E1"/>
    <w:rsid w:val="007E66F2"/>
    <w:rsid w:val="007E6BDE"/>
    <w:rsid w:val="007E6CC2"/>
    <w:rsid w:val="007E6E1A"/>
    <w:rsid w:val="007E6EEF"/>
    <w:rsid w:val="007E75A9"/>
    <w:rsid w:val="007E75BE"/>
    <w:rsid w:val="007E78DA"/>
    <w:rsid w:val="007E797C"/>
    <w:rsid w:val="007E79F9"/>
    <w:rsid w:val="007E7C1D"/>
    <w:rsid w:val="007E7C36"/>
    <w:rsid w:val="007E7E57"/>
    <w:rsid w:val="007F026B"/>
    <w:rsid w:val="007F0692"/>
    <w:rsid w:val="007F0B1E"/>
    <w:rsid w:val="007F1013"/>
    <w:rsid w:val="007F109C"/>
    <w:rsid w:val="007F12DF"/>
    <w:rsid w:val="007F181C"/>
    <w:rsid w:val="007F190C"/>
    <w:rsid w:val="007F1BC3"/>
    <w:rsid w:val="007F1DB8"/>
    <w:rsid w:val="007F1F8D"/>
    <w:rsid w:val="007F2015"/>
    <w:rsid w:val="007F2037"/>
    <w:rsid w:val="007F2157"/>
    <w:rsid w:val="007F2283"/>
    <w:rsid w:val="007F2420"/>
    <w:rsid w:val="007F2630"/>
    <w:rsid w:val="007F2AD5"/>
    <w:rsid w:val="007F2BEB"/>
    <w:rsid w:val="007F3363"/>
    <w:rsid w:val="007F34A3"/>
    <w:rsid w:val="007F34BD"/>
    <w:rsid w:val="007F3776"/>
    <w:rsid w:val="007F39D5"/>
    <w:rsid w:val="007F3A96"/>
    <w:rsid w:val="007F3F99"/>
    <w:rsid w:val="007F4132"/>
    <w:rsid w:val="007F418C"/>
    <w:rsid w:val="007F41E0"/>
    <w:rsid w:val="007F42C6"/>
    <w:rsid w:val="007F46E3"/>
    <w:rsid w:val="007F49D9"/>
    <w:rsid w:val="007F5282"/>
    <w:rsid w:val="007F558C"/>
    <w:rsid w:val="007F5964"/>
    <w:rsid w:val="007F59A4"/>
    <w:rsid w:val="007F59FB"/>
    <w:rsid w:val="007F5A22"/>
    <w:rsid w:val="007F5B4A"/>
    <w:rsid w:val="007F5E71"/>
    <w:rsid w:val="007F62B3"/>
    <w:rsid w:val="007F63D5"/>
    <w:rsid w:val="007F66BB"/>
    <w:rsid w:val="007F692E"/>
    <w:rsid w:val="007F6B2D"/>
    <w:rsid w:val="007F6C29"/>
    <w:rsid w:val="007F7029"/>
    <w:rsid w:val="007F70C5"/>
    <w:rsid w:val="007F7437"/>
    <w:rsid w:val="007F7617"/>
    <w:rsid w:val="007F7784"/>
    <w:rsid w:val="007F7D05"/>
    <w:rsid w:val="007F7DA4"/>
    <w:rsid w:val="007F7DB4"/>
    <w:rsid w:val="007F7DB5"/>
    <w:rsid w:val="007F7F2E"/>
    <w:rsid w:val="00800138"/>
    <w:rsid w:val="008004A0"/>
    <w:rsid w:val="00800501"/>
    <w:rsid w:val="008007A5"/>
    <w:rsid w:val="008007E2"/>
    <w:rsid w:val="0080089E"/>
    <w:rsid w:val="008009F9"/>
    <w:rsid w:val="00800F1D"/>
    <w:rsid w:val="00801879"/>
    <w:rsid w:val="00801E98"/>
    <w:rsid w:val="00801EAB"/>
    <w:rsid w:val="00801FCE"/>
    <w:rsid w:val="0080202E"/>
    <w:rsid w:val="00802065"/>
    <w:rsid w:val="00802193"/>
    <w:rsid w:val="008024A9"/>
    <w:rsid w:val="00802655"/>
    <w:rsid w:val="00802903"/>
    <w:rsid w:val="0080297E"/>
    <w:rsid w:val="00802C18"/>
    <w:rsid w:val="00802D43"/>
    <w:rsid w:val="00802EB2"/>
    <w:rsid w:val="00803087"/>
    <w:rsid w:val="00803182"/>
    <w:rsid w:val="008036A5"/>
    <w:rsid w:val="008036E8"/>
    <w:rsid w:val="008038ED"/>
    <w:rsid w:val="008038F0"/>
    <w:rsid w:val="00803F2F"/>
    <w:rsid w:val="0080421E"/>
    <w:rsid w:val="0080425B"/>
    <w:rsid w:val="0080432B"/>
    <w:rsid w:val="00804624"/>
    <w:rsid w:val="008046E0"/>
    <w:rsid w:val="00804721"/>
    <w:rsid w:val="0080478B"/>
    <w:rsid w:val="00804C7A"/>
    <w:rsid w:val="00805002"/>
    <w:rsid w:val="00805618"/>
    <w:rsid w:val="008056F3"/>
    <w:rsid w:val="00805982"/>
    <w:rsid w:val="00805D58"/>
    <w:rsid w:val="00805E45"/>
    <w:rsid w:val="00805E84"/>
    <w:rsid w:val="00805E99"/>
    <w:rsid w:val="00805FFF"/>
    <w:rsid w:val="008063CB"/>
    <w:rsid w:val="0080658D"/>
    <w:rsid w:val="008066FA"/>
    <w:rsid w:val="008067AA"/>
    <w:rsid w:val="00806DB5"/>
    <w:rsid w:val="00806E0C"/>
    <w:rsid w:val="008071AC"/>
    <w:rsid w:val="00807541"/>
    <w:rsid w:val="00807705"/>
    <w:rsid w:val="0080775F"/>
    <w:rsid w:val="008077AA"/>
    <w:rsid w:val="008077F6"/>
    <w:rsid w:val="008079CB"/>
    <w:rsid w:val="00807C30"/>
    <w:rsid w:val="00807F59"/>
    <w:rsid w:val="00807F68"/>
    <w:rsid w:val="008107F1"/>
    <w:rsid w:val="00810A0E"/>
    <w:rsid w:val="00810B59"/>
    <w:rsid w:val="00810F1B"/>
    <w:rsid w:val="00811255"/>
    <w:rsid w:val="008115D0"/>
    <w:rsid w:val="0081175F"/>
    <w:rsid w:val="00811908"/>
    <w:rsid w:val="00811AA6"/>
    <w:rsid w:val="00811AE3"/>
    <w:rsid w:val="00811BF0"/>
    <w:rsid w:val="00811C4E"/>
    <w:rsid w:val="00811CCD"/>
    <w:rsid w:val="00811EF9"/>
    <w:rsid w:val="00811F53"/>
    <w:rsid w:val="0081264E"/>
    <w:rsid w:val="0081280A"/>
    <w:rsid w:val="0081287A"/>
    <w:rsid w:val="00812ABB"/>
    <w:rsid w:val="00812BD3"/>
    <w:rsid w:val="00812CF2"/>
    <w:rsid w:val="00812E28"/>
    <w:rsid w:val="008130AB"/>
    <w:rsid w:val="00813181"/>
    <w:rsid w:val="008138A8"/>
    <w:rsid w:val="00813A4D"/>
    <w:rsid w:val="00813DB7"/>
    <w:rsid w:val="00813E78"/>
    <w:rsid w:val="00813F66"/>
    <w:rsid w:val="00814119"/>
    <w:rsid w:val="008141B0"/>
    <w:rsid w:val="00814478"/>
    <w:rsid w:val="008148EC"/>
    <w:rsid w:val="00814925"/>
    <w:rsid w:val="00814972"/>
    <w:rsid w:val="00814A4F"/>
    <w:rsid w:val="00815159"/>
    <w:rsid w:val="00815227"/>
    <w:rsid w:val="00815398"/>
    <w:rsid w:val="00815602"/>
    <w:rsid w:val="00815614"/>
    <w:rsid w:val="00815735"/>
    <w:rsid w:val="00815C85"/>
    <w:rsid w:val="00815F7E"/>
    <w:rsid w:val="00815F8C"/>
    <w:rsid w:val="008163F2"/>
    <w:rsid w:val="008165F0"/>
    <w:rsid w:val="008167A9"/>
    <w:rsid w:val="008172AC"/>
    <w:rsid w:val="008173A9"/>
    <w:rsid w:val="00817445"/>
    <w:rsid w:val="00817542"/>
    <w:rsid w:val="00817875"/>
    <w:rsid w:val="0081796A"/>
    <w:rsid w:val="00817D0E"/>
    <w:rsid w:val="008202BC"/>
    <w:rsid w:val="008202EC"/>
    <w:rsid w:val="0082033E"/>
    <w:rsid w:val="00820568"/>
    <w:rsid w:val="00820747"/>
    <w:rsid w:val="008208FD"/>
    <w:rsid w:val="0082107B"/>
    <w:rsid w:val="008214E1"/>
    <w:rsid w:val="008215DF"/>
    <w:rsid w:val="008215FB"/>
    <w:rsid w:val="008216E8"/>
    <w:rsid w:val="008218B9"/>
    <w:rsid w:val="00821903"/>
    <w:rsid w:val="008219D4"/>
    <w:rsid w:val="00821D02"/>
    <w:rsid w:val="00822241"/>
    <w:rsid w:val="0082275D"/>
    <w:rsid w:val="00822A1F"/>
    <w:rsid w:val="00822B37"/>
    <w:rsid w:val="00822BCF"/>
    <w:rsid w:val="00822BF3"/>
    <w:rsid w:val="00822D6F"/>
    <w:rsid w:val="00822F8B"/>
    <w:rsid w:val="00823447"/>
    <w:rsid w:val="00823650"/>
    <w:rsid w:val="0082370F"/>
    <w:rsid w:val="00823877"/>
    <w:rsid w:val="008239AE"/>
    <w:rsid w:val="00823D52"/>
    <w:rsid w:val="00824147"/>
    <w:rsid w:val="00824491"/>
    <w:rsid w:val="008244E1"/>
    <w:rsid w:val="00824A5A"/>
    <w:rsid w:val="00824B5E"/>
    <w:rsid w:val="00824DB5"/>
    <w:rsid w:val="00824E0B"/>
    <w:rsid w:val="00825520"/>
    <w:rsid w:val="00825521"/>
    <w:rsid w:val="0082557F"/>
    <w:rsid w:val="00825968"/>
    <w:rsid w:val="00825E34"/>
    <w:rsid w:val="00825E98"/>
    <w:rsid w:val="00825FB7"/>
    <w:rsid w:val="0082601A"/>
    <w:rsid w:val="0082605B"/>
    <w:rsid w:val="00826261"/>
    <w:rsid w:val="00826532"/>
    <w:rsid w:val="008265E6"/>
    <w:rsid w:val="00826857"/>
    <w:rsid w:val="0082688C"/>
    <w:rsid w:val="00826898"/>
    <w:rsid w:val="00826B16"/>
    <w:rsid w:val="00826B4D"/>
    <w:rsid w:val="00826C8C"/>
    <w:rsid w:val="008278A7"/>
    <w:rsid w:val="008278C9"/>
    <w:rsid w:val="008278F6"/>
    <w:rsid w:val="008279FE"/>
    <w:rsid w:val="00827D9D"/>
    <w:rsid w:val="00827E61"/>
    <w:rsid w:val="00827F0A"/>
    <w:rsid w:val="008300A9"/>
    <w:rsid w:val="008305AB"/>
    <w:rsid w:val="008307BF"/>
    <w:rsid w:val="00830BC0"/>
    <w:rsid w:val="00830BE3"/>
    <w:rsid w:val="00830F90"/>
    <w:rsid w:val="008310BA"/>
    <w:rsid w:val="008315B4"/>
    <w:rsid w:val="00831894"/>
    <w:rsid w:val="008318CD"/>
    <w:rsid w:val="00831AAC"/>
    <w:rsid w:val="00831ACE"/>
    <w:rsid w:val="00831BA6"/>
    <w:rsid w:val="00831E9C"/>
    <w:rsid w:val="008320F9"/>
    <w:rsid w:val="008321BD"/>
    <w:rsid w:val="00832278"/>
    <w:rsid w:val="00832332"/>
    <w:rsid w:val="00832513"/>
    <w:rsid w:val="00832626"/>
    <w:rsid w:val="008328EF"/>
    <w:rsid w:val="00832997"/>
    <w:rsid w:val="00832AD2"/>
    <w:rsid w:val="00832B0D"/>
    <w:rsid w:val="00832CF5"/>
    <w:rsid w:val="0083316E"/>
    <w:rsid w:val="008332BB"/>
    <w:rsid w:val="00833792"/>
    <w:rsid w:val="008337A8"/>
    <w:rsid w:val="00833989"/>
    <w:rsid w:val="00833D46"/>
    <w:rsid w:val="008340A4"/>
    <w:rsid w:val="00834213"/>
    <w:rsid w:val="00834586"/>
    <w:rsid w:val="0083480B"/>
    <w:rsid w:val="008348AD"/>
    <w:rsid w:val="008348B4"/>
    <w:rsid w:val="0083493B"/>
    <w:rsid w:val="00834C1A"/>
    <w:rsid w:val="00834F16"/>
    <w:rsid w:val="00835135"/>
    <w:rsid w:val="00835457"/>
    <w:rsid w:val="00835883"/>
    <w:rsid w:val="008358CA"/>
    <w:rsid w:val="008359E3"/>
    <w:rsid w:val="00835D5A"/>
    <w:rsid w:val="00835EC2"/>
    <w:rsid w:val="00835FB3"/>
    <w:rsid w:val="008362AC"/>
    <w:rsid w:val="008362F9"/>
    <w:rsid w:val="00836316"/>
    <w:rsid w:val="0083643F"/>
    <w:rsid w:val="008366C4"/>
    <w:rsid w:val="008367C2"/>
    <w:rsid w:val="008369F0"/>
    <w:rsid w:val="00836C18"/>
    <w:rsid w:val="00836E1C"/>
    <w:rsid w:val="008370E6"/>
    <w:rsid w:val="008371C3"/>
    <w:rsid w:val="00837319"/>
    <w:rsid w:val="008377D6"/>
    <w:rsid w:val="00840071"/>
    <w:rsid w:val="0084069C"/>
    <w:rsid w:val="00841458"/>
    <w:rsid w:val="008414E5"/>
    <w:rsid w:val="00841951"/>
    <w:rsid w:val="00841E25"/>
    <w:rsid w:val="00841EF9"/>
    <w:rsid w:val="00842189"/>
    <w:rsid w:val="00842356"/>
    <w:rsid w:val="00842362"/>
    <w:rsid w:val="00842866"/>
    <w:rsid w:val="00842922"/>
    <w:rsid w:val="00842EEA"/>
    <w:rsid w:val="008435E4"/>
    <w:rsid w:val="0084426A"/>
    <w:rsid w:val="008443BD"/>
    <w:rsid w:val="008444AE"/>
    <w:rsid w:val="008446DF"/>
    <w:rsid w:val="00844795"/>
    <w:rsid w:val="00844981"/>
    <w:rsid w:val="00844DD3"/>
    <w:rsid w:val="00844E33"/>
    <w:rsid w:val="008450A7"/>
    <w:rsid w:val="008450F9"/>
    <w:rsid w:val="00845273"/>
    <w:rsid w:val="0084557B"/>
    <w:rsid w:val="00845809"/>
    <w:rsid w:val="00845943"/>
    <w:rsid w:val="008459A3"/>
    <w:rsid w:val="00845E0D"/>
    <w:rsid w:val="00845FC4"/>
    <w:rsid w:val="00846067"/>
    <w:rsid w:val="00846598"/>
    <w:rsid w:val="008465B1"/>
    <w:rsid w:val="0084683D"/>
    <w:rsid w:val="00846871"/>
    <w:rsid w:val="00846918"/>
    <w:rsid w:val="0084697C"/>
    <w:rsid w:val="00846BC9"/>
    <w:rsid w:val="00846C56"/>
    <w:rsid w:val="00846C6F"/>
    <w:rsid w:val="00846FB8"/>
    <w:rsid w:val="008470A1"/>
    <w:rsid w:val="008471FC"/>
    <w:rsid w:val="008475A1"/>
    <w:rsid w:val="00847AA6"/>
    <w:rsid w:val="00847AF3"/>
    <w:rsid w:val="00847B06"/>
    <w:rsid w:val="00847D68"/>
    <w:rsid w:val="00847E68"/>
    <w:rsid w:val="00847F51"/>
    <w:rsid w:val="00847F8A"/>
    <w:rsid w:val="00850557"/>
    <w:rsid w:val="0085056B"/>
    <w:rsid w:val="00850610"/>
    <w:rsid w:val="008507A7"/>
    <w:rsid w:val="008507AE"/>
    <w:rsid w:val="008507F5"/>
    <w:rsid w:val="00850915"/>
    <w:rsid w:val="00850E0B"/>
    <w:rsid w:val="00851144"/>
    <w:rsid w:val="00851999"/>
    <w:rsid w:val="008519DA"/>
    <w:rsid w:val="00851C1B"/>
    <w:rsid w:val="00851E5D"/>
    <w:rsid w:val="0085226D"/>
    <w:rsid w:val="0085233A"/>
    <w:rsid w:val="0085238D"/>
    <w:rsid w:val="008525CB"/>
    <w:rsid w:val="0085260F"/>
    <w:rsid w:val="00852991"/>
    <w:rsid w:val="008529D2"/>
    <w:rsid w:val="008529E0"/>
    <w:rsid w:val="00852A57"/>
    <w:rsid w:val="00852B7F"/>
    <w:rsid w:val="00852EE0"/>
    <w:rsid w:val="00852FCD"/>
    <w:rsid w:val="00853024"/>
    <w:rsid w:val="00853133"/>
    <w:rsid w:val="008536BF"/>
    <w:rsid w:val="0085381C"/>
    <w:rsid w:val="00854110"/>
    <w:rsid w:val="008541C8"/>
    <w:rsid w:val="008542C4"/>
    <w:rsid w:val="00854307"/>
    <w:rsid w:val="00854364"/>
    <w:rsid w:val="00854395"/>
    <w:rsid w:val="0085444C"/>
    <w:rsid w:val="00854F3D"/>
    <w:rsid w:val="00854FB6"/>
    <w:rsid w:val="008551F5"/>
    <w:rsid w:val="00855404"/>
    <w:rsid w:val="0085549F"/>
    <w:rsid w:val="00855A56"/>
    <w:rsid w:val="00855C80"/>
    <w:rsid w:val="00855DCC"/>
    <w:rsid w:val="00855E68"/>
    <w:rsid w:val="0085649B"/>
    <w:rsid w:val="0085663B"/>
    <w:rsid w:val="0085679A"/>
    <w:rsid w:val="00856854"/>
    <w:rsid w:val="0085687E"/>
    <w:rsid w:val="00856F2B"/>
    <w:rsid w:val="00856FE6"/>
    <w:rsid w:val="008571C1"/>
    <w:rsid w:val="0085728C"/>
    <w:rsid w:val="0085752A"/>
    <w:rsid w:val="008575DA"/>
    <w:rsid w:val="00857891"/>
    <w:rsid w:val="00857BB7"/>
    <w:rsid w:val="00857BC3"/>
    <w:rsid w:val="00857C69"/>
    <w:rsid w:val="00857CBD"/>
    <w:rsid w:val="00860154"/>
    <w:rsid w:val="00860418"/>
    <w:rsid w:val="0086091B"/>
    <w:rsid w:val="00860933"/>
    <w:rsid w:val="00860CE2"/>
    <w:rsid w:val="00860D53"/>
    <w:rsid w:val="00860F21"/>
    <w:rsid w:val="008617C5"/>
    <w:rsid w:val="008617F8"/>
    <w:rsid w:val="00862449"/>
    <w:rsid w:val="0086276F"/>
    <w:rsid w:val="00862ED8"/>
    <w:rsid w:val="008631F1"/>
    <w:rsid w:val="008633C6"/>
    <w:rsid w:val="00863841"/>
    <w:rsid w:val="00863F0D"/>
    <w:rsid w:val="00863FC8"/>
    <w:rsid w:val="00864133"/>
    <w:rsid w:val="0086443F"/>
    <w:rsid w:val="008645A8"/>
    <w:rsid w:val="008645DC"/>
    <w:rsid w:val="00864C52"/>
    <w:rsid w:val="00864D53"/>
    <w:rsid w:val="00864E7B"/>
    <w:rsid w:val="00864EF1"/>
    <w:rsid w:val="00864FFB"/>
    <w:rsid w:val="00865085"/>
    <w:rsid w:val="008650D0"/>
    <w:rsid w:val="00865396"/>
    <w:rsid w:val="008653EF"/>
    <w:rsid w:val="00865449"/>
    <w:rsid w:val="00865606"/>
    <w:rsid w:val="00865763"/>
    <w:rsid w:val="008658C3"/>
    <w:rsid w:val="008659B2"/>
    <w:rsid w:val="00865D18"/>
    <w:rsid w:val="00865D8D"/>
    <w:rsid w:val="0086600E"/>
    <w:rsid w:val="00866202"/>
    <w:rsid w:val="00866719"/>
    <w:rsid w:val="008669EE"/>
    <w:rsid w:val="00866C23"/>
    <w:rsid w:val="00866DB4"/>
    <w:rsid w:val="008670A4"/>
    <w:rsid w:val="008672EE"/>
    <w:rsid w:val="0086744D"/>
    <w:rsid w:val="00867504"/>
    <w:rsid w:val="008675DB"/>
    <w:rsid w:val="00867A20"/>
    <w:rsid w:val="00867D3D"/>
    <w:rsid w:val="00867DF8"/>
    <w:rsid w:val="00870087"/>
    <w:rsid w:val="008700CC"/>
    <w:rsid w:val="008700FF"/>
    <w:rsid w:val="0087025A"/>
    <w:rsid w:val="00870608"/>
    <w:rsid w:val="008709A5"/>
    <w:rsid w:val="00870AAE"/>
    <w:rsid w:val="00870C97"/>
    <w:rsid w:val="00870D37"/>
    <w:rsid w:val="00870F49"/>
    <w:rsid w:val="00870FFF"/>
    <w:rsid w:val="00871102"/>
    <w:rsid w:val="008711AC"/>
    <w:rsid w:val="008712D3"/>
    <w:rsid w:val="008713B6"/>
    <w:rsid w:val="00871584"/>
    <w:rsid w:val="00871A97"/>
    <w:rsid w:val="008723BD"/>
    <w:rsid w:val="0087273F"/>
    <w:rsid w:val="008729E8"/>
    <w:rsid w:val="00872A55"/>
    <w:rsid w:val="00872C5C"/>
    <w:rsid w:val="00872F35"/>
    <w:rsid w:val="00873604"/>
    <w:rsid w:val="00873692"/>
    <w:rsid w:val="0087379B"/>
    <w:rsid w:val="0087384D"/>
    <w:rsid w:val="0087396E"/>
    <w:rsid w:val="00873BE1"/>
    <w:rsid w:val="00873CE9"/>
    <w:rsid w:val="00873D7E"/>
    <w:rsid w:val="008741F0"/>
    <w:rsid w:val="0087453B"/>
    <w:rsid w:val="008746D8"/>
    <w:rsid w:val="00874715"/>
    <w:rsid w:val="00874775"/>
    <w:rsid w:val="0087477D"/>
    <w:rsid w:val="008748BC"/>
    <w:rsid w:val="008749FC"/>
    <w:rsid w:val="00874A30"/>
    <w:rsid w:val="00874C10"/>
    <w:rsid w:val="00874C58"/>
    <w:rsid w:val="00874D6F"/>
    <w:rsid w:val="008750A0"/>
    <w:rsid w:val="0087516D"/>
    <w:rsid w:val="008751B7"/>
    <w:rsid w:val="0087520D"/>
    <w:rsid w:val="00875269"/>
    <w:rsid w:val="008752EF"/>
    <w:rsid w:val="008760B3"/>
    <w:rsid w:val="00876266"/>
    <w:rsid w:val="00876533"/>
    <w:rsid w:val="00876585"/>
    <w:rsid w:val="0087662C"/>
    <w:rsid w:val="00876675"/>
    <w:rsid w:val="008767D1"/>
    <w:rsid w:val="00876A3C"/>
    <w:rsid w:val="00876B25"/>
    <w:rsid w:val="00876DC5"/>
    <w:rsid w:val="008772DA"/>
    <w:rsid w:val="00877901"/>
    <w:rsid w:val="00877E7D"/>
    <w:rsid w:val="008802E1"/>
    <w:rsid w:val="008808C9"/>
    <w:rsid w:val="00880923"/>
    <w:rsid w:val="00880996"/>
    <w:rsid w:val="00880F67"/>
    <w:rsid w:val="008811D4"/>
    <w:rsid w:val="0088140A"/>
    <w:rsid w:val="008814EE"/>
    <w:rsid w:val="00881726"/>
    <w:rsid w:val="00881741"/>
    <w:rsid w:val="008821C9"/>
    <w:rsid w:val="0088242B"/>
    <w:rsid w:val="0088244D"/>
    <w:rsid w:val="008827DB"/>
    <w:rsid w:val="00882D5F"/>
    <w:rsid w:val="00883045"/>
    <w:rsid w:val="00883084"/>
    <w:rsid w:val="00883239"/>
    <w:rsid w:val="008834A6"/>
    <w:rsid w:val="0088367C"/>
    <w:rsid w:val="008839FF"/>
    <w:rsid w:val="00883C58"/>
    <w:rsid w:val="00883F23"/>
    <w:rsid w:val="008841F4"/>
    <w:rsid w:val="00884200"/>
    <w:rsid w:val="0088428C"/>
    <w:rsid w:val="008843D9"/>
    <w:rsid w:val="008846D8"/>
    <w:rsid w:val="008847CB"/>
    <w:rsid w:val="008849E1"/>
    <w:rsid w:val="00884BA2"/>
    <w:rsid w:val="00884DB8"/>
    <w:rsid w:val="0088509D"/>
    <w:rsid w:val="00885202"/>
    <w:rsid w:val="00885359"/>
    <w:rsid w:val="00885473"/>
    <w:rsid w:val="00885481"/>
    <w:rsid w:val="00885D93"/>
    <w:rsid w:val="00886603"/>
    <w:rsid w:val="00886708"/>
    <w:rsid w:val="0088697E"/>
    <w:rsid w:val="00886C10"/>
    <w:rsid w:val="00886F00"/>
    <w:rsid w:val="00887B06"/>
    <w:rsid w:val="00887CBE"/>
    <w:rsid w:val="0089014B"/>
    <w:rsid w:val="008905D5"/>
    <w:rsid w:val="00890742"/>
    <w:rsid w:val="00890764"/>
    <w:rsid w:val="00890B5D"/>
    <w:rsid w:val="00890BFD"/>
    <w:rsid w:val="0089122E"/>
    <w:rsid w:val="00891277"/>
    <w:rsid w:val="00891295"/>
    <w:rsid w:val="00891A3B"/>
    <w:rsid w:val="00891EED"/>
    <w:rsid w:val="00891FEE"/>
    <w:rsid w:val="00892062"/>
    <w:rsid w:val="00892110"/>
    <w:rsid w:val="00892335"/>
    <w:rsid w:val="00892556"/>
    <w:rsid w:val="00892756"/>
    <w:rsid w:val="00892B72"/>
    <w:rsid w:val="00892FA5"/>
    <w:rsid w:val="008930D0"/>
    <w:rsid w:val="0089373C"/>
    <w:rsid w:val="00893AC2"/>
    <w:rsid w:val="00893E5A"/>
    <w:rsid w:val="00894040"/>
    <w:rsid w:val="00894115"/>
    <w:rsid w:val="008944F2"/>
    <w:rsid w:val="00894DC1"/>
    <w:rsid w:val="00894FE0"/>
    <w:rsid w:val="00895204"/>
    <w:rsid w:val="008954C0"/>
    <w:rsid w:val="008959E9"/>
    <w:rsid w:val="00895AF3"/>
    <w:rsid w:val="00895E71"/>
    <w:rsid w:val="00895FD0"/>
    <w:rsid w:val="008960C6"/>
    <w:rsid w:val="00896267"/>
    <w:rsid w:val="0089635C"/>
    <w:rsid w:val="008963A8"/>
    <w:rsid w:val="00896515"/>
    <w:rsid w:val="008965D4"/>
    <w:rsid w:val="00896601"/>
    <w:rsid w:val="00896A97"/>
    <w:rsid w:val="00896AED"/>
    <w:rsid w:val="00896B70"/>
    <w:rsid w:val="00896D23"/>
    <w:rsid w:val="00896F53"/>
    <w:rsid w:val="00897143"/>
    <w:rsid w:val="00897203"/>
    <w:rsid w:val="0089750C"/>
    <w:rsid w:val="0089788E"/>
    <w:rsid w:val="00897A1A"/>
    <w:rsid w:val="00897BF3"/>
    <w:rsid w:val="008A0177"/>
    <w:rsid w:val="008A02AD"/>
    <w:rsid w:val="008A0340"/>
    <w:rsid w:val="008A06F7"/>
    <w:rsid w:val="008A0836"/>
    <w:rsid w:val="008A0970"/>
    <w:rsid w:val="008A0A5F"/>
    <w:rsid w:val="008A0C19"/>
    <w:rsid w:val="008A0EB5"/>
    <w:rsid w:val="008A1008"/>
    <w:rsid w:val="008A1034"/>
    <w:rsid w:val="008A10D4"/>
    <w:rsid w:val="008A1BF1"/>
    <w:rsid w:val="008A1F31"/>
    <w:rsid w:val="008A2033"/>
    <w:rsid w:val="008A21EE"/>
    <w:rsid w:val="008A265A"/>
    <w:rsid w:val="008A2C01"/>
    <w:rsid w:val="008A2DD8"/>
    <w:rsid w:val="008A2F71"/>
    <w:rsid w:val="008A30A9"/>
    <w:rsid w:val="008A3176"/>
    <w:rsid w:val="008A3543"/>
    <w:rsid w:val="008A354B"/>
    <w:rsid w:val="008A37FD"/>
    <w:rsid w:val="008A3831"/>
    <w:rsid w:val="008A3C27"/>
    <w:rsid w:val="008A3C72"/>
    <w:rsid w:val="008A3F4D"/>
    <w:rsid w:val="008A3FF0"/>
    <w:rsid w:val="008A42D9"/>
    <w:rsid w:val="008A4807"/>
    <w:rsid w:val="008A4879"/>
    <w:rsid w:val="008A490A"/>
    <w:rsid w:val="008A4937"/>
    <w:rsid w:val="008A4C41"/>
    <w:rsid w:val="008A4F2E"/>
    <w:rsid w:val="008A4F88"/>
    <w:rsid w:val="008A502D"/>
    <w:rsid w:val="008A5247"/>
    <w:rsid w:val="008A5560"/>
    <w:rsid w:val="008A5747"/>
    <w:rsid w:val="008A5A09"/>
    <w:rsid w:val="008A5AEB"/>
    <w:rsid w:val="008A5CAE"/>
    <w:rsid w:val="008A615D"/>
    <w:rsid w:val="008A62B9"/>
    <w:rsid w:val="008A660C"/>
    <w:rsid w:val="008A670D"/>
    <w:rsid w:val="008A67FC"/>
    <w:rsid w:val="008A684C"/>
    <w:rsid w:val="008A73D2"/>
    <w:rsid w:val="008A75DD"/>
    <w:rsid w:val="008A7E1C"/>
    <w:rsid w:val="008B0040"/>
    <w:rsid w:val="008B0383"/>
    <w:rsid w:val="008B0634"/>
    <w:rsid w:val="008B08BD"/>
    <w:rsid w:val="008B0904"/>
    <w:rsid w:val="008B14BA"/>
    <w:rsid w:val="008B1917"/>
    <w:rsid w:val="008B2237"/>
    <w:rsid w:val="008B230D"/>
    <w:rsid w:val="008B262E"/>
    <w:rsid w:val="008B298A"/>
    <w:rsid w:val="008B2C29"/>
    <w:rsid w:val="008B2E22"/>
    <w:rsid w:val="008B31A7"/>
    <w:rsid w:val="008B345A"/>
    <w:rsid w:val="008B348A"/>
    <w:rsid w:val="008B36E3"/>
    <w:rsid w:val="008B3876"/>
    <w:rsid w:val="008B3F62"/>
    <w:rsid w:val="008B476E"/>
    <w:rsid w:val="008B47EE"/>
    <w:rsid w:val="008B4993"/>
    <w:rsid w:val="008B4A4B"/>
    <w:rsid w:val="008B4C28"/>
    <w:rsid w:val="008B4F25"/>
    <w:rsid w:val="008B556B"/>
    <w:rsid w:val="008B57D1"/>
    <w:rsid w:val="008B5CBC"/>
    <w:rsid w:val="008B5CC8"/>
    <w:rsid w:val="008B62C4"/>
    <w:rsid w:val="008B62E6"/>
    <w:rsid w:val="008B63EB"/>
    <w:rsid w:val="008B64D8"/>
    <w:rsid w:val="008B64D9"/>
    <w:rsid w:val="008B65B5"/>
    <w:rsid w:val="008B666E"/>
    <w:rsid w:val="008B669C"/>
    <w:rsid w:val="008B6A20"/>
    <w:rsid w:val="008B6A38"/>
    <w:rsid w:val="008B6AA0"/>
    <w:rsid w:val="008B6B99"/>
    <w:rsid w:val="008B6CF0"/>
    <w:rsid w:val="008B6E25"/>
    <w:rsid w:val="008B6EFA"/>
    <w:rsid w:val="008B7590"/>
    <w:rsid w:val="008B7AD7"/>
    <w:rsid w:val="008C0E74"/>
    <w:rsid w:val="008C0F87"/>
    <w:rsid w:val="008C145A"/>
    <w:rsid w:val="008C148A"/>
    <w:rsid w:val="008C1544"/>
    <w:rsid w:val="008C16CE"/>
    <w:rsid w:val="008C171A"/>
    <w:rsid w:val="008C175B"/>
    <w:rsid w:val="008C17F1"/>
    <w:rsid w:val="008C18FE"/>
    <w:rsid w:val="008C1BB1"/>
    <w:rsid w:val="008C1CCF"/>
    <w:rsid w:val="008C2478"/>
    <w:rsid w:val="008C27D3"/>
    <w:rsid w:val="008C291D"/>
    <w:rsid w:val="008C2E10"/>
    <w:rsid w:val="008C2FD6"/>
    <w:rsid w:val="008C3084"/>
    <w:rsid w:val="008C3277"/>
    <w:rsid w:val="008C3761"/>
    <w:rsid w:val="008C3787"/>
    <w:rsid w:val="008C393B"/>
    <w:rsid w:val="008C3BF6"/>
    <w:rsid w:val="008C3D82"/>
    <w:rsid w:val="008C446B"/>
    <w:rsid w:val="008C4503"/>
    <w:rsid w:val="008C4A9C"/>
    <w:rsid w:val="008C4EB1"/>
    <w:rsid w:val="008C515C"/>
    <w:rsid w:val="008C535F"/>
    <w:rsid w:val="008C5423"/>
    <w:rsid w:val="008C5651"/>
    <w:rsid w:val="008C5C5F"/>
    <w:rsid w:val="008C5D56"/>
    <w:rsid w:val="008C61E8"/>
    <w:rsid w:val="008C63B7"/>
    <w:rsid w:val="008C6990"/>
    <w:rsid w:val="008C69C1"/>
    <w:rsid w:val="008C6F71"/>
    <w:rsid w:val="008C7119"/>
    <w:rsid w:val="008C77A5"/>
    <w:rsid w:val="008C78DC"/>
    <w:rsid w:val="008C79DF"/>
    <w:rsid w:val="008C7B31"/>
    <w:rsid w:val="008C7DCD"/>
    <w:rsid w:val="008D012D"/>
    <w:rsid w:val="008D01ED"/>
    <w:rsid w:val="008D0284"/>
    <w:rsid w:val="008D030D"/>
    <w:rsid w:val="008D05B9"/>
    <w:rsid w:val="008D068C"/>
    <w:rsid w:val="008D0ACA"/>
    <w:rsid w:val="008D0B8B"/>
    <w:rsid w:val="008D0F3B"/>
    <w:rsid w:val="008D1242"/>
    <w:rsid w:val="008D1993"/>
    <w:rsid w:val="008D1AD7"/>
    <w:rsid w:val="008D1C4D"/>
    <w:rsid w:val="008D22C4"/>
    <w:rsid w:val="008D2385"/>
    <w:rsid w:val="008D246E"/>
    <w:rsid w:val="008D255D"/>
    <w:rsid w:val="008D262B"/>
    <w:rsid w:val="008D29A8"/>
    <w:rsid w:val="008D2A58"/>
    <w:rsid w:val="008D2D6A"/>
    <w:rsid w:val="008D2DD2"/>
    <w:rsid w:val="008D3075"/>
    <w:rsid w:val="008D30C8"/>
    <w:rsid w:val="008D3226"/>
    <w:rsid w:val="008D32D0"/>
    <w:rsid w:val="008D3371"/>
    <w:rsid w:val="008D3792"/>
    <w:rsid w:val="008D37DD"/>
    <w:rsid w:val="008D3B79"/>
    <w:rsid w:val="008D3CBD"/>
    <w:rsid w:val="008D4021"/>
    <w:rsid w:val="008D43E8"/>
    <w:rsid w:val="008D489A"/>
    <w:rsid w:val="008D492B"/>
    <w:rsid w:val="008D49A3"/>
    <w:rsid w:val="008D4E2F"/>
    <w:rsid w:val="008D5084"/>
    <w:rsid w:val="008D50AE"/>
    <w:rsid w:val="008D51C8"/>
    <w:rsid w:val="008D5266"/>
    <w:rsid w:val="008D5470"/>
    <w:rsid w:val="008D554B"/>
    <w:rsid w:val="008D5755"/>
    <w:rsid w:val="008D5B8D"/>
    <w:rsid w:val="008D61F6"/>
    <w:rsid w:val="008D62AE"/>
    <w:rsid w:val="008D6537"/>
    <w:rsid w:val="008D6899"/>
    <w:rsid w:val="008D68F6"/>
    <w:rsid w:val="008D691B"/>
    <w:rsid w:val="008D69FA"/>
    <w:rsid w:val="008D6CE7"/>
    <w:rsid w:val="008D6F9D"/>
    <w:rsid w:val="008D6FC6"/>
    <w:rsid w:val="008D7065"/>
    <w:rsid w:val="008D712B"/>
    <w:rsid w:val="008D739F"/>
    <w:rsid w:val="008D7744"/>
    <w:rsid w:val="008D7A5A"/>
    <w:rsid w:val="008D7A72"/>
    <w:rsid w:val="008D7D56"/>
    <w:rsid w:val="008E0152"/>
    <w:rsid w:val="008E0485"/>
    <w:rsid w:val="008E074A"/>
    <w:rsid w:val="008E0BFB"/>
    <w:rsid w:val="008E0D2E"/>
    <w:rsid w:val="008E0EB8"/>
    <w:rsid w:val="008E0F51"/>
    <w:rsid w:val="008E106A"/>
    <w:rsid w:val="008E128F"/>
    <w:rsid w:val="008E13CD"/>
    <w:rsid w:val="008E1473"/>
    <w:rsid w:val="008E14AD"/>
    <w:rsid w:val="008E1876"/>
    <w:rsid w:val="008E19EB"/>
    <w:rsid w:val="008E1A8D"/>
    <w:rsid w:val="008E1AF4"/>
    <w:rsid w:val="008E1B74"/>
    <w:rsid w:val="008E1FB4"/>
    <w:rsid w:val="008E2074"/>
    <w:rsid w:val="008E2557"/>
    <w:rsid w:val="008E2598"/>
    <w:rsid w:val="008E2A27"/>
    <w:rsid w:val="008E2BC1"/>
    <w:rsid w:val="008E2DCE"/>
    <w:rsid w:val="008E3152"/>
    <w:rsid w:val="008E3648"/>
    <w:rsid w:val="008E3722"/>
    <w:rsid w:val="008E3B2C"/>
    <w:rsid w:val="008E4138"/>
    <w:rsid w:val="008E434C"/>
    <w:rsid w:val="008E45DC"/>
    <w:rsid w:val="008E45EA"/>
    <w:rsid w:val="008E4679"/>
    <w:rsid w:val="008E49DE"/>
    <w:rsid w:val="008E4AA4"/>
    <w:rsid w:val="008E4B35"/>
    <w:rsid w:val="008E4BBE"/>
    <w:rsid w:val="008E4C23"/>
    <w:rsid w:val="008E4FBD"/>
    <w:rsid w:val="008E52C4"/>
    <w:rsid w:val="008E5467"/>
    <w:rsid w:val="008E62FF"/>
    <w:rsid w:val="008E6476"/>
    <w:rsid w:val="008E686B"/>
    <w:rsid w:val="008E69DE"/>
    <w:rsid w:val="008E6C1A"/>
    <w:rsid w:val="008E6E4E"/>
    <w:rsid w:val="008E6FB6"/>
    <w:rsid w:val="008E6FCE"/>
    <w:rsid w:val="008E6FE7"/>
    <w:rsid w:val="008E7136"/>
    <w:rsid w:val="008E7208"/>
    <w:rsid w:val="008E7429"/>
    <w:rsid w:val="008E742A"/>
    <w:rsid w:val="008E751D"/>
    <w:rsid w:val="008E7D65"/>
    <w:rsid w:val="008E7EA1"/>
    <w:rsid w:val="008F0050"/>
    <w:rsid w:val="008F04AB"/>
    <w:rsid w:val="008F05BF"/>
    <w:rsid w:val="008F0A1D"/>
    <w:rsid w:val="008F0A7E"/>
    <w:rsid w:val="008F0A83"/>
    <w:rsid w:val="008F0C9D"/>
    <w:rsid w:val="008F1285"/>
    <w:rsid w:val="008F142C"/>
    <w:rsid w:val="008F17E5"/>
    <w:rsid w:val="008F1D20"/>
    <w:rsid w:val="008F1D49"/>
    <w:rsid w:val="008F1D96"/>
    <w:rsid w:val="008F1E3E"/>
    <w:rsid w:val="008F2085"/>
    <w:rsid w:val="008F2124"/>
    <w:rsid w:val="008F218C"/>
    <w:rsid w:val="008F28FC"/>
    <w:rsid w:val="008F2D68"/>
    <w:rsid w:val="008F2DFC"/>
    <w:rsid w:val="008F306F"/>
    <w:rsid w:val="008F353D"/>
    <w:rsid w:val="008F3584"/>
    <w:rsid w:val="008F39AF"/>
    <w:rsid w:val="008F4036"/>
    <w:rsid w:val="008F40CB"/>
    <w:rsid w:val="008F41AE"/>
    <w:rsid w:val="008F42BD"/>
    <w:rsid w:val="008F4308"/>
    <w:rsid w:val="008F430B"/>
    <w:rsid w:val="008F458C"/>
    <w:rsid w:val="008F45B1"/>
    <w:rsid w:val="008F4679"/>
    <w:rsid w:val="008F4823"/>
    <w:rsid w:val="008F48C8"/>
    <w:rsid w:val="008F49F9"/>
    <w:rsid w:val="008F4C3D"/>
    <w:rsid w:val="008F4C80"/>
    <w:rsid w:val="008F5241"/>
    <w:rsid w:val="008F55E5"/>
    <w:rsid w:val="008F565F"/>
    <w:rsid w:val="008F5700"/>
    <w:rsid w:val="008F5B50"/>
    <w:rsid w:val="008F5B8F"/>
    <w:rsid w:val="008F5C6C"/>
    <w:rsid w:val="008F5D9C"/>
    <w:rsid w:val="008F5F2D"/>
    <w:rsid w:val="008F5F73"/>
    <w:rsid w:val="008F60E5"/>
    <w:rsid w:val="008F6272"/>
    <w:rsid w:val="008F6641"/>
    <w:rsid w:val="008F6918"/>
    <w:rsid w:val="008F6930"/>
    <w:rsid w:val="008F6941"/>
    <w:rsid w:val="008F697C"/>
    <w:rsid w:val="008F6A49"/>
    <w:rsid w:val="008F6AF5"/>
    <w:rsid w:val="008F6B7F"/>
    <w:rsid w:val="008F6C91"/>
    <w:rsid w:val="008F6EBC"/>
    <w:rsid w:val="008F739A"/>
    <w:rsid w:val="008F744D"/>
    <w:rsid w:val="008F75A2"/>
    <w:rsid w:val="008F7716"/>
    <w:rsid w:val="008F7A01"/>
    <w:rsid w:val="008F7C22"/>
    <w:rsid w:val="008F7C6F"/>
    <w:rsid w:val="008F7EB0"/>
    <w:rsid w:val="009002CE"/>
    <w:rsid w:val="009006F9"/>
    <w:rsid w:val="0090080A"/>
    <w:rsid w:val="00900B7C"/>
    <w:rsid w:val="00900F55"/>
    <w:rsid w:val="009012B5"/>
    <w:rsid w:val="00901346"/>
    <w:rsid w:val="009018C6"/>
    <w:rsid w:val="009018F2"/>
    <w:rsid w:val="00901B9A"/>
    <w:rsid w:val="00901D12"/>
    <w:rsid w:val="00901D8C"/>
    <w:rsid w:val="00901EB1"/>
    <w:rsid w:val="00901F00"/>
    <w:rsid w:val="00902224"/>
    <w:rsid w:val="009025BD"/>
    <w:rsid w:val="009027F8"/>
    <w:rsid w:val="00902943"/>
    <w:rsid w:val="009029A1"/>
    <w:rsid w:val="00902BA0"/>
    <w:rsid w:val="00902E87"/>
    <w:rsid w:val="00903328"/>
    <w:rsid w:val="009033C3"/>
    <w:rsid w:val="009035D7"/>
    <w:rsid w:val="009035E8"/>
    <w:rsid w:val="009039EE"/>
    <w:rsid w:val="00903E7E"/>
    <w:rsid w:val="00903EB2"/>
    <w:rsid w:val="00903FD0"/>
    <w:rsid w:val="009046D4"/>
    <w:rsid w:val="0090471F"/>
    <w:rsid w:val="00904805"/>
    <w:rsid w:val="0090482E"/>
    <w:rsid w:val="00904D6C"/>
    <w:rsid w:val="00905139"/>
    <w:rsid w:val="0090538F"/>
    <w:rsid w:val="009053F9"/>
    <w:rsid w:val="0090556E"/>
    <w:rsid w:val="00906004"/>
    <w:rsid w:val="009068F8"/>
    <w:rsid w:val="00906A90"/>
    <w:rsid w:val="00906C29"/>
    <w:rsid w:val="00906C71"/>
    <w:rsid w:val="00906CCC"/>
    <w:rsid w:val="00906F99"/>
    <w:rsid w:val="00907187"/>
    <w:rsid w:val="009071B5"/>
    <w:rsid w:val="009072A9"/>
    <w:rsid w:val="00907321"/>
    <w:rsid w:val="00907848"/>
    <w:rsid w:val="00907BA2"/>
    <w:rsid w:val="00907F81"/>
    <w:rsid w:val="00910156"/>
    <w:rsid w:val="009103FB"/>
    <w:rsid w:val="00910411"/>
    <w:rsid w:val="009106A8"/>
    <w:rsid w:val="00910788"/>
    <w:rsid w:val="00910E21"/>
    <w:rsid w:val="00910EBD"/>
    <w:rsid w:val="00911008"/>
    <w:rsid w:val="009110D4"/>
    <w:rsid w:val="009112DB"/>
    <w:rsid w:val="00911516"/>
    <w:rsid w:val="00911AFA"/>
    <w:rsid w:val="00911D3A"/>
    <w:rsid w:val="00911DB5"/>
    <w:rsid w:val="00911EA2"/>
    <w:rsid w:val="00911F66"/>
    <w:rsid w:val="0091220C"/>
    <w:rsid w:val="0091238D"/>
    <w:rsid w:val="00912B7A"/>
    <w:rsid w:val="00912CE6"/>
    <w:rsid w:val="00913203"/>
    <w:rsid w:val="009136C4"/>
    <w:rsid w:val="009137E1"/>
    <w:rsid w:val="00913D78"/>
    <w:rsid w:val="009140A8"/>
    <w:rsid w:val="00914518"/>
    <w:rsid w:val="0091455D"/>
    <w:rsid w:val="0091488D"/>
    <w:rsid w:val="0091496C"/>
    <w:rsid w:val="00914B23"/>
    <w:rsid w:val="00914E9E"/>
    <w:rsid w:val="00914EBB"/>
    <w:rsid w:val="009152B4"/>
    <w:rsid w:val="009152C6"/>
    <w:rsid w:val="009156D5"/>
    <w:rsid w:val="009156E7"/>
    <w:rsid w:val="009157E8"/>
    <w:rsid w:val="00915A13"/>
    <w:rsid w:val="00915DA8"/>
    <w:rsid w:val="00915E51"/>
    <w:rsid w:val="009163FC"/>
    <w:rsid w:val="009165E7"/>
    <w:rsid w:val="00916640"/>
    <w:rsid w:val="009169A0"/>
    <w:rsid w:val="00916A0F"/>
    <w:rsid w:val="00916BD5"/>
    <w:rsid w:val="00916F53"/>
    <w:rsid w:val="00917065"/>
    <w:rsid w:val="0091708A"/>
    <w:rsid w:val="0091738C"/>
    <w:rsid w:val="0091772B"/>
    <w:rsid w:val="00917B43"/>
    <w:rsid w:val="00917C3A"/>
    <w:rsid w:val="00917DD3"/>
    <w:rsid w:val="00917DE6"/>
    <w:rsid w:val="00917EAC"/>
    <w:rsid w:val="00917F4C"/>
    <w:rsid w:val="00920199"/>
    <w:rsid w:val="00920474"/>
    <w:rsid w:val="009208C4"/>
    <w:rsid w:val="009208D5"/>
    <w:rsid w:val="00920A5E"/>
    <w:rsid w:val="00920C00"/>
    <w:rsid w:val="00920E55"/>
    <w:rsid w:val="0092108E"/>
    <w:rsid w:val="00921244"/>
    <w:rsid w:val="009217DC"/>
    <w:rsid w:val="009218FD"/>
    <w:rsid w:val="00921949"/>
    <w:rsid w:val="00921BB0"/>
    <w:rsid w:val="00921BE7"/>
    <w:rsid w:val="00921D73"/>
    <w:rsid w:val="00921D78"/>
    <w:rsid w:val="00922746"/>
    <w:rsid w:val="00922862"/>
    <w:rsid w:val="00923188"/>
    <w:rsid w:val="00923214"/>
    <w:rsid w:val="00923327"/>
    <w:rsid w:val="0092350E"/>
    <w:rsid w:val="00923728"/>
    <w:rsid w:val="00923F2C"/>
    <w:rsid w:val="0092444E"/>
    <w:rsid w:val="00924476"/>
    <w:rsid w:val="009248D7"/>
    <w:rsid w:val="00924BEF"/>
    <w:rsid w:val="00924F0F"/>
    <w:rsid w:val="00924F72"/>
    <w:rsid w:val="00925510"/>
    <w:rsid w:val="0092568E"/>
    <w:rsid w:val="00925802"/>
    <w:rsid w:val="00925916"/>
    <w:rsid w:val="00925E02"/>
    <w:rsid w:val="0092698C"/>
    <w:rsid w:val="00926CBE"/>
    <w:rsid w:val="00926CFD"/>
    <w:rsid w:val="00926D13"/>
    <w:rsid w:val="00927036"/>
    <w:rsid w:val="009278A3"/>
    <w:rsid w:val="00927CA2"/>
    <w:rsid w:val="00930071"/>
    <w:rsid w:val="00930465"/>
    <w:rsid w:val="00930769"/>
    <w:rsid w:val="00930809"/>
    <w:rsid w:val="00930AC0"/>
    <w:rsid w:val="00930B1E"/>
    <w:rsid w:val="00930C75"/>
    <w:rsid w:val="00930CFD"/>
    <w:rsid w:val="00931262"/>
    <w:rsid w:val="0093168E"/>
    <w:rsid w:val="0093191C"/>
    <w:rsid w:val="009319E2"/>
    <w:rsid w:val="00931BA6"/>
    <w:rsid w:val="00931F3D"/>
    <w:rsid w:val="00932146"/>
    <w:rsid w:val="009321BC"/>
    <w:rsid w:val="00932315"/>
    <w:rsid w:val="009325C0"/>
    <w:rsid w:val="0093297A"/>
    <w:rsid w:val="009329A1"/>
    <w:rsid w:val="00932B9C"/>
    <w:rsid w:val="009330D7"/>
    <w:rsid w:val="00933622"/>
    <w:rsid w:val="00933706"/>
    <w:rsid w:val="00933AB5"/>
    <w:rsid w:val="00933C45"/>
    <w:rsid w:val="00933CB7"/>
    <w:rsid w:val="009340D1"/>
    <w:rsid w:val="00934674"/>
    <w:rsid w:val="009349AD"/>
    <w:rsid w:val="009349CC"/>
    <w:rsid w:val="00934C2E"/>
    <w:rsid w:val="00934CA0"/>
    <w:rsid w:val="00934D1A"/>
    <w:rsid w:val="00934FCE"/>
    <w:rsid w:val="009354D4"/>
    <w:rsid w:val="00935708"/>
    <w:rsid w:val="00935817"/>
    <w:rsid w:val="00935AF5"/>
    <w:rsid w:val="00935CA5"/>
    <w:rsid w:val="00936093"/>
    <w:rsid w:val="00936102"/>
    <w:rsid w:val="00936127"/>
    <w:rsid w:val="00936147"/>
    <w:rsid w:val="0093629C"/>
    <w:rsid w:val="009367C3"/>
    <w:rsid w:val="0093682D"/>
    <w:rsid w:val="0093683C"/>
    <w:rsid w:val="00936D25"/>
    <w:rsid w:val="00936D34"/>
    <w:rsid w:val="009377D2"/>
    <w:rsid w:val="00937919"/>
    <w:rsid w:val="00937B70"/>
    <w:rsid w:val="00937B9E"/>
    <w:rsid w:val="00937C3B"/>
    <w:rsid w:val="00937E9E"/>
    <w:rsid w:val="00937F03"/>
    <w:rsid w:val="00937F21"/>
    <w:rsid w:val="0094010F"/>
    <w:rsid w:val="00940242"/>
    <w:rsid w:val="0094036B"/>
    <w:rsid w:val="00940862"/>
    <w:rsid w:val="00940994"/>
    <w:rsid w:val="009409EC"/>
    <w:rsid w:val="00940A29"/>
    <w:rsid w:val="00940AC6"/>
    <w:rsid w:val="00940D74"/>
    <w:rsid w:val="00940DBC"/>
    <w:rsid w:val="00940DD3"/>
    <w:rsid w:val="00940E23"/>
    <w:rsid w:val="00940EC6"/>
    <w:rsid w:val="009412F6"/>
    <w:rsid w:val="009414D7"/>
    <w:rsid w:val="00941509"/>
    <w:rsid w:val="00941551"/>
    <w:rsid w:val="00941652"/>
    <w:rsid w:val="009416BE"/>
    <w:rsid w:val="00941775"/>
    <w:rsid w:val="00941B0F"/>
    <w:rsid w:val="00941B13"/>
    <w:rsid w:val="00941C51"/>
    <w:rsid w:val="00941C87"/>
    <w:rsid w:val="00941DB1"/>
    <w:rsid w:val="00941E49"/>
    <w:rsid w:val="009420EB"/>
    <w:rsid w:val="009424F1"/>
    <w:rsid w:val="00942810"/>
    <w:rsid w:val="00942B04"/>
    <w:rsid w:val="00942E84"/>
    <w:rsid w:val="00943025"/>
    <w:rsid w:val="009430D5"/>
    <w:rsid w:val="009430F7"/>
    <w:rsid w:val="0094335C"/>
    <w:rsid w:val="009433AE"/>
    <w:rsid w:val="009437B7"/>
    <w:rsid w:val="00943976"/>
    <w:rsid w:val="009439D9"/>
    <w:rsid w:val="00943F49"/>
    <w:rsid w:val="00943FB3"/>
    <w:rsid w:val="00943FE5"/>
    <w:rsid w:val="009440DB"/>
    <w:rsid w:val="0094422A"/>
    <w:rsid w:val="00944250"/>
    <w:rsid w:val="00944578"/>
    <w:rsid w:val="00944C4A"/>
    <w:rsid w:val="00945247"/>
    <w:rsid w:val="00945339"/>
    <w:rsid w:val="009457AB"/>
    <w:rsid w:val="0094587D"/>
    <w:rsid w:val="00945D44"/>
    <w:rsid w:val="00945F1C"/>
    <w:rsid w:val="009460B0"/>
    <w:rsid w:val="009464C0"/>
    <w:rsid w:val="009464E7"/>
    <w:rsid w:val="009465CC"/>
    <w:rsid w:val="00946601"/>
    <w:rsid w:val="00946A72"/>
    <w:rsid w:val="00946C6B"/>
    <w:rsid w:val="00946C8D"/>
    <w:rsid w:val="00946E00"/>
    <w:rsid w:val="00946F1B"/>
    <w:rsid w:val="009470CF"/>
    <w:rsid w:val="0094738A"/>
    <w:rsid w:val="009475C0"/>
    <w:rsid w:val="00947613"/>
    <w:rsid w:val="0094771B"/>
    <w:rsid w:val="00947792"/>
    <w:rsid w:val="009478BF"/>
    <w:rsid w:val="009479C1"/>
    <w:rsid w:val="00947BA1"/>
    <w:rsid w:val="00947C6A"/>
    <w:rsid w:val="00947DC7"/>
    <w:rsid w:val="00947E4F"/>
    <w:rsid w:val="00950085"/>
    <w:rsid w:val="009503D1"/>
    <w:rsid w:val="009504ED"/>
    <w:rsid w:val="00950696"/>
    <w:rsid w:val="00950818"/>
    <w:rsid w:val="00950A51"/>
    <w:rsid w:val="00950E7A"/>
    <w:rsid w:val="00950F2D"/>
    <w:rsid w:val="00950FFB"/>
    <w:rsid w:val="00950FFC"/>
    <w:rsid w:val="00951341"/>
    <w:rsid w:val="0095177B"/>
    <w:rsid w:val="00951B9A"/>
    <w:rsid w:val="00951BEC"/>
    <w:rsid w:val="00952452"/>
    <w:rsid w:val="009524BB"/>
    <w:rsid w:val="009527A1"/>
    <w:rsid w:val="00952921"/>
    <w:rsid w:val="009529C8"/>
    <w:rsid w:val="009529F5"/>
    <w:rsid w:val="00952C15"/>
    <w:rsid w:val="00952C18"/>
    <w:rsid w:val="00952C1A"/>
    <w:rsid w:val="00952C74"/>
    <w:rsid w:val="00952D2F"/>
    <w:rsid w:val="00952FA7"/>
    <w:rsid w:val="009530AB"/>
    <w:rsid w:val="009537B7"/>
    <w:rsid w:val="00953C2B"/>
    <w:rsid w:val="00954191"/>
    <w:rsid w:val="009548A2"/>
    <w:rsid w:val="00954909"/>
    <w:rsid w:val="0095527B"/>
    <w:rsid w:val="009552F9"/>
    <w:rsid w:val="00955415"/>
    <w:rsid w:val="00955745"/>
    <w:rsid w:val="00955830"/>
    <w:rsid w:val="00955D45"/>
    <w:rsid w:val="00955E21"/>
    <w:rsid w:val="00955E22"/>
    <w:rsid w:val="0095674E"/>
    <w:rsid w:val="009568EA"/>
    <w:rsid w:val="009572A0"/>
    <w:rsid w:val="0095791C"/>
    <w:rsid w:val="00957CF7"/>
    <w:rsid w:val="00957D47"/>
    <w:rsid w:val="00957EB5"/>
    <w:rsid w:val="00957F41"/>
    <w:rsid w:val="009600F3"/>
    <w:rsid w:val="0096036F"/>
    <w:rsid w:val="0096043F"/>
    <w:rsid w:val="00960AB5"/>
    <w:rsid w:val="00960CFB"/>
    <w:rsid w:val="00960FC1"/>
    <w:rsid w:val="009610A3"/>
    <w:rsid w:val="009610C5"/>
    <w:rsid w:val="0096173C"/>
    <w:rsid w:val="00961CFA"/>
    <w:rsid w:val="00961DC3"/>
    <w:rsid w:val="00961E55"/>
    <w:rsid w:val="00961F6A"/>
    <w:rsid w:val="00961F82"/>
    <w:rsid w:val="009622AB"/>
    <w:rsid w:val="009623AF"/>
    <w:rsid w:val="009623BF"/>
    <w:rsid w:val="009623F3"/>
    <w:rsid w:val="0096261D"/>
    <w:rsid w:val="00962743"/>
    <w:rsid w:val="00962D71"/>
    <w:rsid w:val="00962E25"/>
    <w:rsid w:val="00962F0D"/>
    <w:rsid w:val="00963066"/>
    <w:rsid w:val="0096307A"/>
    <w:rsid w:val="009632C4"/>
    <w:rsid w:val="0096339B"/>
    <w:rsid w:val="0096340E"/>
    <w:rsid w:val="009634EC"/>
    <w:rsid w:val="009635F7"/>
    <w:rsid w:val="009637E0"/>
    <w:rsid w:val="009638C5"/>
    <w:rsid w:val="00963CF6"/>
    <w:rsid w:val="009642A9"/>
    <w:rsid w:val="009645A1"/>
    <w:rsid w:val="00964649"/>
    <w:rsid w:val="009649FA"/>
    <w:rsid w:val="00964B0D"/>
    <w:rsid w:val="009652EF"/>
    <w:rsid w:val="009655B6"/>
    <w:rsid w:val="00965F29"/>
    <w:rsid w:val="009660C9"/>
    <w:rsid w:val="0096611B"/>
    <w:rsid w:val="00966F19"/>
    <w:rsid w:val="00966F6A"/>
    <w:rsid w:val="009671ED"/>
    <w:rsid w:val="00967600"/>
    <w:rsid w:val="00967752"/>
    <w:rsid w:val="0096788F"/>
    <w:rsid w:val="00967985"/>
    <w:rsid w:val="00967B1E"/>
    <w:rsid w:val="00967B6C"/>
    <w:rsid w:val="00967BAE"/>
    <w:rsid w:val="00967C3A"/>
    <w:rsid w:val="00967EBB"/>
    <w:rsid w:val="009703FF"/>
    <w:rsid w:val="009705BC"/>
    <w:rsid w:val="00970BF9"/>
    <w:rsid w:val="00970C7F"/>
    <w:rsid w:val="00970E6C"/>
    <w:rsid w:val="00970FCE"/>
    <w:rsid w:val="009711C4"/>
    <w:rsid w:val="009711D2"/>
    <w:rsid w:val="009711FA"/>
    <w:rsid w:val="009719AC"/>
    <w:rsid w:val="009721CF"/>
    <w:rsid w:val="00972422"/>
    <w:rsid w:val="009726CB"/>
    <w:rsid w:val="009729F5"/>
    <w:rsid w:val="00972D80"/>
    <w:rsid w:val="00972DD4"/>
    <w:rsid w:val="00972EC8"/>
    <w:rsid w:val="00972FA4"/>
    <w:rsid w:val="009730AE"/>
    <w:rsid w:val="00973327"/>
    <w:rsid w:val="00973388"/>
    <w:rsid w:val="00973513"/>
    <w:rsid w:val="00973676"/>
    <w:rsid w:val="00973841"/>
    <w:rsid w:val="0097392A"/>
    <w:rsid w:val="0097396B"/>
    <w:rsid w:val="00973A61"/>
    <w:rsid w:val="00973FBE"/>
    <w:rsid w:val="00974106"/>
    <w:rsid w:val="00974485"/>
    <w:rsid w:val="00974521"/>
    <w:rsid w:val="00974567"/>
    <w:rsid w:val="009746DE"/>
    <w:rsid w:val="009747C7"/>
    <w:rsid w:val="00974956"/>
    <w:rsid w:val="00974B3C"/>
    <w:rsid w:val="00974C0C"/>
    <w:rsid w:val="00974D23"/>
    <w:rsid w:val="00974FD5"/>
    <w:rsid w:val="00975091"/>
    <w:rsid w:val="0097520B"/>
    <w:rsid w:val="009756BB"/>
    <w:rsid w:val="00975924"/>
    <w:rsid w:val="00975D2A"/>
    <w:rsid w:val="00975D59"/>
    <w:rsid w:val="00975F2D"/>
    <w:rsid w:val="00975F8C"/>
    <w:rsid w:val="00976376"/>
    <w:rsid w:val="00976511"/>
    <w:rsid w:val="00976698"/>
    <w:rsid w:val="0097685F"/>
    <w:rsid w:val="0097691B"/>
    <w:rsid w:val="00976E4D"/>
    <w:rsid w:val="009771F2"/>
    <w:rsid w:val="009773C4"/>
    <w:rsid w:val="0097756F"/>
    <w:rsid w:val="0097780F"/>
    <w:rsid w:val="00977E02"/>
    <w:rsid w:val="009800F2"/>
    <w:rsid w:val="0098029A"/>
    <w:rsid w:val="00980618"/>
    <w:rsid w:val="009806E1"/>
    <w:rsid w:val="00980779"/>
    <w:rsid w:val="0098087F"/>
    <w:rsid w:val="00980DEA"/>
    <w:rsid w:val="0098111D"/>
    <w:rsid w:val="00981361"/>
    <w:rsid w:val="00981998"/>
    <w:rsid w:val="00981D46"/>
    <w:rsid w:val="009822AB"/>
    <w:rsid w:val="009822D6"/>
    <w:rsid w:val="0098280E"/>
    <w:rsid w:val="0098294A"/>
    <w:rsid w:val="00982AA9"/>
    <w:rsid w:val="00982D63"/>
    <w:rsid w:val="00982EDC"/>
    <w:rsid w:val="009832D3"/>
    <w:rsid w:val="00983398"/>
    <w:rsid w:val="009835B9"/>
    <w:rsid w:val="00983C49"/>
    <w:rsid w:val="00983C8D"/>
    <w:rsid w:val="00983EF4"/>
    <w:rsid w:val="00983FD1"/>
    <w:rsid w:val="00983FD2"/>
    <w:rsid w:val="00983FD5"/>
    <w:rsid w:val="00984226"/>
    <w:rsid w:val="009842CB"/>
    <w:rsid w:val="0098462E"/>
    <w:rsid w:val="009848C1"/>
    <w:rsid w:val="00984900"/>
    <w:rsid w:val="00984AE5"/>
    <w:rsid w:val="00984B68"/>
    <w:rsid w:val="00984C06"/>
    <w:rsid w:val="00984FF9"/>
    <w:rsid w:val="0098503D"/>
    <w:rsid w:val="009850B4"/>
    <w:rsid w:val="009852CC"/>
    <w:rsid w:val="009854DD"/>
    <w:rsid w:val="00985770"/>
    <w:rsid w:val="00985A9E"/>
    <w:rsid w:val="00985BD3"/>
    <w:rsid w:val="00986009"/>
    <w:rsid w:val="009862B0"/>
    <w:rsid w:val="00986717"/>
    <w:rsid w:val="00986F75"/>
    <w:rsid w:val="00987037"/>
    <w:rsid w:val="00987315"/>
    <w:rsid w:val="009874BD"/>
    <w:rsid w:val="009878B0"/>
    <w:rsid w:val="00987A1F"/>
    <w:rsid w:val="00987FBA"/>
    <w:rsid w:val="009901D1"/>
    <w:rsid w:val="00990562"/>
    <w:rsid w:val="00990ABD"/>
    <w:rsid w:val="00990BA1"/>
    <w:rsid w:val="0099102F"/>
    <w:rsid w:val="0099116D"/>
    <w:rsid w:val="00991C41"/>
    <w:rsid w:val="00991F0A"/>
    <w:rsid w:val="00992271"/>
    <w:rsid w:val="0099237F"/>
    <w:rsid w:val="00992CA1"/>
    <w:rsid w:val="00992F88"/>
    <w:rsid w:val="00992FBF"/>
    <w:rsid w:val="0099310A"/>
    <w:rsid w:val="00993117"/>
    <w:rsid w:val="009937BD"/>
    <w:rsid w:val="00993B03"/>
    <w:rsid w:val="00994474"/>
    <w:rsid w:val="009948B8"/>
    <w:rsid w:val="00994963"/>
    <w:rsid w:val="00994B2C"/>
    <w:rsid w:val="00994E8C"/>
    <w:rsid w:val="009956BC"/>
    <w:rsid w:val="00995AB4"/>
    <w:rsid w:val="00996205"/>
    <w:rsid w:val="0099632E"/>
    <w:rsid w:val="00996C09"/>
    <w:rsid w:val="00996DF3"/>
    <w:rsid w:val="00996F1B"/>
    <w:rsid w:val="009970F3"/>
    <w:rsid w:val="0099742A"/>
    <w:rsid w:val="00997435"/>
    <w:rsid w:val="0099780A"/>
    <w:rsid w:val="009A005B"/>
    <w:rsid w:val="009A02B5"/>
    <w:rsid w:val="009A031A"/>
    <w:rsid w:val="009A082F"/>
    <w:rsid w:val="009A0862"/>
    <w:rsid w:val="009A0CF9"/>
    <w:rsid w:val="009A0F49"/>
    <w:rsid w:val="009A0F5E"/>
    <w:rsid w:val="009A11AD"/>
    <w:rsid w:val="009A1327"/>
    <w:rsid w:val="009A1A2D"/>
    <w:rsid w:val="009A1BA3"/>
    <w:rsid w:val="009A20E9"/>
    <w:rsid w:val="009A2171"/>
    <w:rsid w:val="009A2184"/>
    <w:rsid w:val="009A21CE"/>
    <w:rsid w:val="009A2258"/>
    <w:rsid w:val="009A23ED"/>
    <w:rsid w:val="009A2527"/>
    <w:rsid w:val="009A29DC"/>
    <w:rsid w:val="009A2AE5"/>
    <w:rsid w:val="009A2AE7"/>
    <w:rsid w:val="009A2C11"/>
    <w:rsid w:val="009A2CE4"/>
    <w:rsid w:val="009A2E79"/>
    <w:rsid w:val="009A3014"/>
    <w:rsid w:val="009A31E9"/>
    <w:rsid w:val="009A3216"/>
    <w:rsid w:val="009A322B"/>
    <w:rsid w:val="009A348B"/>
    <w:rsid w:val="009A34A9"/>
    <w:rsid w:val="009A36A2"/>
    <w:rsid w:val="009A393C"/>
    <w:rsid w:val="009A3AC1"/>
    <w:rsid w:val="009A3ECE"/>
    <w:rsid w:val="009A4036"/>
    <w:rsid w:val="009A4049"/>
    <w:rsid w:val="009A41B0"/>
    <w:rsid w:val="009A4739"/>
    <w:rsid w:val="009A48E8"/>
    <w:rsid w:val="009A49F5"/>
    <w:rsid w:val="009A4AA7"/>
    <w:rsid w:val="009A4B09"/>
    <w:rsid w:val="009A52A6"/>
    <w:rsid w:val="009A53E1"/>
    <w:rsid w:val="009A55F1"/>
    <w:rsid w:val="009A5762"/>
    <w:rsid w:val="009A583A"/>
    <w:rsid w:val="009A5A3A"/>
    <w:rsid w:val="009A5B98"/>
    <w:rsid w:val="009A5E71"/>
    <w:rsid w:val="009A5E82"/>
    <w:rsid w:val="009A5F3C"/>
    <w:rsid w:val="009A6111"/>
    <w:rsid w:val="009A6158"/>
    <w:rsid w:val="009A6505"/>
    <w:rsid w:val="009A6668"/>
    <w:rsid w:val="009A6939"/>
    <w:rsid w:val="009A6E79"/>
    <w:rsid w:val="009A7049"/>
    <w:rsid w:val="009A71DC"/>
    <w:rsid w:val="009A71F8"/>
    <w:rsid w:val="009A7334"/>
    <w:rsid w:val="009A73D7"/>
    <w:rsid w:val="009A7652"/>
    <w:rsid w:val="009A7781"/>
    <w:rsid w:val="009A79B4"/>
    <w:rsid w:val="009A7BC7"/>
    <w:rsid w:val="009A7C07"/>
    <w:rsid w:val="009A7D89"/>
    <w:rsid w:val="009A7EB4"/>
    <w:rsid w:val="009A7ECC"/>
    <w:rsid w:val="009A7EE8"/>
    <w:rsid w:val="009A7F51"/>
    <w:rsid w:val="009B01A0"/>
    <w:rsid w:val="009B024B"/>
    <w:rsid w:val="009B0327"/>
    <w:rsid w:val="009B08CF"/>
    <w:rsid w:val="009B0B16"/>
    <w:rsid w:val="009B0B1F"/>
    <w:rsid w:val="009B1083"/>
    <w:rsid w:val="009B11B8"/>
    <w:rsid w:val="009B147D"/>
    <w:rsid w:val="009B14EE"/>
    <w:rsid w:val="009B186B"/>
    <w:rsid w:val="009B1A06"/>
    <w:rsid w:val="009B1DE7"/>
    <w:rsid w:val="009B1EF8"/>
    <w:rsid w:val="009B21F8"/>
    <w:rsid w:val="009B22AE"/>
    <w:rsid w:val="009B2421"/>
    <w:rsid w:val="009B245B"/>
    <w:rsid w:val="009B2603"/>
    <w:rsid w:val="009B2668"/>
    <w:rsid w:val="009B2970"/>
    <w:rsid w:val="009B2D3C"/>
    <w:rsid w:val="009B326A"/>
    <w:rsid w:val="009B3513"/>
    <w:rsid w:val="009B3954"/>
    <w:rsid w:val="009B3B82"/>
    <w:rsid w:val="009B42F3"/>
    <w:rsid w:val="009B4353"/>
    <w:rsid w:val="009B45D5"/>
    <w:rsid w:val="009B4631"/>
    <w:rsid w:val="009B4716"/>
    <w:rsid w:val="009B4748"/>
    <w:rsid w:val="009B486E"/>
    <w:rsid w:val="009B48B7"/>
    <w:rsid w:val="009B4E25"/>
    <w:rsid w:val="009B4FD0"/>
    <w:rsid w:val="009B590E"/>
    <w:rsid w:val="009B5CC5"/>
    <w:rsid w:val="009B6036"/>
    <w:rsid w:val="009B6133"/>
    <w:rsid w:val="009B6558"/>
    <w:rsid w:val="009B65D1"/>
    <w:rsid w:val="009B660A"/>
    <w:rsid w:val="009B66F3"/>
    <w:rsid w:val="009B6923"/>
    <w:rsid w:val="009B6976"/>
    <w:rsid w:val="009B6989"/>
    <w:rsid w:val="009B69F3"/>
    <w:rsid w:val="009B6B59"/>
    <w:rsid w:val="009B6C05"/>
    <w:rsid w:val="009B6C44"/>
    <w:rsid w:val="009B7347"/>
    <w:rsid w:val="009B74DA"/>
    <w:rsid w:val="009B74F4"/>
    <w:rsid w:val="009B7738"/>
    <w:rsid w:val="009B77C8"/>
    <w:rsid w:val="009B7DF0"/>
    <w:rsid w:val="009B7F6A"/>
    <w:rsid w:val="009C058A"/>
    <w:rsid w:val="009C06EA"/>
    <w:rsid w:val="009C0804"/>
    <w:rsid w:val="009C0F5E"/>
    <w:rsid w:val="009C0F65"/>
    <w:rsid w:val="009C0F90"/>
    <w:rsid w:val="009C1499"/>
    <w:rsid w:val="009C18CB"/>
    <w:rsid w:val="009C1930"/>
    <w:rsid w:val="009C1BC5"/>
    <w:rsid w:val="009C1BF1"/>
    <w:rsid w:val="009C2159"/>
    <w:rsid w:val="009C2367"/>
    <w:rsid w:val="009C25DB"/>
    <w:rsid w:val="009C271C"/>
    <w:rsid w:val="009C2A5C"/>
    <w:rsid w:val="009C2D48"/>
    <w:rsid w:val="009C2F6B"/>
    <w:rsid w:val="009C3042"/>
    <w:rsid w:val="009C34EC"/>
    <w:rsid w:val="009C36EC"/>
    <w:rsid w:val="009C3849"/>
    <w:rsid w:val="009C3C88"/>
    <w:rsid w:val="009C3DAF"/>
    <w:rsid w:val="009C3E24"/>
    <w:rsid w:val="009C3E61"/>
    <w:rsid w:val="009C3FA0"/>
    <w:rsid w:val="009C4157"/>
    <w:rsid w:val="009C415F"/>
    <w:rsid w:val="009C473C"/>
    <w:rsid w:val="009C4853"/>
    <w:rsid w:val="009C4A0A"/>
    <w:rsid w:val="009C4BB0"/>
    <w:rsid w:val="009C4DF1"/>
    <w:rsid w:val="009C504B"/>
    <w:rsid w:val="009C5537"/>
    <w:rsid w:val="009C553D"/>
    <w:rsid w:val="009C567C"/>
    <w:rsid w:val="009C57C9"/>
    <w:rsid w:val="009C5F07"/>
    <w:rsid w:val="009C617B"/>
    <w:rsid w:val="009C63C6"/>
    <w:rsid w:val="009C6406"/>
    <w:rsid w:val="009C6675"/>
    <w:rsid w:val="009C6C1C"/>
    <w:rsid w:val="009C6F09"/>
    <w:rsid w:val="009C7286"/>
    <w:rsid w:val="009C744B"/>
    <w:rsid w:val="009C777D"/>
    <w:rsid w:val="009C79D9"/>
    <w:rsid w:val="009C7F7C"/>
    <w:rsid w:val="009D0187"/>
    <w:rsid w:val="009D01C7"/>
    <w:rsid w:val="009D04B5"/>
    <w:rsid w:val="009D04F3"/>
    <w:rsid w:val="009D08B0"/>
    <w:rsid w:val="009D0AF4"/>
    <w:rsid w:val="009D0BD5"/>
    <w:rsid w:val="009D1357"/>
    <w:rsid w:val="009D1696"/>
    <w:rsid w:val="009D16C5"/>
    <w:rsid w:val="009D1A00"/>
    <w:rsid w:val="009D1A8A"/>
    <w:rsid w:val="009D1B32"/>
    <w:rsid w:val="009D1BA5"/>
    <w:rsid w:val="009D1C63"/>
    <w:rsid w:val="009D1D09"/>
    <w:rsid w:val="009D1D48"/>
    <w:rsid w:val="009D1FF7"/>
    <w:rsid w:val="009D216C"/>
    <w:rsid w:val="009D2348"/>
    <w:rsid w:val="009D2486"/>
    <w:rsid w:val="009D2612"/>
    <w:rsid w:val="009D2642"/>
    <w:rsid w:val="009D2672"/>
    <w:rsid w:val="009D2765"/>
    <w:rsid w:val="009D27D6"/>
    <w:rsid w:val="009D2849"/>
    <w:rsid w:val="009D30E9"/>
    <w:rsid w:val="009D30FC"/>
    <w:rsid w:val="009D326B"/>
    <w:rsid w:val="009D34E4"/>
    <w:rsid w:val="009D469E"/>
    <w:rsid w:val="009D48F8"/>
    <w:rsid w:val="009D4E02"/>
    <w:rsid w:val="009D50E9"/>
    <w:rsid w:val="009D562F"/>
    <w:rsid w:val="009D5A39"/>
    <w:rsid w:val="009D5A57"/>
    <w:rsid w:val="009D5B51"/>
    <w:rsid w:val="009D5D83"/>
    <w:rsid w:val="009D6098"/>
    <w:rsid w:val="009D60F6"/>
    <w:rsid w:val="009D62D0"/>
    <w:rsid w:val="009D635E"/>
    <w:rsid w:val="009D6452"/>
    <w:rsid w:val="009D651F"/>
    <w:rsid w:val="009D665D"/>
    <w:rsid w:val="009D66E0"/>
    <w:rsid w:val="009D6E25"/>
    <w:rsid w:val="009D71D5"/>
    <w:rsid w:val="009D73A8"/>
    <w:rsid w:val="009D7412"/>
    <w:rsid w:val="009D759E"/>
    <w:rsid w:val="009D7CF1"/>
    <w:rsid w:val="009D7D7F"/>
    <w:rsid w:val="009D7F40"/>
    <w:rsid w:val="009D7F44"/>
    <w:rsid w:val="009E0077"/>
    <w:rsid w:val="009E012B"/>
    <w:rsid w:val="009E02BA"/>
    <w:rsid w:val="009E058B"/>
    <w:rsid w:val="009E084E"/>
    <w:rsid w:val="009E08B0"/>
    <w:rsid w:val="009E0901"/>
    <w:rsid w:val="009E09E4"/>
    <w:rsid w:val="009E0B7F"/>
    <w:rsid w:val="009E0C5A"/>
    <w:rsid w:val="009E0D77"/>
    <w:rsid w:val="009E0DD3"/>
    <w:rsid w:val="009E0F4B"/>
    <w:rsid w:val="009E1014"/>
    <w:rsid w:val="009E1846"/>
    <w:rsid w:val="009E2047"/>
    <w:rsid w:val="009E26AC"/>
    <w:rsid w:val="009E29C6"/>
    <w:rsid w:val="009E2E7B"/>
    <w:rsid w:val="009E306B"/>
    <w:rsid w:val="009E3921"/>
    <w:rsid w:val="009E3A30"/>
    <w:rsid w:val="009E3C9D"/>
    <w:rsid w:val="009E3F57"/>
    <w:rsid w:val="009E3FDD"/>
    <w:rsid w:val="009E43BA"/>
    <w:rsid w:val="009E465A"/>
    <w:rsid w:val="009E50BF"/>
    <w:rsid w:val="009E5220"/>
    <w:rsid w:val="009E52AB"/>
    <w:rsid w:val="009E52C5"/>
    <w:rsid w:val="009E54AF"/>
    <w:rsid w:val="009E571D"/>
    <w:rsid w:val="009E58F8"/>
    <w:rsid w:val="009E5B14"/>
    <w:rsid w:val="009E5B34"/>
    <w:rsid w:val="009E5D05"/>
    <w:rsid w:val="009E6101"/>
    <w:rsid w:val="009E61E3"/>
    <w:rsid w:val="009E629C"/>
    <w:rsid w:val="009E65C2"/>
    <w:rsid w:val="009E6B12"/>
    <w:rsid w:val="009E6C4D"/>
    <w:rsid w:val="009E6C6B"/>
    <w:rsid w:val="009E7082"/>
    <w:rsid w:val="009E7146"/>
    <w:rsid w:val="009E721B"/>
    <w:rsid w:val="009E7224"/>
    <w:rsid w:val="009E75EA"/>
    <w:rsid w:val="009E798A"/>
    <w:rsid w:val="009E7CF3"/>
    <w:rsid w:val="009F00F8"/>
    <w:rsid w:val="009F0248"/>
    <w:rsid w:val="009F02E8"/>
    <w:rsid w:val="009F0376"/>
    <w:rsid w:val="009F0A82"/>
    <w:rsid w:val="009F1183"/>
    <w:rsid w:val="009F125E"/>
    <w:rsid w:val="009F1305"/>
    <w:rsid w:val="009F1459"/>
    <w:rsid w:val="009F1482"/>
    <w:rsid w:val="009F18A6"/>
    <w:rsid w:val="009F1ACE"/>
    <w:rsid w:val="009F1B23"/>
    <w:rsid w:val="009F1D40"/>
    <w:rsid w:val="009F2001"/>
    <w:rsid w:val="009F2A7F"/>
    <w:rsid w:val="009F2B93"/>
    <w:rsid w:val="009F2CA7"/>
    <w:rsid w:val="009F32D4"/>
    <w:rsid w:val="009F356B"/>
    <w:rsid w:val="009F3684"/>
    <w:rsid w:val="009F38CF"/>
    <w:rsid w:val="009F3D82"/>
    <w:rsid w:val="009F3DCA"/>
    <w:rsid w:val="009F47CA"/>
    <w:rsid w:val="009F505B"/>
    <w:rsid w:val="009F543F"/>
    <w:rsid w:val="009F549F"/>
    <w:rsid w:val="009F56A6"/>
    <w:rsid w:val="009F587C"/>
    <w:rsid w:val="009F5B34"/>
    <w:rsid w:val="009F5DE4"/>
    <w:rsid w:val="009F5DE6"/>
    <w:rsid w:val="009F5F31"/>
    <w:rsid w:val="009F5FA9"/>
    <w:rsid w:val="009F612F"/>
    <w:rsid w:val="009F635F"/>
    <w:rsid w:val="009F6645"/>
    <w:rsid w:val="009F6BE0"/>
    <w:rsid w:val="009F6C45"/>
    <w:rsid w:val="009F6E2E"/>
    <w:rsid w:val="009F6E81"/>
    <w:rsid w:val="009F6EAA"/>
    <w:rsid w:val="009F71B1"/>
    <w:rsid w:val="009F71F9"/>
    <w:rsid w:val="009F724E"/>
    <w:rsid w:val="009F7281"/>
    <w:rsid w:val="009F73AD"/>
    <w:rsid w:val="009F74DE"/>
    <w:rsid w:val="009F750A"/>
    <w:rsid w:val="009F762B"/>
    <w:rsid w:val="009F774A"/>
    <w:rsid w:val="009F79CB"/>
    <w:rsid w:val="009F7DBF"/>
    <w:rsid w:val="00A00466"/>
    <w:rsid w:val="00A00661"/>
    <w:rsid w:val="00A0068B"/>
    <w:rsid w:val="00A00C22"/>
    <w:rsid w:val="00A00EAC"/>
    <w:rsid w:val="00A01038"/>
    <w:rsid w:val="00A01287"/>
    <w:rsid w:val="00A01BBB"/>
    <w:rsid w:val="00A01EF5"/>
    <w:rsid w:val="00A01F18"/>
    <w:rsid w:val="00A02150"/>
    <w:rsid w:val="00A021E6"/>
    <w:rsid w:val="00A0258D"/>
    <w:rsid w:val="00A0275B"/>
    <w:rsid w:val="00A027A0"/>
    <w:rsid w:val="00A02853"/>
    <w:rsid w:val="00A02B22"/>
    <w:rsid w:val="00A02BCF"/>
    <w:rsid w:val="00A02F1B"/>
    <w:rsid w:val="00A030D3"/>
    <w:rsid w:val="00A034A1"/>
    <w:rsid w:val="00A03A70"/>
    <w:rsid w:val="00A03BC1"/>
    <w:rsid w:val="00A03CD2"/>
    <w:rsid w:val="00A03CEB"/>
    <w:rsid w:val="00A04043"/>
    <w:rsid w:val="00A0419E"/>
    <w:rsid w:val="00A044F0"/>
    <w:rsid w:val="00A048AB"/>
    <w:rsid w:val="00A04AAF"/>
    <w:rsid w:val="00A04D49"/>
    <w:rsid w:val="00A05078"/>
    <w:rsid w:val="00A0521D"/>
    <w:rsid w:val="00A0529C"/>
    <w:rsid w:val="00A05709"/>
    <w:rsid w:val="00A0571F"/>
    <w:rsid w:val="00A05739"/>
    <w:rsid w:val="00A05825"/>
    <w:rsid w:val="00A0590E"/>
    <w:rsid w:val="00A05DA9"/>
    <w:rsid w:val="00A061CA"/>
    <w:rsid w:val="00A0680F"/>
    <w:rsid w:val="00A06BF4"/>
    <w:rsid w:val="00A078B6"/>
    <w:rsid w:val="00A07E6C"/>
    <w:rsid w:val="00A07E6E"/>
    <w:rsid w:val="00A100B7"/>
    <w:rsid w:val="00A1021F"/>
    <w:rsid w:val="00A102A7"/>
    <w:rsid w:val="00A104F7"/>
    <w:rsid w:val="00A10620"/>
    <w:rsid w:val="00A107A6"/>
    <w:rsid w:val="00A108F6"/>
    <w:rsid w:val="00A10B43"/>
    <w:rsid w:val="00A10CA7"/>
    <w:rsid w:val="00A10CB1"/>
    <w:rsid w:val="00A10D01"/>
    <w:rsid w:val="00A10D8B"/>
    <w:rsid w:val="00A11331"/>
    <w:rsid w:val="00A113AB"/>
    <w:rsid w:val="00A113D5"/>
    <w:rsid w:val="00A11417"/>
    <w:rsid w:val="00A1157D"/>
    <w:rsid w:val="00A119B5"/>
    <w:rsid w:val="00A11D63"/>
    <w:rsid w:val="00A11E0D"/>
    <w:rsid w:val="00A11E51"/>
    <w:rsid w:val="00A123A0"/>
    <w:rsid w:val="00A126C8"/>
    <w:rsid w:val="00A12754"/>
    <w:rsid w:val="00A12B2E"/>
    <w:rsid w:val="00A12E42"/>
    <w:rsid w:val="00A12F55"/>
    <w:rsid w:val="00A1313D"/>
    <w:rsid w:val="00A13367"/>
    <w:rsid w:val="00A1353C"/>
    <w:rsid w:val="00A13AD1"/>
    <w:rsid w:val="00A13B18"/>
    <w:rsid w:val="00A13DF6"/>
    <w:rsid w:val="00A13E1E"/>
    <w:rsid w:val="00A14056"/>
    <w:rsid w:val="00A143E8"/>
    <w:rsid w:val="00A14633"/>
    <w:rsid w:val="00A149AA"/>
    <w:rsid w:val="00A14C91"/>
    <w:rsid w:val="00A14CB9"/>
    <w:rsid w:val="00A14DB3"/>
    <w:rsid w:val="00A14DC3"/>
    <w:rsid w:val="00A1501E"/>
    <w:rsid w:val="00A150CF"/>
    <w:rsid w:val="00A150F2"/>
    <w:rsid w:val="00A156DD"/>
    <w:rsid w:val="00A15AC8"/>
    <w:rsid w:val="00A15BD2"/>
    <w:rsid w:val="00A15CBF"/>
    <w:rsid w:val="00A15EE5"/>
    <w:rsid w:val="00A15F2A"/>
    <w:rsid w:val="00A160A4"/>
    <w:rsid w:val="00A1612F"/>
    <w:rsid w:val="00A166BB"/>
    <w:rsid w:val="00A168EB"/>
    <w:rsid w:val="00A16C8C"/>
    <w:rsid w:val="00A16DA6"/>
    <w:rsid w:val="00A16E8C"/>
    <w:rsid w:val="00A16FE2"/>
    <w:rsid w:val="00A17B87"/>
    <w:rsid w:val="00A17C38"/>
    <w:rsid w:val="00A17C90"/>
    <w:rsid w:val="00A17F95"/>
    <w:rsid w:val="00A17FAC"/>
    <w:rsid w:val="00A200DF"/>
    <w:rsid w:val="00A201D1"/>
    <w:rsid w:val="00A202B8"/>
    <w:rsid w:val="00A202EB"/>
    <w:rsid w:val="00A20467"/>
    <w:rsid w:val="00A2049C"/>
    <w:rsid w:val="00A206DD"/>
    <w:rsid w:val="00A206FA"/>
    <w:rsid w:val="00A20AFA"/>
    <w:rsid w:val="00A20B03"/>
    <w:rsid w:val="00A20C0D"/>
    <w:rsid w:val="00A211EF"/>
    <w:rsid w:val="00A21205"/>
    <w:rsid w:val="00A213F0"/>
    <w:rsid w:val="00A2159D"/>
    <w:rsid w:val="00A215BB"/>
    <w:rsid w:val="00A215F7"/>
    <w:rsid w:val="00A217E5"/>
    <w:rsid w:val="00A21A2A"/>
    <w:rsid w:val="00A21CB9"/>
    <w:rsid w:val="00A220BE"/>
    <w:rsid w:val="00A220D1"/>
    <w:rsid w:val="00A224E9"/>
    <w:rsid w:val="00A2267A"/>
    <w:rsid w:val="00A226AA"/>
    <w:rsid w:val="00A226EF"/>
    <w:rsid w:val="00A22A0E"/>
    <w:rsid w:val="00A231C2"/>
    <w:rsid w:val="00A23333"/>
    <w:rsid w:val="00A23484"/>
    <w:rsid w:val="00A235A6"/>
    <w:rsid w:val="00A235D9"/>
    <w:rsid w:val="00A2371F"/>
    <w:rsid w:val="00A23913"/>
    <w:rsid w:val="00A239A8"/>
    <w:rsid w:val="00A23A46"/>
    <w:rsid w:val="00A23FC5"/>
    <w:rsid w:val="00A240A8"/>
    <w:rsid w:val="00A24436"/>
    <w:rsid w:val="00A2453E"/>
    <w:rsid w:val="00A248F6"/>
    <w:rsid w:val="00A24A6E"/>
    <w:rsid w:val="00A24B26"/>
    <w:rsid w:val="00A24BBE"/>
    <w:rsid w:val="00A252E8"/>
    <w:rsid w:val="00A253A8"/>
    <w:rsid w:val="00A25542"/>
    <w:rsid w:val="00A256B4"/>
    <w:rsid w:val="00A25780"/>
    <w:rsid w:val="00A259CB"/>
    <w:rsid w:val="00A25B69"/>
    <w:rsid w:val="00A25B9A"/>
    <w:rsid w:val="00A25C4D"/>
    <w:rsid w:val="00A25C67"/>
    <w:rsid w:val="00A26293"/>
    <w:rsid w:val="00A265A1"/>
    <w:rsid w:val="00A26DE5"/>
    <w:rsid w:val="00A270B2"/>
    <w:rsid w:val="00A27135"/>
    <w:rsid w:val="00A27136"/>
    <w:rsid w:val="00A27241"/>
    <w:rsid w:val="00A272CF"/>
    <w:rsid w:val="00A274CE"/>
    <w:rsid w:val="00A2794D"/>
    <w:rsid w:val="00A2794E"/>
    <w:rsid w:val="00A27A5C"/>
    <w:rsid w:val="00A27AB2"/>
    <w:rsid w:val="00A27C60"/>
    <w:rsid w:val="00A27C6D"/>
    <w:rsid w:val="00A30184"/>
    <w:rsid w:val="00A30203"/>
    <w:rsid w:val="00A3042C"/>
    <w:rsid w:val="00A30439"/>
    <w:rsid w:val="00A304C8"/>
    <w:rsid w:val="00A30653"/>
    <w:rsid w:val="00A307F1"/>
    <w:rsid w:val="00A311BE"/>
    <w:rsid w:val="00A31454"/>
    <w:rsid w:val="00A31736"/>
    <w:rsid w:val="00A31860"/>
    <w:rsid w:val="00A31D06"/>
    <w:rsid w:val="00A31D31"/>
    <w:rsid w:val="00A32020"/>
    <w:rsid w:val="00A32041"/>
    <w:rsid w:val="00A323BA"/>
    <w:rsid w:val="00A32516"/>
    <w:rsid w:val="00A32571"/>
    <w:rsid w:val="00A327E4"/>
    <w:rsid w:val="00A328B9"/>
    <w:rsid w:val="00A32EDB"/>
    <w:rsid w:val="00A3366F"/>
    <w:rsid w:val="00A336D5"/>
    <w:rsid w:val="00A3408C"/>
    <w:rsid w:val="00A3417D"/>
    <w:rsid w:val="00A34256"/>
    <w:rsid w:val="00A34791"/>
    <w:rsid w:val="00A34895"/>
    <w:rsid w:val="00A349D0"/>
    <w:rsid w:val="00A34CF9"/>
    <w:rsid w:val="00A34D3C"/>
    <w:rsid w:val="00A34D4B"/>
    <w:rsid w:val="00A34DE2"/>
    <w:rsid w:val="00A350C5"/>
    <w:rsid w:val="00A35244"/>
    <w:rsid w:val="00A3527F"/>
    <w:rsid w:val="00A359FF"/>
    <w:rsid w:val="00A35A98"/>
    <w:rsid w:val="00A35CB4"/>
    <w:rsid w:val="00A35E02"/>
    <w:rsid w:val="00A362B6"/>
    <w:rsid w:val="00A363A4"/>
    <w:rsid w:val="00A367B9"/>
    <w:rsid w:val="00A36B70"/>
    <w:rsid w:val="00A36CA4"/>
    <w:rsid w:val="00A36D1F"/>
    <w:rsid w:val="00A370DE"/>
    <w:rsid w:val="00A3753A"/>
    <w:rsid w:val="00A37AFE"/>
    <w:rsid w:val="00A37D0E"/>
    <w:rsid w:val="00A37E52"/>
    <w:rsid w:val="00A40013"/>
    <w:rsid w:val="00A40442"/>
    <w:rsid w:val="00A40590"/>
    <w:rsid w:val="00A40A2C"/>
    <w:rsid w:val="00A40C24"/>
    <w:rsid w:val="00A4127E"/>
    <w:rsid w:val="00A4153C"/>
    <w:rsid w:val="00A41679"/>
    <w:rsid w:val="00A417CD"/>
    <w:rsid w:val="00A41D59"/>
    <w:rsid w:val="00A41D77"/>
    <w:rsid w:val="00A41F39"/>
    <w:rsid w:val="00A42022"/>
    <w:rsid w:val="00A42047"/>
    <w:rsid w:val="00A42237"/>
    <w:rsid w:val="00A4228B"/>
    <w:rsid w:val="00A423C7"/>
    <w:rsid w:val="00A42526"/>
    <w:rsid w:val="00A427B9"/>
    <w:rsid w:val="00A4289B"/>
    <w:rsid w:val="00A42A6D"/>
    <w:rsid w:val="00A42B05"/>
    <w:rsid w:val="00A42B3C"/>
    <w:rsid w:val="00A42D97"/>
    <w:rsid w:val="00A42F9E"/>
    <w:rsid w:val="00A43129"/>
    <w:rsid w:val="00A432E6"/>
    <w:rsid w:val="00A4330C"/>
    <w:rsid w:val="00A43403"/>
    <w:rsid w:val="00A4359D"/>
    <w:rsid w:val="00A43749"/>
    <w:rsid w:val="00A438A3"/>
    <w:rsid w:val="00A43B16"/>
    <w:rsid w:val="00A43B6C"/>
    <w:rsid w:val="00A43DEB"/>
    <w:rsid w:val="00A44147"/>
    <w:rsid w:val="00A441FF"/>
    <w:rsid w:val="00A443B3"/>
    <w:rsid w:val="00A4480C"/>
    <w:rsid w:val="00A44A4D"/>
    <w:rsid w:val="00A44E2C"/>
    <w:rsid w:val="00A44EA6"/>
    <w:rsid w:val="00A44F07"/>
    <w:rsid w:val="00A456F3"/>
    <w:rsid w:val="00A45C27"/>
    <w:rsid w:val="00A46C23"/>
    <w:rsid w:val="00A46C33"/>
    <w:rsid w:val="00A46C88"/>
    <w:rsid w:val="00A470E7"/>
    <w:rsid w:val="00A4728B"/>
    <w:rsid w:val="00A47A24"/>
    <w:rsid w:val="00A47B55"/>
    <w:rsid w:val="00A47DA9"/>
    <w:rsid w:val="00A47F0F"/>
    <w:rsid w:val="00A50012"/>
    <w:rsid w:val="00A50194"/>
    <w:rsid w:val="00A503A1"/>
    <w:rsid w:val="00A5042B"/>
    <w:rsid w:val="00A50505"/>
    <w:rsid w:val="00A508DF"/>
    <w:rsid w:val="00A50CBE"/>
    <w:rsid w:val="00A51045"/>
    <w:rsid w:val="00A5124B"/>
    <w:rsid w:val="00A51546"/>
    <w:rsid w:val="00A51D1D"/>
    <w:rsid w:val="00A51D33"/>
    <w:rsid w:val="00A520BC"/>
    <w:rsid w:val="00A52242"/>
    <w:rsid w:val="00A52983"/>
    <w:rsid w:val="00A529D6"/>
    <w:rsid w:val="00A52EB8"/>
    <w:rsid w:val="00A53498"/>
    <w:rsid w:val="00A5364A"/>
    <w:rsid w:val="00A53734"/>
    <w:rsid w:val="00A53C76"/>
    <w:rsid w:val="00A540BB"/>
    <w:rsid w:val="00A54112"/>
    <w:rsid w:val="00A54114"/>
    <w:rsid w:val="00A542CC"/>
    <w:rsid w:val="00A5431E"/>
    <w:rsid w:val="00A544F3"/>
    <w:rsid w:val="00A54591"/>
    <w:rsid w:val="00A54990"/>
    <w:rsid w:val="00A54A39"/>
    <w:rsid w:val="00A54A93"/>
    <w:rsid w:val="00A54D85"/>
    <w:rsid w:val="00A54F59"/>
    <w:rsid w:val="00A5526D"/>
    <w:rsid w:val="00A552A0"/>
    <w:rsid w:val="00A552B7"/>
    <w:rsid w:val="00A55581"/>
    <w:rsid w:val="00A55683"/>
    <w:rsid w:val="00A5582E"/>
    <w:rsid w:val="00A55AC8"/>
    <w:rsid w:val="00A55BDE"/>
    <w:rsid w:val="00A55CDB"/>
    <w:rsid w:val="00A560EF"/>
    <w:rsid w:val="00A5623F"/>
    <w:rsid w:val="00A5628A"/>
    <w:rsid w:val="00A563A8"/>
    <w:rsid w:val="00A567A5"/>
    <w:rsid w:val="00A5685A"/>
    <w:rsid w:val="00A5695A"/>
    <w:rsid w:val="00A569C2"/>
    <w:rsid w:val="00A56A51"/>
    <w:rsid w:val="00A570B1"/>
    <w:rsid w:val="00A5716B"/>
    <w:rsid w:val="00A5720D"/>
    <w:rsid w:val="00A572FD"/>
    <w:rsid w:val="00A57A00"/>
    <w:rsid w:val="00A57E74"/>
    <w:rsid w:val="00A57E82"/>
    <w:rsid w:val="00A57F40"/>
    <w:rsid w:val="00A602D8"/>
    <w:rsid w:val="00A60436"/>
    <w:rsid w:val="00A6044C"/>
    <w:rsid w:val="00A6056F"/>
    <w:rsid w:val="00A609CB"/>
    <w:rsid w:val="00A60C9B"/>
    <w:rsid w:val="00A610EC"/>
    <w:rsid w:val="00A61229"/>
    <w:rsid w:val="00A6122E"/>
    <w:rsid w:val="00A616B8"/>
    <w:rsid w:val="00A61961"/>
    <w:rsid w:val="00A61A69"/>
    <w:rsid w:val="00A61AA3"/>
    <w:rsid w:val="00A61ABA"/>
    <w:rsid w:val="00A61BF5"/>
    <w:rsid w:val="00A61D3F"/>
    <w:rsid w:val="00A61E36"/>
    <w:rsid w:val="00A61E9A"/>
    <w:rsid w:val="00A61F80"/>
    <w:rsid w:val="00A61F97"/>
    <w:rsid w:val="00A623C3"/>
    <w:rsid w:val="00A624EA"/>
    <w:rsid w:val="00A625C9"/>
    <w:rsid w:val="00A627AA"/>
    <w:rsid w:val="00A627CE"/>
    <w:rsid w:val="00A6287E"/>
    <w:rsid w:val="00A6288E"/>
    <w:rsid w:val="00A6329B"/>
    <w:rsid w:val="00A63A55"/>
    <w:rsid w:val="00A63E04"/>
    <w:rsid w:val="00A63EED"/>
    <w:rsid w:val="00A64A0E"/>
    <w:rsid w:val="00A64AFF"/>
    <w:rsid w:val="00A64B2A"/>
    <w:rsid w:val="00A65005"/>
    <w:rsid w:val="00A653F6"/>
    <w:rsid w:val="00A65476"/>
    <w:rsid w:val="00A6573F"/>
    <w:rsid w:val="00A6577A"/>
    <w:rsid w:val="00A657B7"/>
    <w:rsid w:val="00A65B7A"/>
    <w:rsid w:val="00A664B9"/>
    <w:rsid w:val="00A666B2"/>
    <w:rsid w:val="00A667F3"/>
    <w:rsid w:val="00A6686B"/>
    <w:rsid w:val="00A668BD"/>
    <w:rsid w:val="00A669D0"/>
    <w:rsid w:val="00A66BF4"/>
    <w:rsid w:val="00A66D31"/>
    <w:rsid w:val="00A66D92"/>
    <w:rsid w:val="00A66E09"/>
    <w:rsid w:val="00A66EF3"/>
    <w:rsid w:val="00A66F15"/>
    <w:rsid w:val="00A66FB1"/>
    <w:rsid w:val="00A67215"/>
    <w:rsid w:val="00A67393"/>
    <w:rsid w:val="00A67422"/>
    <w:rsid w:val="00A67437"/>
    <w:rsid w:val="00A67494"/>
    <w:rsid w:val="00A675FA"/>
    <w:rsid w:val="00A675FC"/>
    <w:rsid w:val="00A7005A"/>
    <w:rsid w:val="00A70107"/>
    <w:rsid w:val="00A70125"/>
    <w:rsid w:val="00A702DB"/>
    <w:rsid w:val="00A70513"/>
    <w:rsid w:val="00A707C9"/>
    <w:rsid w:val="00A707CC"/>
    <w:rsid w:val="00A70C6C"/>
    <w:rsid w:val="00A70F4A"/>
    <w:rsid w:val="00A70F51"/>
    <w:rsid w:val="00A7137A"/>
    <w:rsid w:val="00A71525"/>
    <w:rsid w:val="00A7186B"/>
    <w:rsid w:val="00A720E2"/>
    <w:rsid w:val="00A72387"/>
    <w:rsid w:val="00A72485"/>
    <w:rsid w:val="00A724F3"/>
    <w:rsid w:val="00A72565"/>
    <w:rsid w:val="00A725F8"/>
    <w:rsid w:val="00A72755"/>
    <w:rsid w:val="00A7284C"/>
    <w:rsid w:val="00A732B6"/>
    <w:rsid w:val="00A73472"/>
    <w:rsid w:val="00A734B4"/>
    <w:rsid w:val="00A734FD"/>
    <w:rsid w:val="00A735F7"/>
    <w:rsid w:val="00A73AA2"/>
    <w:rsid w:val="00A73C11"/>
    <w:rsid w:val="00A73FA7"/>
    <w:rsid w:val="00A7402A"/>
    <w:rsid w:val="00A74239"/>
    <w:rsid w:val="00A74665"/>
    <w:rsid w:val="00A747F9"/>
    <w:rsid w:val="00A74A52"/>
    <w:rsid w:val="00A74DB6"/>
    <w:rsid w:val="00A74EE6"/>
    <w:rsid w:val="00A74F23"/>
    <w:rsid w:val="00A74F2A"/>
    <w:rsid w:val="00A7523A"/>
    <w:rsid w:val="00A753E9"/>
    <w:rsid w:val="00A7558B"/>
    <w:rsid w:val="00A75D06"/>
    <w:rsid w:val="00A75D99"/>
    <w:rsid w:val="00A7604D"/>
    <w:rsid w:val="00A760BC"/>
    <w:rsid w:val="00A762DE"/>
    <w:rsid w:val="00A7631C"/>
    <w:rsid w:val="00A763BC"/>
    <w:rsid w:val="00A76649"/>
    <w:rsid w:val="00A766CB"/>
    <w:rsid w:val="00A76960"/>
    <w:rsid w:val="00A76E43"/>
    <w:rsid w:val="00A77031"/>
    <w:rsid w:val="00A77138"/>
    <w:rsid w:val="00A7727C"/>
    <w:rsid w:val="00A776EC"/>
    <w:rsid w:val="00A77791"/>
    <w:rsid w:val="00A77D28"/>
    <w:rsid w:val="00A77F76"/>
    <w:rsid w:val="00A77FA0"/>
    <w:rsid w:val="00A80035"/>
    <w:rsid w:val="00A803B8"/>
    <w:rsid w:val="00A8075F"/>
    <w:rsid w:val="00A80950"/>
    <w:rsid w:val="00A80AF8"/>
    <w:rsid w:val="00A80C7A"/>
    <w:rsid w:val="00A80DF4"/>
    <w:rsid w:val="00A80ED0"/>
    <w:rsid w:val="00A81935"/>
    <w:rsid w:val="00A819AF"/>
    <w:rsid w:val="00A81C78"/>
    <w:rsid w:val="00A81D7A"/>
    <w:rsid w:val="00A81DF1"/>
    <w:rsid w:val="00A81E72"/>
    <w:rsid w:val="00A81EB3"/>
    <w:rsid w:val="00A81F81"/>
    <w:rsid w:val="00A82229"/>
    <w:rsid w:val="00A8236D"/>
    <w:rsid w:val="00A8237F"/>
    <w:rsid w:val="00A824D0"/>
    <w:rsid w:val="00A824F3"/>
    <w:rsid w:val="00A82500"/>
    <w:rsid w:val="00A82529"/>
    <w:rsid w:val="00A82BFF"/>
    <w:rsid w:val="00A82EA1"/>
    <w:rsid w:val="00A82F4C"/>
    <w:rsid w:val="00A8305F"/>
    <w:rsid w:val="00A83067"/>
    <w:rsid w:val="00A83120"/>
    <w:rsid w:val="00A832D7"/>
    <w:rsid w:val="00A832DA"/>
    <w:rsid w:val="00A83375"/>
    <w:rsid w:val="00A8344A"/>
    <w:rsid w:val="00A8390B"/>
    <w:rsid w:val="00A83AC2"/>
    <w:rsid w:val="00A83C97"/>
    <w:rsid w:val="00A84055"/>
    <w:rsid w:val="00A841AA"/>
    <w:rsid w:val="00A84317"/>
    <w:rsid w:val="00A844AF"/>
    <w:rsid w:val="00A844F6"/>
    <w:rsid w:val="00A84846"/>
    <w:rsid w:val="00A84995"/>
    <w:rsid w:val="00A849C4"/>
    <w:rsid w:val="00A84A0D"/>
    <w:rsid w:val="00A84AE4"/>
    <w:rsid w:val="00A84AED"/>
    <w:rsid w:val="00A84C73"/>
    <w:rsid w:val="00A84D27"/>
    <w:rsid w:val="00A85257"/>
    <w:rsid w:val="00A855CE"/>
    <w:rsid w:val="00A856B8"/>
    <w:rsid w:val="00A85783"/>
    <w:rsid w:val="00A85853"/>
    <w:rsid w:val="00A85B95"/>
    <w:rsid w:val="00A85F60"/>
    <w:rsid w:val="00A867D6"/>
    <w:rsid w:val="00A8697C"/>
    <w:rsid w:val="00A86A3C"/>
    <w:rsid w:val="00A86BBF"/>
    <w:rsid w:val="00A86CC8"/>
    <w:rsid w:val="00A86D72"/>
    <w:rsid w:val="00A86E3C"/>
    <w:rsid w:val="00A8728D"/>
    <w:rsid w:val="00A87473"/>
    <w:rsid w:val="00A87569"/>
    <w:rsid w:val="00A87589"/>
    <w:rsid w:val="00A8773C"/>
    <w:rsid w:val="00A87A44"/>
    <w:rsid w:val="00A87B5C"/>
    <w:rsid w:val="00A87F97"/>
    <w:rsid w:val="00A90A54"/>
    <w:rsid w:val="00A90A5F"/>
    <w:rsid w:val="00A90B67"/>
    <w:rsid w:val="00A90C72"/>
    <w:rsid w:val="00A910A9"/>
    <w:rsid w:val="00A910F5"/>
    <w:rsid w:val="00A911B9"/>
    <w:rsid w:val="00A92059"/>
    <w:rsid w:val="00A92239"/>
    <w:rsid w:val="00A92315"/>
    <w:rsid w:val="00A9296F"/>
    <w:rsid w:val="00A92A1F"/>
    <w:rsid w:val="00A92BC0"/>
    <w:rsid w:val="00A92D13"/>
    <w:rsid w:val="00A92D3E"/>
    <w:rsid w:val="00A92DAA"/>
    <w:rsid w:val="00A92F07"/>
    <w:rsid w:val="00A93011"/>
    <w:rsid w:val="00A9329B"/>
    <w:rsid w:val="00A93526"/>
    <w:rsid w:val="00A9360C"/>
    <w:rsid w:val="00A93A1F"/>
    <w:rsid w:val="00A93D2F"/>
    <w:rsid w:val="00A940FD"/>
    <w:rsid w:val="00A943A8"/>
    <w:rsid w:val="00A9443B"/>
    <w:rsid w:val="00A94587"/>
    <w:rsid w:val="00A94CFE"/>
    <w:rsid w:val="00A9503C"/>
    <w:rsid w:val="00A950C8"/>
    <w:rsid w:val="00A955D8"/>
    <w:rsid w:val="00A9566E"/>
    <w:rsid w:val="00A95A15"/>
    <w:rsid w:val="00A95F41"/>
    <w:rsid w:val="00A9608C"/>
    <w:rsid w:val="00A96469"/>
    <w:rsid w:val="00A9691B"/>
    <w:rsid w:val="00A96953"/>
    <w:rsid w:val="00A96BEE"/>
    <w:rsid w:val="00A96E33"/>
    <w:rsid w:val="00A970A4"/>
    <w:rsid w:val="00A97194"/>
    <w:rsid w:val="00A97796"/>
    <w:rsid w:val="00A97AAA"/>
    <w:rsid w:val="00A97C7D"/>
    <w:rsid w:val="00A97D56"/>
    <w:rsid w:val="00A97DB9"/>
    <w:rsid w:val="00AA012B"/>
    <w:rsid w:val="00AA0253"/>
    <w:rsid w:val="00AA0679"/>
    <w:rsid w:val="00AA06A8"/>
    <w:rsid w:val="00AA0A58"/>
    <w:rsid w:val="00AA0BED"/>
    <w:rsid w:val="00AA1044"/>
    <w:rsid w:val="00AA10A5"/>
    <w:rsid w:val="00AA11A4"/>
    <w:rsid w:val="00AA14E1"/>
    <w:rsid w:val="00AA1716"/>
    <w:rsid w:val="00AA1739"/>
    <w:rsid w:val="00AA1C12"/>
    <w:rsid w:val="00AA1D34"/>
    <w:rsid w:val="00AA1E25"/>
    <w:rsid w:val="00AA1FD1"/>
    <w:rsid w:val="00AA2021"/>
    <w:rsid w:val="00AA2251"/>
    <w:rsid w:val="00AA24CA"/>
    <w:rsid w:val="00AA24DD"/>
    <w:rsid w:val="00AA250D"/>
    <w:rsid w:val="00AA269D"/>
    <w:rsid w:val="00AA2B4B"/>
    <w:rsid w:val="00AA2BBD"/>
    <w:rsid w:val="00AA2CC7"/>
    <w:rsid w:val="00AA35E8"/>
    <w:rsid w:val="00AA3AA6"/>
    <w:rsid w:val="00AA3FE4"/>
    <w:rsid w:val="00AA407C"/>
    <w:rsid w:val="00AA45DF"/>
    <w:rsid w:val="00AA4707"/>
    <w:rsid w:val="00AA4786"/>
    <w:rsid w:val="00AA51EE"/>
    <w:rsid w:val="00AA54AC"/>
    <w:rsid w:val="00AA55F9"/>
    <w:rsid w:val="00AA5ADB"/>
    <w:rsid w:val="00AA5E75"/>
    <w:rsid w:val="00AA5ED9"/>
    <w:rsid w:val="00AA6807"/>
    <w:rsid w:val="00AA6A33"/>
    <w:rsid w:val="00AA6AF1"/>
    <w:rsid w:val="00AA6BF4"/>
    <w:rsid w:val="00AA6CF4"/>
    <w:rsid w:val="00AA6FA2"/>
    <w:rsid w:val="00AA70EF"/>
    <w:rsid w:val="00AA7125"/>
    <w:rsid w:val="00AA7321"/>
    <w:rsid w:val="00AA734D"/>
    <w:rsid w:val="00AA7369"/>
    <w:rsid w:val="00AA7573"/>
    <w:rsid w:val="00AA75B2"/>
    <w:rsid w:val="00AA7746"/>
    <w:rsid w:val="00AA7984"/>
    <w:rsid w:val="00AA7B1D"/>
    <w:rsid w:val="00AA7BD0"/>
    <w:rsid w:val="00AA7D05"/>
    <w:rsid w:val="00AA7E29"/>
    <w:rsid w:val="00AA7FF2"/>
    <w:rsid w:val="00AB028C"/>
    <w:rsid w:val="00AB07E9"/>
    <w:rsid w:val="00AB09B1"/>
    <w:rsid w:val="00AB0FC1"/>
    <w:rsid w:val="00AB10BF"/>
    <w:rsid w:val="00AB11A0"/>
    <w:rsid w:val="00AB15B9"/>
    <w:rsid w:val="00AB16C7"/>
    <w:rsid w:val="00AB1791"/>
    <w:rsid w:val="00AB1A25"/>
    <w:rsid w:val="00AB1B2B"/>
    <w:rsid w:val="00AB1B4F"/>
    <w:rsid w:val="00AB1BF9"/>
    <w:rsid w:val="00AB1EB4"/>
    <w:rsid w:val="00AB1F16"/>
    <w:rsid w:val="00AB2234"/>
    <w:rsid w:val="00AB227F"/>
    <w:rsid w:val="00AB263A"/>
    <w:rsid w:val="00AB284A"/>
    <w:rsid w:val="00AB2E03"/>
    <w:rsid w:val="00AB2E14"/>
    <w:rsid w:val="00AB3043"/>
    <w:rsid w:val="00AB3056"/>
    <w:rsid w:val="00AB3079"/>
    <w:rsid w:val="00AB3247"/>
    <w:rsid w:val="00AB3539"/>
    <w:rsid w:val="00AB3845"/>
    <w:rsid w:val="00AB4052"/>
    <w:rsid w:val="00AB41F5"/>
    <w:rsid w:val="00AB4323"/>
    <w:rsid w:val="00AB4485"/>
    <w:rsid w:val="00AB48AD"/>
    <w:rsid w:val="00AB48E8"/>
    <w:rsid w:val="00AB4964"/>
    <w:rsid w:val="00AB4A49"/>
    <w:rsid w:val="00AB4E1A"/>
    <w:rsid w:val="00AB5106"/>
    <w:rsid w:val="00AB53AC"/>
    <w:rsid w:val="00AB54ED"/>
    <w:rsid w:val="00AB552A"/>
    <w:rsid w:val="00AB58F6"/>
    <w:rsid w:val="00AB5DA3"/>
    <w:rsid w:val="00AB60F4"/>
    <w:rsid w:val="00AB651C"/>
    <w:rsid w:val="00AB6688"/>
    <w:rsid w:val="00AB682C"/>
    <w:rsid w:val="00AB6CD9"/>
    <w:rsid w:val="00AB6F92"/>
    <w:rsid w:val="00AB6FCF"/>
    <w:rsid w:val="00AB7167"/>
    <w:rsid w:val="00AB7296"/>
    <w:rsid w:val="00AB731F"/>
    <w:rsid w:val="00AB7320"/>
    <w:rsid w:val="00AB743D"/>
    <w:rsid w:val="00AB7950"/>
    <w:rsid w:val="00AB7FDE"/>
    <w:rsid w:val="00AC029E"/>
    <w:rsid w:val="00AC03BB"/>
    <w:rsid w:val="00AC047A"/>
    <w:rsid w:val="00AC072B"/>
    <w:rsid w:val="00AC0A75"/>
    <w:rsid w:val="00AC0C86"/>
    <w:rsid w:val="00AC0E53"/>
    <w:rsid w:val="00AC10F0"/>
    <w:rsid w:val="00AC159D"/>
    <w:rsid w:val="00AC190C"/>
    <w:rsid w:val="00AC190D"/>
    <w:rsid w:val="00AC1D82"/>
    <w:rsid w:val="00AC1ED5"/>
    <w:rsid w:val="00AC20B7"/>
    <w:rsid w:val="00AC238B"/>
    <w:rsid w:val="00AC253B"/>
    <w:rsid w:val="00AC292A"/>
    <w:rsid w:val="00AC2A39"/>
    <w:rsid w:val="00AC2C36"/>
    <w:rsid w:val="00AC2CA0"/>
    <w:rsid w:val="00AC2F41"/>
    <w:rsid w:val="00AC30DD"/>
    <w:rsid w:val="00AC3366"/>
    <w:rsid w:val="00AC3865"/>
    <w:rsid w:val="00AC38D5"/>
    <w:rsid w:val="00AC3A0A"/>
    <w:rsid w:val="00AC3B37"/>
    <w:rsid w:val="00AC403E"/>
    <w:rsid w:val="00AC412B"/>
    <w:rsid w:val="00AC49AF"/>
    <w:rsid w:val="00AC4D28"/>
    <w:rsid w:val="00AC4E25"/>
    <w:rsid w:val="00AC4EA7"/>
    <w:rsid w:val="00AC511C"/>
    <w:rsid w:val="00AC531C"/>
    <w:rsid w:val="00AC5593"/>
    <w:rsid w:val="00AC566C"/>
    <w:rsid w:val="00AC56D9"/>
    <w:rsid w:val="00AC5A4A"/>
    <w:rsid w:val="00AC5B89"/>
    <w:rsid w:val="00AC6338"/>
    <w:rsid w:val="00AC644E"/>
    <w:rsid w:val="00AC657A"/>
    <w:rsid w:val="00AC6879"/>
    <w:rsid w:val="00AC695D"/>
    <w:rsid w:val="00AC6E08"/>
    <w:rsid w:val="00AC6EBA"/>
    <w:rsid w:val="00AC70B5"/>
    <w:rsid w:val="00AC735F"/>
    <w:rsid w:val="00AC7AB8"/>
    <w:rsid w:val="00AC7AEB"/>
    <w:rsid w:val="00AC7CF9"/>
    <w:rsid w:val="00AD00A8"/>
    <w:rsid w:val="00AD0262"/>
    <w:rsid w:val="00AD073D"/>
    <w:rsid w:val="00AD07CD"/>
    <w:rsid w:val="00AD0C72"/>
    <w:rsid w:val="00AD0F0A"/>
    <w:rsid w:val="00AD100A"/>
    <w:rsid w:val="00AD1753"/>
    <w:rsid w:val="00AD199F"/>
    <w:rsid w:val="00AD1ADE"/>
    <w:rsid w:val="00AD1B3B"/>
    <w:rsid w:val="00AD1C26"/>
    <w:rsid w:val="00AD1EE4"/>
    <w:rsid w:val="00AD1FCB"/>
    <w:rsid w:val="00AD1FDF"/>
    <w:rsid w:val="00AD214F"/>
    <w:rsid w:val="00AD21C9"/>
    <w:rsid w:val="00AD2380"/>
    <w:rsid w:val="00AD26C0"/>
    <w:rsid w:val="00AD274F"/>
    <w:rsid w:val="00AD2BF5"/>
    <w:rsid w:val="00AD2DE5"/>
    <w:rsid w:val="00AD3372"/>
    <w:rsid w:val="00AD3469"/>
    <w:rsid w:val="00AD3496"/>
    <w:rsid w:val="00AD3B3B"/>
    <w:rsid w:val="00AD3F6D"/>
    <w:rsid w:val="00AD4123"/>
    <w:rsid w:val="00AD46AD"/>
    <w:rsid w:val="00AD47FE"/>
    <w:rsid w:val="00AD4A0B"/>
    <w:rsid w:val="00AD4A53"/>
    <w:rsid w:val="00AD4CD4"/>
    <w:rsid w:val="00AD5245"/>
    <w:rsid w:val="00AD539E"/>
    <w:rsid w:val="00AD55EF"/>
    <w:rsid w:val="00AD5ACA"/>
    <w:rsid w:val="00AD5D12"/>
    <w:rsid w:val="00AD5ECD"/>
    <w:rsid w:val="00AD5FCC"/>
    <w:rsid w:val="00AD63E8"/>
    <w:rsid w:val="00AD642A"/>
    <w:rsid w:val="00AD64F0"/>
    <w:rsid w:val="00AD7087"/>
    <w:rsid w:val="00AD7390"/>
    <w:rsid w:val="00AD7FFE"/>
    <w:rsid w:val="00AE0031"/>
    <w:rsid w:val="00AE0666"/>
    <w:rsid w:val="00AE0667"/>
    <w:rsid w:val="00AE0DB2"/>
    <w:rsid w:val="00AE1626"/>
    <w:rsid w:val="00AE167D"/>
    <w:rsid w:val="00AE17EF"/>
    <w:rsid w:val="00AE19E3"/>
    <w:rsid w:val="00AE1B24"/>
    <w:rsid w:val="00AE1E7E"/>
    <w:rsid w:val="00AE1F36"/>
    <w:rsid w:val="00AE20B1"/>
    <w:rsid w:val="00AE2ACA"/>
    <w:rsid w:val="00AE2D32"/>
    <w:rsid w:val="00AE2E0E"/>
    <w:rsid w:val="00AE2E93"/>
    <w:rsid w:val="00AE3213"/>
    <w:rsid w:val="00AE32A8"/>
    <w:rsid w:val="00AE3709"/>
    <w:rsid w:val="00AE3798"/>
    <w:rsid w:val="00AE3810"/>
    <w:rsid w:val="00AE3812"/>
    <w:rsid w:val="00AE3864"/>
    <w:rsid w:val="00AE390A"/>
    <w:rsid w:val="00AE3961"/>
    <w:rsid w:val="00AE3EC6"/>
    <w:rsid w:val="00AE40D6"/>
    <w:rsid w:val="00AE4117"/>
    <w:rsid w:val="00AE4449"/>
    <w:rsid w:val="00AE474C"/>
    <w:rsid w:val="00AE4983"/>
    <w:rsid w:val="00AE4A37"/>
    <w:rsid w:val="00AE4CEC"/>
    <w:rsid w:val="00AE4D0B"/>
    <w:rsid w:val="00AE4E59"/>
    <w:rsid w:val="00AE530A"/>
    <w:rsid w:val="00AE5F2F"/>
    <w:rsid w:val="00AE61DC"/>
    <w:rsid w:val="00AE6712"/>
    <w:rsid w:val="00AE673E"/>
    <w:rsid w:val="00AE67E7"/>
    <w:rsid w:val="00AE68F4"/>
    <w:rsid w:val="00AE71D0"/>
    <w:rsid w:val="00AE73F8"/>
    <w:rsid w:val="00AE7511"/>
    <w:rsid w:val="00AE7808"/>
    <w:rsid w:val="00AE78C4"/>
    <w:rsid w:val="00AF000B"/>
    <w:rsid w:val="00AF009E"/>
    <w:rsid w:val="00AF047A"/>
    <w:rsid w:val="00AF0C1D"/>
    <w:rsid w:val="00AF0D19"/>
    <w:rsid w:val="00AF116C"/>
    <w:rsid w:val="00AF13C7"/>
    <w:rsid w:val="00AF15A4"/>
    <w:rsid w:val="00AF1BBC"/>
    <w:rsid w:val="00AF1F33"/>
    <w:rsid w:val="00AF2214"/>
    <w:rsid w:val="00AF2516"/>
    <w:rsid w:val="00AF286B"/>
    <w:rsid w:val="00AF28AE"/>
    <w:rsid w:val="00AF2A88"/>
    <w:rsid w:val="00AF2C6B"/>
    <w:rsid w:val="00AF2F44"/>
    <w:rsid w:val="00AF3C99"/>
    <w:rsid w:val="00AF3DD1"/>
    <w:rsid w:val="00AF3E04"/>
    <w:rsid w:val="00AF40B9"/>
    <w:rsid w:val="00AF40D6"/>
    <w:rsid w:val="00AF40DF"/>
    <w:rsid w:val="00AF411C"/>
    <w:rsid w:val="00AF4145"/>
    <w:rsid w:val="00AF4414"/>
    <w:rsid w:val="00AF45B2"/>
    <w:rsid w:val="00AF45FA"/>
    <w:rsid w:val="00AF4A5A"/>
    <w:rsid w:val="00AF4B1D"/>
    <w:rsid w:val="00AF4C05"/>
    <w:rsid w:val="00AF4C98"/>
    <w:rsid w:val="00AF4E32"/>
    <w:rsid w:val="00AF4EE0"/>
    <w:rsid w:val="00AF54CF"/>
    <w:rsid w:val="00AF58EF"/>
    <w:rsid w:val="00AF5A13"/>
    <w:rsid w:val="00AF5A7D"/>
    <w:rsid w:val="00AF5F2C"/>
    <w:rsid w:val="00AF5FFC"/>
    <w:rsid w:val="00AF6371"/>
    <w:rsid w:val="00AF6DD5"/>
    <w:rsid w:val="00AF6EC9"/>
    <w:rsid w:val="00AF7674"/>
    <w:rsid w:val="00AF7786"/>
    <w:rsid w:val="00AF7D64"/>
    <w:rsid w:val="00AF7FC9"/>
    <w:rsid w:val="00B00043"/>
    <w:rsid w:val="00B003C8"/>
    <w:rsid w:val="00B00703"/>
    <w:rsid w:val="00B00731"/>
    <w:rsid w:val="00B00A1B"/>
    <w:rsid w:val="00B00C72"/>
    <w:rsid w:val="00B00EEF"/>
    <w:rsid w:val="00B00FAE"/>
    <w:rsid w:val="00B01096"/>
    <w:rsid w:val="00B015C2"/>
    <w:rsid w:val="00B015EB"/>
    <w:rsid w:val="00B01711"/>
    <w:rsid w:val="00B01CE1"/>
    <w:rsid w:val="00B01D74"/>
    <w:rsid w:val="00B01E34"/>
    <w:rsid w:val="00B01FBE"/>
    <w:rsid w:val="00B022B6"/>
    <w:rsid w:val="00B02304"/>
    <w:rsid w:val="00B024F7"/>
    <w:rsid w:val="00B02680"/>
    <w:rsid w:val="00B028BA"/>
    <w:rsid w:val="00B02E04"/>
    <w:rsid w:val="00B02EFC"/>
    <w:rsid w:val="00B030DA"/>
    <w:rsid w:val="00B03280"/>
    <w:rsid w:val="00B033E3"/>
    <w:rsid w:val="00B03579"/>
    <w:rsid w:val="00B03C42"/>
    <w:rsid w:val="00B03FAA"/>
    <w:rsid w:val="00B04078"/>
    <w:rsid w:val="00B044D9"/>
    <w:rsid w:val="00B04503"/>
    <w:rsid w:val="00B0498A"/>
    <w:rsid w:val="00B04FF8"/>
    <w:rsid w:val="00B05008"/>
    <w:rsid w:val="00B0531D"/>
    <w:rsid w:val="00B053DE"/>
    <w:rsid w:val="00B0566A"/>
    <w:rsid w:val="00B059D9"/>
    <w:rsid w:val="00B05A27"/>
    <w:rsid w:val="00B05B50"/>
    <w:rsid w:val="00B05D54"/>
    <w:rsid w:val="00B05EEF"/>
    <w:rsid w:val="00B06055"/>
    <w:rsid w:val="00B06193"/>
    <w:rsid w:val="00B061B9"/>
    <w:rsid w:val="00B062B9"/>
    <w:rsid w:val="00B0681B"/>
    <w:rsid w:val="00B06A61"/>
    <w:rsid w:val="00B06E9B"/>
    <w:rsid w:val="00B06EFC"/>
    <w:rsid w:val="00B06FBD"/>
    <w:rsid w:val="00B07341"/>
    <w:rsid w:val="00B07623"/>
    <w:rsid w:val="00B076C2"/>
    <w:rsid w:val="00B07705"/>
    <w:rsid w:val="00B07B04"/>
    <w:rsid w:val="00B07C93"/>
    <w:rsid w:val="00B100E4"/>
    <w:rsid w:val="00B1065D"/>
    <w:rsid w:val="00B10A26"/>
    <w:rsid w:val="00B11053"/>
    <w:rsid w:val="00B11687"/>
    <w:rsid w:val="00B11719"/>
    <w:rsid w:val="00B11740"/>
    <w:rsid w:val="00B11A26"/>
    <w:rsid w:val="00B11D4A"/>
    <w:rsid w:val="00B120C8"/>
    <w:rsid w:val="00B12274"/>
    <w:rsid w:val="00B12504"/>
    <w:rsid w:val="00B12AF2"/>
    <w:rsid w:val="00B12CCB"/>
    <w:rsid w:val="00B13341"/>
    <w:rsid w:val="00B13675"/>
    <w:rsid w:val="00B13822"/>
    <w:rsid w:val="00B138C9"/>
    <w:rsid w:val="00B138F4"/>
    <w:rsid w:val="00B13EAA"/>
    <w:rsid w:val="00B14051"/>
    <w:rsid w:val="00B1419D"/>
    <w:rsid w:val="00B143BA"/>
    <w:rsid w:val="00B143E6"/>
    <w:rsid w:val="00B147AD"/>
    <w:rsid w:val="00B149C4"/>
    <w:rsid w:val="00B14C4E"/>
    <w:rsid w:val="00B15154"/>
    <w:rsid w:val="00B151DF"/>
    <w:rsid w:val="00B1521D"/>
    <w:rsid w:val="00B157D2"/>
    <w:rsid w:val="00B15AC1"/>
    <w:rsid w:val="00B15D5E"/>
    <w:rsid w:val="00B15DD8"/>
    <w:rsid w:val="00B15DF2"/>
    <w:rsid w:val="00B15E91"/>
    <w:rsid w:val="00B166A0"/>
    <w:rsid w:val="00B167BE"/>
    <w:rsid w:val="00B16844"/>
    <w:rsid w:val="00B1685B"/>
    <w:rsid w:val="00B16B56"/>
    <w:rsid w:val="00B16D4A"/>
    <w:rsid w:val="00B16DB5"/>
    <w:rsid w:val="00B16EB2"/>
    <w:rsid w:val="00B16F2E"/>
    <w:rsid w:val="00B16F5B"/>
    <w:rsid w:val="00B17273"/>
    <w:rsid w:val="00B1734B"/>
    <w:rsid w:val="00B173B8"/>
    <w:rsid w:val="00B179A1"/>
    <w:rsid w:val="00B17A5C"/>
    <w:rsid w:val="00B17FEC"/>
    <w:rsid w:val="00B200C1"/>
    <w:rsid w:val="00B204B6"/>
    <w:rsid w:val="00B2075C"/>
    <w:rsid w:val="00B20A92"/>
    <w:rsid w:val="00B20BE7"/>
    <w:rsid w:val="00B20BF2"/>
    <w:rsid w:val="00B20CFF"/>
    <w:rsid w:val="00B20E3D"/>
    <w:rsid w:val="00B20FA2"/>
    <w:rsid w:val="00B21123"/>
    <w:rsid w:val="00B21462"/>
    <w:rsid w:val="00B214D4"/>
    <w:rsid w:val="00B21516"/>
    <w:rsid w:val="00B21C30"/>
    <w:rsid w:val="00B21E4E"/>
    <w:rsid w:val="00B22132"/>
    <w:rsid w:val="00B2215C"/>
    <w:rsid w:val="00B2224E"/>
    <w:rsid w:val="00B22435"/>
    <w:rsid w:val="00B22625"/>
    <w:rsid w:val="00B22769"/>
    <w:rsid w:val="00B22859"/>
    <w:rsid w:val="00B22E20"/>
    <w:rsid w:val="00B22FBF"/>
    <w:rsid w:val="00B22FC5"/>
    <w:rsid w:val="00B22FF2"/>
    <w:rsid w:val="00B2307C"/>
    <w:rsid w:val="00B23128"/>
    <w:rsid w:val="00B23279"/>
    <w:rsid w:val="00B23577"/>
    <w:rsid w:val="00B2365F"/>
    <w:rsid w:val="00B23678"/>
    <w:rsid w:val="00B23797"/>
    <w:rsid w:val="00B239D8"/>
    <w:rsid w:val="00B23C83"/>
    <w:rsid w:val="00B23EFD"/>
    <w:rsid w:val="00B23F22"/>
    <w:rsid w:val="00B23F2A"/>
    <w:rsid w:val="00B24040"/>
    <w:rsid w:val="00B240E4"/>
    <w:rsid w:val="00B240F5"/>
    <w:rsid w:val="00B242BB"/>
    <w:rsid w:val="00B24456"/>
    <w:rsid w:val="00B2476A"/>
    <w:rsid w:val="00B2487E"/>
    <w:rsid w:val="00B249A5"/>
    <w:rsid w:val="00B24A55"/>
    <w:rsid w:val="00B24A68"/>
    <w:rsid w:val="00B2535B"/>
    <w:rsid w:val="00B253D3"/>
    <w:rsid w:val="00B25463"/>
    <w:rsid w:val="00B25518"/>
    <w:rsid w:val="00B25844"/>
    <w:rsid w:val="00B25878"/>
    <w:rsid w:val="00B25BEB"/>
    <w:rsid w:val="00B25E87"/>
    <w:rsid w:val="00B25F58"/>
    <w:rsid w:val="00B26139"/>
    <w:rsid w:val="00B2689A"/>
    <w:rsid w:val="00B268EB"/>
    <w:rsid w:val="00B268F0"/>
    <w:rsid w:val="00B26EAB"/>
    <w:rsid w:val="00B26F85"/>
    <w:rsid w:val="00B271F1"/>
    <w:rsid w:val="00B2761F"/>
    <w:rsid w:val="00B277CD"/>
    <w:rsid w:val="00B27823"/>
    <w:rsid w:val="00B27890"/>
    <w:rsid w:val="00B279AE"/>
    <w:rsid w:val="00B27A0F"/>
    <w:rsid w:val="00B27DB2"/>
    <w:rsid w:val="00B30307"/>
    <w:rsid w:val="00B30904"/>
    <w:rsid w:val="00B30BA2"/>
    <w:rsid w:val="00B30C62"/>
    <w:rsid w:val="00B30CC6"/>
    <w:rsid w:val="00B30D53"/>
    <w:rsid w:val="00B30E47"/>
    <w:rsid w:val="00B30E91"/>
    <w:rsid w:val="00B31560"/>
    <w:rsid w:val="00B315C1"/>
    <w:rsid w:val="00B3170B"/>
    <w:rsid w:val="00B31ADE"/>
    <w:rsid w:val="00B31DA6"/>
    <w:rsid w:val="00B31DB7"/>
    <w:rsid w:val="00B31E88"/>
    <w:rsid w:val="00B31F4E"/>
    <w:rsid w:val="00B3235C"/>
    <w:rsid w:val="00B325C1"/>
    <w:rsid w:val="00B3288B"/>
    <w:rsid w:val="00B32C61"/>
    <w:rsid w:val="00B32F05"/>
    <w:rsid w:val="00B3304F"/>
    <w:rsid w:val="00B33079"/>
    <w:rsid w:val="00B33186"/>
    <w:rsid w:val="00B333B7"/>
    <w:rsid w:val="00B33513"/>
    <w:rsid w:val="00B336DF"/>
    <w:rsid w:val="00B339AF"/>
    <w:rsid w:val="00B33BA0"/>
    <w:rsid w:val="00B33BF3"/>
    <w:rsid w:val="00B33E70"/>
    <w:rsid w:val="00B34227"/>
    <w:rsid w:val="00B34582"/>
    <w:rsid w:val="00B345BF"/>
    <w:rsid w:val="00B3494A"/>
    <w:rsid w:val="00B34955"/>
    <w:rsid w:val="00B34A75"/>
    <w:rsid w:val="00B34B55"/>
    <w:rsid w:val="00B3584C"/>
    <w:rsid w:val="00B358BE"/>
    <w:rsid w:val="00B359E4"/>
    <w:rsid w:val="00B35D23"/>
    <w:rsid w:val="00B360BF"/>
    <w:rsid w:val="00B36673"/>
    <w:rsid w:val="00B3668B"/>
    <w:rsid w:val="00B36892"/>
    <w:rsid w:val="00B3695F"/>
    <w:rsid w:val="00B369B0"/>
    <w:rsid w:val="00B36C49"/>
    <w:rsid w:val="00B36F5A"/>
    <w:rsid w:val="00B37808"/>
    <w:rsid w:val="00B378C9"/>
    <w:rsid w:val="00B37F49"/>
    <w:rsid w:val="00B401F0"/>
    <w:rsid w:val="00B40713"/>
    <w:rsid w:val="00B40824"/>
    <w:rsid w:val="00B40975"/>
    <w:rsid w:val="00B40ABA"/>
    <w:rsid w:val="00B40CBC"/>
    <w:rsid w:val="00B40D39"/>
    <w:rsid w:val="00B40D54"/>
    <w:rsid w:val="00B4138F"/>
    <w:rsid w:val="00B418EC"/>
    <w:rsid w:val="00B41AA6"/>
    <w:rsid w:val="00B41AB0"/>
    <w:rsid w:val="00B41BB1"/>
    <w:rsid w:val="00B41D10"/>
    <w:rsid w:val="00B41DBA"/>
    <w:rsid w:val="00B41E04"/>
    <w:rsid w:val="00B41EC2"/>
    <w:rsid w:val="00B41EF3"/>
    <w:rsid w:val="00B420FF"/>
    <w:rsid w:val="00B42170"/>
    <w:rsid w:val="00B427A9"/>
    <w:rsid w:val="00B429A5"/>
    <w:rsid w:val="00B429B6"/>
    <w:rsid w:val="00B42A35"/>
    <w:rsid w:val="00B42AE8"/>
    <w:rsid w:val="00B4312A"/>
    <w:rsid w:val="00B43318"/>
    <w:rsid w:val="00B4350A"/>
    <w:rsid w:val="00B436D1"/>
    <w:rsid w:val="00B43735"/>
    <w:rsid w:val="00B43A0B"/>
    <w:rsid w:val="00B43B44"/>
    <w:rsid w:val="00B43CDC"/>
    <w:rsid w:val="00B4403D"/>
    <w:rsid w:val="00B443CA"/>
    <w:rsid w:val="00B443DC"/>
    <w:rsid w:val="00B445BF"/>
    <w:rsid w:val="00B4469B"/>
    <w:rsid w:val="00B44781"/>
    <w:rsid w:val="00B447EB"/>
    <w:rsid w:val="00B44895"/>
    <w:rsid w:val="00B44B2C"/>
    <w:rsid w:val="00B44B4B"/>
    <w:rsid w:val="00B44B93"/>
    <w:rsid w:val="00B44E13"/>
    <w:rsid w:val="00B44E36"/>
    <w:rsid w:val="00B451C9"/>
    <w:rsid w:val="00B45210"/>
    <w:rsid w:val="00B45234"/>
    <w:rsid w:val="00B45333"/>
    <w:rsid w:val="00B4583D"/>
    <w:rsid w:val="00B45FD4"/>
    <w:rsid w:val="00B461B8"/>
    <w:rsid w:val="00B46428"/>
    <w:rsid w:val="00B46773"/>
    <w:rsid w:val="00B469AA"/>
    <w:rsid w:val="00B46C81"/>
    <w:rsid w:val="00B46F8F"/>
    <w:rsid w:val="00B471A3"/>
    <w:rsid w:val="00B47673"/>
    <w:rsid w:val="00B479C4"/>
    <w:rsid w:val="00B47A63"/>
    <w:rsid w:val="00B47CF4"/>
    <w:rsid w:val="00B47DC0"/>
    <w:rsid w:val="00B47E9D"/>
    <w:rsid w:val="00B47F3E"/>
    <w:rsid w:val="00B50085"/>
    <w:rsid w:val="00B50197"/>
    <w:rsid w:val="00B50273"/>
    <w:rsid w:val="00B50492"/>
    <w:rsid w:val="00B50504"/>
    <w:rsid w:val="00B5053E"/>
    <w:rsid w:val="00B506EB"/>
    <w:rsid w:val="00B50A38"/>
    <w:rsid w:val="00B51054"/>
    <w:rsid w:val="00B5106C"/>
    <w:rsid w:val="00B51859"/>
    <w:rsid w:val="00B51923"/>
    <w:rsid w:val="00B5194A"/>
    <w:rsid w:val="00B51A66"/>
    <w:rsid w:val="00B52FC6"/>
    <w:rsid w:val="00B531FC"/>
    <w:rsid w:val="00B53880"/>
    <w:rsid w:val="00B53A38"/>
    <w:rsid w:val="00B53D7A"/>
    <w:rsid w:val="00B53FE8"/>
    <w:rsid w:val="00B543F2"/>
    <w:rsid w:val="00B5459C"/>
    <w:rsid w:val="00B54774"/>
    <w:rsid w:val="00B548D9"/>
    <w:rsid w:val="00B5496E"/>
    <w:rsid w:val="00B54A41"/>
    <w:rsid w:val="00B551CA"/>
    <w:rsid w:val="00B552D4"/>
    <w:rsid w:val="00B55363"/>
    <w:rsid w:val="00B559FE"/>
    <w:rsid w:val="00B55EE9"/>
    <w:rsid w:val="00B55F26"/>
    <w:rsid w:val="00B56109"/>
    <w:rsid w:val="00B5616B"/>
    <w:rsid w:val="00B564C7"/>
    <w:rsid w:val="00B564E9"/>
    <w:rsid w:val="00B5652B"/>
    <w:rsid w:val="00B56720"/>
    <w:rsid w:val="00B5678C"/>
    <w:rsid w:val="00B56856"/>
    <w:rsid w:val="00B56B25"/>
    <w:rsid w:val="00B5701F"/>
    <w:rsid w:val="00B570BB"/>
    <w:rsid w:val="00B57311"/>
    <w:rsid w:val="00B574DF"/>
    <w:rsid w:val="00B5764D"/>
    <w:rsid w:val="00B57778"/>
    <w:rsid w:val="00B57835"/>
    <w:rsid w:val="00B57DF6"/>
    <w:rsid w:val="00B57F7C"/>
    <w:rsid w:val="00B601CA"/>
    <w:rsid w:val="00B6021A"/>
    <w:rsid w:val="00B611A8"/>
    <w:rsid w:val="00B615D1"/>
    <w:rsid w:val="00B6195A"/>
    <w:rsid w:val="00B61ECA"/>
    <w:rsid w:val="00B621BC"/>
    <w:rsid w:val="00B62307"/>
    <w:rsid w:val="00B62331"/>
    <w:rsid w:val="00B62420"/>
    <w:rsid w:val="00B62D26"/>
    <w:rsid w:val="00B62DD8"/>
    <w:rsid w:val="00B62FA6"/>
    <w:rsid w:val="00B6373B"/>
    <w:rsid w:val="00B6375E"/>
    <w:rsid w:val="00B6382A"/>
    <w:rsid w:val="00B63B1A"/>
    <w:rsid w:val="00B63C4B"/>
    <w:rsid w:val="00B640C3"/>
    <w:rsid w:val="00B6423E"/>
    <w:rsid w:val="00B6427E"/>
    <w:rsid w:val="00B64426"/>
    <w:rsid w:val="00B64E96"/>
    <w:rsid w:val="00B65412"/>
    <w:rsid w:val="00B65705"/>
    <w:rsid w:val="00B65A09"/>
    <w:rsid w:val="00B65A38"/>
    <w:rsid w:val="00B65AA0"/>
    <w:rsid w:val="00B65AC6"/>
    <w:rsid w:val="00B65B5F"/>
    <w:rsid w:val="00B65C4B"/>
    <w:rsid w:val="00B65E62"/>
    <w:rsid w:val="00B6632F"/>
    <w:rsid w:val="00B66480"/>
    <w:rsid w:val="00B6661E"/>
    <w:rsid w:val="00B66E7B"/>
    <w:rsid w:val="00B6719A"/>
    <w:rsid w:val="00B67B44"/>
    <w:rsid w:val="00B7009D"/>
    <w:rsid w:val="00B701DB"/>
    <w:rsid w:val="00B702A4"/>
    <w:rsid w:val="00B70757"/>
    <w:rsid w:val="00B70AE5"/>
    <w:rsid w:val="00B70D9C"/>
    <w:rsid w:val="00B70E18"/>
    <w:rsid w:val="00B70FC2"/>
    <w:rsid w:val="00B717AE"/>
    <w:rsid w:val="00B71BF9"/>
    <w:rsid w:val="00B71E26"/>
    <w:rsid w:val="00B72244"/>
    <w:rsid w:val="00B72566"/>
    <w:rsid w:val="00B72657"/>
    <w:rsid w:val="00B727FB"/>
    <w:rsid w:val="00B72DE8"/>
    <w:rsid w:val="00B72E72"/>
    <w:rsid w:val="00B7320E"/>
    <w:rsid w:val="00B7344A"/>
    <w:rsid w:val="00B73602"/>
    <w:rsid w:val="00B73703"/>
    <w:rsid w:val="00B73854"/>
    <w:rsid w:val="00B73872"/>
    <w:rsid w:val="00B7388B"/>
    <w:rsid w:val="00B73945"/>
    <w:rsid w:val="00B73BBB"/>
    <w:rsid w:val="00B7415D"/>
    <w:rsid w:val="00B74370"/>
    <w:rsid w:val="00B74445"/>
    <w:rsid w:val="00B74945"/>
    <w:rsid w:val="00B74A72"/>
    <w:rsid w:val="00B74B9F"/>
    <w:rsid w:val="00B74DDA"/>
    <w:rsid w:val="00B752E5"/>
    <w:rsid w:val="00B754DB"/>
    <w:rsid w:val="00B75946"/>
    <w:rsid w:val="00B75AD4"/>
    <w:rsid w:val="00B75B09"/>
    <w:rsid w:val="00B75CA1"/>
    <w:rsid w:val="00B75E76"/>
    <w:rsid w:val="00B760E3"/>
    <w:rsid w:val="00B76663"/>
    <w:rsid w:val="00B766A8"/>
    <w:rsid w:val="00B767F1"/>
    <w:rsid w:val="00B76982"/>
    <w:rsid w:val="00B76BCB"/>
    <w:rsid w:val="00B76C15"/>
    <w:rsid w:val="00B77185"/>
    <w:rsid w:val="00B77485"/>
    <w:rsid w:val="00B7788E"/>
    <w:rsid w:val="00B77AF5"/>
    <w:rsid w:val="00B77CD9"/>
    <w:rsid w:val="00B77F8C"/>
    <w:rsid w:val="00B80491"/>
    <w:rsid w:val="00B80795"/>
    <w:rsid w:val="00B8086C"/>
    <w:rsid w:val="00B809A7"/>
    <w:rsid w:val="00B809E8"/>
    <w:rsid w:val="00B811CA"/>
    <w:rsid w:val="00B8124D"/>
    <w:rsid w:val="00B812D4"/>
    <w:rsid w:val="00B81A1D"/>
    <w:rsid w:val="00B81C67"/>
    <w:rsid w:val="00B81E7C"/>
    <w:rsid w:val="00B829FD"/>
    <w:rsid w:val="00B82A1C"/>
    <w:rsid w:val="00B82B45"/>
    <w:rsid w:val="00B83209"/>
    <w:rsid w:val="00B8372B"/>
    <w:rsid w:val="00B838A2"/>
    <w:rsid w:val="00B8397A"/>
    <w:rsid w:val="00B83B42"/>
    <w:rsid w:val="00B83D4F"/>
    <w:rsid w:val="00B83E6E"/>
    <w:rsid w:val="00B83F2A"/>
    <w:rsid w:val="00B83FAC"/>
    <w:rsid w:val="00B84118"/>
    <w:rsid w:val="00B84356"/>
    <w:rsid w:val="00B84517"/>
    <w:rsid w:val="00B84898"/>
    <w:rsid w:val="00B849DE"/>
    <w:rsid w:val="00B84B08"/>
    <w:rsid w:val="00B84D68"/>
    <w:rsid w:val="00B84E81"/>
    <w:rsid w:val="00B8539D"/>
    <w:rsid w:val="00B8545E"/>
    <w:rsid w:val="00B8546E"/>
    <w:rsid w:val="00B859B2"/>
    <w:rsid w:val="00B85A0E"/>
    <w:rsid w:val="00B8611B"/>
    <w:rsid w:val="00B8640B"/>
    <w:rsid w:val="00B864CC"/>
    <w:rsid w:val="00B86C10"/>
    <w:rsid w:val="00B86FBB"/>
    <w:rsid w:val="00B871F7"/>
    <w:rsid w:val="00B87691"/>
    <w:rsid w:val="00B878F0"/>
    <w:rsid w:val="00B87933"/>
    <w:rsid w:val="00B87B8F"/>
    <w:rsid w:val="00B90369"/>
    <w:rsid w:val="00B905A1"/>
    <w:rsid w:val="00B905D9"/>
    <w:rsid w:val="00B90A24"/>
    <w:rsid w:val="00B90B77"/>
    <w:rsid w:val="00B90D7E"/>
    <w:rsid w:val="00B90EC2"/>
    <w:rsid w:val="00B91026"/>
    <w:rsid w:val="00B91469"/>
    <w:rsid w:val="00B9165F"/>
    <w:rsid w:val="00B917A2"/>
    <w:rsid w:val="00B917F8"/>
    <w:rsid w:val="00B91854"/>
    <w:rsid w:val="00B9186A"/>
    <w:rsid w:val="00B91AAF"/>
    <w:rsid w:val="00B9236C"/>
    <w:rsid w:val="00B9240C"/>
    <w:rsid w:val="00B9243B"/>
    <w:rsid w:val="00B925C2"/>
    <w:rsid w:val="00B925D3"/>
    <w:rsid w:val="00B927FC"/>
    <w:rsid w:val="00B929B1"/>
    <w:rsid w:val="00B929EF"/>
    <w:rsid w:val="00B92CC3"/>
    <w:rsid w:val="00B92F53"/>
    <w:rsid w:val="00B9343A"/>
    <w:rsid w:val="00B934B2"/>
    <w:rsid w:val="00B93B88"/>
    <w:rsid w:val="00B93CBD"/>
    <w:rsid w:val="00B94187"/>
    <w:rsid w:val="00B9419A"/>
    <w:rsid w:val="00B941A1"/>
    <w:rsid w:val="00B94377"/>
    <w:rsid w:val="00B94398"/>
    <w:rsid w:val="00B94510"/>
    <w:rsid w:val="00B9454D"/>
    <w:rsid w:val="00B94619"/>
    <w:rsid w:val="00B94825"/>
    <w:rsid w:val="00B94CB2"/>
    <w:rsid w:val="00B94DD5"/>
    <w:rsid w:val="00B94DEA"/>
    <w:rsid w:val="00B950FD"/>
    <w:rsid w:val="00B9523C"/>
    <w:rsid w:val="00B954BC"/>
    <w:rsid w:val="00B95A93"/>
    <w:rsid w:val="00B95C9C"/>
    <w:rsid w:val="00B96393"/>
    <w:rsid w:val="00B96656"/>
    <w:rsid w:val="00B966B5"/>
    <w:rsid w:val="00B968B0"/>
    <w:rsid w:val="00B968FB"/>
    <w:rsid w:val="00B96B8B"/>
    <w:rsid w:val="00B96CA2"/>
    <w:rsid w:val="00B96E1A"/>
    <w:rsid w:val="00B96E30"/>
    <w:rsid w:val="00B96E3D"/>
    <w:rsid w:val="00B97015"/>
    <w:rsid w:val="00B9702C"/>
    <w:rsid w:val="00B97035"/>
    <w:rsid w:val="00B977F6"/>
    <w:rsid w:val="00B97863"/>
    <w:rsid w:val="00B97A67"/>
    <w:rsid w:val="00B97BB6"/>
    <w:rsid w:val="00B97C44"/>
    <w:rsid w:val="00BA01F0"/>
    <w:rsid w:val="00BA02CF"/>
    <w:rsid w:val="00BA03B7"/>
    <w:rsid w:val="00BA0719"/>
    <w:rsid w:val="00BA0B9D"/>
    <w:rsid w:val="00BA0C8B"/>
    <w:rsid w:val="00BA0DCC"/>
    <w:rsid w:val="00BA1465"/>
    <w:rsid w:val="00BA1589"/>
    <w:rsid w:val="00BA184D"/>
    <w:rsid w:val="00BA18B7"/>
    <w:rsid w:val="00BA18D6"/>
    <w:rsid w:val="00BA1E20"/>
    <w:rsid w:val="00BA20AF"/>
    <w:rsid w:val="00BA21DC"/>
    <w:rsid w:val="00BA2253"/>
    <w:rsid w:val="00BA2545"/>
    <w:rsid w:val="00BA2CAC"/>
    <w:rsid w:val="00BA3095"/>
    <w:rsid w:val="00BA311D"/>
    <w:rsid w:val="00BA36DB"/>
    <w:rsid w:val="00BA3786"/>
    <w:rsid w:val="00BA382D"/>
    <w:rsid w:val="00BA3978"/>
    <w:rsid w:val="00BA39E6"/>
    <w:rsid w:val="00BA3ACA"/>
    <w:rsid w:val="00BA3FBD"/>
    <w:rsid w:val="00BA4060"/>
    <w:rsid w:val="00BA410C"/>
    <w:rsid w:val="00BA486F"/>
    <w:rsid w:val="00BA497D"/>
    <w:rsid w:val="00BA49A4"/>
    <w:rsid w:val="00BA4D2A"/>
    <w:rsid w:val="00BA4E34"/>
    <w:rsid w:val="00BA4E70"/>
    <w:rsid w:val="00BA4F8D"/>
    <w:rsid w:val="00BA4F95"/>
    <w:rsid w:val="00BA51C8"/>
    <w:rsid w:val="00BA5576"/>
    <w:rsid w:val="00BA5654"/>
    <w:rsid w:val="00BA56E9"/>
    <w:rsid w:val="00BA573C"/>
    <w:rsid w:val="00BA5787"/>
    <w:rsid w:val="00BA6045"/>
    <w:rsid w:val="00BA60DA"/>
    <w:rsid w:val="00BA653F"/>
    <w:rsid w:val="00BA65E1"/>
    <w:rsid w:val="00BA67AB"/>
    <w:rsid w:val="00BA6892"/>
    <w:rsid w:val="00BA6BD9"/>
    <w:rsid w:val="00BA6F6B"/>
    <w:rsid w:val="00BA6FEA"/>
    <w:rsid w:val="00BA7212"/>
    <w:rsid w:val="00BA72B7"/>
    <w:rsid w:val="00BA7579"/>
    <w:rsid w:val="00BA7613"/>
    <w:rsid w:val="00BA7725"/>
    <w:rsid w:val="00BA792F"/>
    <w:rsid w:val="00BA7C22"/>
    <w:rsid w:val="00BB027B"/>
    <w:rsid w:val="00BB0947"/>
    <w:rsid w:val="00BB0BBA"/>
    <w:rsid w:val="00BB0D81"/>
    <w:rsid w:val="00BB0EF9"/>
    <w:rsid w:val="00BB121E"/>
    <w:rsid w:val="00BB14CD"/>
    <w:rsid w:val="00BB1562"/>
    <w:rsid w:val="00BB175E"/>
    <w:rsid w:val="00BB189B"/>
    <w:rsid w:val="00BB1A1E"/>
    <w:rsid w:val="00BB1DD2"/>
    <w:rsid w:val="00BB2080"/>
    <w:rsid w:val="00BB2345"/>
    <w:rsid w:val="00BB2C7D"/>
    <w:rsid w:val="00BB2CC7"/>
    <w:rsid w:val="00BB2F3D"/>
    <w:rsid w:val="00BB323D"/>
    <w:rsid w:val="00BB32F0"/>
    <w:rsid w:val="00BB33D5"/>
    <w:rsid w:val="00BB34A3"/>
    <w:rsid w:val="00BB36DB"/>
    <w:rsid w:val="00BB387F"/>
    <w:rsid w:val="00BB3B29"/>
    <w:rsid w:val="00BB3B85"/>
    <w:rsid w:val="00BB3C43"/>
    <w:rsid w:val="00BB3CE5"/>
    <w:rsid w:val="00BB408D"/>
    <w:rsid w:val="00BB432C"/>
    <w:rsid w:val="00BB4359"/>
    <w:rsid w:val="00BB450D"/>
    <w:rsid w:val="00BB4544"/>
    <w:rsid w:val="00BB4C1B"/>
    <w:rsid w:val="00BB4FE3"/>
    <w:rsid w:val="00BB520D"/>
    <w:rsid w:val="00BB5265"/>
    <w:rsid w:val="00BB541B"/>
    <w:rsid w:val="00BB5617"/>
    <w:rsid w:val="00BB56A8"/>
    <w:rsid w:val="00BB56C1"/>
    <w:rsid w:val="00BB57B0"/>
    <w:rsid w:val="00BB58C2"/>
    <w:rsid w:val="00BB614E"/>
    <w:rsid w:val="00BB6307"/>
    <w:rsid w:val="00BB6D8D"/>
    <w:rsid w:val="00BB7168"/>
    <w:rsid w:val="00BB71E2"/>
    <w:rsid w:val="00BB7259"/>
    <w:rsid w:val="00BB72D9"/>
    <w:rsid w:val="00BB7310"/>
    <w:rsid w:val="00BB7356"/>
    <w:rsid w:val="00BB7593"/>
    <w:rsid w:val="00BB76E4"/>
    <w:rsid w:val="00BB799A"/>
    <w:rsid w:val="00BB7CD4"/>
    <w:rsid w:val="00BB7FF2"/>
    <w:rsid w:val="00BB7FF4"/>
    <w:rsid w:val="00BC07C3"/>
    <w:rsid w:val="00BC0809"/>
    <w:rsid w:val="00BC1747"/>
    <w:rsid w:val="00BC177E"/>
    <w:rsid w:val="00BC1E2A"/>
    <w:rsid w:val="00BC2127"/>
    <w:rsid w:val="00BC227E"/>
    <w:rsid w:val="00BC2422"/>
    <w:rsid w:val="00BC2645"/>
    <w:rsid w:val="00BC2719"/>
    <w:rsid w:val="00BC2761"/>
    <w:rsid w:val="00BC2AD4"/>
    <w:rsid w:val="00BC2AD5"/>
    <w:rsid w:val="00BC2B53"/>
    <w:rsid w:val="00BC2D39"/>
    <w:rsid w:val="00BC2E94"/>
    <w:rsid w:val="00BC2F3A"/>
    <w:rsid w:val="00BC310E"/>
    <w:rsid w:val="00BC34EC"/>
    <w:rsid w:val="00BC362F"/>
    <w:rsid w:val="00BC3D6E"/>
    <w:rsid w:val="00BC41DE"/>
    <w:rsid w:val="00BC4242"/>
    <w:rsid w:val="00BC42F2"/>
    <w:rsid w:val="00BC436A"/>
    <w:rsid w:val="00BC43C6"/>
    <w:rsid w:val="00BC451A"/>
    <w:rsid w:val="00BC4785"/>
    <w:rsid w:val="00BC47A4"/>
    <w:rsid w:val="00BC4A84"/>
    <w:rsid w:val="00BC4AA2"/>
    <w:rsid w:val="00BC4B76"/>
    <w:rsid w:val="00BC4CA2"/>
    <w:rsid w:val="00BC4E21"/>
    <w:rsid w:val="00BC4F0C"/>
    <w:rsid w:val="00BC522D"/>
    <w:rsid w:val="00BC526B"/>
    <w:rsid w:val="00BC58B3"/>
    <w:rsid w:val="00BC5E70"/>
    <w:rsid w:val="00BC6176"/>
    <w:rsid w:val="00BC62F8"/>
    <w:rsid w:val="00BC6957"/>
    <w:rsid w:val="00BC6AEA"/>
    <w:rsid w:val="00BC6E80"/>
    <w:rsid w:val="00BC6FA3"/>
    <w:rsid w:val="00BC70EE"/>
    <w:rsid w:val="00BC7654"/>
    <w:rsid w:val="00BC79F2"/>
    <w:rsid w:val="00BC7DD3"/>
    <w:rsid w:val="00BC7E2F"/>
    <w:rsid w:val="00BC7FCF"/>
    <w:rsid w:val="00BD0810"/>
    <w:rsid w:val="00BD0812"/>
    <w:rsid w:val="00BD0A5F"/>
    <w:rsid w:val="00BD0EA2"/>
    <w:rsid w:val="00BD0F35"/>
    <w:rsid w:val="00BD1015"/>
    <w:rsid w:val="00BD1153"/>
    <w:rsid w:val="00BD11EE"/>
    <w:rsid w:val="00BD13A9"/>
    <w:rsid w:val="00BD154B"/>
    <w:rsid w:val="00BD182A"/>
    <w:rsid w:val="00BD1A64"/>
    <w:rsid w:val="00BD1C7E"/>
    <w:rsid w:val="00BD20FB"/>
    <w:rsid w:val="00BD2141"/>
    <w:rsid w:val="00BD218A"/>
    <w:rsid w:val="00BD23FD"/>
    <w:rsid w:val="00BD285C"/>
    <w:rsid w:val="00BD30F6"/>
    <w:rsid w:val="00BD342A"/>
    <w:rsid w:val="00BD35B8"/>
    <w:rsid w:val="00BD36D8"/>
    <w:rsid w:val="00BD3829"/>
    <w:rsid w:val="00BD3950"/>
    <w:rsid w:val="00BD3D75"/>
    <w:rsid w:val="00BD3F1D"/>
    <w:rsid w:val="00BD422C"/>
    <w:rsid w:val="00BD48A2"/>
    <w:rsid w:val="00BD48FA"/>
    <w:rsid w:val="00BD49F5"/>
    <w:rsid w:val="00BD4C28"/>
    <w:rsid w:val="00BD4E25"/>
    <w:rsid w:val="00BD4E79"/>
    <w:rsid w:val="00BD4FFA"/>
    <w:rsid w:val="00BD5098"/>
    <w:rsid w:val="00BD5457"/>
    <w:rsid w:val="00BD5A62"/>
    <w:rsid w:val="00BD5CA3"/>
    <w:rsid w:val="00BD5DA8"/>
    <w:rsid w:val="00BD600B"/>
    <w:rsid w:val="00BD66B2"/>
    <w:rsid w:val="00BD67A2"/>
    <w:rsid w:val="00BD67D5"/>
    <w:rsid w:val="00BD688C"/>
    <w:rsid w:val="00BD6B63"/>
    <w:rsid w:val="00BD6C1A"/>
    <w:rsid w:val="00BD6D4F"/>
    <w:rsid w:val="00BD6E1B"/>
    <w:rsid w:val="00BD7236"/>
    <w:rsid w:val="00BD73D7"/>
    <w:rsid w:val="00BD791F"/>
    <w:rsid w:val="00BD7B6D"/>
    <w:rsid w:val="00BD7D85"/>
    <w:rsid w:val="00BD7DA3"/>
    <w:rsid w:val="00BE0012"/>
    <w:rsid w:val="00BE0624"/>
    <w:rsid w:val="00BE0801"/>
    <w:rsid w:val="00BE09EC"/>
    <w:rsid w:val="00BE0C26"/>
    <w:rsid w:val="00BE0C42"/>
    <w:rsid w:val="00BE0CD2"/>
    <w:rsid w:val="00BE0D9E"/>
    <w:rsid w:val="00BE0E1B"/>
    <w:rsid w:val="00BE107E"/>
    <w:rsid w:val="00BE10DE"/>
    <w:rsid w:val="00BE1162"/>
    <w:rsid w:val="00BE1544"/>
    <w:rsid w:val="00BE20AC"/>
    <w:rsid w:val="00BE20CF"/>
    <w:rsid w:val="00BE21F8"/>
    <w:rsid w:val="00BE24A6"/>
    <w:rsid w:val="00BE269F"/>
    <w:rsid w:val="00BE2770"/>
    <w:rsid w:val="00BE28C3"/>
    <w:rsid w:val="00BE2BAF"/>
    <w:rsid w:val="00BE2E9C"/>
    <w:rsid w:val="00BE309C"/>
    <w:rsid w:val="00BE30D0"/>
    <w:rsid w:val="00BE3224"/>
    <w:rsid w:val="00BE3518"/>
    <w:rsid w:val="00BE3694"/>
    <w:rsid w:val="00BE36E0"/>
    <w:rsid w:val="00BE373A"/>
    <w:rsid w:val="00BE396A"/>
    <w:rsid w:val="00BE3FF9"/>
    <w:rsid w:val="00BE4486"/>
    <w:rsid w:val="00BE4AC2"/>
    <w:rsid w:val="00BE5200"/>
    <w:rsid w:val="00BE533E"/>
    <w:rsid w:val="00BE53C6"/>
    <w:rsid w:val="00BE53EF"/>
    <w:rsid w:val="00BE53F3"/>
    <w:rsid w:val="00BE594A"/>
    <w:rsid w:val="00BE5F51"/>
    <w:rsid w:val="00BE6042"/>
    <w:rsid w:val="00BE6472"/>
    <w:rsid w:val="00BE65EB"/>
    <w:rsid w:val="00BE66E2"/>
    <w:rsid w:val="00BE69BE"/>
    <w:rsid w:val="00BE6C95"/>
    <w:rsid w:val="00BE6E35"/>
    <w:rsid w:val="00BE6EF8"/>
    <w:rsid w:val="00BE6FC6"/>
    <w:rsid w:val="00BE70AF"/>
    <w:rsid w:val="00BE70B5"/>
    <w:rsid w:val="00BE7266"/>
    <w:rsid w:val="00BE730F"/>
    <w:rsid w:val="00BE7C05"/>
    <w:rsid w:val="00BF0342"/>
    <w:rsid w:val="00BF04E5"/>
    <w:rsid w:val="00BF0579"/>
    <w:rsid w:val="00BF0C46"/>
    <w:rsid w:val="00BF0D37"/>
    <w:rsid w:val="00BF0D6E"/>
    <w:rsid w:val="00BF0E1E"/>
    <w:rsid w:val="00BF0F4F"/>
    <w:rsid w:val="00BF1390"/>
    <w:rsid w:val="00BF1571"/>
    <w:rsid w:val="00BF163E"/>
    <w:rsid w:val="00BF167D"/>
    <w:rsid w:val="00BF17AC"/>
    <w:rsid w:val="00BF1853"/>
    <w:rsid w:val="00BF1966"/>
    <w:rsid w:val="00BF1A05"/>
    <w:rsid w:val="00BF2B06"/>
    <w:rsid w:val="00BF2CAB"/>
    <w:rsid w:val="00BF2ED2"/>
    <w:rsid w:val="00BF2F9F"/>
    <w:rsid w:val="00BF3087"/>
    <w:rsid w:val="00BF30CE"/>
    <w:rsid w:val="00BF33CB"/>
    <w:rsid w:val="00BF34EB"/>
    <w:rsid w:val="00BF3569"/>
    <w:rsid w:val="00BF356B"/>
    <w:rsid w:val="00BF369D"/>
    <w:rsid w:val="00BF39F8"/>
    <w:rsid w:val="00BF3A73"/>
    <w:rsid w:val="00BF3E3C"/>
    <w:rsid w:val="00BF3E8C"/>
    <w:rsid w:val="00BF40B8"/>
    <w:rsid w:val="00BF467C"/>
    <w:rsid w:val="00BF4ACA"/>
    <w:rsid w:val="00BF4BE9"/>
    <w:rsid w:val="00BF4C52"/>
    <w:rsid w:val="00BF4ECB"/>
    <w:rsid w:val="00BF50E6"/>
    <w:rsid w:val="00BF51E9"/>
    <w:rsid w:val="00BF5A96"/>
    <w:rsid w:val="00BF5C68"/>
    <w:rsid w:val="00BF625B"/>
    <w:rsid w:val="00BF6463"/>
    <w:rsid w:val="00BF68B9"/>
    <w:rsid w:val="00BF69A6"/>
    <w:rsid w:val="00BF6A09"/>
    <w:rsid w:val="00BF6B39"/>
    <w:rsid w:val="00BF6BC9"/>
    <w:rsid w:val="00BF6D9C"/>
    <w:rsid w:val="00BF7187"/>
    <w:rsid w:val="00BF75DC"/>
    <w:rsid w:val="00BF7ABE"/>
    <w:rsid w:val="00BF7C89"/>
    <w:rsid w:val="00BF7E7A"/>
    <w:rsid w:val="00BF7E96"/>
    <w:rsid w:val="00BF7F49"/>
    <w:rsid w:val="00C0027B"/>
    <w:rsid w:val="00C002A9"/>
    <w:rsid w:val="00C0039F"/>
    <w:rsid w:val="00C003BE"/>
    <w:rsid w:val="00C00ACB"/>
    <w:rsid w:val="00C00BB5"/>
    <w:rsid w:val="00C0127D"/>
    <w:rsid w:val="00C015B3"/>
    <w:rsid w:val="00C01653"/>
    <w:rsid w:val="00C017EA"/>
    <w:rsid w:val="00C02325"/>
    <w:rsid w:val="00C02A99"/>
    <w:rsid w:val="00C03217"/>
    <w:rsid w:val="00C032DF"/>
    <w:rsid w:val="00C037D5"/>
    <w:rsid w:val="00C03955"/>
    <w:rsid w:val="00C03C01"/>
    <w:rsid w:val="00C03D67"/>
    <w:rsid w:val="00C03E30"/>
    <w:rsid w:val="00C0405A"/>
    <w:rsid w:val="00C04104"/>
    <w:rsid w:val="00C041CD"/>
    <w:rsid w:val="00C0431B"/>
    <w:rsid w:val="00C04475"/>
    <w:rsid w:val="00C04C76"/>
    <w:rsid w:val="00C04C8E"/>
    <w:rsid w:val="00C04EDD"/>
    <w:rsid w:val="00C0514A"/>
    <w:rsid w:val="00C05701"/>
    <w:rsid w:val="00C05C73"/>
    <w:rsid w:val="00C062E5"/>
    <w:rsid w:val="00C063F8"/>
    <w:rsid w:val="00C067E1"/>
    <w:rsid w:val="00C0689B"/>
    <w:rsid w:val="00C068C9"/>
    <w:rsid w:val="00C068DE"/>
    <w:rsid w:val="00C069ED"/>
    <w:rsid w:val="00C06B3F"/>
    <w:rsid w:val="00C06B6D"/>
    <w:rsid w:val="00C06C6E"/>
    <w:rsid w:val="00C072FA"/>
    <w:rsid w:val="00C073B0"/>
    <w:rsid w:val="00C07613"/>
    <w:rsid w:val="00C07C8F"/>
    <w:rsid w:val="00C10013"/>
    <w:rsid w:val="00C10112"/>
    <w:rsid w:val="00C10B55"/>
    <w:rsid w:val="00C10DDB"/>
    <w:rsid w:val="00C11020"/>
    <w:rsid w:val="00C110CC"/>
    <w:rsid w:val="00C11769"/>
    <w:rsid w:val="00C11800"/>
    <w:rsid w:val="00C11AED"/>
    <w:rsid w:val="00C11C57"/>
    <w:rsid w:val="00C11CCD"/>
    <w:rsid w:val="00C11D5C"/>
    <w:rsid w:val="00C12438"/>
    <w:rsid w:val="00C12895"/>
    <w:rsid w:val="00C12B84"/>
    <w:rsid w:val="00C12C87"/>
    <w:rsid w:val="00C12CF9"/>
    <w:rsid w:val="00C12E64"/>
    <w:rsid w:val="00C1326C"/>
    <w:rsid w:val="00C13666"/>
    <w:rsid w:val="00C1372D"/>
    <w:rsid w:val="00C13B22"/>
    <w:rsid w:val="00C142C4"/>
    <w:rsid w:val="00C14380"/>
    <w:rsid w:val="00C1476C"/>
    <w:rsid w:val="00C148A1"/>
    <w:rsid w:val="00C14968"/>
    <w:rsid w:val="00C149A1"/>
    <w:rsid w:val="00C14A7B"/>
    <w:rsid w:val="00C14AAE"/>
    <w:rsid w:val="00C14D2D"/>
    <w:rsid w:val="00C14EF8"/>
    <w:rsid w:val="00C15035"/>
    <w:rsid w:val="00C15471"/>
    <w:rsid w:val="00C154B0"/>
    <w:rsid w:val="00C15866"/>
    <w:rsid w:val="00C158CC"/>
    <w:rsid w:val="00C15C58"/>
    <w:rsid w:val="00C1625C"/>
    <w:rsid w:val="00C1657B"/>
    <w:rsid w:val="00C169C8"/>
    <w:rsid w:val="00C16AAB"/>
    <w:rsid w:val="00C16AF7"/>
    <w:rsid w:val="00C16B13"/>
    <w:rsid w:val="00C1701C"/>
    <w:rsid w:val="00C17048"/>
    <w:rsid w:val="00C17129"/>
    <w:rsid w:val="00C1736B"/>
    <w:rsid w:val="00C17377"/>
    <w:rsid w:val="00C174CD"/>
    <w:rsid w:val="00C17636"/>
    <w:rsid w:val="00C1784F"/>
    <w:rsid w:val="00C17BFA"/>
    <w:rsid w:val="00C17C0C"/>
    <w:rsid w:val="00C17F59"/>
    <w:rsid w:val="00C204CF"/>
    <w:rsid w:val="00C2054D"/>
    <w:rsid w:val="00C20A7E"/>
    <w:rsid w:val="00C20A9F"/>
    <w:rsid w:val="00C20B90"/>
    <w:rsid w:val="00C21131"/>
    <w:rsid w:val="00C215CF"/>
    <w:rsid w:val="00C215D7"/>
    <w:rsid w:val="00C215EA"/>
    <w:rsid w:val="00C21710"/>
    <w:rsid w:val="00C21754"/>
    <w:rsid w:val="00C217F9"/>
    <w:rsid w:val="00C21FDB"/>
    <w:rsid w:val="00C22325"/>
    <w:rsid w:val="00C22866"/>
    <w:rsid w:val="00C229CE"/>
    <w:rsid w:val="00C22A16"/>
    <w:rsid w:val="00C22D4C"/>
    <w:rsid w:val="00C22F1B"/>
    <w:rsid w:val="00C23236"/>
    <w:rsid w:val="00C23267"/>
    <w:rsid w:val="00C23388"/>
    <w:rsid w:val="00C236FC"/>
    <w:rsid w:val="00C238D8"/>
    <w:rsid w:val="00C23930"/>
    <w:rsid w:val="00C239C4"/>
    <w:rsid w:val="00C23BAD"/>
    <w:rsid w:val="00C23EDE"/>
    <w:rsid w:val="00C24214"/>
    <w:rsid w:val="00C24811"/>
    <w:rsid w:val="00C24F9B"/>
    <w:rsid w:val="00C252E3"/>
    <w:rsid w:val="00C25312"/>
    <w:rsid w:val="00C253EA"/>
    <w:rsid w:val="00C253EE"/>
    <w:rsid w:val="00C25563"/>
    <w:rsid w:val="00C255F8"/>
    <w:rsid w:val="00C25F14"/>
    <w:rsid w:val="00C25FC7"/>
    <w:rsid w:val="00C26014"/>
    <w:rsid w:val="00C260B3"/>
    <w:rsid w:val="00C26256"/>
    <w:rsid w:val="00C2635F"/>
    <w:rsid w:val="00C26426"/>
    <w:rsid w:val="00C265B4"/>
    <w:rsid w:val="00C267C6"/>
    <w:rsid w:val="00C26AA2"/>
    <w:rsid w:val="00C26C34"/>
    <w:rsid w:val="00C26CDA"/>
    <w:rsid w:val="00C26CEE"/>
    <w:rsid w:val="00C270F8"/>
    <w:rsid w:val="00C271FC"/>
    <w:rsid w:val="00C274A4"/>
    <w:rsid w:val="00C27611"/>
    <w:rsid w:val="00C27B02"/>
    <w:rsid w:val="00C27EBB"/>
    <w:rsid w:val="00C3014B"/>
    <w:rsid w:val="00C3049F"/>
    <w:rsid w:val="00C30731"/>
    <w:rsid w:val="00C308E0"/>
    <w:rsid w:val="00C308F1"/>
    <w:rsid w:val="00C30A1E"/>
    <w:rsid w:val="00C3146A"/>
    <w:rsid w:val="00C314E5"/>
    <w:rsid w:val="00C3199B"/>
    <w:rsid w:val="00C31DC6"/>
    <w:rsid w:val="00C31E45"/>
    <w:rsid w:val="00C3206C"/>
    <w:rsid w:val="00C32147"/>
    <w:rsid w:val="00C3232B"/>
    <w:rsid w:val="00C325A0"/>
    <w:rsid w:val="00C3302B"/>
    <w:rsid w:val="00C3303A"/>
    <w:rsid w:val="00C331AA"/>
    <w:rsid w:val="00C3322D"/>
    <w:rsid w:val="00C335D0"/>
    <w:rsid w:val="00C33871"/>
    <w:rsid w:val="00C33CFA"/>
    <w:rsid w:val="00C33D12"/>
    <w:rsid w:val="00C342A8"/>
    <w:rsid w:val="00C34E09"/>
    <w:rsid w:val="00C34F26"/>
    <w:rsid w:val="00C353D7"/>
    <w:rsid w:val="00C353DC"/>
    <w:rsid w:val="00C35603"/>
    <w:rsid w:val="00C3562B"/>
    <w:rsid w:val="00C35A00"/>
    <w:rsid w:val="00C3607F"/>
    <w:rsid w:val="00C362D1"/>
    <w:rsid w:val="00C36A17"/>
    <w:rsid w:val="00C36A66"/>
    <w:rsid w:val="00C36FE5"/>
    <w:rsid w:val="00C372AC"/>
    <w:rsid w:val="00C37B95"/>
    <w:rsid w:val="00C37E4C"/>
    <w:rsid w:val="00C40ABA"/>
    <w:rsid w:val="00C40B4A"/>
    <w:rsid w:val="00C40D11"/>
    <w:rsid w:val="00C40E6F"/>
    <w:rsid w:val="00C40F9B"/>
    <w:rsid w:val="00C41449"/>
    <w:rsid w:val="00C414D4"/>
    <w:rsid w:val="00C41815"/>
    <w:rsid w:val="00C418D9"/>
    <w:rsid w:val="00C41C61"/>
    <w:rsid w:val="00C41CB2"/>
    <w:rsid w:val="00C4202D"/>
    <w:rsid w:val="00C4205C"/>
    <w:rsid w:val="00C422BA"/>
    <w:rsid w:val="00C42444"/>
    <w:rsid w:val="00C4253C"/>
    <w:rsid w:val="00C4261D"/>
    <w:rsid w:val="00C42838"/>
    <w:rsid w:val="00C42850"/>
    <w:rsid w:val="00C42DBD"/>
    <w:rsid w:val="00C42E10"/>
    <w:rsid w:val="00C43384"/>
    <w:rsid w:val="00C43820"/>
    <w:rsid w:val="00C4385E"/>
    <w:rsid w:val="00C438DF"/>
    <w:rsid w:val="00C43995"/>
    <w:rsid w:val="00C439C8"/>
    <w:rsid w:val="00C43A73"/>
    <w:rsid w:val="00C43C0A"/>
    <w:rsid w:val="00C43D29"/>
    <w:rsid w:val="00C440DA"/>
    <w:rsid w:val="00C442A8"/>
    <w:rsid w:val="00C44CB9"/>
    <w:rsid w:val="00C44FD7"/>
    <w:rsid w:val="00C4511A"/>
    <w:rsid w:val="00C4528C"/>
    <w:rsid w:val="00C45646"/>
    <w:rsid w:val="00C457EF"/>
    <w:rsid w:val="00C45815"/>
    <w:rsid w:val="00C45840"/>
    <w:rsid w:val="00C458DB"/>
    <w:rsid w:val="00C459D1"/>
    <w:rsid w:val="00C460EB"/>
    <w:rsid w:val="00C462B7"/>
    <w:rsid w:val="00C46629"/>
    <w:rsid w:val="00C46AAE"/>
    <w:rsid w:val="00C47313"/>
    <w:rsid w:val="00C475C3"/>
    <w:rsid w:val="00C47932"/>
    <w:rsid w:val="00C479C7"/>
    <w:rsid w:val="00C47BC2"/>
    <w:rsid w:val="00C47D64"/>
    <w:rsid w:val="00C5003A"/>
    <w:rsid w:val="00C50126"/>
    <w:rsid w:val="00C507E7"/>
    <w:rsid w:val="00C5094B"/>
    <w:rsid w:val="00C50BC7"/>
    <w:rsid w:val="00C50ED8"/>
    <w:rsid w:val="00C51717"/>
    <w:rsid w:val="00C517BA"/>
    <w:rsid w:val="00C517D2"/>
    <w:rsid w:val="00C51955"/>
    <w:rsid w:val="00C51AE4"/>
    <w:rsid w:val="00C51E50"/>
    <w:rsid w:val="00C51E81"/>
    <w:rsid w:val="00C52257"/>
    <w:rsid w:val="00C522FC"/>
    <w:rsid w:val="00C52705"/>
    <w:rsid w:val="00C52718"/>
    <w:rsid w:val="00C5275B"/>
    <w:rsid w:val="00C5290C"/>
    <w:rsid w:val="00C52EAD"/>
    <w:rsid w:val="00C52F41"/>
    <w:rsid w:val="00C530D6"/>
    <w:rsid w:val="00C53511"/>
    <w:rsid w:val="00C53664"/>
    <w:rsid w:val="00C538E9"/>
    <w:rsid w:val="00C53994"/>
    <w:rsid w:val="00C53A36"/>
    <w:rsid w:val="00C53AEF"/>
    <w:rsid w:val="00C53CA4"/>
    <w:rsid w:val="00C53CED"/>
    <w:rsid w:val="00C5412F"/>
    <w:rsid w:val="00C5455A"/>
    <w:rsid w:val="00C548D6"/>
    <w:rsid w:val="00C54A64"/>
    <w:rsid w:val="00C54A9B"/>
    <w:rsid w:val="00C54B4C"/>
    <w:rsid w:val="00C54C5F"/>
    <w:rsid w:val="00C55118"/>
    <w:rsid w:val="00C551F6"/>
    <w:rsid w:val="00C55413"/>
    <w:rsid w:val="00C5551E"/>
    <w:rsid w:val="00C55553"/>
    <w:rsid w:val="00C55569"/>
    <w:rsid w:val="00C55B73"/>
    <w:rsid w:val="00C55F47"/>
    <w:rsid w:val="00C560F5"/>
    <w:rsid w:val="00C561D9"/>
    <w:rsid w:val="00C56586"/>
    <w:rsid w:val="00C565F4"/>
    <w:rsid w:val="00C56736"/>
    <w:rsid w:val="00C56A61"/>
    <w:rsid w:val="00C56CB2"/>
    <w:rsid w:val="00C56D3A"/>
    <w:rsid w:val="00C574C5"/>
    <w:rsid w:val="00C57AC3"/>
    <w:rsid w:val="00C57C30"/>
    <w:rsid w:val="00C57E94"/>
    <w:rsid w:val="00C57F64"/>
    <w:rsid w:val="00C6072F"/>
    <w:rsid w:val="00C60772"/>
    <w:rsid w:val="00C608E0"/>
    <w:rsid w:val="00C60959"/>
    <w:rsid w:val="00C60B64"/>
    <w:rsid w:val="00C60D11"/>
    <w:rsid w:val="00C6109A"/>
    <w:rsid w:val="00C61498"/>
    <w:rsid w:val="00C61586"/>
    <w:rsid w:val="00C61615"/>
    <w:rsid w:val="00C61644"/>
    <w:rsid w:val="00C61D5D"/>
    <w:rsid w:val="00C61F73"/>
    <w:rsid w:val="00C61F9F"/>
    <w:rsid w:val="00C61FCC"/>
    <w:rsid w:val="00C6244D"/>
    <w:rsid w:val="00C625F0"/>
    <w:rsid w:val="00C62A30"/>
    <w:rsid w:val="00C62B50"/>
    <w:rsid w:val="00C62F67"/>
    <w:rsid w:val="00C63101"/>
    <w:rsid w:val="00C63326"/>
    <w:rsid w:val="00C63716"/>
    <w:rsid w:val="00C63763"/>
    <w:rsid w:val="00C638DC"/>
    <w:rsid w:val="00C63AD9"/>
    <w:rsid w:val="00C63B0E"/>
    <w:rsid w:val="00C63E53"/>
    <w:rsid w:val="00C6460C"/>
    <w:rsid w:val="00C64831"/>
    <w:rsid w:val="00C649E7"/>
    <w:rsid w:val="00C64A8E"/>
    <w:rsid w:val="00C64A96"/>
    <w:rsid w:val="00C6538A"/>
    <w:rsid w:val="00C655D4"/>
    <w:rsid w:val="00C6577A"/>
    <w:rsid w:val="00C65E12"/>
    <w:rsid w:val="00C65E8A"/>
    <w:rsid w:val="00C66311"/>
    <w:rsid w:val="00C6641E"/>
    <w:rsid w:val="00C66531"/>
    <w:rsid w:val="00C66539"/>
    <w:rsid w:val="00C666F5"/>
    <w:rsid w:val="00C66A92"/>
    <w:rsid w:val="00C66AE0"/>
    <w:rsid w:val="00C66B3D"/>
    <w:rsid w:val="00C66C01"/>
    <w:rsid w:val="00C671CD"/>
    <w:rsid w:val="00C6725D"/>
    <w:rsid w:val="00C67696"/>
    <w:rsid w:val="00C679E0"/>
    <w:rsid w:val="00C67A04"/>
    <w:rsid w:val="00C67AA7"/>
    <w:rsid w:val="00C67BA1"/>
    <w:rsid w:val="00C67D39"/>
    <w:rsid w:val="00C67F8B"/>
    <w:rsid w:val="00C70171"/>
    <w:rsid w:val="00C7026D"/>
    <w:rsid w:val="00C704CA"/>
    <w:rsid w:val="00C70855"/>
    <w:rsid w:val="00C70F35"/>
    <w:rsid w:val="00C7185D"/>
    <w:rsid w:val="00C71A6D"/>
    <w:rsid w:val="00C71AE4"/>
    <w:rsid w:val="00C71B1B"/>
    <w:rsid w:val="00C71C4C"/>
    <w:rsid w:val="00C71C8C"/>
    <w:rsid w:val="00C72404"/>
    <w:rsid w:val="00C72826"/>
    <w:rsid w:val="00C728D6"/>
    <w:rsid w:val="00C72B4F"/>
    <w:rsid w:val="00C72B58"/>
    <w:rsid w:val="00C72E6E"/>
    <w:rsid w:val="00C73133"/>
    <w:rsid w:val="00C733CC"/>
    <w:rsid w:val="00C7352F"/>
    <w:rsid w:val="00C73868"/>
    <w:rsid w:val="00C73970"/>
    <w:rsid w:val="00C73A59"/>
    <w:rsid w:val="00C73BC9"/>
    <w:rsid w:val="00C73CD4"/>
    <w:rsid w:val="00C73F2D"/>
    <w:rsid w:val="00C74357"/>
    <w:rsid w:val="00C74A6A"/>
    <w:rsid w:val="00C74AFC"/>
    <w:rsid w:val="00C74DBD"/>
    <w:rsid w:val="00C74E1F"/>
    <w:rsid w:val="00C75058"/>
    <w:rsid w:val="00C75268"/>
    <w:rsid w:val="00C7570C"/>
    <w:rsid w:val="00C75F9F"/>
    <w:rsid w:val="00C75FB4"/>
    <w:rsid w:val="00C766FB"/>
    <w:rsid w:val="00C76D8E"/>
    <w:rsid w:val="00C76D98"/>
    <w:rsid w:val="00C76F22"/>
    <w:rsid w:val="00C77026"/>
    <w:rsid w:val="00C775C2"/>
    <w:rsid w:val="00C7761B"/>
    <w:rsid w:val="00C77635"/>
    <w:rsid w:val="00C77685"/>
    <w:rsid w:val="00C77BF2"/>
    <w:rsid w:val="00C77E4D"/>
    <w:rsid w:val="00C77F73"/>
    <w:rsid w:val="00C80017"/>
    <w:rsid w:val="00C8009A"/>
    <w:rsid w:val="00C80111"/>
    <w:rsid w:val="00C801D6"/>
    <w:rsid w:val="00C80449"/>
    <w:rsid w:val="00C80545"/>
    <w:rsid w:val="00C80765"/>
    <w:rsid w:val="00C80FC6"/>
    <w:rsid w:val="00C810BD"/>
    <w:rsid w:val="00C81204"/>
    <w:rsid w:val="00C81396"/>
    <w:rsid w:val="00C813F0"/>
    <w:rsid w:val="00C81445"/>
    <w:rsid w:val="00C814CE"/>
    <w:rsid w:val="00C8156F"/>
    <w:rsid w:val="00C81709"/>
    <w:rsid w:val="00C81789"/>
    <w:rsid w:val="00C818F3"/>
    <w:rsid w:val="00C819A5"/>
    <w:rsid w:val="00C81A2A"/>
    <w:rsid w:val="00C81B46"/>
    <w:rsid w:val="00C81BD8"/>
    <w:rsid w:val="00C81CBD"/>
    <w:rsid w:val="00C81D9A"/>
    <w:rsid w:val="00C82195"/>
    <w:rsid w:val="00C82D1B"/>
    <w:rsid w:val="00C82F7B"/>
    <w:rsid w:val="00C83150"/>
    <w:rsid w:val="00C839FD"/>
    <w:rsid w:val="00C83E17"/>
    <w:rsid w:val="00C83F75"/>
    <w:rsid w:val="00C83F83"/>
    <w:rsid w:val="00C84004"/>
    <w:rsid w:val="00C84B6A"/>
    <w:rsid w:val="00C84C27"/>
    <w:rsid w:val="00C84D56"/>
    <w:rsid w:val="00C85154"/>
    <w:rsid w:val="00C8560D"/>
    <w:rsid w:val="00C85947"/>
    <w:rsid w:val="00C8596C"/>
    <w:rsid w:val="00C85979"/>
    <w:rsid w:val="00C859D5"/>
    <w:rsid w:val="00C85BCC"/>
    <w:rsid w:val="00C85F0D"/>
    <w:rsid w:val="00C86093"/>
    <w:rsid w:val="00C8622C"/>
    <w:rsid w:val="00C86546"/>
    <w:rsid w:val="00C8684B"/>
    <w:rsid w:val="00C86892"/>
    <w:rsid w:val="00C86AFB"/>
    <w:rsid w:val="00C86BE6"/>
    <w:rsid w:val="00C86F5D"/>
    <w:rsid w:val="00C872E9"/>
    <w:rsid w:val="00C87374"/>
    <w:rsid w:val="00C8751C"/>
    <w:rsid w:val="00C8753E"/>
    <w:rsid w:val="00C8759E"/>
    <w:rsid w:val="00C87A02"/>
    <w:rsid w:val="00C87C16"/>
    <w:rsid w:val="00C87CF4"/>
    <w:rsid w:val="00C90270"/>
    <w:rsid w:val="00C90507"/>
    <w:rsid w:val="00C90617"/>
    <w:rsid w:val="00C90F5C"/>
    <w:rsid w:val="00C916EC"/>
    <w:rsid w:val="00C91757"/>
    <w:rsid w:val="00C918F8"/>
    <w:rsid w:val="00C91A87"/>
    <w:rsid w:val="00C91C61"/>
    <w:rsid w:val="00C91C9E"/>
    <w:rsid w:val="00C9208B"/>
    <w:rsid w:val="00C92201"/>
    <w:rsid w:val="00C923A9"/>
    <w:rsid w:val="00C92748"/>
    <w:rsid w:val="00C9275F"/>
    <w:rsid w:val="00C92A23"/>
    <w:rsid w:val="00C92C21"/>
    <w:rsid w:val="00C92C4F"/>
    <w:rsid w:val="00C92D7E"/>
    <w:rsid w:val="00C92EEB"/>
    <w:rsid w:val="00C92F34"/>
    <w:rsid w:val="00C931CC"/>
    <w:rsid w:val="00C931E1"/>
    <w:rsid w:val="00C93260"/>
    <w:rsid w:val="00C93729"/>
    <w:rsid w:val="00C93C46"/>
    <w:rsid w:val="00C93D2E"/>
    <w:rsid w:val="00C93F70"/>
    <w:rsid w:val="00C93FDE"/>
    <w:rsid w:val="00C94042"/>
    <w:rsid w:val="00C94275"/>
    <w:rsid w:val="00C94922"/>
    <w:rsid w:val="00C94965"/>
    <w:rsid w:val="00C94B70"/>
    <w:rsid w:val="00C94DCD"/>
    <w:rsid w:val="00C94FDC"/>
    <w:rsid w:val="00C95114"/>
    <w:rsid w:val="00C951D0"/>
    <w:rsid w:val="00C95249"/>
    <w:rsid w:val="00C952B4"/>
    <w:rsid w:val="00C958A2"/>
    <w:rsid w:val="00C95B40"/>
    <w:rsid w:val="00C95BB8"/>
    <w:rsid w:val="00C95E0F"/>
    <w:rsid w:val="00C960EE"/>
    <w:rsid w:val="00C965D8"/>
    <w:rsid w:val="00C96639"/>
    <w:rsid w:val="00C9684E"/>
    <w:rsid w:val="00C96AC1"/>
    <w:rsid w:val="00C96B6A"/>
    <w:rsid w:val="00C96BB5"/>
    <w:rsid w:val="00C96EA9"/>
    <w:rsid w:val="00C96F8E"/>
    <w:rsid w:val="00C96F9D"/>
    <w:rsid w:val="00C972AC"/>
    <w:rsid w:val="00C97564"/>
    <w:rsid w:val="00C975D3"/>
    <w:rsid w:val="00C975F1"/>
    <w:rsid w:val="00C975F3"/>
    <w:rsid w:val="00C979DE"/>
    <w:rsid w:val="00C97EB6"/>
    <w:rsid w:val="00CA01A0"/>
    <w:rsid w:val="00CA022A"/>
    <w:rsid w:val="00CA031D"/>
    <w:rsid w:val="00CA0813"/>
    <w:rsid w:val="00CA08A7"/>
    <w:rsid w:val="00CA0999"/>
    <w:rsid w:val="00CA099C"/>
    <w:rsid w:val="00CA15CF"/>
    <w:rsid w:val="00CA18E1"/>
    <w:rsid w:val="00CA21CB"/>
    <w:rsid w:val="00CA28A3"/>
    <w:rsid w:val="00CA28AB"/>
    <w:rsid w:val="00CA2D85"/>
    <w:rsid w:val="00CA2DFB"/>
    <w:rsid w:val="00CA2E19"/>
    <w:rsid w:val="00CA2E3B"/>
    <w:rsid w:val="00CA2F18"/>
    <w:rsid w:val="00CA2FC1"/>
    <w:rsid w:val="00CA3048"/>
    <w:rsid w:val="00CA3281"/>
    <w:rsid w:val="00CA34C9"/>
    <w:rsid w:val="00CA34D9"/>
    <w:rsid w:val="00CA38B8"/>
    <w:rsid w:val="00CA3976"/>
    <w:rsid w:val="00CA39E5"/>
    <w:rsid w:val="00CA3CF8"/>
    <w:rsid w:val="00CA3D05"/>
    <w:rsid w:val="00CA3D07"/>
    <w:rsid w:val="00CA408B"/>
    <w:rsid w:val="00CA40B7"/>
    <w:rsid w:val="00CA41AF"/>
    <w:rsid w:val="00CA42F0"/>
    <w:rsid w:val="00CA44EC"/>
    <w:rsid w:val="00CA46AF"/>
    <w:rsid w:val="00CA46FB"/>
    <w:rsid w:val="00CA4758"/>
    <w:rsid w:val="00CA4F53"/>
    <w:rsid w:val="00CA5140"/>
    <w:rsid w:val="00CA52E8"/>
    <w:rsid w:val="00CA5305"/>
    <w:rsid w:val="00CA5682"/>
    <w:rsid w:val="00CA5A92"/>
    <w:rsid w:val="00CA5C13"/>
    <w:rsid w:val="00CA5D3F"/>
    <w:rsid w:val="00CA5FF6"/>
    <w:rsid w:val="00CA67C5"/>
    <w:rsid w:val="00CA6931"/>
    <w:rsid w:val="00CA6B9E"/>
    <w:rsid w:val="00CA6DA2"/>
    <w:rsid w:val="00CA6E62"/>
    <w:rsid w:val="00CA7294"/>
    <w:rsid w:val="00CA7711"/>
    <w:rsid w:val="00CA7786"/>
    <w:rsid w:val="00CA7950"/>
    <w:rsid w:val="00CA7EFE"/>
    <w:rsid w:val="00CB006C"/>
    <w:rsid w:val="00CB0232"/>
    <w:rsid w:val="00CB02F6"/>
    <w:rsid w:val="00CB0436"/>
    <w:rsid w:val="00CB0453"/>
    <w:rsid w:val="00CB077A"/>
    <w:rsid w:val="00CB0AA5"/>
    <w:rsid w:val="00CB0AAF"/>
    <w:rsid w:val="00CB0B17"/>
    <w:rsid w:val="00CB0CC2"/>
    <w:rsid w:val="00CB0D17"/>
    <w:rsid w:val="00CB0DBC"/>
    <w:rsid w:val="00CB0F04"/>
    <w:rsid w:val="00CB1093"/>
    <w:rsid w:val="00CB13C5"/>
    <w:rsid w:val="00CB1A65"/>
    <w:rsid w:val="00CB1B66"/>
    <w:rsid w:val="00CB1B6A"/>
    <w:rsid w:val="00CB1D27"/>
    <w:rsid w:val="00CB1F88"/>
    <w:rsid w:val="00CB22A7"/>
    <w:rsid w:val="00CB232E"/>
    <w:rsid w:val="00CB23E2"/>
    <w:rsid w:val="00CB2787"/>
    <w:rsid w:val="00CB282F"/>
    <w:rsid w:val="00CB28F3"/>
    <w:rsid w:val="00CB290E"/>
    <w:rsid w:val="00CB29CB"/>
    <w:rsid w:val="00CB2BCB"/>
    <w:rsid w:val="00CB2BD3"/>
    <w:rsid w:val="00CB2CD5"/>
    <w:rsid w:val="00CB2E70"/>
    <w:rsid w:val="00CB2EB6"/>
    <w:rsid w:val="00CB2F22"/>
    <w:rsid w:val="00CB31EC"/>
    <w:rsid w:val="00CB3426"/>
    <w:rsid w:val="00CB3432"/>
    <w:rsid w:val="00CB34B8"/>
    <w:rsid w:val="00CB3784"/>
    <w:rsid w:val="00CB39A7"/>
    <w:rsid w:val="00CB3E1D"/>
    <w:rsid w:val="00CB3E60"/>
    <w:rsid w:val="00CB4567"/>
    <w:rsid w:val="00CB4721"/>
    <w:rsid w:val="00CB4D31"/>
    <w:rsid w:val="00CB4E3A"/>
    <w:rsid w:val="00CB524D"/>
    <w:rsid w:val="00CB55A2"/>
    <w:rsid w:val="00CB5657"/>
    <w:rsid w:val="00CB57E2"/>
    <w:rsid w:val="00CB59A8"/>
    <w:rsid w:val="00CB5C9B"/>
    <w:rsid w:val="00CB6192"/>
    <w:rsid w:val="00CB61C3"/>
    <w:rsid w:val="00CB6AA5"/>
    <w:rsid w:val="00CB6E6E"/>
    <w:rsid w:val="00CB70A6"/>
    <w:rsid w:val="00CB70D8"/>
    <w:rsid w:val="00CB7252"/>
    <w:rsid w:val="00CB72AE"/>
    <w:rsid w:val="00CB73E2"/>
    <w:rsid w:val="00CB746C"/>
    <w:rsid w:val="00CB7735"/>
    <w:rsid w:val="00CB779A"/>
    <w:rsid w:val="00CB7B1A"/>
    <w:rsid w:val="00CB7BB8"/>
    <w:rsid w:val="00CB7EC2"/>
    <w:rsid w:val="00CB7F31"/>
    <w:rsid w:val="00CB7F55"/>
    <w:rsid w:val="00CC021F"/>
    <w:rsid w:val="00CC0227"/>
    <w:rsid w:val="00CC02D7"/>
    <w:rsid w:val="00CC06B8"/>
    <w:rsid w:val="00CC085A"/>
    <w:rsid w:val="00CC0875"/>
    <w:rsid w:val="00CC087A"/>
    <w:rsid w:val="00CC08B9"/>
    <w:rsid w:val="00CC0975"/>
    <w:rsid w:val="00CC1255"/>
    <w:rsid w:val="00CC133E"/>
    <w:rsid w:val="00CC1563"/>
    <w:rsid w:val="00CC15FE"/>
    <w:rsid w:val="00CC1670"/>
    <w:rsid w:val="00CC1A19"/>
    <w:rsid w:val="00CC1A8B"/>
    <w:rsid w:val="00CC1AF5"/>
    <w:rsid w:val="00CC1BA9"/>
    <w:rsid w:val="00CC1E1E"/>
    <w:rsid w:val="00CC1E65"/>
    <w:rsid w:val="00CC1F59"/>
    <w:rsid w:val="00CC26B9"/>
    <w:rsid w:val="00CC29D6"/>
    <w:rsid w:val="00CC3187"/>
    <w:rsid w:val="00CC35EA"/>
    <w:rsid w:val="00CC36B8"/>
    <w:rsid w:val="00CC3930"/>
    <w:rsid w:val="00CC3BC4"/>
    <w:rsid w:val="00CC3BDD"/>
    <w:rsid w:val="00CC43FE"/>
    <w:rsid w:val="00CC4790"/>
    <w:rsid w:val="00CC497D"/>
    <w:rsid w:val="00CC4DEF"/>
    <w:rsid w:val="00CC4E77"/>
    <w:rsid w:val="00CC54C2"/>
    <w:rsid w:val="00CC576A"/>
    <w:rsid w:val="00CC5BDE"/>
    <w:rsid w:val="00CC5D0B"/>
    <w:rsid w:val="00CC5E62"/>
    <w:rsid w:val="00CC5ED2"/>
    <w:rsid w:val="00CC6312"/>
    <w:rsid w:val="00CC63B5"/>
    <w:rsid w:val="00CC63D8"/>
    <w:rsid w:val="00CC65A5"/>
    <w:rsid w:val="00CC6BDD"/>
    <w:rsid w:val="00CC6D57"/>
    <w:rsid w:val="00CC6F92"/>
    <w:rsid w:val="00CC70D7"/>
    <w:rsid w:val="00CC7471"/>
    <w:rsid w:val="00CC76B3"/>
    <w:rsid w:val="00CD02DB"/>
    <w:rsid w:val="00CD03CD"/>
    <w:rsid w:val="00CD06F6"/>
    <w:rsid w:val="00CD0B0A"/>
    <w:rsid w:val="00CD0EB5"/>
    <w:rsid w:val="00CD1277"/>
    <w:rsid w:val="00CD144A"/>
    <w:rsid w:val="00CD169C"/>
    <w:rsid w:val="00CD17C5"/>
    <w:rsid w:val="00CD190D"/>
    <w:rsid w:val="00CD1A18"/>
    <w:rsid w:val="00CD2544"/>
    <w:rsid w:val="00CD2848"/>
    <w:rsid w:val="00CD2A0C"/>
    <w:rsid w:val="00CD2A12"/>
    <w:rsid w:val="00CD2DA4"/>
    <w:rsid w:val="00CD2E22"/>
    <w:rsid w:val="00CD302F"/>
    <w:rsid w:val="00CD31A0"/>
    <w:rsid w:val="00CD35E7"/>
    <w:rsid w:val="00CD38B7"/>
    <w:rsid w:val="00CD3E0C"/>
    <w:rsid w:val="00CD3E8F"/>
    <w:rsid w:val="00CD3F61"/>
    <w:rsid w:val="00CD414E"/>
    <w:rsid w:val="00CD4258"/>
    <w:rsid w:val="00CD4721"/>
    <w:rsid w:val="00CD496F"/>
    <w:rsid w:val="00CD4BC2"/>
    <w:rsid w:val="00CD53A9"/>
    <w:rsid w:val="00CD567F"/>
    <w:rsid w:val="00CD56AF"/>
    <w:rsid w:val="00CD59A7"/>
    <w:rsid w:val="00CD5C08"/>
    <w:rsid w:val="00CD627A"/>
    <w:rsid w:val="00CD6419"/>
    <w:rsid w:val="00CD6638"/>
    <w:rsid w:val="00CD6873"/>
    <w:rsid w:val="00CD6976"/>
    <w:rsid w:val="00CD69F7"/>
    <w:rsid w:val="00CD6B09"/>
    <w:rsid w:val="00CD6C41"/>
    <w:rsid w:val="00CD6D78"/>
    <w:rsid w:val="00CD6EEC"/>
    <w:rsid w:val="00CD6F8B"/>
    <w:rsid w:val="00CD71C1"/>
    <w:rsid w:val="00CD71C5"/>
    <w:rsid w:val="00CD7208"/>
    <w:rsid w:val="00CD7270"/>
    <w:rsid w:val="00CD731A"/>
    <w:rsid w:val="00CD783B"/>
    <w:rsid w:val="00CD7B1C"/>
    <w:rsid w:val="00CD7DB3"/>
    <w:rsid w:val="00CD7EA2"/>
    <w:rsid w:val="00CE0012"/>
    <w:rsid w:val="00CE03ED"/>
    <w:rsid w:val="00CE04F1"/>
    <w:rsid w:val="00CE0698"/>
    <w:rsid w:val="00CE0751"/>
    <w:rsid w:val="00CE077B"/>
    <w:rsid w:val="00CE099C"/>
    <w:rsid w:val="00CE0A48"/>
    <w:rsid w:val="00CE0D5C"/>
    <w:rsid w:val="00CE105A"/>
    <w:rsid w:val="00CE1107"/>
    <w:rsid w:val="00CE11CE"/>
    <w:rsid w:val="00CE13FF"/>
    <w:rsid w:val="00CE18F8"/>
    <w:rsid w:val="00CE1A93"/>
    <w:rsid w:val="00CE1DAC"/>
    <w:rsid w:val="00CE2445"/>
    <w:rsid w:val="00CE24E1"/>
    <w:rsid w:val="00CE2920"/>
    <w:rsid w:val="00CE2975"/>
    <w:rsid w:val="00CE2DBD"/>
    <w:rsid w:val="00CE3028"/>
    <w:rsid w:val="00CE306F"/>
    <w:rsid w:val="00CE329D"/>
    <w:rsid w:val="00CE34B4"/>
    <w:rsid w:val="00CE35A8"/>
    <w:rsid w:val="00CE36BE"/>
    <w:rsid w:val="00CE3F42"/>
    <w:rsid w:val="00CE4096"/>
    <w:rsid w:val="00CE4318"/>
    <w:rsid w:val="00CE439E"/>
    <w:rsid w:val="00CE4402"/>
    <w:rsid w:val="00CE440D"/>
    <w:rsid w:val="00CE44B1"/>
    <w:rsid w:val="00CE485D"/>
    <w:rsid w:val="00CE490A"/>
    <w:rsid w:val="00CE5292"/>
    <w:rsid w:val="00CE55BB"/>
    <w:rsid w:val="00CE59B4"/>
    <w:rsid w:val="00CE5BCC"/>
    <w:rsid w:val="00CE5DB2"/>
    <w:rsid w:val="00CE5F8E"/>
    <w:rsid w:val="00CE6060"/>
    <w:rsid w:val="00CE60CE"/>
    <w:rsid w:val="00CE6742"/>
    <w:rsid w:val="00CE6A3E"/>
    <w:rsid w:val="00CE6ABD"/>
    <w:rsid w:val="00CE6D45"/>
    <w:rsid w:val="00CE6FA6"/>
    <w:rsid w:val="00CE7124"/>
    <w:rsid w:val="00CE71B2"/>
    <w:rsid w:val="00CE73AB"/>
    <w:rsid w:val="00CE76DC"/>
    <w:rsid w:val="00CE7FB9"/>
    <w:rsid w:val="00CF00A0"/>
    <w:rsid w:val="00CF00CE"/>
    <w:rsid w:val="00CF028A"/>
    <w:rsid w:val="00CF0312"/>
    <w:rsid w:val="00CF0315"/>
    <w:rsid w:val="00CF0D20"/>
    <w:rsid w:val="00CF1205"/>
    <w:rsid w:val="00CF13B7"/>
    <w:rsid w:val="00CF1736"/>
    <w:rsid w:val="00CF19E7"/>
    <w:rsid w:val="00CF1A4A"/>
    <w:rsid w:val="00CF1AE6"/>
    <w:rsid w:val="00CF1B1A"/>
    <w:rsid w:val="00CF1EB8"/>
    <w:rsid w:val="00CF1ED5"/>
    <w:rsid w:val="00CF2119"/>
    <w:rsid w:val="00CF215B"/>
    <w:rsid w:val="00CF2167"/>
    <w:rsid w:val="00CF219C"/>
    <w:rsid w:val="00CF22D9"/>
    <w:rsid w:val="00CF242A"/>
    <w:rsid w:val="00CF2885"/>
    <w:rsid w:val="00CF2A6F"/>
    <w:rsid w:val="00CF2A78"/>
    <w:rsid w:val="00CF2AB3"/>
    <w:rsid w:val="00CF2AC7"/>
    <w:rsid w:val="00CF2CEB"/>
    <w:rsid w:val="00CF3074"/>
    <w:rsid w:val="00CF31F4"/>
    <w:rsid w:val="00CF328E"/>
    <w:rsid w:val="00CF3416"/>
    <w:rsid w:val="00CF34DD"/>
    <w:rsid w:val="00CF383C"/>
    <w:rsid w:val="00CF451C"/>
    <w:rsid w:val="00CF506F"/>
    <w:rsid w:val="00CF53B6"/>
    <w:rsid w:val="00CF54D6"/>
    <w:rsid w:val="00CF570C"/>
    <w:rsid w:val="00CF574B"/>
    <w:rsid w:val="00CF5A99"/>
    <w:rsid w:val="00CF5D79"/>
    <w:rsid w:val="00CF5FE0"/>
    <w:rsid w:val="00CF6552"/>
    <w:rsid w:val="00CF661B"/>
    <w:rsid w:val="00CF6A7F"/>
    <w:rsid w:val="00CF6B00"/>
    <w:rsid w:val="00CF6B2B"/>
    <w:rsid w:val="00CF6CF0"/>
    <w:rsid w:val="00CF6D69"/>
    <w:rsid w:val="00CF6DB9"/>
    <w:rsid w:val="00CF6FF9"/>
    <w:rsid w:val="00CF713C"/>
    <w:rsid w:val="00CF7193"/>
    <w:rsid w:val="00CF76D3"/>
    <w:rsid w:val="00CF77DE"/>
    <w:rsid w:val="00CF79EE"/>
    <w:rsid w:val="00CF7CA2"/>
    <w:rsid w:val="00CF7D72"/>
    <w:rsid w:val="00D00020"/>
    <w:rsid w:val="00D000C9"/>
    <w:rsid w:val="00D000F0"/>
    <w:rsid w:val="00D004AD"/>
    <w:rsid w:val="00D007A9"/>
    <w:rsid w:val="00D00AB3"/>
    <w:rsid w:val="00D00CF2"/>
    <w:rsid w:val="00D00FE8"/>
    <w:rsid w:val="00D01041"/>
    <w:rsid w:val="00D01082"/>
    <w:rsid w:val="00D01107"/>
    <w:rsid w:val="00D01129"/>
    <w:rsid w:val="00D012A1"/>
    <w:rsid w:val="00D0155D"/>
    <w:rsid w:val="00D0169A"/>
    <w:rsid w:val="00D0170C"/>
    <w:rsid w:val="00D01D2B"/>
    <w:rsid w:val="00D02223"/>
    <w:rsid w:val="00D02513"/>
    <w:rsid w:val="00D02660"/>
    <w:rsid w:val="00D02C00"/>
    <w:rsid w:val="00D02FA5"/>
    <w:rsid w:val="00D03025"/>
    <w:rsid w:val="00D03313"/>
    <w:rsid w:val="00D038E8"/>
    <w:rsid w:val="00D038EB"/>
    <w:rsid w:val="00D03C3F"/>
    <w:rsid w:val="00D03D21"/>
    <w:rsid w:val="00D049E7"/>
    <w:rsid w:val="00D04CDF"/>
    <w:rsid w:val="00D04F68"/>
    <w:rsid w:val="00D05050"/>
    <w:rsid w:val="00D050E2"/>
    <w:rsid w:val="00D051C4"/>
    <w:rsid w:val="00D05210"/>
    <w:rsid w:val="00D05797"/>
    <w:rsid w:val="00D05A20"/>
    <w:rsid w:val="00D05AF8"/>
    <w:rsid w:val="00D05D30"/>
    <w:rsid w:val="00D05D63"/>
    <w:rsid w:val="00D0659D"/>
    <w:rsid w:val="00D066E3"/>
    <w:rsid w:val="00D06932"/>
    <w:rsid w:val="00D06AAD"/>
    <w:rsid w:val="00D06B28"/>
    <w:rsid w:val="00D06C87"/>
    <w:rsid w:val="00D06E77"/>
    <w:rsid w:val="00D070C6"/>
    <w:rsid w:val="00D07191"/>
    <w:rsid w:val="00D074B5"/>
    <w:rsid w:val="00D07628"/>
    <w:rsid w:val="00D07792"/>
    <w:rsid w:val="00D0790C"/>
    <w:rsid w:val="00D07A7D"/>
    <w:rsid w:val="00D07A7E"/>
    <w:rsid w:val="00D07BB1"/>
    <w:rsid w:val="00D07E5B"/>
    <w:rsid w:val="00D10183"/>
    <w:rsid w:val="00D10814"/>
    <w:rsid w:val="00D1094D"/>
    <w:rsid w:val="00D10C3D"/>
    <w:rsid w:val="00D10C8B"/>
    <w:rsid w:val="00D11030"/>
    <w:rsid w:val="00D11192"/>
    <w:rsid w:val="00D112B7"/>
    <w:rsid w:val="00D114B4"/>
    <w:rsid w:val="00D1181B"/>
    <w:rsid w:val="00D119EA"/>
    <w:rsid w:val="00D119F5"/>
    <w:rsid w:val="00D11A4B"/>
    <w:rsid w:val="00D11D85"/>
    <w:rsid w:val="00D1207C"/>
    <w:rsid w:val="00D124ED"/>
    <w:rsid w:val="00D1270B"/>
    <w:rsid w:val="00D135B1"/>
    <w:rsid w:val="00D135D1"/>
    <w:rsid w:val="00D13A88"/>
    <w:rsid w:val="00D13CC8"/>
    <w:rsid w:val="00D13D69"/>
    <w:rsid w:val="00D13FE3"/>
    <w:rsid w:val="00D1410D"/>
    <w:rsid w:val="00D143CC"/>
    <w:rsid w:val="00D147FB"/>
    <w:rsid w:val="00D14A42"/>
    <w:rsid w:val="00D14C55"/>
    <w:rsid w:val="00D14E74"/>
    <w:rsid w:val="00D14F1F"/>
    <w:rsid w:val="00D14F67"/>
    <w:rsid w:val="00D1528B"/>
    <w:rsid w:val="00D1532A"/>
    <w:rsid w:val="00D15607"/>
    <w:rsid w:val="00D15D71"/>
    <w:rsid w:val="00D1639C"/>
    <w:rsid w:val="00D163BE"/>
    <w:rsid w:val="00D164B5"/>
    <w:rsid w:val="00D16657"/>
    <w:rsid w:val="00D166F5"/>
    <w:rsid w:val="00D16B81"/>
    <w:rsid w:val="00D16ED6"/>
    <w:rsid w:val="00D171C3"/>
    <w:rsid w:val="00D171D0"/>
    <w:rsid w:val="00D172B0"/>
    <w:rsid w:val="00D173D7"/>
    <w:rsid w:val="00D17503"/>
    <w:rsid w:val="00D17509"/>
    <w:rsid w:val="00D175B1"/>
    <w:rsid w:val="00D1796A"/>
    <w:rsid w:val="00D17CBB"/>
    <w:rsid w:val="00D17D6F"/>
    <w:rsid w:val="00D2006A"/>
    <w:rsid w:val="00D2046E"/>
    <w:rsid w:val="00D207B7"/>
    <w:rsid w:val="00D207B9"/>
    <w:rsid w:val="00D208EF"/>
    <w:rsid w:val="00D209B5"/>
    <w:rsid w:val="00D20D58"/>
    <w:rsid w:val="00D20E28"/>
    <w:rsid w:val="00D20FFA"/>
    <w:rsid w:val="00D211BC"/>
    <w:rsid w:val="00D212FA"/>
    <w:rsid w:val="00D2156E"/>
    <w:rsid w:val="00D2162C"/>
    <w:rsid w:val="00D21AE0"/>
    <w:rsid w:val="00D21D4A"/>
    <w:rsid w:val="00D21E64"/>
    <w:rsid w:val="00D21F4E"/>
    <w:rsid w:val="00D2244E"/>
    <w:rsid w:val="00D225EF"/>
    <w:rsid w:val="00D22874"/>
    <w:rsid w:val="00D22BC9"/>
    <w:rsid w:val="00D23656"/>
    <w:rsid w:val="00D23AE3"/>
    <w:rsid w:val="00D23D1D"/>
    <w:rsid w:val="00D23E1B"/>
    <w:rsid w:val="00D240ED"/>
    <w:rsid w:val="00D244E6"/>
    <w:rsid w:val="00D245E3"/>
    <w:rsid w:val="00D24750"/>
    <w:rsid w:val="00D24A19"/>
    <w:rsid w:val="00D24BC3"/>
    <w:rsid w:val="00D24BE0"/>
    <w:rsid w:val="00D24BEB"/>
    <w:rsid w:val="00D25137"/>
    <w:rsid w:val="00D25161"/>
    <w:rsid w:val="00D25238"/>
    <w:rsid w:val="00D253FD"/>
    <w:rsid w:val="00D255F2"/>
    <w:rsid w:val="00D25604"/>
    <w:rsid w:val="00D257DB"/>
    <w:rsid w:val="00D263D0"/>
    <w:rsid w:val="00D263D4"/>
    <w:rsid w:val="00D26487"/>
    <w:rsid w:val="00D26989"/>
    <w:rsid w:val="00D26CD2"/>
    <w:rsid w:val="00D26EB5"/>
    <w:rsid w:val="00D27151"/>
    <w:rsid w:val="00D27312"/>
    <w:rsid w:val="00D2755D"/>
    <w:rsid w:val="00D275BD"/>
    <w:rsid w:val="00D27946"/>
    <w:rsid w:val="00D27D2B"/>
    <w:rsid w:val="00D30324"/>
    <w:rsid w:val="00D3071F"/>
    <w:rsid w:val="00D30B2F"/>
    <w:rsid w:val="00D30E55"/>
    <w:rsid w:val="00D31277"/>
    <w:rsid w:val="00D3129C"/>
    <w:rsid w:val="00D31444"/>
    <w:rsid w:val="00D3157A"/>
    <w:rsid w:val="00D319C7"/>
    <w:rsid w:val="00D31BE7"/>
    <w:rsid w:val="00D32094"/>
    <w:rsid w:val="00D320BE"/>
    <w:rsid w:val="00D321E1"/>
    <w:rsid w:val="00D32657"/>
    <w:rsid w:val="00D3274B"/>
    <w:rsid w:val="00D32833"/>
    <w:rsid w:val="00D32979"/>
    <w:rsid w:val="00D329FD"/>
    <w:rsid w:val="00D32A91"/>
    <w:rsid w:val="00D32B27"/>
    <w:rsid w:val="00D32DF5"/>
    <w:rsid w:val="00D32EA7"/>
    <w:rsid w:val="00D32EB7"/>
    <w:rsid w:val="00D32F24"/>
    <w:rsid w:val="00D3313D"/>
    <w:rsid w:val="00D33298"/>
    <w:rsid w:val="00D33309"/>
    <w:rsid w:val="00D33521"/>
    <w:rsid w:val="00D3394A"/>
    <w:rsid w:val="00D33A0C"/>
    <w:rsid w:val="00D33BEB"/>
    <w:rsid w:val="00D33E24"/>
    <w:rsid w:val="00D33EAB"/>
    <w:rsid w:val="00D33EF3"/>
    <w:rsid w:val="00D341A1"/>
    <w:rsid w:val="00D343C7"/>
    <w:rsid w:val="00D345F6"/>
    <w:rsid w:val="00D348A0"/>
    <w:rsid w:val="00D34968"/>
    <w:rsid w:val="00D34A9A"/>
    <w:rsid w:val="00D34AF7"/>
    <w:rsid w:val="00D34CA9"/>
    <w:rsid w:val="00D34D9B"/>
    <w:rsid w:val="00D34EE9"/>
    <w:rsid w:val="00D34F17"/>
    <w:rsid w:val="00D3500E"/>
    <w:rsid w:val="00D354A9"/>
    <w:rsid w:val="00D35593"/>
    <w:rsid w:val="00D355D6"/>
    <w:rsid w:val="00D357B0"/>
    <w:rsid w:val="00D35B21"/>
    <w:rsid w:val="00D35C2E"/>
    <w:rsid w:val="00D35C84"/>
    <w:rsid w:val="00D35CF6"/>
    <w:rsid w:val="00D36076"/>
    <w:rsid w:val="00D3686C"/>
    <w:rsid w:val="00D3744E"/>
    <w:rsid w:val="00D375A5"/>
    <w:rsid w:val="00D377F2"/>
    <w:rsid w:val="00D37C1D"/>
    <w:rsid w:val="00D37C99"/>
    <w:rsid w:val="00D408B5"/>
    <w:rsid w:val="00D40C66"/>
    <w:rsid w:val="00D40C99"/>
    <w:rsid w:val="00D40CB7"/>
    <w:rsid w:val="00D40D0E"/>
    <w:rsid w:val="00D41059"/>
    <w:rsid w:val="00D4131A"/>
    <w:rsid w:val="00D41369"/>
    <w:rsid w:val="00D41467"/>
    <w:rsid w:val="00D41888"/>
    <w:rsid w:val="00D418E4"/>
    <w:rsid w:val="00D419FE"/>
    <w:rsid w:val="00D41F05"/>
    <w:rsid w:val="00D42172"/>
    <w:rsid w:val="00D426B2"/>
    <w:rsid w:val="00D42B45"/>
    <w:rsid w:val="00D42DC0"/>
    <w:rsid w:val="00D4346E"/>
    <w:rsid w:val="00D436B0"/>
    <w:rsid w:val="00D437FF"/>
    <w:rsid w:val="00D43869"/>
    <w:rsid w:val="00D43CC4"/>
    <w:rsid w:val="00D43FBA"/>
    <w:rsid w:val="00D44085"/>
    <w:rsid w:val="00D4419C"/>
    <w:rsid w:val="00D442DF"/>
    <w:rsid w:val="00D443A6"/>
    <w:rsid w:val="00D44444"/>
    <w:rsid w:val="00D4447B"/>
    <w:rsid w:val="00D444CF"/>
    <w:rsid w:val="00D44AC3"/>
    <w:rsid w:val="00D44D98"/>
    <w:rsid w:val="00D44DED"/>
    <w:rsid w:val="00D45261"/>
    <w:rsid w:val="00D4564B"/>
    <w:rsid w:val="00D458DD"/>
    <w:rsid w:val="00D4592F"/>
    <w:rsid w:val="00D45AF9"/>
    <w:rsid w:val="00D45BE3"/>
    <w:rsid w:val="00D45C75"/>
    <w:rsid w:val="00D45DCD"/>
    <w:rsid w:val="00D45F03"/>
    <w:rsid w:val="00D4605A"/>
    <w:rsid w:val="00D46411"/>
    <w:rsid w:val="00D46B59"/>
    <w:rsid w:val="00D46D76"/>
    <w:rsid w:val="00D47082"/>
    <w:rsid w:val="00D4730C"/>
    <w:rsid w:val="00D47386"/>
    <w:rsid w:val="00D4750A"/>
    <w:rsid w:val="00D47CC5"/>
    <w:rsid w:val="00D47FC0"/>
    <w:rsid w:val="00D50413"/>
    <w:rsid w:val="00D5051D"/>
    <w:rsid w:val="00D5059F"/>
    <w:rsid w:val="00D509D2"/>
    <w:rsid w:val="00D50A27"/>
    <w:rsid w:val="00D51A0F"/>
    <w:rsid w:val="00D51D1C"/>
    <w:rsid w:val="00D51D5A"/>
    <w:rsid w:val="00D51D7E"/>
    <w:rsid w:val="00D520E9"/>
    <w:rsid w:val="00D52625"/>
    <w:rsid w:val="00D52D3C"/>
    <w:rsid w:val="00D52D7B"/>
    <w:rsid w:val="00D52F6C"/>
    <w:rsid w:val="00D52F9C"/>
    <w:rsid w:val="00D53430"/>
    <w:rsid w:val="00D53517"/>
    <w:rsid w:val="00D53719"/>
    <w:rsid w:val="00D537E7"/>
    <w:rsid w:val="00D53D5F"/>
    <w:rsid w:val="00D53DEE"/>
    <w:rsid w:val="00D53F97"/>
    <w:rsid w:val="00D5401F"/>
    <w:rsid w:val="00D54B77"/>
    <w:rsid w:val="00D54ED4"/>
    <w:rsid w:val="00D54F39"/>
    <w:rsid w:val="00D55100"/>
    <w:rsid w:val="00D55593"/>
    <w:rsid w:val="00D55599"/>
    <w:rsid w:val="00D556B0"/>
    <w:rsid w:val="00D5584F"/>
    <w:rsid w:val="00D55D4E"/>
    <w:rsid w:val="00D5640F"/>
    <w:rsid w:val="00D56526"/>
    <w:rsid w:val="00D568CC"/>
    <w:rsid w:val="00D56D9E"/>
    <w:rsid w:val="00D5701F"/>
    <w:rsid w:val="00D5705D"/>
    <w:rsid w:val="00D5714C"/>
    <w:rsid w:val="00D574F2"/>
    <w:rsid w:val="00D57603"/>
    <w:rsid w:val="00D609DD"/>
    <w:rsid w:val="00D60C6E"/>
    <w:rsid w:val="00D60DA2"/>
    <w:rsid w:val="00D6123A"/>
    <w:rsid w:val="00D61303"/>
    <w:rsid w:val="00D6194A"/>
    <w:rsid w:val="00D61B6A"/>
    <w:rsid w:val="00D61C15"/>
    <w:rsid w:val="00D61C2E"/>
    <w:rsid w:val="00D61E4F"/>
    <w:rsid w:val="00D61F12"/>
    <w:rsid w:val="00D620AF"/>
    <w:rsid w:val="00D624DC"/>
    <w:rsid w:val="00D62607"/>
    <w:rsid w:val="00D6262E"/>
    <w:rsid w:val="00D6273D"/>
    <w:rsid w:val="00D62977"/>
    <w:rsid w:val="00D62992"/>
    <w:rsid w:val="00D629A4"/>
    <w:rsid w:val="00D62DCB"/>
    <w:rsid w:val="00D62EF0"/>
    <w:rsid w:val="00D63801"/>
    <w:rsid w:val="00D638C2"/>
    <w:rsid w:val="00D63A0D"/>
    <w:rsid w:val="00D63EBB"/>
    <w:rsid w:val="00D64153"/>
    <w:rsid w:val="00D643C6"/>
    <w:rsid w:val="00D648F9"/>
    <w:rsid w:val="00D64B1D"/>
    <w:rsid w:val="00D64B34"/>
    <w:rsid w:val="00D65232"/>
    <w:rsid w:val="00D652A6"/>
    <w:rsid w:val="00D65501"/>
    <w:rsid w:val="00D6551F"/>
    <w:rsid w:val="00D65521"/>
    <w:rsid w:val="00D655FC"/>
    <w:rsid w:val="00D65A42"/>
    <w:rsid w:val="00D65AA5"/>
    <w:rsid w:val="00D65B6D"/>
    <w:rsid w:val="00D65C4A"/>
    <w:rsid w:val="00D65E31"/>
    <w:rsid w:val="00D662B5"/>
    <w:rsid w:val="00D66505"/>
    <w:rsid w:val="00D66566"/>
    <w:rsid w:val="00D665D2"/>
    <w:rsid w:val="00D66A66"/>
    <w:rsid w:val="00D66AAE"/>
    <w:rsid w:val="00D66E22"/>
    <w:rsid w:val="00D66FE8"/>
    <w:rsid w:val="00D67109"/>
    <w:rsid w:val="00D672EC"/>
    <w:rsid w:val="00D67F4F"/>
    <w:rsid w:val="00D7021E"/>
    <w:rsid w:val="00D70480"/>
    <w:rsid w:val="00D705F4"/>
    <w:rsid w:val="00D70BDB"/>
    <w:rsid w:val="00D710F7"/>
    <w:rsid w:val="00D713FC"/>
    <w:rsid w:val="00D715BF"/>
    <w:rsid w:val="00D71F40"/>
    <w:rsid w:val="00D72055"/>
    <w:rsid w:val="00D72137"/>
    <w:rsid w:val="00D72315"/>
    <w:rsid w:val="00D7233C"/>
    <w:rsid w:val="00D72503"/>
    <w:rsid w:val="00D725E5"/>
    <w:rsid w:val="00D7281E"/>
    <w:rsid w:val="00D72875"/>
    <w:rsid w:val="00D72944"/>
    <w:rsid w:val="00D72A5B"/>
    <w:rsid w:val="00D730EC"/>
    <w:rsid w:val="00D7321E"/>
    <w:rsid w:val="00D732E3"/>
    <w:rsid w:val="00D734C1"/>
    <w:rsid w:val="00D7365A"/>
    <w:rsid w:val="00D7369F"/>
    <w:rsid w:val="00D7370F"/>
    <w:rsid w:val="00D737BD"/>
    <w:rsid w:val="00D737F8"/>
    <w:rsid w:val="00D73B4B"/>
    <w:rsid w:val="00D73BFE"/>
    <w:rsid w:val="00D73FF8"/>
    <w:rsid w:val="00D742F8"/>
    <w:rsid w:val="00D74524"/>
    <w:rsid w:val="00D74883"/>
    <w:rsid w:val="00D74F68"/>
    <w:rsid w:val="00D75106"/>
    <w:rsid w:val="00D75A9D"/>
    <w:rsid w:val="00D76010"/>
    <w:rsid w:val="00D7606E"/>
    <w:rsid w:val="00D760C4"/>
    <w:rsid w:val="00D765F2"/>
    <w:rsid w:val="00D7670A"/>
    <w:rsid w:val="00D76B88"/>
    <w:rsid w:val="00D76B9B"/>
    <w:rsid w:val="00D76DDE"/>
    <w:rsid w:val="00D77056"/>
    <w:rsid w:val="00D77403"/>
    <w:rsid w:val="00D77757"/>
    <w:rsid w:val="00D80133"/>
    <w:rsid w:val="00D8016A"/>
    <w:rsid w:val="00D80200"/>
    <w:rsid w:val="00D807EE"/>
    <w:rsid w:val="00D80832"/>
    <w:rsid w:val="00D80C8C"/>
    <w:rsid w:val="00D80FF6"/>
    <w:rsid w:val="00D812B1"/>
    <w:rsid w:val="00D8136A"/>
    <w:rsid w:val="00D8137E"/>
    <w:rsid w:val="00D8157A"/>
    <w:rsid w:val="00D817AC"/>
    <w:rsid w:val="00D81811"/>
    <w:rsid w:val="00D8243E"/>
    <w:rsid w:val="00D82452"/>
    <w:rsid w:val="00D82500"/>
    <w:rsid w:val="00D8277E"/>
    <w:rsid w:val="00D83359"/>
    <w:rsid w:val="00D83509"/>
    <w:rsid w:val="00D837E7"/>
    <w:rsid w:val="00D83F4F"/>
    <w:rsid w:val="00D84040"/>
    <w:rsid w:val="00D84751"/>
    <w:rsid w:val="00D84B59"/>
    <w:rsid w:val="00D84EB4"/>
    <w:rsid w:val="00D84F20"/>
    <w:rsid w:val="00D84FB9"/>
    <w:rsid w:val="00D8509C"/>
    <w:rsid w:val="00D8520A"/>
    <w:rsid w:val="00D85926"/>
    <w:rsid w:val="00D85A09"/>
    <w:rsid w:val="00D85BAA"/>
    <w:rsid w:val="00D85BFE"/>
    <w:rsid w:val="00D85CBD"/>
    <w:rsid w:val="00D85D51"/>
    <w:rsid w:val="00D862F9"/>
    <w:rsid w:val="00D863A9"/>
    <w:rsid w:val="00D867F6"/>
    <w:rsid w:val="00D86862"/>
    <w:rsid w:val="00D869E2"/>
    <w:rsid w:val="00D86A52"/>
    <w:rsid w:val="00D86B81"/>
    <w:rsid w:val="00D86D26"/>
    <w:rsid w:val="00D8792C"/>
    <w:rsid w:val="00D87B73"/>
    <w:rsid w:val="00D87C95"/>
    <w:rsid w:val="00D87CB5"/>
    <w:rsid w:val="00D87D6E"/>
    <w:rsid w:val="00D87E05"/>
    <w:rsid w:val="00D902FD"/>
    <w:rsid w:val="00D9044F"/>
    <w:rsid w:val="00D906E1"/>
    <w:rsid w:val="00D90710"/>
    <w:rsid w:val="00D9082F"/>
    <w:rsid w:val="00D90844"/>
    <w:rsid w:val="00D90E1C"/>
    <w:rsid w:val="00D90EBA"/>
    <w:rsid w:val="00D90F0A"/>
    <w:rsid w:val="00D914CD"/>
    <w:rsid w:val="00D914D1"/>
    <w:rsid w:val="00D9184F"/>
    <w:rsid w:val="00D918C7"/>
    <w:rsid w:val="00D91AFE"/>
    <w:rsid w:val="00D91BE1"/>
    <w:rsid w:val="00D91C6E"/>
    <w:rsid w:val="00D9213F"/>
    <w:rsid w:val="00D923EB"/>
    <w:rsid w:val="00D9240B"/>
    <w:rsid w:val="00D9279D"/>
    <w:rsid w:val="00D927C0"/>
    <w:rsid w:val="00D9322E"/>
    <w:rsid w:val="00D93386"/>
    <w:rsid w:val="00D93754"/>
    <w:rsid w:val="00D93B77"/>
    <w:rsid w:val="00D940B5"/>
    <w:rsid w:val="00D9432B"/>
    <w:rsid w:val="00D94631"/>
    <w:rsid w:val="00D946AB"/>
    <w:rsid w:val="00D948C8"/>
    <w:rsid w:val="00D94A7F"/>
    <w:rsid w:val="00D94A84"/>
    <w:rsid w:val="00D94B8A"/>
    <w:rsid w:val="00D9523E"/>
    <w:rsid w:val="00D9530F"/>
    <w:rsid w:val="00D95537"/>
    <w:rsid w:val="00D955B2"/>
    <w:rsid w:val="00D95726"/>
    <w:rsid w:val="00D958E5"/>
    <w:rsid w:val="00D9600C"/>
    <w:rsid w:val="00D960A2"/>
    <w:rsid w:val="00D967A5"/>
    <w:rsid w:val="00D96C9C"/>
    <w:rsid w:val="00D97136"/>
    <w:rsid w:val="00D971A9"/>
    <w:rsid w:val="00D97221"/>
    <w:rsid w:val="00D975DA"/>
    <w:rsid w:val="00D9769B"/>
    <w:rsid w:val="00D976FE"/>
    <w:rsid w:val="00D9784B"/>
    <w:rsid w:val="00D979D1"/>
    <w:rsid w:val="00D97BBA"/>
    <w:rsid w:val="00D97BF7"/>
    <w:rsid w:val="00D97ECA"/>
    <w:rsid w:val="00DA000F"/>
    <w:rsid w:val="00DA004C"/>
    <w:rsid w:val="00DA00ED"/>
    <w:rsid w:val="00DA07E6"/>
    <w:rsid w:val="00DA194B"/>
    <w:rsid w:val="00DA1AD5"/>
    <w:rsid w:val="00DA1D62"/>
    <w:rsid w:val="00DA1F4F"/>
    <w:rsid w:val="00DA2109"/>
    <w:rsid w:val="00DA22B4"/>
    <w:rsid w:val="00DA235D"/>
    <w:rsid w:val="00DA2502"/>
    <w:rsid w:val="00DA2953"/>
    <w:rsid w:val="00DA2976"/>
    <w:rsid w:val="00DA2A9B"/>
    <w:rsid w:val="00DA2C13"/>
    <w:rsid w:val="00DA2FB7"/>
    <w:rsid w:val="00DA322A"/>
    <w:rsid w:val="00DA32E3"/>
    <w:rsid w:val="00DA3336"/>
    <w:rsid w:val="00DA3690"/>
    <w:rsid w:val="00DA36E3"/>
    <w:rsid w:val="00DA38AA"/>
    <w:rsid w:val="00DA3CA0"/>
    <w:rsid w:val="00DA3D56"/>
    <w:rsid w:val="00DA3DA3"/>
    <w:rsid w:val="00DA4000"/>
    <w:rsid w:val="00DA406F"/>
    <w:rsid w:val="00DA4770"/>
    <w:rsid w:val="00DA491F"/>
    <w:rsid w:val="00DA4CC0"/>
    <w:rsid w:val="00DA4E23"/>
    <w:rsid w:val="00DA4FC3"/>
    <w:rsid w:val="00DA5CBA"/>
    <w:rsid w:val="00DA6147"/>
    <w:rsid w:val="00DA62B2"/>
    <w:rsid w:val="00DA6329"/>
    <w:rsid w:val="00DA6402"/>
    <w:rsid w:val="00DA664B"/>
    <w:rsid w:val="00DA67C1"/>
    <w:rsid w:val="00DA67D5"/>
    <w:rsid w:val="00DA67D6"/>
    <w:rsid w:val="00DA69AD"/>
    <w:rsid w:val="00DA6A77"/>
    <w:rsid w:val="00DA6A97"/>
    <w:rsid w:val="00DA6DB2"/>
    <w:rsid w:val="00DA6F12"/>
    <w:rsid w:val="00DA7037"/>
    <w:rsid w:val="00DA7822"/>
    <w:rsid w:val="00DA7865"/>
    <w:rsid w:val="00DA7A97"/>
    <w:rsid w:val="00DA7B3D"/>
    <w:rsid w:val="00DA7E9E"/>
    <w:rsid w:val="00DB01CF"/>
    <w:rsid w:val="00DB04F5"/>
    <w:rsid w:val="00DB053B"/>
    <w:rsid w:val="00DB0636"/>
    <w:rsid w:val="00DB074E"/>
    <w:rsid w:val="00DB09D3"/>
    <w:rsid w:val="00DB0F6D"/>
    <w:rsid w:val="00DB11BE"/>
    <w:rsid w:val="00DB12B7"/>
    <w:rsid w:val="00DB15CE"/>
    <w:rsid w:val="00DB15DB"/>
    <w:rsid w:val="00DB1911"/>
    <w:rsid w:val="00DB1C2E"/>
    <w:rsid w:val="00DB1CB9"/>
    <w:rsid w:val="00DB201A"/>
    <w:rsid w:val="00DB2441"/>
    <w:rsid w:val="00DB2A23"/>
    <w:rsid w:val="00DB2CF5"/>
    <w:rsid w:val="00DB2D3D"/>
    <w:rsid w:val="00DB2EE7"/>
    <w:rsid w:val="00DB30F6"/>
    <w:rsid w:val="00DB30F9"/>
    <w:rsid w:val="00DB33DA"/>
    <w:rsid w:val="00DB344A"/>
    <w:rsid w:val="00DB3702"/>
    <w:rsid w:val="00DB37C0"/>
    <w:rsid w:val="00DB37FC"/>
    <w:rsid w:val="00DB3924"/>
    <w:rsid w:val="00DB3C2B"/>
    <w:rsid w:val="00DB4649"/>
    <w:rsid w:val="00DB475A"/>
    <w:rsid w:val="00DB4760"/>
    <w:rsid w:val="00DB483A"/>
    <w:rsid w:val="00DB4C35"/>
    <w:rsid w:val="00DB4C7F"/>
    <w:rsid w:val="00DB4D7E"/>
    <w:rsid w:val="00DB4D93"/>
    <w:rsid w:val="00DB4EB1"/>
    <w:rsid w:val="00DB4EE1"/>
    <w:rsid w:val="00DB5015"/>
    <w:rsid w:val="00DB50F5"/>
    <w:rsid w:val="00DB5118"/>
    <w:rsid w:val="00DB5434"/>
    <w:rsid w:val="00DB55A5"/>
    <w:rsid w:val="00DB5C50"/>
    <w:rsid w:val="00DB6026"/>
    <w:rsid w:val="00DB6330"/>
    <w:rsid w:val="00DB63B3"/>
    <w:rsid w:val="00DB683E"/>
    <w:rsid w:val="00DB68FE"/>
    <w:rsid w:val="00DB750F"/>
    <w:rsid w:val="00DB77C1"/>
    <w:rsid w:val="00DB7A1D"/>
    <w:rsid w:val="00DB7C78"/>
    <w:rsid w:val="00DB7CAC"/>
    <w:rsid w:val="00DB7E1A"/>
    <w:rsid w:val="00DC0055"/>
    <w:rsid w:val="00DC00F3"/>
    <w:rsid w:val="00DC0230"/>
    <w:rsid w:val="00DC0407"/>
    <w:rsid w:val="00DC0425"/>
    <w:rsid w:val="00DC0770"/>
    <w:rsid w:val="00DC07BF"/>
    <w:rsid w:val="00DC0806"/>
    <w:rsid w:val="00DC0813"/>
    <w:rsid w:val="00DC08DD"/>
    <w:rsid w:val="00DC0BAD"/>
    <w:rsid w:val="00DC0BE0"/>
    <w:rsid w:val="00DC0CF9"/>
    <w:rsid w:val="00DC0E6D"/>
    <w:rsid w:val="00DC0E98"/>
    <w:rsid w:val="00DC0EC3"/>
    <w:rsid w:val="00DC0F12"/>
    <w:rsid w:val="00DC1236"/>
    <w:rsid w:val="00DC14F1"/>
    <w:rsid w:val="00DC16FF"/>
    <w:rsid w:val="00DC1913"/>
    <w:rsid w:val="00DC1DC7"/>
    <w:rsid w:val="00DC1F70"/>
    <w:rsid w:val="00DC20DF"/>
    <w:rsid w:val="00DC259D"/>
    <w:rsid w:val="00DC2661"/>
    <w:rsid w:val="00DC2664"/>
    <w:rsid w:val="00DC28AA"/>
    <w:rsid w:val="00DC28C8"/>
    <w:rsid w:val="00DC29EC"/>
    <w:rsid w:val="00DC2A09"/>
    <w:rsid w:val="00DC2D41"/>
    <w:rsid w:val="00DC2EE6"/>
    <w:rsid w:val="00DC307B"/>
    <w:rsid w:val="00DC3483"/>
    <w:rsid w:val="00DC34B5"/>
    <w:rsid w:val="00DC369B"/>
    <w:rsid w:val="00DC3C65"/>
    <w:rsid w:val="00DC3C85"/>
    <w:rsid w:val="00DC3EC7"/>
    <w:rsid w:val="00DC4161"/>
    <w:rsid w:val="00DC4518"/>
    <w:rsid w:val="00DC485E"/>
    <w:rsid w:val="00DC4CB4"/>
    <w:rsid w:val="00DC4F76"/>
    <w:rsid w:val="00DC501E"/>
    <w:rsid w:val="00DC52E8"/>
    <w:rsid w:val="00DC562D"/>
    <w:rsid w:val="00DC57B8"/>
    <w:rsid w:val="00DC57C3"/>
    <w:rsid w:val="00DC585E"/>
    <w:rsid w:val="00DC5A8E"/>
    <w:rsid w:val="00DC61BE"/>
    <w:rsid w:val="00DC625B"/>
    <w:rsid w:val="00DC6294"/>
    <w:rsid w:val="00DC62C7"/>
    <w:rsid w:val="00DC65A8"/>
    <w:rsid w:val="00DC6607"/>
    <w:rsid w:val="00DC67DD"/>
    <w:rsid w:val="00DC6ED1"/>
    <w:rsid w:val="00DC714A"/>
    <w:rsid w:val="00DC71AF"/>
    <w:rsid w:val="00DC71D9"/>
    <w:rsid w:val="00DC732E"/>
    <w:rsid w:val="00DC7383"/>
    <w:rsid w:val="00DC7438"/>
    <w:rsid w:val="00DC766E"/>
    <w:rsid w:val="00DC7768"/>
    <w:rsid w:val="00DD03B4"/>
    <w:rsid w:val="00DD04EE"/>
    <w:rsid w:val="00DD0881"/>
    <w:rsid w:val="00DD0947"/>
    <w:rsid w:val="00DD0C1B"/>
    <w:rsid w:val="00DD0D12"/>
    <w:rsid w:val="00DD114B"/>
    <w:rsid w:val="00DD15A2"/>
    <w:rsid w:val="00DD163D"/>
    <w:rsid w:val="00DD1729"/>
    <w:rsid w:val="00DD1A5D"/>
    <w:rsid w:val="00DD1B6C"/>
    <w:rsid w:val="00DD1C52"/>
    <w:rsid w:val="00DD1F5F"/>
    <w:rsid w:val="00DD2027"/>
    <w:rsid w:val="00DD2072"/>
    <w:rsid w:val="00DD2449"/>
    <w:rsid w:val="00DD27AF"/>
    <w:rsid w:val="00DD2924"/>
    <w:rsid w:val="00DD2CAE"/>
    <w:rsid w:val="00DD2E24"/>
    <w:rsid w:val="00DD3425"/>
    <w:rsid w:val="00DD3427"/>
    <w:rsid w:val="00DD3651"/>
    <w:rsid w:val="00DD37FE"/>
    <w:rsid w:val="00DD3927"/>
    <w:rsid w:val="00DD3CC0"/>
    <w:rsid w:val="00DD42F6"/>
    <w:rsid w:val="00DD5368"/>
    <w:rsid w:val="00DD5417"/>
    <w:rsid w:val="00DD5454"/>
    <w:rsid w:val="00DD5C6C"/>
    <w:rsid w:val="00DD5D5A"/>
    <w:rsid w:val="00DD5D60"/>
    <w:rsid w:val="00DD5D71"/>
    <w:rsid w:val="00DD5ECF"/>
    <w:rsid w:val="00DD6345"/>
    <w:rsid w:val="00DD6362"/>
    <w:rsid w:val="00DD63EF"/>
    <w:rsid w:val="00DD662F"/>
    <w:rsid w:val="00DD67AF"/>
    <w:rsid w:val="00DD683D"/>
    <w:rsid w:val="00DD6908"/>
    <w:rsid w:val="00DD6B69"/>
    <w:rsid w:val="00DD6BCC"/>
    <w:rsid w:val="00DD6D53"/>
    <w:rsid w:val="00DD6EB9"/>
    <w:rsid w:val="00DD7079"/>
    <w:rsid w:val="00DD70AD"/>
    <w:rsid w:val="00DD7404"/>
    <w:rsid w:val="00DD757C"/>
    <w:rsid w:val="00DD7595"/>
    <w:rsid w:val="00DD797B"/>
    <w:rsid w:val="00DD7A5B"/>
    <w:rsid w:val="00DE0043"/>
    <w:rsid w:val="00DE0140"/>
    <w:rsid w:val="00DE0273"/>
    <w:rsid w:val="00DE02A7"/>
    <w:rsid w:val="00DE0A6E"/>
    <w:rsid w:val="00DE1135"/>
    <w:rsid w:val="00DE16AF"/>
    <w:rsid w:val="00DE1CA4"/>
    <w:rsid w:val="00DE1D78"/>
    <w:rsid w:val="00DE2181"/>
    <w:rsid w:val="00DE21BB"/>
    <w:rsid w:val="00DE2308"/>
    <w:rsid w:val="00DE2834"/>
    <w:rsid w:val="00DE2977"/>
    <w:rsid w:val="00DE29EB"/>
    <w:rsid w:val="00DE2F2F"/>
    <w:rsid w:val="00DE3063"/>
    <w:rsid w:val="00DE32FB"/>
    <w:rsid w:val="00DE36A4"/>
    <w:rsid w:val="00DE373E"/>
    <w:rsid w:val="00DE3DA6"/>
    <w:rsid w:val="00DE3DCC"/>
    <w:rsid w:val="00DE40F0"/>
    <w:rsid w:val="00DE44B3"/>
    <w:rsid w:val="00DE47B1"/>
    <w:rsid w:val="00DE4C1A"/>
    <w:rsid w:val="00DE4C8F"/>
    <w:rsid w:val="00DE4D8F"/>
    <w:rsid w:val="00DE5037"/>
    <w:rsid w:val="00DE52AD"/>
    <w:rsid w:val="00DE5300"/>
    <w:rsid w:val="00DE537A"/>
    <w:rsid w:val="00DE5536"/>
    <w:rsid w:val="00DE5544"/>
    <w:rsid w:val="00DE55F7"/>
    <w:rsid w:val="00DE5725"/>
    <w:rsid w:val="00DE5A13"/>
    <w:rsid w:val="00DE5B6A"/>
    <w:rsid w:val="00DE5CFF"/>
    <w:rsid w:val="00DE5DF3"/>
    <w:rsid w:val="00DE5FDA"/>
    <w:rsid w:val="00DE612B"/>
    <w:rsid w:val="00DE61D2"/>
    <w:rsid w:val="00DE65E3"/>
    <w:rsid w:val="00DE66C1"/>
    <w:rsid w:val="00DE672E"/>
    <w:rsid w:val="00DE68EB"/>
    <w:rsid w:val="00DE6B9A"/>
    <w:rsid w:val="00DE6D95"/>
    <w:rsid w:val="00DE6FBE"/>
    <w:rsid w:val="00DE7575"/>
    <w:rsid w:val="00DE78B6"/>
    <w:rsid w:val="00DE79A5"/>
    <w:rsid w:val="00DE7A90"/>
    <w:rsid w:val="00DE7E64"/>
    <w:rsid w:val="00DF00BC"/>
    <w:rsid w:val="00DF011E"/>
    <w:rsid w:val="00DF0188"/>
    <w:rsid w:val="00DF0708"/>
    <w:rsid w:val="00DF07A3"/>
    <w:rsid w:val="00DF0841"/>
    <w:rsid w:val="00DF112C"/>
    <w:rsid w:val="00DF1AD6"/>
    <w:rsid w:val="00DF1ECF"/>
    <w:rsid w:val="00DF1F33"/>
    <w:rsid w:val="00DF236B"/>
    <w:rsid w:val="00DF27F0"/>
    <w:rsid w:val="00DF2D8C"/>
    <w:rsid w:val="00DF2DB2"/>
    <w:rsid w:val="00DF2F60"/>
    <w:rsid w:val="00DF3151"/>
    <w:rsid w:val="00DF3316"/>
    <w:rsid w:val="00DF332F"/>
    <w:rsid w:val="00DF33C6"/>
    <w:rsid w:val="00DF362D"/>
    <w:rsid w:val="00DF3872"/>
    <w:rsid w:val="00DF3ADB"/>
    <w:rsid w:val="00DF3BB2"/>
    <w:rsid w:val="00DF3BEF"/>
    <w:rsid w:val="00DF3DAD"/>
    <w:rsid w:val="00DF41D1"/>
    <w:rsid w:val="00DF42CA"/>
    <w:rsid w:val="00DF43C1"/>
    <w:rsid w:val="00DF4587"/>
    <w:rsid w:val="00DF4991"/>
    <w:rsid w:val="00DF49E8"/>
    <w:rsid w:val="00DF4AB1"/>
    <w:rsid w:val="00DF5051"/>
    <w:rsid w:val="00DF5199"/>
    <w:rsid w:val="00DF54AF"/>
    <w:rsid w:val="00DF5610"/>
    <w:rsid w:val="00DF5A22"/>
    <w:rsid w:val="00DF5C0F"/>
    <w:rsid w:val="00DF5DAC"/>
    <w:rsid w:val="00DF5EFD"/>
    <w:rsid w:val="00DF5F26"/>
    <w:rsid w:val="00DF6220"/>
    <w:rsid w:val="00DF6A5B"/>
    <w:rsid w:val="00DF6ED8"/>
    <w:rsid w:val="00DF70DC"/>
    <w:rsid w:val="00DF71A0"/>
    <w:rsid w:val="00DF75AA"/>
    <w:rsid w:val="00DF7779"/>
    <w:rsid w:val="00DF7998"/>
    <w:rsid w:val="00DF7A6E"/>
    <w:rsid w:val="00DF7B31"/>
    <w:rsid w:val="00DF7B45"/>
    <w:rsid w:val="00E00595"/>
    <w:rsid w:val="00E00798"/>
    <w:rsid w:val="00E007E9"/>
    <w:rsid w:val="00E00B29"/>
    <w:rsid w:val="00E00BDB"/>
    <w:rsid w:val="00E00D0F"/>
    <w:rsid w:val="00E0124C"/>
    <w:rsid w:val="00E01265"/>
    <w:rsid w:val="00E014C3"/>
    <w:rsid w:val="00E01CF6"/>
    <w:rsid w:val="00E0234E"/>
    <w:rsid w:val="00E025FE"/>
    <w:rsid w:val="00E02653"/>
    <w:rsid w:val="00E029B4"/>
    <w:rsid w:val="00E02CFA"/>
    <w:rsid w:val="00E02FBB"/>
    <w:rsid w:val="00E031DB"/>
    <w:rsid w:val="00E03421"/>
    <w:rsid w:val="00E036FA"/>
    <w:rsid w:val="00E03A87"/>
    <w:rsid w:val="00E03CD0"/>
    <w:rsid w:val="00E041D3"/>
    <w:rsid w:val="00E041FC"/>
    <w:rsid w:val="00E04326"/>
    <w:rsid w:val="00E04A19"/>
    <w:rsid w:val="00E04C2B"/>
    <w:rsid w:val="00E04FD8"/>
    <w:rsid w:val="00E05098"/>
    <w:rsid w:val="00E050AB"/>
    <w:rsid w:val="00E056CB"/>
    <w:rsid w:val="00E05758"/>
    <w:rsid w:val="00E0579E"/>
    <w:rsid w:val="00E05838"/>
    <w:rsid w:val="00E05871"/>
    <w:rsid w:val="00E05C69"/>
    <w:rsid w:val="00E05D8F"/>
    <w:rsid w:val="00E06248"/>
    <w:rsid w:val="00E06541"/>
    <w:rsid w:val="00E069CB"/>
    <w:rsid w:val="00E06CA5"/>
    <w:rsid w:val="00E06CCE"/>
    <w:rsid w:val="00E07133"/>
    <w:rsid w:val="00E07895"/>
    <w:rsid w:val="00E07B42"/>
    <w:rsid w:val="00E10073"/>
    <w:rsid w:val="00E1012E"/>
    <w:rsid w:val="00E103C3"/>
    <w:rsid w:val="00E106CD"/>
    <w:rsid w:val="00E10AC4"/>
    <w:rsid w:val="00E10B8B"/>
    <w:rsid w:val="00E10BF7"/>
    <w:rsid w:val="00E10C11"/>
    <w:rsid w:val="00E10D96"/>
    <w:rsid w:val="00E11060"/>
    <w:rsid w:val="00E11070"/>
    <w:rsid w:val="00E11185"/>
    <w:rsid w:val="00E1194A"/>
    <w:rsid w:val="00E11A60"/>
    <w:rsid w:val="00E11AE7"/>
    <w:rsid w:val="00E11D13"/>
    <w:rsid w:val="00E12051"/>
    <w:rsid w:val="00E1266F"/>
    <w:rsid w:val="00E1293C"/>
    <w:rsid w:val="00E12B21"/>
    <w:rsid w:val="00E12C66"/>
    <w:rsid w:val="00E133E5"/>
    <w:rsid w:val="00E13440"/>
    <w:rsid w:val="00E135A2"/>
    <w:rsid w:val="00E13636"/>
    <w:rsid w:val="00E13683"/>
    <w:rsid w:val="00E137E6"/>
    <w:rsid w:val="00E13896"/>
    <w:rsid w:val="00E13AFD"/>
    <w:rsid w:val="00E13B37"/>
    <w:rsid w:val="00E13DBE"/>
    <w:rsid w:val="00E14533"/>
    <w:rsid w:val="00E146DB"/>
    <w:rsid w:val="00E14A40"/>
    <w:rsid w:val="00E14AB7"/>
    <w:rsid w:val="00E14D0F"/>
    <w:rsid w:val="00E15394"/>
    <w:rsid w:val="00E15452"/>
    <w:rsid w:val="00E154EA"/>
    <w:rsid w:val="00E15583"/>
    <w:rsid w:val="00E15681"/>
    <w:rsid w:val="00E156F6"/>
    <w:rsid w:val="00E15737"/>
    <w:rsid w:val="00E15FF1"/>
    <w:rsid w:val="00E160A2"/>
    <w:rsid w:val="00E1648F"/>
    <w:rsid w:val="00E16991"/>
    <w:rsid w:val="00E169C7"/>
    <w:rsid w:val="00E16F6D"/>
    <w:rsid w:val="00E170AE"/>
    <w:rsid w:val="00E174A4"/>
    <w:rsid w:val="00E17FBB"/>
    <w:rsid w:val="00E203A1"/>
    <w:rsid w:val="00E20637"/>
    <w:rsid w:val="00E20714"/>
    <w:rsid w:val="00E2072E"/>
    <w:rsid w:val="00E20885"/>
    <w:rsid w:val="00E20932"/>
    <w:rsid w:val="00E209DF"/>
    <w:rsid w:val="00E20AD7"/>
    <w:rsid w:val="00E20B4D"/>
    <w:rsid w:val="00E20D7D"/>
    <w:rsid w:val="00E2104D"/>
    <w:rsid w:val="00E21262"/>
    <w:rsid w:val="00E213BC"/>
    <w:rsid w:val="00E2163A"/>
    <w:rsid w:val="00E21654"/>
    <w:rsid w:val="00E216D1"/>
    <w:rsid w:val="00E21B5C"/>
    <w:rsid w:val="00E21DA0"/>
    <w:rsid w:val="00E21FBE"/>
    <w:rsid w:val="00E22050"/>
    <w:rsid w:val="00E22293"/>
    <w:rsid w:val="00E222FA"/>
    <w:rsid w:val="00E22BCD"/>
    <w:rsid w:val="00E23460"/>
    <w:rsid w:val="00E23574"/>
    <w:rsid w:val="00E23675"/>
    <w:rsid w:val="00E2368A"/>
    <w:rsid w:val="00E23863"/>
    <w:rsid w:val="00E238DB"/>
    <w:rsid w:val="00E23957"/>
    <w:rsid w:val="00E239FA"/>
    <w:rsid w:val="00E23ACF"/>
    <w:rsid w:val="00E23E10"/>
    <w:rsid w:val="00E23ECC"/>
    <w:rsid w:val="00E23F35"/>
    <w:rsid w:val="00E2433F"/>
    <w:rsid w:val="00E24532"/>
    <w:rsid w:val="00E249C4"/>
    <w:rsid w:val="00E24AB2"/>
    <w:rsid w:val="00E24BD0"/>
    <w:rsid w:val="00E24D9B"/>
    <w:rsid w:val="00E2539F"/>
    <w:rsid w:val="00E25566"/>
    <w:rsid w:val="00E256F7"/>
    <w:rsid w:val="00E25AB4"/>
    <w:rsid w:val="00E25AFF"/>
    <w:rsid w:val="00E25B00"/>
    <w:rsid w:val="00E25B91"/>
    <w:rsid w:val="00E25F00"/>
    <w:rsid w:val="00E26207"/>
    <w:rsid w:val="00E26238"/>
    <w:rsid w:val="00E26358"/>
    <w:rsid w:val="00E2644A"/>
    <w:rsid w:val="00E26498"/>
    <w:rsid w:val="00E264A5"/>
    <w:rsid w:val="00E265CE"/>
    <w:rsid w:val="00E26D7D"/>
    <w:rsid w:val="00E26E23"/>
    <w:rsid w:val="00E26EF7"/>
    <w:rsid w:val="00E27061"/>
    <w:rsid w:val="00E27561"/>
    <w:rsid w:val="00E27878"/>
    <w:rsid w:val="00E27F57"/>
    <w:rsid w:val="00E30181"/>
    <w:rsid w:val="00E30263"/>
    <w:rsid w:val="00E30382"/>
    <w:rsid w:val="00E30475"/>
    <w:rsid w:val="00E30A44"/>
    <w:rsid w:val="00E30ADE"/>
    <w:rsid w:val="00E30B8D"/>
    <w:rsid w:val="00E30C75"/>
    <w:rsid w:val="00E31607"/>
    <w:rsid w:val="00E31941"/>
    <w:rsid w:val="00E31C72"/>
    <w:rsid w:val="00E31E67"/>
    <w:rsid w:val="00E32063"/>
    <w:rsid w:val="00E32109"/>
    <w:rsid w:val="00E3233F"/>
    <w:rsid w:val="00E32390"/>
    <w:rsid w:val="00E324E8"/>
    <w:rsid w:val="00E32602"/>
    <w:rsid w:val="00E326A6"/>
    <w:rsid w:val="00E32707"/>
    <w:rsid w:val="00E32710"/>
    <w:rsid w:val="00E32744"/>
    <w:rsid w:val="00E327CC"/>
    <w:rsid w:val="00E32858"/>
    <w:rsid w:val="00E3286C"/>
    <w:rsid w:val="00E32A11"/>
    <w:rsid w:val="00E32A55"/>
    <w:rsid w:val="00E32AB2"/>
    <w:rsid w:val="00E32AE9"/>
    <w:rsid w:val="00E32D57"/>
    <w:rsid w:val="00E330C8"/>
    <w:rsid w:val="00E332C1"/>
    <w:rsid w:val="00E332FF"/>
    <w:rsid w:val="00E33BF0"/>
    <w:rsid w:val="00E33EBF"/>
    <w:rsid w:val="00E34241"/>
    <w:rsid w:val="00E34458"/>
    <w:rsid w:val="00E34576"/>
    <w:rsid w:val="00E348DA"/>
    <w:rsid w:val="00E350F6"/>
    <w:rsid w:val="00E3517E"/>
    <w:rsid w:val="00E35A64"/>
    <w:rsid w:val="00E35BDE"/>
    <w:rsid w:val="00E35DA7"/>
    <w:rsid w:val="00E35E95"/>
    <w:rsid w:val="00E36137"/>
    <w:rsid w:val="00E36461"/>
    <w:rsid w:val="00E364FE"/>
    <w:rsid w:val="00E3654F"/>
    <w:rsid w:val="00E3659F"/>
    <w:rsid w:val="00E366BC"/>
    <w:rsid w:val="00E36AE1"/>
    <w:rsid w:val="00E36C8E"/>
    <w:rsid w:val="00E36CB5"/>
    <w:rsid w:val="00E36D97"/>
    <w:rsid w:val="00E36E82"/>
    <w:rsid w:val="00E3709B"/>
    <w:rsid w:val="00E371BE"/>
    <w:rsid w:val="00E371E8"/>
    <w:rsid w:val="00E372A1"/>
    <w:rsid w:val="00E3746D"/>
    <w:rsid w:val="00E379B0"/>
    <w:rsid w:val="00E37A40"/>
    <w:rsid w:val="00E37BC0"/>
    <w:rsid w:val="00E37BD6"/>
    <w:rsid w:val="00E37D67"/>
    <w:rsid w:val="00E404C4"/>
    <w:rsid w:val="00E40595"/>
    <w:rsid w:val="00E4129B"/>
    <w:rsid w:val="00E414AE"/>
    <w:rsid w:val="00E41694"/>
    <w:rsid w:val="00E4174B"/>
    <w:rsid w:val="00E419AE"/>
    <w:rsid w:val="00E41E8D"/>
    <w:rsid w:val="00E41F29"/>
    <w:rsid w:val="00E41FE1"/>
    <w:rsid w:val="00E42061"/>
    <w:rsid w:val="00E424D5"/>
    <w:rsid w:val="00E42C13"/>
    <w:rsid w:val="00E42E1C"/>
    <w:rsid w:val="00E42F6C"/>
    <w:rsid w:val="00E432C2"/>
    <w:rsid w:val="00E432CE"/>
    <w:rsid w:val="00E437C9"/>
    <w:rsid w:val="00E43982"/>
    <w:rsid w:val="00E43E53"/>
    <w:rsid w:val="00E43E8F"/>
    <w:rsid w:val="00E43F92"/>
    <w:rsid w:val="00E4413F"/>
    <w:rsid w:val="00E441CE"/>
    <w:rsid w:val="00E4459C"/>
    <w:rsid w:val="00E44CE4"/>
    <w:rsid w:val="00E44D3A"/>
    <w:rsid w:val="00E44D57"/>
    <w:rsid w:val="00E450E5"/>
    <w:rsid w:val="00E45156"/>
    <w:rsid w:val="00E45522"/>
    <w:rsid w:val="00E455C2"/>
    <w:rsid w:val="00E4562B"/>
    <w:rsid w:val="00E4574C"/>
    <w:rsid w:val="00E4597C"/>
    <w:rsid w:val="00E459BC"/>
    <w:rsid w:val="00E45D4B"/>
    <w:rsid w:val="00E462DF"/>
    <w:rsid w:val="00E464A9"/>
    <w:rsid w:val="00E470DD"/>
    <w:rsid w:val="00E4743E"/>
    <w:rsid w:val="00E476E2"/>
    <w:rsid w:val="00E4788D"/>
    <w:rsid w:val="00E47DA3"/>
    <w:rsid w:val="00E47DCB"/>
    <w:rsid w:val="00E47F40"/>
    <w:rsid w:val="00E47F73"/>
    <w:rsid w:val="00E5007C"/>
    <w:rsid w:val="00E500ED"/>
    <w:rsid w:val="00E501C8"/>
    <w:rsid w:val="00E50572"/>
    <w:rsid w:val="00E509B7"/>
    <w:rsid w:val="00E50B65"/>
    <w:rsid w:val="00E50BAB"/>
    <w:rsid w:val="00E50C5E"/>
    <w:rsid w:val="00E50D2A"/>
    <w:rsid w:val="00E50E5B"/>
    <w:rsid w:val="00E50F7F"/>
    <w:rsid w:val="00E51733"/>
    <w:rsid w:val="00E51ADC"/>
    <w:rsid w:val="00E51C2F"/>
    <w:rsid w:val="00E51DD3"/>
    <w:rsid w:val="00E5224E"/>
    <w:rsid w:val="00E5273D"/>
    <w:rsid w:val="00E529FE"/>
    <w:rsid w:val="00E52B80"/>
    <w:rsid w:val="00E52D6B"/>
    <w:rsid w:val="00E52E81"/>
    <w:rsid w:val="00E52F24"/>
    <w:rsid w:val="00E530EC"/>
    <w:rsid w:val="00E5322F"/>
    <w:rsid w:val="00E533C7"/>
    <w:rsid w:val="00E533DF"/>
    <w:rsid w:val="00E53467"/>
    <w:rsid w:val="00E534B1"/>
    <w:rsid w:val="00E535AB"/>
    <w:rsid w:val="00E539AB"/>
    <w:rsid w:val="00E539BD"/>
    <w:rsid w:val="00E53B93"/>
    <w:rsid w:val="00E53BB9"/>
    <w:rsid w:val="00E53D72"/>
    <w:rsid w:val="00E54325"/>
    <w:rsid w:val="00E54A81"/>
    <w:rsid w:val="00E54D4C"/>
    <w:rsid w:val="00E551E1"/>
    <w:rsid w:val="00E55352"/>
    <w:rsid w:val="00E55445"/>
    <w:rsid w:val="00E557B8"/>
    <w:rsid w:val="00E558C0"/>
    <w:rsid w:val="00E559BD"/>
    <w:rsid w:val="00E55A00"/>
    <w:rsid w:val="00E55A11"/>
    <w:rsid w:val="00E55BD6"/>
    <w:rsid w:val="00E5608D"/>
    <w:rsid w:val="00E560F4"/>
    <w:rsid w:val="00E56103"/>
    <w:rsid w:val="00E56126"/>
    <w:rsid w:val="00E561CE"/>
    <w:rsid w:val="00E562A9"/>
    <w:rsid w:val="00E56349"/>
    <w:rsid w:val="00E565B0"/>
    <w:rsid w:val="00E566F7"/>
    <w:rsid w:val="00E56A31"/>
    <w:rsid w:val="00E56B1C"/>
    <w:rsid w:val="00E56D7D"/>
    <w:rsid w:val="00E57023"/>
    <w:rsid w:val="00E571AE"/>
    <w:rsid w:val="00E572C5"/>
    <w:rsid w:val="00E57B10"/>
    <w:rsid w:val="00E57DD9"/>
    <w:rsid w:val="00E6017E"/>
    <w:rsid w:val="00E60537"/>
    <w:rsid w:val="00E6054C"/>
    <w:rsid w:val="00E60952"/>
    <w:rsid w:val="00E60BC6"/>
    <w:rsid w:val="00E60CEA"/>
    <w:rsid w:val="00E60D91"/>
    <w:rsid w:val="00E60EDB"/>
    <w:rsid w:val="00E6134A"/>
    <w:rsid w:val="00E613C6"/>
    <w:rsid w:val="00E615ED"/>
    <w:rsid w:val="00E618CC"/>
    <w:rsid w:val="00E61AB4"/>
    <w:rsid w:val="00E61C7A"/>
    <w:rsid w:val="00E61E83"/>
    <w:rsid w:val="00E623D4"/>
    <w:rsid w:val="00E623F8"/>
    <w:rsid w:val="00E6274D"/>
    <w:rsid w:val="00E627B9"/>
    <w:rsid w:val="00E62A72"/>
    <w:rsid w:val="00E62D70"/>
    <w:rsid w:val="00E62E19"/>
    <w:rsid w:val="00E6335F"/>
    <w:rsid w:val="00E6357A"/>
    <w:rsid w:val="00E63949"/>
    <w:rsid w:val="00E63C6B"/>
    <w:rsid w:val="00E63D6C"/>
    <w:rsid w:val="00E6426C"/>
    <w:rsid w:val="00E6463B"/>
    <w:rsid w:val="00E648AE"/>
    <w:rsid w:val="00E650CC"/>
    <w:rsid w:val="00E65125"/>
    <w:rsid w:val="00E65D52"/>
    <w:rsid w:val="00E65E41"/>
    <w:rsid w:val="00E65F4C"/>
    <w:rsid w:val="00E66462"/>
    <w:rsid w:val="00E665F8"/>
    <w:rsid w:val="00E671DA"/>
    <w:rsid w:val="00E6720F"/>
    <w:rsid w:val="00E6722B"/>
    <w:rsid w:val="00E67468"/>
    <w:rsid w:val="00E675BE"/>
    <w:rsid w:val="00E676A5"/>
    <w:rsid w:val="00E676F6"/>
    <w:rsid w:val="00E677CD"/>
    <w:rsid w:val="00E67934"/>
    <w:rsid w:val="00E67BD4"/>
    <w:rsid w:val="00E67CB0"/>
    <w:rsid w:val="00E67F09"/>
    <w:rsid w:val="00E67F54"/>
    <w:rsid w:val="00E7030B"/>
    <w:rsid w:val="00E7030D"/>
    <w:rsid w:val="00E70430"/>
    <w:rsid w:val="00E7082F"/>
    <w:rsid w:val="00E7084C"/>
    <w:rsid w:val="00E70B20"/>
    <w:rsid w:val="00E70C16"/>
    <w:rsid w:val="00E70D4F"/>
    <w:rsid w:val="00E71083"/>
    <w:rsid w:val="00E715F1"/>
    <w:rsid w:val="00E71624"/>
    <w:rsid w:val="00E718E0"/>
    <w:rsid w:val="00E718EF"/>
    <w:rsid w:val="00E71BCF"/>
    <w:rsid w:val="00E71D5B"/>
    <w:rsid w:val="00E722B0"/>
    <w:rsid w:val="00E722FF"/>
    <w:rsid w:val="00E72401"/>
    <w:rsid w:val="00E7273B"/>
    <w:rsid w:val="00E72C68"/>
    <w:rsid w:val="00E72EDB"/>
    <w:rsid w:val="00E7317E"/>
    <w:rsid w:val="00E73187"/>
    <w:rsid w:val="00E73A98"/>
    <w:rsid w:val="00E73CEF"/>
    <w:rsid w:val="00E73E67"/>
    <w:rsid w:val="00E73F85"/>
    <w:rsid w:val="00E741D8"/>
    <w:rsid w:val="00E746A0"/>
    <w:rsid w:val="00E7478A"/>
    <w:rsid w:val="00E748CB"/>
    <w:rsid w:val="00E74ACA"/>
    <w:rsid w:val="00E74FA9"/>
    <w:rsid w:val="00E7517B"/>
    <w:rsid w:val="00E753E9"/>
    <w:rsid w:val="00E7551F"/>
    <w:rsid w:val="00E75B7F"/>
    <w:rsid w:val="00E75D91"/>
    <w:rsid w:val="00E76156"/>
    <w:rsid w:val="00E76359"/>
    <w:rsid w:val="00E7680E"/>
    <w:rsid w:val="00E76820"/>
    <w:rsid w:val="00E76928"/>
    <w:rsid w:val="00E77447"/>
    <w:rsid w:val="00E774D5"/>
    <w:rsid w:val="00E7780A"/>
    <w:rsid w:val="00E778AB"/>
    <w:rsid w:val="00E77951"/>
    <w:rsid w:val="00E779E7"/>
    <w:rsid w:val="00E77A67"/>
    <w:rsid w:val="00E77C93"/>
    <w:rsid w:val="00E77CD1"/>
    <w:rsid w:val="00E77E3C"/>
    <w:rsid w:val="00E77EE6"/>
    <w:rsid w:val="00E80201"/>
    <w:rsid w:val="00E803B1"/>
    <w:rsid w:val="00E80499"/>
    <w:rsid w:val="00E80876"/>
    <w:rsid w:val="00E80A96"/>
    <w:rsid w:val="00E81273"/>
    <w:rsid w:val="00E814F1"/>
    <w:rsid w:val="00E81B73"/>
    <w:rsid w:val="00E81CCA"/>
    <w:rsid w:val="00E81DA5"/>
    <w:rsid w:val="00E82014"/>
    <w:rsid w:val="00E82335"/>
    <w:rsid w:val="00E8234D"/>
    <w:rsid w:val="00E82938"/>
    <w:rsid w:val="00E82A08"/>
    <w:rsid w:val="00E82A96"/>
    <w:rsid w:val="00E82D38"/>
    <w:rsid w:val="00E8308F"/>
    <w:rsid w:val="00E8318A"/>
    <w:rsid w:val="00E833C0"/>
    <w:rsid w:val="00E8350A"/>
    <w:rsid w:val="00E83517"/>
    <w:rsid w:val="00E83575"/>
    <w:rsid w:val="00E83612"/>
    <w:rsid w:val="00E83743"/>
    <w:rsid w:val="00E8380A"/>
    <w:rsid w:val="00E83EB6"/>
    <w:rsid w:val="00E8446B"/>
    <w:rsid w:val="00E848C8"/>
    <w:rsid w:val="00E84967"/>
    <w:rsid w:val="00E84EBC"/>
    <w:rsid w:val="00E8544D"/>
    <w:rsid w:val="00E85713"/>
    <w:rsid w:val="00E85877"/>
    <w:rsid w:val="00E85953"/>
    <w:rsid w:val="00E85E5C"/>
    <w:rsid w:val="00E85E70"/>
    <w:rsid w:val="00E85E78"/>
    <w:rsid w:val="00E86191"/>
    <w:rsid w:val="00E86244"/>
    <w:rsid w:val="00E86259"/>
    <w:rsid w:val="00E8636A"/>
    <w:rsid w:val="00E8686F"/>
    <w:rsid w:val="00E868E6"/>
    <w:rsid w:val="00E86A7F"/>
    <w:rsid w:val="00E86E42"/>
    <w:rsid w:val="00E87045"/>
    <w:rsid w:val="00E87122"/>
    <w:rsid w:val="00E87156"/>
    <w:rsid w:val="00E87640"/>
    <w:rsid w:val="00E877EF"/>
    <w:rsid w:val="00E8785E"/>
    <w:rsid w:val="00E87999"/>
    <w:rsid w:val="00E87E12"/>
    <w:rsid w:val="00E87FBD"/>
    <w:rsid w:val="00E90170"/>
    <w:rsid w:val="00E90188"/>
    <w:rsid w:val="00E90234"/>
    <w:rsid w:val="00E90656"/>
    <w:rsid w:val="00E9069A"/>
    <w:rsid w:val="00E907D9"/>
    <w:rsid w:val="00E90965"/>
    <w:rsid w:val="00E90B53"/>
    <w:rsid w:val="00E90CDC"/>
    <w:rsid w:val="00E90D75"/>
    <w:rsid w:val="00E90F26"/>
    <w:rsid w:val="00E91260"/>
    <w:rsid w:val="00E915E7"/>
    <w:rsid w:val="00E91790"/>
    <w:rsid w:val="00E91A16"/>
    <w:rsid w:val="00E91B06"/>
    <w:rsid w:val="00E922CE"/>
    <w:rsid w:val="00E924CA"/>
    <w:rsid w:val="00E926E2"/>
    <w:rsid w:val="00E9285A"/>
    <w:rsid w:val="00E92C2A"/>
    <w:rsid w:val="00E93133"/>
    <w:rsid w:val="00E93189"/>
    <w:rsid w:val="00E93465"/>
    <w:rsid w:val="00E93601"/>
    <w:rsid w:val="00E938FA"/>
    <w:rsid w:val="00E939C2"/>
    <w:rsid w:val="00E939C7"/>
    <w:rsid w:val="00E93EBB"/>
    <w:rsid w:val="00E93F9B"/>
    <w:rsid w:val="00E94C8E"/>
    <w:rsid w:val="00E94CAE"/>
    <w:rsid w:val="00E94D3A"/>
    <w:rsid w:val="00E95021"/>
    <w:rsid w:val="00E952B5"/>
    <w:rsid w:val="00E95534"/>
    <w:rsid w:val="00E95567"/>
    <w:rsid w:val="00E95673"/>
    <w:rsid w:val="00E95B21"/>
    <w:rsid w:val="00E95B91"/>
    <w:rsid w:val="00E95BA0"/>
    <w:rsid w:val="00E95C75"/>
    <w:rsid w:val="00E95CE9"/>
    <w:rsid w:val="00E95D15"/>
    <w:rsid w:val="00E963EC"/>
    <w:rsid w:val="00E96466"/>
    <w:rsid w:val="00E96520"/>
    <w:rsid w:val="00E96805"/>
    <w:rsid w:val="00E9680C"/>
    <w:rsid w:val="00E968C8"/>
    <w:rsid w:val="00E968FA"/>
    <w:rsid w:val="00E96939"/>
    <w:rsid w:val="00E96A8E"/>
    <w:rsid w:val="00E96F7B"/>
    <w:rsid w:val="00E96F89"/>
    <w:rsid w:val="00E97126"/>
    <w:rsid w:val="00E9716E"/>
    <w:rsid w:val="00E9731A"/>
    <w:rsid w:val="00E9757E"/>
    <w:rsid w:val="00E97699"/>
    <w:rsid w:val="00E976F8"/>
    <w:rsid w:val="00E979D1"/>
    <w:rsid w:val="00E97B63"/>
    <w:rsid w:val="00EA006A"/>
    <w:rsid w:val="00EA00F0"/>
    <w:rsid w:val="00EA0339"/>
    <w:rsid w:val="00EA034F"/>
    <w:rsid w:val="00EA082E"/>
    <w:rsid w:val="00EA10C4"/>
    <w:rsid w:val="00EA1144"/>
    <w:rsid w:val="00EA1322"/>
    <w:rsid w:val="00EA13C8"/>
    <w:rsid w:val="00EA1598"/>
    <w:rsid w:val="00EA1984"/>
    <w:rsid w:val="00EA19D0"/>
    <w:rsid w:val="00EA1C0A"/>
    <w:rsid w:val="00EA1C88"/>
    <w:rsid w:val="00EA1EE6"/>
    <w:rsid w:val="00EA20C2"/>
    <w:rsid w:val="00EA2593"/>
    <w:rsid w:val="00EA2647"/>
    <w:rsid w:val="00EA2790"/>
    <w:rsid w:val="00EA2924"/>
    <w:rsid w:val="00EA2EB3"/>
    <w:rsid w:val="00EA3DDF"/>
    <w:rsid w:val="00EA3F3D"/>
    <w:rsid w:val="00EA411F"/>
    <w:rsid w:val="00EA4590"/>
    <w:rsid w:val="00EA4622"/>
    <w:rsid w:val="00EA46C5"/>
    <w:rsid w:val="00EA49F2"/>
    <w:rsid w:val="00EA4BC4"/>
    <w:rsid w:val="00EA4D15"/>
    <w:rsid w:val="00EA5151"/>
    <w:rsid w:val="00EA535B"/>
    <w:rsid w:val="00EA55B4"/>
    <w:rsid w:val="00EA636F"/>
    <w:rsid w:val="00EA65D3"/>
    <w:rsid w:val="00EA6DF8"/>
    <w:rsid w:val="00EA7075"/>
    <w:rsid w:val="00EA7195"/>
    <w:rsid w:val="00EA77CF"/>
    <w:rsid w:val="00EA7A97"/>
    <w:rsid w:val="00EA7AC1"/>
    <w:rsid w:val="00EA7B7B"/>
    <w:rsid w:val="00EA7BDF"/>
    <w:rsid w:val="00EA7F14"/>
    <w:rsid w:val="00EA7FF6"/>
    <w:rsid w:val="00EB032E"/>
    <w:rsid w:val="00EB0348"/>
    <w:rsid w:val="00EB0458"/>
    <w:rsid w:val="00EB0477"/>
    <w:rsid w:val="00EB06CD"/>
    <w:rsid w:val="00EB1515"/>
    <w:rsid w:val="00EB1725"/>
    <w:rsid w:val="00EB2A0C"/>
    <w:rsid w:val="00EB2A6F"/>
    <w:rsid w:val="00EB2C8B"/>
    <w:rsid w:val="00EB33B5"/>
    <w:rsid w:val="00EB355C"/>
    <w:rsid w:val="00EB3F3C"/>
    <w:rsid w:val="00EB3FFE"/>
    <w:rsid w:val="00EB4032"/>
    <w:rsid w:val="00EB42A6"/>
    <w:rsid w:val="00EB42C8"/>
    <w:rsid w:val="00EB42CF"/>
    <w:rsid w:val="00EB4398"/>
    <w:rsid w:val="00EB47BD"/>
    <w:rsid w:val="00EB4A9B"/>
    <w:rsid w:val="00EB4F5A"/>
    <w:rsid w:val="00EB4F89"/>
    <w:rsid w:val="00EB51ED"/>
    <w:rsid w:val="00EB5211"/>
    <w:rsid w:val="00EB5298"/>
    <w:rsid w:val="00EB57EE"/>
    <w:rsid w:val="00EB5A39"/>
    <w:rsid w:val="00EB5B0F"/>
    <w:rsid w:val="00EB6187"/>
    <w:rsid w:val="00EB6378"/>
    <w:rsid w:val="00EB63A5"/>
    <w:rsid w:val="00EB656B"/>
    <w:rsid w:val="00EB66C2"/>
    <w:rsid w:val="00EB67E2"/>
    <w:rsid w:val="00EB6B2A"/>
    <w:rsid w:val="00EB6F30"/>
    <w:rsid w:val="00EB6F7D"/>
    <w:rsid w:val="00EB7678"/>
    <w:rsid w:val="00EB782B"/>
    <w:rsid w:val="00EB78A8"/>
    <w:rsid w:val="00EB78D0"/>
    <w:rsid w:val="00EB7A91"/>
    <w:rsid w:val="00EB7AFC"/>
    <w:rsid w:val="00EC0044"/>
    <w:rsid w:val="00EC0214"/>
    <w:rsid w:val="00EC03D0"/>
    <w:rsid w:val="00EC053C"/>
    <w:rsid w:val="00EC055F"/>
    <w:rsid w:val="00EC0841"/>
    <w:rsid w:val="00EC0AC5"/>
    <w:rsid w:val="00EC0E38"/>
    <w:rsid w:val="00EC10C9"/>
    <w:rsid w:val="00EC110B"/>
    <w:rsid w:val="00EC112A"/>
    <w:rsid w:val="00EC1265"/>
    <w:rsid w:val="00EC129C"/>
    <w:rsid w:val="00EC1571"/>
    <w:rsid w:val="00EC1711"/>
    <w:rsid w:val="00EC1A7B"/>
    <w:rsid w:val="00EC1BB2"/>
    <w:rsid w:val="00EC1C51"/>
    <w:rsid w:val="00EC2497"/>
    <w:rsid w:val="00EC2594"/>
    <w:rsid w:val="00EC2636"/>
    <w:rsid w:val="00EC2991"/>
    <w:rsid w:val="00EC2A51"/>
    <w:rsid w:val="00EC3091"/>
    <w:rsid w:val="00EC30B3"/>
    <w:rsid w:val="00EC30C7"/>
    <w:rsid w:val="00EC3932"/>
    <w:rsid w:val="00EC3B94"/>
    <w:rsid w:val="00EC3BBC"/>
    <w:rsid w:val="00EC4082"/>
    <w:rsid w:val="00EC4440"/>
    <w:rsid w:val="00EC46C0"/>
    <w:rsid w:val="00EC47BF"/>
    <w:rsid w:val="00EC4859"/>
    <w:rsid w:val="00EC4A43"/>
    <w:rsid w:val="00EC4EEB"/>
    <w:rsid w:val="00EC5163"/>
    <w:rsid w:val="00EC51DD"/>
    <w:rsid w:val="00EC529D"/>
    <w:rsid w:val="00EC5597"/>
    <w:rsid w:val="00EC5689"/>
    <w:rsid w:val="00EC5DAA"/>
    <w:rsid w:val="00EC5DB7"/>
    <w:rsid w:val="00EC5DDD"/>
    <w:rsid w:val="00EC5F02"/>
    <w:rsid w:val="00EC63C7"/>
    <w:rsid w:val="00EC6859"/>
    <w:rsid w:val="00EC68BC"/>
    <w:rsid w:val="00EC6CFE"/>
    <w:rsid w:val="00EC6DE6"/>
    <w:rsid w:val="00EC6DEF"/>
    <w:rsid w:val="00EC6E0C"/>
    <w:rsid w:val="00EC7054"/>
    <w:rsid w:val="00EC7415"/>
    <w:rsid w:val="00EC764B"/>
    <w:rsid w:val="00EC77F3"/>
    <w:rsid w:val="00EC78BC"/>
    <w:rsid w:val="00EC7E2D"/>
    <w:rsid w:val="00EC7F6A"/>
    <w:rsid w:val="00EC7FA4"/>
    <w:rsid w:val="00ED0204"/>
    <w:rsid w:val="00ED0B76"/>
    <w:rsid w:val="00ED0B9F"/>
    <w:rsid w:val="00ED0BFB"/>
    <w:rsid w:val="00ED0FC9"/>
    <w:rsid w:val="00ED106A"/>
    <w:rsid w:val="00ED1088"/>
    <w:rsid w:val="00ED10C8"/>
    <w:rsid w:val="00ED11CF"/>
    <w:rsid w:val="00ED189D"/>
    <w:rsid w:val="00ED199D"/>
    <w:rsid w:val="00ED1F85"/>
    <w:rsid w:val="00ED2158"/>
    <w:rsid w:val="00ED2232"/>
    <w:rsid w:val="00ED22C8"/>
    <w:rsid w:val="00ED22F2"/>
    <w:rsid w:val="00ED258B"/>
    <w:rsid w:val="00ED25BB"/>
    <w:rsid w:val="00ED266A"/>
    <w:rsid w:val="00ED2D27"/>
    <w:rsid w:val="00ED2D4A"/>
    <w:rsid w:val="00ED2F90"/>
    <w:rsid w:val="00ED3370"/>
    <w:rsid w:val="00ED373F"/>
    <w:rsid w:val="00ED38E2"/>
    <w:rsid w:val="00ED3A06"/>
    <w:rsid w:val="00ED3DF5"/>
    <w:rsid w:val="00ED416C"/>
    <w:rsid w:val="00ED44D3"/>
    <w:rsid w:val="00ED457C"/>
    <w:rsid w:val="00ED4F06"/>
    <w:rsid w:val="00ED4FEB"/>
    <w:rsid w:val="00ED5009"/>
    <w:rsid w:val="00ED502F"/>
    <w:rsid w:val="00ED5653"/>
    <w:rsid w:val="00ED56CE"/>
    <w:rsid w:val="00ED5A73"/>
    <w:rsid w:val="00ED5AD7"/>
    <w:rsid w:val="00ED5D17"/>
    <w:rsid w:val="00ED64BB"/>
    <w:rsid w:val="00ED6B90"/>
    <w:rsid w:val="00ED6D9D"/>
    <w:rsid w:val="00ED6F08"/>
    <w:rsid w:val="00ED725D"/>
    <w:rsid w:val="00ED73ED"/>
    <w:rsid w:val="00ED7A28"/>
    <w:rsid w:val="00ED7D3F"/>
    <w:rsid w:val="00ED7D78"/>
    <w:rsid w:val="00ED7DA8"/>
    <w:rsid w:val="00EE035B"/>
    <w:rsid w:val="00EE037A"/>
    <w:rsid w:val="00EE03BE"/>
    <w:rsid w:val="00EE08E6"/>
    <w:rsid w:val="00EE08F9"/>
    <w:rsid w:val="00EE0A47"/>
    <w:rsid w:val="00EE0D39"/>
    <w:rsid w:val="00EE0DFB"/>
    <w:rsid w:val="00EE0E21"/>
    <w:rsid w:val="00EE1283"/>
    <w:rsid w:val="00EE14D8"/>
    <w:rsid w:val="00EE150E"/>
    <w:rsid w:val="00EE1515"/>
    <w:rsid w:val="00EE1603"/>
    <w:rsid w:val="00EE18FC"/>
    <w:rsid w:val="00EE1986"/>
    <w:rsid w:val="00EE1D4D"/>
    <w:rsid w:val="00EE1DE7"/>
    <w:rsid w:val="00EE2119"/>
    <w:rsid w:val="00EE2861"/>
    <w:rsid w:val="00EE29B0"/>
    <w:rsid w:val="00EE2B69"/>
    <w:rsid w:val="00EE2D79"/>
    <w:rsid w:val="00EE3061"/>
    <w:rsid w:val="00EE31C4"/>
    <w:rsid w:val="00EE331F"/>
    <w:rsid w:val="00EE35D7"/>
    <w:rsid w:val="00EE360F"/>
    <w:rsid w:val="00EE368D"/>
    <w:rsid w:val="00EE3853"/>
    <w:rsid w:val="00EE3AE7"/>
    <w:rsid w:val="00EE420C"/>
    <w:rsid w:val="00EE4727"/>
    <w:rsid w:val="00EE49D4"/>
    <w:rsid w:val="00EE4B04"/>
    <w:rsid w:val="00EE4C6C"/>
    <w:rsid w:val="00EE4CBF"/>
    <w:rsid w:val="00EE4CCC"/>
    <w:rsid w:val="00EE5134"/>
    <w:rsid w:val="00EE5370"/>
    <w:rsid w:val="00EE5523"/>
    <w:rsid w:val="00EE5744"/>
    <w:rsid w:val="00EE5843"/>
    <w:rsid w:val="00EE588D"/>
    <w:rsid w:val="00EE5C43"/>
    <w:rsid w:val="00EE5FD0"/>
    <w:rsid w:val="00EE6234"/>
    <w:rsid w:val="00EE629F"/>
    <w:rsid w:val="00EE646C"/>
    <w:rsid w:val="00EE7208"/>
    <w:rsid w:val="00EE72E4"/>
    <w:rsid w:val="00EE734A"/>
    <w:rsid w:val="00EE7398"/>
    <w:rsid w:val="00EE74F3"/>
    <w:rsid w:val="00EE7612"/>
    <w:rsid w:val="00EE7690"/>
    <w:rsid w:val="00EE783D"/>
    <w:rsid w:val="00EE783F"/>
    <w:rsid w:val="00EE7CF0"/>
    <w:rsid w:val="00EE7EC6"/>
    <w:rsid w:val="00EF04CB"/>
    <w:rsid w:val="00EF0A87"/>
    <w:rsid w:val="00EF0C70"/>
    <w:rsid w:val="00EF10DC"/>
    <w:rsid w:val="00EF1185"/>
    <w:rsid w:val="00EF11C0"/>
    <w:rsid w:val="00EF1273"/>
    <w:rsid w:val="00EF1420"/>
    <w:rsid w:val="00EF156A"/>
    <w:rsid w:val="00EF18F5"/>
    <w:rsid w:val="00EF1A2E"/>
    <w:rsid w:val="00EF1DDA"/>
    <w:rsid w:val="00EF1EA7"/>
    <w:rsid w:val="00EF2FEE"/>
    <w:rsid w:val="00EF333F"/>
    <w:rsid w:val="00EF35A4"/>
    <w:rsid w:val="00EF3A07"/>
    <w:rsid w:val="00EF3A65"/>
    <w:rsid w:val="00EF3A96"/>
    <w:rsid w:val="00EF3F6F"/>
    <w:rsid w:val="00EF46A7"/>
    <w:rsid w:val="00EF46DD"/>
    <w:rsid w:val="00EF4780"/>
    <w:rsid w:val="00EF4837"/>
    <w:rsid w:val="00EF48A8"/>
    <w:rsid w:val="00EF49E5"/>
    <w:rsid w:val="00EF4A09"/>
    <w:rsid w:val="00EF4D4F"/>
    <w:rsid w:val="00EF55C7"/>
    <w:rsid w:val="00EF590B"/>
    <w:rsid w:val="00EF5A3E"/>
    <w:rsid w:val="00EF5D7B"/>
    <w:rsid w:val="00EF5F48"/>
    <w:rsid w:val="00EF623D"/>
    <w:rsid w:val="00EF6448"/>
    <w:rsid w:val="00EF67FB"/>
    <w:rsid w:val="00EF6ADE"/>
    <w:rsid w:val="00EF6C6C"/>
    <w:rsid w:val="00EF6CCA"/>
    <w:rsid w:val="00EF6D0E"/>
    <w:rsid w:val="00EF6E59"/>
    <w:rsid w:val="00EF6E7F"/>
    <w:rsid w:val="00EF712C"/>
    <w:rsid w:val="00EF713D"/>
    <w:rsid w:val="00EF7281"/>
    <w:rsid w:val="00EF73CB"/>
    <w:rsid w:val="00EF73EA"/>
    <w:rsid w:val="00EF7A99"/>
    <w:rsid w:val="00EF7C3A"/>
    <w:rsid w:val="00EF7C40"/>
    <w:rsid w:val="00EF7D0C"/>
    <w:rsid w:val="00F00461"/>
    <w:rsid w:val="00F008A3"/>
    <w:rsid w:val="00F00940"/>
    <w:rsid w:val="00F0101D"/>
    <w:rsid w:val="00F011DB"/>
    <w:rsid w:val="00F012B1"/>
    <w:rsid w:val="00F01396"/>
    <w:rsid w:val="00F01DF1"/>
    <w:rsid w:val="00F0234E"/>
    <w:rsid w:val="00F02450"/>
    <w:rsid w:val="00F02475"/>
    <w:rsid w:val="00F02D2E"/>
    <w:rsid w:val="00F02E78"/>
    <w:rsid w:val="00F0328C"/>
    <w:rsid w:val="00F03BA4"/>
    <w:rsid w:val="00F04649"/>
    <w:rsid w:val="00F04726"/>
    <w:rsid w:val="00F04874"/>
    <w:rsid w:val="00F04BFB"/>
    <w:rsid w:val="00F04CA5"/>
    <w:rsid w:val="00F05044"/>
    <w:rsid w:val="00F0563A"/>
    <w:rsid w:val="00F0571F"/>
    <w:rsid w:val="00F05AB1"/>
    <w:rsid w:val="00F05C2F"/>
    <w:rsid w:val="00F05EF5"/>
    <w:rsid w:val="00F061A4"/>
    <w:rsid w:val="00F0622B"/>
    <w:rsid w:val="00F06273"/>
    <w:rsid w:val="00F066D5"/>
    <w:rsid w:val="00F0674B"/>
    <w:rsid w:val="00F069A2"/>
    <w:rsid w:val="00F06A56"/>
    <w:rsid w:val="00F06B32"/>
    <w:rsid w:val="00F06D60"/>
    <w:rsid w:val="00F06DFD"/>
    <w:rsid w:val="00F071D2"/>
    <w:rsid w:val="00F0726E"/>
    <w:rsid w:val="00F072C0"/>
    <w:rsid w:val="00F0732C"/>
    <w:rsid w:val="00F0755D"/>
    <w:rsid w:val="00F07675"/>
    <w:rsid w:val="00F07713"/>
    <w:rsid w:val="00F07806"/>
    <w:rsid w:val="00F07A8C"/>
    <w:rsid w:val="00F07DDD"/>
    <w:rsid w:val="00F07FFA"/>
    <w:rsid w:val="00F10087"/>
    <w:rsid w:val="00F1015B"/>
    <w:rsid w:val="00F10588"/>
    <w:rsid w:val="00F10A19"/>
    <w:rsid w:val="00F10DE4"/>
    <w:rsid w:val="00F10FF5"/>
    <w:rsid w:val="00F11031"/>
    <w:rsid w:val="00F11254"/>
    <w:rsid w:val="00F112C6"/>
    <w:rsid w:val="00F11433"/>
    <w:rsid w:val="00F1146A"/>
    <w:rsid w:val="00F1179E"/>
    <w:rsid w:val="00F117B5"/>
    <w:rsid w:val="00F1184C"/>
    <w:rsid w:val="00F119C1"/>
    <w:rsid w:val="00F11A1C"/>
    <w:rsid w:val="00F11CFF"/>
    <w:rsid w:val="00F11D50"/>
    <w:rsid w:val="00F11FD4"/>
    <w:rsid w:val="00F122CB"/>
    <w:rsid w:val="00F1236B"/>
    <w:rsid w:val="00F12624"/>
    <w:rsid w:val="00F128DB"/>
    <w:rsid w:val="00F12B1D"/>
    <w:rsid w:val="00F12B9D"/>
    <w:rsid w:val="00F12C74"/>
    <w:rsid w:val="00F12DD2"/>
    <w:rsid w:val="00F1337C"/>
    <w:rsid w:val="00F1347F"/>
    <w:rsid w:val="00F1353D"/>
    <w:rsid w:val="00F136B4"/>
    <w:rsid w:val="00F13740"/>
    <w:rsid w:val="00F137A4"/>
    <w:rsid w:val="00F1395F"/>
    <w:rsid w:val="00F13A9E"/>
    <w:rsid w:val="00F13D21"/>
    <w:rsid w:val="00F13D50"/>
    <w:rsid w:val="00F13FCA"/>
    <w:rsid w:val="00F13FDD"/>
    <w:rsid w:val="00F14038"/>
    <w:rsid w:val="00F140A5"/>
    <w:rsid w:val="00F14603"/>
    <w:rsid w:val="00F149B4"/>
    <w:rsid w:val="00F14B7F"/>
    <w:rsid w:val="00F14D6D"/>
    <w:rsid w:val="00F14EE8"/>
    <w:rsid w:val="00F15506"/>
    <w:rsid w:val="00F15591"/>
    <w:rsid w:val="00F15A7B"/>
    <w:rsid w:val="00F15ADF"/>
    <w:rsid w:val="00F15DB0"/>
    <w:rsid w:val="00F160B5"/>
    <w:rsid w:val="00F160B8"/>
    <w:rsid w:val="00F160E3"/>
    <w:rsid w:val="00F16275"/>
    <w:rsid w:val="00F16375"/>
    <w:rsid w:val="00F1654F"/>
    <w:rsid w:val="00F165AC"/>
    <w:rsid w:val="00F16604"/>
    <w:rsid w:val="00F166C2"/>
    <w:rsid w:val="00F16BD7"/>
    <w:rsid w:val="00F16CB6"/>
    <w:rsid w:val="00F16E6E"/>
    <w:rsid w:val="00F1718F"/>
    <w:rsid w:val="00F1722B"/>
    <w:rsid w:val="00F17328"/>
    <w:rsid w:val="00F17B0C"/>
    <w:rsid w:val="00F17B2F"/>
    <w:rsid w:val="00F17BFF"/>
    <w:rsid w:val="00F20050"/>
    <w:rsid w:val="00F200C6"/>
    <w:rsid w:val="00F20358"/>
    <w:rsid w:val="00F207B6"/>
    <w:rsid w:val="00F20D57"/>
    <w:rsid w:val="00F2149D"/>
    <w:rsid w:val="00F215A7"/>
    <w:rsid w:val="00F21684"/>
    <w:rsid w:val="00F21DC3"/>
    <w:rsid w:val="00F22318"/>
    <w:rsid w:val="00F229A5"/>
    <w:rsid w:val="00F22BDF"/>
    <w:rsid w:val="00F23144"/>
    <w:rsid w:val="00F23399"/>
    <w:rsid w:val="00F233C6"/>
    <w:rsid w:val="00F234A3"/>
    <w:rsid w:val="00F2353B"/>
    <w:rsid w:val="00F23651"/>
    <w:rsid w:val="00F2380D"/>
    <w:rsid w:val="00F23BA2"/>
    <w:rsid w:val="00F23C96"/>
    <w:rsid w:val="00F23CDE"/>
    <w:rsid w:val="00F242DA"/>
    <w:rsid w:val="00F245E0"/>
    <w:rsid w:val="00F24695"/>
    <w:rsid w:val="00F246DE"/>
    <w:rsid w:val="00F24931"/>
    <w:rsid w:val="00F24C0D"/>
    <w:rsid w:val="00F25012"/>
    <w:rsid w:val="00F25524"/>
    <w:rsid w:val="00F25A46"/>
    <w:rsid w:val="00F25C31"/>
    <w:rsid w:val="00F25E41"/>
    <w:rsid w:val="00F2660D"/>
    <w:rsid w:val="00F26687"/>
    <w:rsid w:val="00F26701"/>
    <w:rsid w:val="00F267E9"/>
    <w:rsid w:val="00F26826"/>
    <w:rsid w:val="00F26B1D"/>
    <w:rsid w:val="00F26B63"/>
    <w:rsid w:val="00F26CCB"/>
    <w:rsid w:val="00F26CED"/>
    <w:rsid w:val="00F26F50"/>
    <w:rsid w:val="00F27231"/>
    <w:rsid w:val="00F2735C"/>
    <w:rsid w:val="00F27A45"/>
    <w:rsid w:val="00F27A98"/>
    <w:rsid w:val="00F27B8C"/>
    <w:rsid w:val="00F27DFF"/>
    <w:rsid w:val="00F27EEF"/>
    <w:rsid w:val="00F27FEF"/>
    <w:rsid w:val="00F300B6"/>
    <w:rsid w:val="00F3052B"/>
    <w:rsid w:val="00F30653"/>
    <w:rsid w:val="00F30967"/>
    <w:rsid w:val="00F30AE2"/>
    <w:rsid w:val="00F310B5"/>
    <w:rsid w:val="00F3150A"/>
    <w:rsid w:val="00F31AF5"/>
    <w:rsid w:val="00F31C7A"/>
    <w:rsid w:val="00F32164"/>
    <w:rsid w:val="00F321E5"/>
    <w:rsid w:val="00F3230A"/>
    <w:rsid w:val="00F32409"/>
    <w:rsid w:val="00F32442"/>
    <w:rsid w:val="00F32460"/>
    <w:rsid w:val="00F326AA"/>
    <w:rsid w:val="00F328A1"/>
    <w:rsid w:val="00F32BC0"/>
    <w:rsid w:val="00F32E0F"/>
    <w:rsid w:val="00F32ECA"/>
    <w:rsid w:val="00F3312F"/>
    <w:rsid w:val="00F33366"/>
    <w:rsid w:val="00F3337B"/>
    <w:rsid w:val="00F333DA"/>
    <w:rsid w:val="00F33710"/>
    <w:rsid w:val="00F33905"/>
    <w:rsid w:val="00F33993"/>
    <w:rsid w:val="00F33A08"/>
    <w:rsid w:val="00F33BA0"/>
    <w:rsid w:val="00F33D16"/>
    <w:rsid w:val="00F33D87"/>
    <w:rsid w:val="00F33EC8"/>
    <w:rsid w:val="00F33F09"/>
    <w:rsid w:val="00F340B8"/>
    <w:rsid w:val="00F34161"/>
    <w:rsid w:val="00F342B5"/>
    <w:rsid w:val="00F347FE"/>
    <w:rsid w:val="00F34998"/>
    <w:rsid w:val="00F34C14"/>
    <w:rsid w:val="00F350C0"/>
    <w:rsid w:val="00F3559A"/>
    <w:rsid w:val="00F359E2"/>
    <w:rsid w:val="00F35A8F"/>
    <w:rsid w:val="00F35BEC"/>
    <w:rsid w:val="00F35D94"/>
    <w:rsid w:val="00F35FA4"/>
    <w:rsid w:val="00F3610E"/>
    <w:rsid w:val="00F36499"/>
    <w:rsid w:val="00F3660E"/>
    <w:rsid w:val="00F36615"/>
    <w:rsid w:val="00F3667A"/>
    <w:rsid w:val="00F3687E"/>
    <w:rsid w:val="00F36ACB"/>
    <w:rsid w:val="00F36AD0"/>
    <w:rsid w:val="00F36BFE"/>
    <w:rsid w:val="00F36D12"/>
    <w:rsid w:val="00F36F23"/>
    <w:rsid w:val="00F36F54"/>
    <w:rsid w:val="00F36FFF"/>
    <w:rsid w:val="00F37B88"/>
    <w:rsid w:val="00F37FDC"/>
    <w:rsid w:val="00F403E0"/>
    <w:rsid w:val="00F40467"/>
    <w:rsid w:val="00F404AC"/>
    <w:rsid w:val="00F408D5"/>
    <w:rsid w:val="00F40945"/>
    <w:rsid w:val="00F40D6E"/>
    <w:rsid w:val="00F40F87"/>
    <w:rsid w:val="00F41430"/>
    <w:rsid w:val="00F4145F"/>
    <w:rsid w:val="00F414CB"/>
    <w:rsid w:val="00F416A3"/>
    <w:rsid w:val="00F41789"/>
    <w:rsid w:val="00F417F2"/>
    <w:rsid w:val="00F418EB"/>
    <w:rsid w:val="00F41C4E"/>
    <w:rsid w:val="00F41E6B"/>
    <w:rsid w:val="00F41F9F"/>
    <w:rsid w:val="00F41FEF"/>
    <w:rsid w:val="00F420B0"/>
    <w:rsid w:val="00F4249A"/>
    <w:rsid w:val="00F426D3"/>
    <w:rsid w:val="00F4272B"/>
    <w:rsid w:val="00F42742"/>
    <w:rsid w:val="00F42927"/>
    <w:rsid w:val="00F42A8C"/>
    <w:rsid w:val="00F42C12"/>
    <w:rsid w:val="00F42E5A"/>
    <w:rsid w:val="00F43077"/>
    <w:rsid w:val="00F431F8"/>
    <w:rsid w:val="00F43521"/>
    <w:rsid w:val="00F435FF"/>
    <w:rsid w:val="00F43653"/>
    <w:rsid w:val="00F436FB"/>
    <w:rsid w:val="00F43704"/>
    <w:rsid w:val="00F43839"/>
    <w:rsid w:val="00F43A40"/>
    <w:rsid w:val="00F43B1B"/>
    <w:rsid w:val="00F43B53"/>
    <w:rsid w:val="00F44075"/>
    <w:rsid w:val="00F4440D"/>
    <w:rsid w:val="00F4459F"/>
    <w:rsid w:val="00F44652"/>
    <w:rsid w:val="00F446AA"/>
    <w:rsid w:val="00F44982"/>
    <w:rsid w:val="00F449C4"/>
    <w:rsid w:val="00F44A36"/>
    <w:rsid w:val="00F44C52"/>
    <w:rsid w:val="00F45349"/>
    <w:rsid w:val="00F45A59"/>
    <w:rsid w:val="00F45BB3"/>
    <w:rsid w:val="00F45FFD"/>
    <w:rsid w:val="00F4626F"/>
    <w:rsid w:val="00F46390"/>
    <w:rsid w:val="00F46849"/>
    <w:rsid w:val="00F46912"/>
    <w:rsid w:val="00F46D1D"/>
    <w:rsid w:val="00F46D1F"/>
    <w:rsid w:val="00F47102"/>
    <w:rsid w:val="00F47364"/>
    <w:rsid w:val="00F473C9"/>
    <w:rsid w:val="00F47A17"/>
    <w:rsid w:val="00F47BD6"/>
    <w:rsid w:val="00F50075"/>
    <w:rsid w:val="00F50451"/>
    <w:rsid w:val="00F504D4"/>
    <w:rsid w:val="00F5076A"/>
    <w:rsid w:val="00F50A6B"/>
    <w:rsid w:val="00F50A70"/>
    <w:rsid w:val="00F50BEC"/>
    <w:rsid w:val="00F50DC4"/>
    <w:rsid w:val="00F50DFD"/>
    <w:rsid w:val="00F51090"/>
    <w:rsid w:val="00F5109A"/>
    <w:rsid w:val="00F510AF"/>
    <w:rsid w:val="00F51128"/>
    <w:rsid w:val="00F51189"/>
    <w:rsid w:val="00F51CF0"/>
    <w:rsid w:val="00F51D6F"/>
    <w:rsid w:val="00F526C1"/>
    <w:rsid w:val="00F52752"/>
    <w:rsid w:val="00F52A1F"/>
    <w:rsid w:val="00F52BD4"/>
    <w:rsid w:val="00F52D0E"/>
    <w:rsid w:val="00F532EB"/>
    <w:rsid w:val="00F53671"/>
    <w:rsid w:val="00F53696"/>
    <w:rsid w:val="00F537F5"/>
    <w:rsid w:val="00F53D97"/>
    <w:rsid w:val="00F53DA5"/>
    <w:rsid w:val="00F5439B"/>
    <w:rsid w:val="00F543BF"/>
    <w:rsid w:val="00F54405"/>
    <w:rsid w:val="00F54736"/>
    <w:rsid w:val="00F5478C"/>
    <w:rsid w:val="00F548B3"/>
    <w:rsid w:val="00F54C32"/>
    <w:rsid w:val="00F554DF"/>
    <w:rsid w:val="00F5565D"/>
    <w:rsid w:val="00F561C2"/>
    <w:rsid w:val="00F56365"/>
    <w:rsid w:val="00F565E1"/>
    <w:rsid w:val="00F56A03"/>
    <w:rsid w:val="00F56B86"/>
    <w:rsid w:val="00F56CD4"/>
    <w:rsid w:val="00F56D23"/>
    <w:rsid w:val="00F56F3C"/>
    <w:rsid w:val="00F573F5"/>
    <w:rsid w:val="00F57790"/>
    <w:rsid w:val="00F578EB"/>
    <w:rsid w:val="00F60024"/>
    <w:rsid w:val="00F6054B"/>
    <w:rsid w:val="00F60647"/>
    <w:rsid w:val="00F60957"/>
    <w:rsid w:val="00F611F9"/>
    <w:rsid w:val="00F6120A"/>
    <w:rsid w:val="00F612B3"/>
    <w:rsid w:val="00F61440"/>
    <w:rsid w:val="00F61795"/>
    <w:rsid w:val="00F61EE4"/>
    <w:rsid w:val="00F62023"/>
    <w:rsid w:val="00F6203D"/>
    <w:rsid w:val="00F62183"/>
    <w:rsid w:val="00F6220F"/>
    <w:rsid w:val="00F62510"/>
    <w:rsid w:val="00F62A92"/>
    <w:rsid w:val="00F62C8A"/>
    <w:rsid w:val="00F62E45"/>
    <w:rsid w:val="00F62FC4"/>
    <w:rsid w:val="00F63132"/>
    <w:rsid w:val="00F63167"/>
    <w:rsid w:val="00F635C3"/>
    <w:rsid w:val="00F636B1"/>
    <w:rsid w:val="00F637B1"/>
    <w:rsid w:val="00F637C6"/>
    <w:rsid w:val="00F637DB"/>
    <w:rsid w:val="00F63B23"/>
    <w:rsid w:val="00F63C8F"/>
    <w:rsid w:val="00F63F64"/>
    <w:rsid w:val="00F6491A"/>
    <w:rsid w:val="00F64A35"/>
    <w:rsid w:val="00F64AD8"/>
    <w:rsid w:val="00F653A7"/>
    <w:rsid w:val="00F6570B"/>
    <w:rsid w:val="00F6573D"/>
    <w:rsid w:val="00F6578E"/>
    <w:rsid w:val="00F65922"/>
    <w:rsid w:val="00F65B21"/>
    <w:rsid w:val="00F65C06"/>
    <w:rsid w:val="00F65E71"/>
    <w:rsid w:val="00F65F1C"/>
    <w:rsid w:val="00F6617E"/>
    <w:rsid w:val="00F6653A"/>
    <w:rsid w:val="00F666DF"/>
    <w:rsid w:val="00F66942"/>
    <w:rsid w:val="00F66E11"/>
    <w:rsid w:val="00F6762E"/>
    <w:rsid w:val="00F676E7"/>
    <w:rsid w:val="00F67843"/>
    <w:rsid w:val="00F6798A"/>
    <w:rsid w:val="00F67C32"/>
    <w:rsid w:val="00F67EC2"/>
    <w:rsid w:val="00F67F2D"/>
    <w:rsid w:val="00F706EB"/>
    <w:rsid w:val="00F707C1"/>
    <w:rsid w:val="00F707CF"/>
    <w:rsid w:val="00F7098A"/>
    <w:rsid w:val="00F70BA8"/>
    <w:rsid w:val="00F70C61"/>
    <w:rsid w:val="00F70CA1"/>
    <w:rsid w:val="00F70CD8"/>
    <w:rsid w:val="00F70E56"/>
    <w:rsid w:val="00F70E97"/>
    <w:rsid w:val="00F70F7B"/>
    <w:rsid w:val="00F71035"/>
    <w:rsid w:val="00F7169E"/>
    <w:rsid w:val="00F71CEA"/>
    <w:rsid w:val="00F71D50"/>
    <w:rsid w:val="00F72037"/>
    <w:rsid w:val="00F721B6"/>
    <w:rsid w:val="00F7290F"/>
    <w:rsid w:val="00F72A67"/>
    <w:rsid w:val="00F72C6F"/>
    <w:rsid w:val="00F72CBF"/>
    <w:rsid w:val="00F72E67"/>
    <w:rsid w:val="00F72FB2"/>
    <w:rsid w:val="00F7300E"/>
    <w:rsid w:val="00F73376"/>
    <w:rsid w:val="00F73869"/>
    <w:rsid w:val="00F73BD2"/>
    <w:rsid w:val="00F73EBF"/>
    <w:rsid w:val="00F741BE"/>
    <w:rsid w:val="00F7434A"/>
    <w:rsid w:val="00F74383"/>
    <w:rsid w:val="00F744A5"/>
    <w:rsid w:val="00F74661"/>
    <w:rsid w:val="00F746FB"/>
    <w:rsid w:val="00F748F7"/>
    <w:rsid w:val="00F74A8D"/>
    <w:rsid w:val="00F74C44"/>
    <w:rsid w:val="00F75051"/>
    <w:rsid w:val="00F75235"/>
    <w:rsid w:val="00F752A4"/>
    <w:rsid w:val="00F7534E"/>
    <w:rsid w:val="00F754A4"/>
    <w:rsid w:val="00F75688"/>
    <w:rsid w:val="00F75C35"/>
    <w:rsid w:val="00F7610C"/>
    <w:rsid w:val="00F7611D"/>
    <w:rsid w:val="00F76359"/>
    <w:rsid w:val="00F76C31"/>
    <w:rsid w:val="00F76FE0"/>
    <w:rsid w:val="00F7720B"/>
    <w:rsid w:val="00F77362"/>
    <w:rsid w:val="00F779B0"/>
    <w:rsid w:val="00F77EA7"/>
    <w:rsid w:val="00F80065"/>
    <w:rsid w:val="00F80190"/>
    <w:rsid w:val="00F80887"/>
    <w:rsid w:val="00F80D76"/>
    <w:rsid w:val="00F81029"/>
    <w:rsid w:val="00F81095"/>
    <w:rsid w:val="00F8111E"/>
    <w:rsid w:val="00F811A1"/>
    <w:rsid w:val="00F81293"/>
    <w:rsid w:val="00F81488"/>
    <w:rsid w:val="00F8148A"/>
    <w:rsid w:val="00F81785"/>
    <w:rsid w:val="00F818A8"/>
    <w:rsid w:val="00F81993"/>
    <w:rsid w:val="00F81C29"/>
    <w:rsid w:val="00F82176"/>
    <w:rsid w:val="00F8220E"/>
    <w:rsid w:val="00F8224C"/>
    <w:rsid w:val="00F82278"/>
    <w:rsid w:val="00F822A3"/>
    <w:rsid w:val="00F823C9"/>
    <w:rsid w:val="00F82B7B"/>
    <w:rsid w:val="00F82F0F"/>
    <w:rsid w:val="00F83209"/>
    <w:rsid w:val="00F8338F"/>
    <w:rsid w:val="00F8350A"/>
    <w:rsid w:val="00F83645"/>
    <w:rsid w:val="00F83A13"/>
    <w:rsid w:val="00F83BEF"/>
    <w:rsid w:val="00F83D27"/>
    <w:rsid w:val="00F83D5C"/>
    <w:rsid w:val="00F844D7"/>
    <w:rsid w:val="00F84599"/>
    <w:rsid w:val="00F84BA2"/>
    <w:rsid w:val="00F84F9A"/>
    <w:rsid w:val="00F85825"/>
    <w:rsid w:val="00F858E3"/>
    <w:rsid w:val="00F8594C"/>
    <w:rsid w:val="00F8599C"/>
    <w:rsid w:val="00F85BDE"/>
    <w:rsid w:val="00F85BE9"/>
    <w:rsid w:val="00F85FF7"/>
    <w:rsid w:val="00F8651D"/>
    <w:rsid w:val="00F86592"/>
    <w:rsid w:val="00F86643"/>
    <w:rsid w:val="00F86761"/>
    <w:rsid w:val="00F86D40"/>
    <w:rsid w:val="00F86EE0"/>
    <w:rsid w:val="00F870CA"/>
    <w:rsid w:val="00F87518"/>
    <w:rsid w:val="00F8773C"/>
    <w:rsid w:val="00F87794"/>
    <w:rsid w:val="00F87C82"/>
    <w:rsid w:val="00F90094"/>
    <w:rsid w:val="00F90634"/>
    <w:rsid w:val="00F90761"/>
    <w:rsid w:val="00F90A53"/>
    <w:rsid w:val="00F90AB0"/>
    <w:rsid w:val="00F91066"/>
    <w:rsid w:val="00F91365"/>
    <w:rsid w:val="00F91E0F"/>
    <w:rsid w:val="00F91EC4"/>
    <w:rsid w:val="00F91F56"/>
    <w:rsid w:val="00F9204D"/>
    <w:rsid w:val="00F920F9"/>
    <w:rsid w:val="00F921F5"/>
    <w:rsid w:val="00F9252F"/>
    <w:rsid w:val="00F9263B"/>
    <w:rsid w:val="00F92B41"/>
    <w:rsid w:val="00F92C2E"/>
    <w:rsid w:val="00F92C3A"/>
    <w:rsid w:val="00F92CBE"/>
    <w:rsid w:val="00F930DF"/>
    <w:rsid w:val="00F930FE"/>
    <w:rsid w:val="00F93472"/>
    <w:rsid w:val="00F9349E"/>
    <w:rsid w:val="00F935F3"/>
    <w:rsid w:val="00F93632"/>
    <w:rsid w:val="00F93C2D"/>
    <w:rsid w:val="00F93E96"/>
    <w:rsid w:val="00F93F9F"/>
    <w:rsid w:val="00F940A8"/>
    <w:rsid w:val="00F940D2"/>
    <w:rsid w:val="00F940E2"/>
    <w:rsid w:val="00F941F7"/>
    <w:rsid w:val="00F945D0"/>
    <w:rsid w:val="00F94CFD"/>
    <w:rsid w:val="00F94E0F"/>
    <w:rsid w:val="00F94F3E"/>
    <w:rsid w:val="00F94FC6"/>
    <w:rsid w:val="00F95715"/>
    <w:rsid w:val="00F9593E"/>
    <w:rsid w:val="00F9597A"/>
    <w:rsid w:val="00F959DD"/>
    <w:rsid w:val="00F95AEA"/>
    <w:rsid w:val="00F95B1C"/>
    <w:rsid w:val="00F95D68"/>
    <w:rsid w:val="00F968B1"/>
    <w:rsid w:val="00F96C07"/>
    <w:rsid w:val="00F96D58"/>
    <w:rsid w:val="00F96FE5"/>
    <w:rsid w:val="00F97041"/>
    <w:rsid w:val="00F9717E"/>
    <w:rsid w:val="00F9723F"/>
    <w:rsid w:val="00F9737D"/>
    <w:rsid w:val="00F97833"/>
    <w:rsid w:val="00F97BBC"/>
    <w:rsid w:val="00FA05B5"/>
    <w:rsid w:val="00FA05DF"/>
    <w:rsid w:val="00FA0697"/>
    <w:rsid w:val="00FA0F4E"/>
    <w:rsid w:val="00FA1209"/>
    <w:rsid w:val="00FA12EB"/>
    <w:rsid w:val="00FA13F7"/>
    <w:rsid w:val="00FA141A"/>
    <w:rsid w:val="00FA15D5"/>
    <w:rsid w:val="00FA17BB"/>
    <w:rsid w:val="00FA1BF3"/>
    <w:rsid w:val="00FA1C7C"/>
    <w:rsid w:val="00FA1DED"/>
    <w:rsid w:val="00FA1E5D"/>
    <w:rsid w:val="00FA1E8C"/>
    <w:rsid w:val="00FA1FC9"/>
    <w:rsid w:val="00FA2526"/>
    <w:rsid w:val="00FA26A9"/>
    <w:rsid w:val="00FA278D"/>
    <w:rsid w:val="00FA27A2"/>
    <w:rsid w:val="00FA2830"/>
    <w:rsid w:val="00FA2FB5"/>
    <w:rsid w:val="00FA315D"/>
    <w:rsid w:val="00FA3703"/>
    <w:rsid w:val="00FA3984"/>
    <w:rsid w:val="00FA410C"/>
    <w:rsid w:val="00FA43A2"/>
    <w:rsid w:val="00FA447B"/>
    <w:rsid w:val="00FA4AB9"/>
    <w:rsid w:val="00FA4BAE"/>
    <w:rsid w:val="00FA520D"/>
    <w:rsid w:val="00FA5599"/>
    <w:rsid w:val="00FA569E"/>
    <w:rsid w:val="00FA56C8"/>
    <w:rsid w:val="00FA5745"/>
    <w:rsid w:val="00FA576F"/>
    <w:rsid w:val="00FA5849"/>
    <w:rsid w:val="00FA5D99"/>
    <w:rsid w:val="00FA64C8"/>
    <w:rsid w:val="00FA69E5"/>
    <w:rsid w:val="00FA6DE3"/>
    <w:rsid w:val="00FA7015"/>
    <w:rsid w:val="00FA72ED"/>
    <w:rsid w:val="00FA784D"/>
    <w:rsid w:val="00FA788D"/>
    <w:rsid w:val="00FA78FF"/>
    <w:rsid w:val="00FA79A0"/>
    <w:rsid w:val="00FA7A0B"/>
    <w:rsid w:val="00FA7A2D"/>
    <w:rsid w:val="00FA7C0B"/>
    <w:rsid w:val="00FA7D9A"/>
    <w:rsid w:val="00FA7E21"/>
    <w:rsid w:val="00FA7EF9"/>
    <w:rsid w:val="00FB0007"/>
    <w:rsid w:val="00FB00AA"/>
    <w:rsid w:val="00FB018E"/>
    <w:rsid w:val="00FB034C"/>
    <w:rsid w:val="00FB05FE"/>
    <w:rsid w:val="00FB087A"/>
    <w:rsid w:val="00FB0DA6"/>
    <w:rsid w:val="00FB13A3"/>
    <w:rsid w:val="00FB14B8"/>
    <w:rsid w:val="00FB18CC"/>
    <w:rsid w:val="00FB1DDA"/>
    <w:rsid w:val="00FB2101"/>
    <w:rsid w:val="00FB213A"/>
    <w:rsid w:val="00FB22F0"/>
    <w:rsid w:val="00FB26DD"/>
    <w:rsid w:val="00FB2736"/>
    <w:rsid w:val="00FB281D"/>
    <w:rsid w:val="00FB3084"/>
    <w:rsid w:val="00FB30A5"/>
    <w:rsid w:val="00FB3198"/>
    <w:rsid w:val="00FB358E"/>
    <w:rsid w:val="00FB36B5"/>
    <w:rsid w:val="00FB395F"/>
    <w:rsid w:val="00FB425B"/>
    <w:rsid w:val="00FB4424"/>
    <w:rsid w:val="00FB4675"/>
    <w:rsid w:val="00FB494E"/>
    <w:rsid w:val="00FB49C7"/>
    <w:rsid w:val="00FB4D33"/>
    <w:rsid w:val="00FB5291"/>
    <w:rsid w:val="00FB52A2"/>
    <w:rsid w:val="00FB554E"/>
    <w:rsid w:val="00FB5C5D"/>
    <w:rsid w:val="00FB5D32"/>
    <w:rsid w:val="00FB5D9E"/>
    <w:rsid w:val="00FB5E41"/>
    <w:rsid w:val="00FB5EEC"/>
    <w:rsid w:val="00FB6356"/>
    <w:rsid w:val="00FB63C2"/>
    <w:rsid w:val="00FB648F"/>
    <w:rsid w:val="00FB655F"/>
    <w:rsid w:val="00FB660F"/>
    <w:rsid w:val="00FB696B"/>
    <w:rsid w:val="00FB697D"/>
    <w:rsid w:val="00FB6A3C"/>
    <w:rsid w:val="00FB6AEE"/>
    <w:rsid w:val="00FB6BD6"/>
    <w:rsid w:val="00FB7033"/>
    <w:rsid w:val="00FB736E"/>
    <w:rsid w:val="00FB76CE"/>
    <w:rsid w:val="00FB7762"/>
    <w:rsid w:val="00FC0087"/>
    <w:rsid w:val="00FC0093"/>
    <w:rsid w:val="00FC016E"/>
    <w:rsid w:val="00FC050C"/>
    <w:rsid w:val="00FC0650"/>
    <w:rsid w:val="00FC06A2"/>
    <w:rsid w:val="00FC08F5"/>
    <w:rsid w:val="00FC0A62"/>
    <w:rsid w:val="00FC0EF4"/>
    <w:rsid w:val="00FC14BE"/>
    <w:rsid w:val="00FC15D3"/>
    <w:rsid w:val="00FC15F1"/>
    <w:rsid w:val="00FC1891"/>
    <w:rsid w:val="00FC1D9C"/>
    <w:rsid w:val="00FC1E30"/>
    <w:rsid w:val="00FC1F6E"/>
    <w:rsid w:val="00FC1FC5"/>
    <w:rsid w:val="00FC207F"/>
    <w:rsid w:val="00FC2316"/>
    <w:rsid w:val="00FC234E"/>
    <w:rsid w:val="00FC2386"/>
    <w:rsid w:val="00FC23B3"/>
    <w:rsid w:val="00FC242B"/>
    <w:rsid w:val="00FC25BB"/>
    <w:rsid w:val="00FC2BBE"/>
    <w:rsid w:val="00FC2E0C"/>
    <w:rsid w:val="00FC37F1"/>
    <w:rsid w:val="00FC3859"/>
    <w:rsid w:val="00FC3898"/>
    <w:rsid w:val="00FC3BBD"/>
    <w:rsid w:val="00FC40D7"/>
    <w:rsid w:val="00FC41E7"/>
    <w:rsid w:val="00FC4211"/>
    <w:rsid w:val="00FC45D7"/>
    <w:rsid w:val="00FC498A"/>
    <w:rsid w:val="00FC49EE"/>
    <w:rsid w:val="00FC4B57"/>
    <w:rsid w:val="00FC4C78"/>
    <w:rsid w:val="00FC4FD0"/>
    <w:rsid w:val="00FC524C"/>
    <w:rsid w:val="00FC52C6"/>
    <w:rsid w:val="00FC5655"/>
    <w:rsid w:val="00FC5672"/>
    <w:rsid w:val="00FC5E1B"/>
    <w:rsid w:val="00FC5EB4"/>
    <w:rsid w:val="00FC5EF9"/>
    <w:rsid w:val="00FC608A"/>
    <w:rsid w:val="00FC6326"/>
    <w:rsid w:val="00FC63E5"/>
    <w:rsid w:val="00FC6585"/>
    <w:rsid w:val="00FC66B2"/>
    <w:rsid w:val="00FC6856"/>
    <w:rsid w:val="00FC69EF"/>
    <w:rsid w:val="00FC6B88"/>
    <w:rsid w:val="00FC6C06"/>
    <w:rsid w:val="00FC71C9"/>
    <w:rsid w:val="00FC744A"/>
    <w:rsid w:val="00FD00E1"/>
    <w:rsid w:val="00FD014D"/>
    <w:rsid w:val="00FD04E1"/>
    <w:rsid w:val="00FD09A5"/>
    <w:rsid w:val="00FD0A6F"/>
    <w:rsid w:val="00FD0BDD"/>
    <w:rsid w:val="00FD0F95"/>
    <w:rsid w:val="00FD1639"/>
    <w:rsid w:val="00FD1679"/>
    <w:rsid w:val="00FD1CE8"/>
    <w:rsid w:val="00FD2180"/>
    <w:rsid w:val="00FD21B8"/>
    <w:rsid w:val="00FD21CB"/>
    <w:rsid w:val="00FD2220"/>
    <w:rsid w:val="00FD2478"/>
    <w:rsid w:val="00FD259C"/>
    <w:rsid w:val="00FD271A"/>
    <w:rsid w:val="00FD2734"/>
    <w:rsid w:val="00FD2830"/>
    <w:rsid w:val="00FD2BD4"/>
    <w:rsid w:val="00FD2C8D"/>
    <w:rsid w:val="00FD2E2D"/>
    <w:rsid w:val="00FD30FA"/>
    <w:rsid w:val="00FD314D"/>
    <w:rsid w:val="00FD3221"/>
    <w:rsid w:val="00FD322F"/>
    <w:rsid w:val="00FD3352"/>
    <w:rsid w:val="00FD3B6B"/>
    <w:rsid w:val="00FD3CC0"/>
    <w:rsid w:val="00FD3E58"/>
    <w:rsid w:val="00FD3EE1"/>
    <w:rsid w:val="00FD3F87"/>
    <w:rsid w:val="00FD404C"/>
    <w:rsid w:val="00FD4141"/>
    <w:rsid w:val="00FD47AB"/>
    <w:rsid w:val="00FD4C57"/>
    <w:rsid w:val="00FD4D26"/>
    <w:rsid w:val="00FD4D59"/>
    <w:rsid w:val="00FD5008"/>
    <w:rsid w:val="00FD505D"/>
    <w:rsid w:val="00FD575F"/>
    <w:rsid w:val="00FD583C"/>
    <w:rsid w:val="00FD5904"/>
    <w:rsid w:val="00FD5CB3"/>
    <w:rsid w:val="00FD5D62"/>
    <w:rsid w:val="00FD5F12"/>
    <w:rsid w:val="00FD6020"/>
    <w:rsid w:val="00FD6041"/>
    <w:rsid w:val="00FD6158"/>
    <w:rsid w:val="00FD63E3"/>
    <w:rsid w:val="00FD69DB"/>
    <w:rsid w:val="00FD6AD4"/>
    <w:rsid w:val="00FD6AF0"/>
    <w:rsid w:val="00FD6B3E"/>
    <w:rsid w:val="00FD6C41"/>
    <w:rsid w:val="00FD6E89"/>
    <w:rsid w:val="00FD71FD"/>
    <w:rsid w:val="00FD7748"/>
    <w:rsid w:val="00FD7791"/>
    <w:rsid w:val="00FD7A2D"/>
    <w:rsid w:val="00FD7DB2"/>
    <w:rsid w:val="00FD7F59"/>
    <w:rsid w:val="00FE0087"/>
    <w:rsid w:val="00FE00D8"/>
    <w:rsid w:val="00FE0160"/>
    <w:rsid w:val="00FE02FF"/>
    <w:rsid w:val="00FE097D"/>
    <w:rsid w:val="00FE0C54"/>
    <w:rsid w:val="00FE0C6A"/>
    <w:rsid w:val="00FE0C92"/>
    <w:rsid w:val="00FE0E84"/>
    <w:rsid w:val="00FE0EA0"/>
    <w:rsid w:val="00FE100C"/>
    <w:rsid w:val="00FE11EB"/>
    <w:rsid w:val="00FE12BD"/>
    <w:rsid w:val="00FE1797"/>
    <w:rsid w:val="00FE1935"/>
    <w:rsid w:val="00FE1CC2"/>
    <w:rsid w:val="00FE1DD4"/>
    <w:rsid w:val="00FE1E7C"/>
    <w:rsid w:val="00FE1FA8"/>
    <w:rsid w:val="00FE21AF"/>
    <w:rsid w:val="00FE23B3"/>
    <w:rsid w:val="00FE2450"/>
    <w:rsid w:val="00FE26D0"/>
    <w:rsid w:val="00FE2BBB"/>
    <w:rsid w:val="00FE2BCA"/>
    <w:rsid w:val="00FE30FA"/>
    <w:rsid w:val="00FE323C"/>
    <w:rsid w:val="00FE3639"/>
    <w:rsid w:val="00FE36C5"/>
    <w:rsid w:val="00FE36CB"/>
    <w:rsid w:val="00FE3AAA"/>
    <w:rsid w:val="00FE3C35"/>
    <w:rsid w:val="00FE3D28"/>
    <w:rsid w:val="00FE3E54"/>
    <w:rsid w:val="00FE4015"/>
    <w:rsid w:val="00FE41C5"/>
    <w:rsid w:val="00FE4510"/>
    <w:rsid w:val="00FE4CDB"/>
    <w:rsid w:val="00FE4DFE"/>
    <w:rsid w:val="00FE52A6"/>
    <w:rsid w:val="00FE532D"/>
    <w:rsid w:val="00FE57AC"/>
    <w:rsid w:val="00FE60F0"/>
    <w:rsid w:val="00FE6370"/>
    <w:rsid w:val="00FE64CF"/>
    <w:rsid w:val="00FE65FD"/>
    <w:rsid w:val="00FE67B8"/>
    <w:rsid w:val="00FE69B8"/>
    <w:rsid w:val="00FE6CB7"/>
    <w:rsid w:val="00FE7060"/>
    <w:rsid w:val="00FE7332"/>
    <w:rsid w:val="00FE7650"/>
    <w:rsid w:val="00FE76AE"/>
    <w:rsid w:val="00FE781D"/>
    <w:rsid w:val="00FE792A"/>
    <w:rsid w:val="00FE7A0F"/>
    <w:rsid w:val="00FE7B6C"/>
    <w:rsid w:val="00FE7BFE"/>
    <w:rsid w:val="00FE7D01"/>
    <w:rsid w:val="00FF00EE"/>
    <w:rsid w:val="00FF0AD6"/>
    <w:rsid w:val="00FF0B5F"/>
    <w:rsid w:val="00FF0BD2"/>
    <w:rsid w:val="00FF0C2E"/>
    <w:rsid w:val="00FF0CF9"/>
    <w:rsid w:val="00FF0D6E"/>
    <w:rsid w:val="00FF13F5"/>
    <w:rsid w:val="00FF17DD"/>
    <w:rsid w:val="00FF17E5"/>
    <w:rsid w:val="00FF1B14"/>
    <w:rsid w:val="00FF1B8A"/>
    <w:rsid w:val="00FF1BF5"/>
    <w:rsid w:val="00FF1F8F"/>
    <w:rsid w:val="00FF1FDB"/>
    <w:rsid w:val="00FF2057"/>
    <w:rsid w:val="00FF2672"/>
    <w:rsid w:val="00FF27D9"/>
    <w:rsid w:val="00FF2A94"/>
    <w:rsid w:val="00FF2F80"/>
    <w:rsid w:val="00FF3069"/>
    <w:rsid w:val="00FF3283"/>
    <w:rsid w:val="00FF3334"/>
    <w:rsid w:val="00FF335A"/>
    <w:rsid w:val="00FF35FD"/>
    <w:rsid w:val="00FF3661"/>
    <w:rsid w:val="00FF3B30"/>
    <w:rsid w:val="00FF3D4A"/>
    <w:rsid w:val="00FF3E59"/>
    <w:rsid w:val="00FF4110"/>
    <w:rsid w:val="00FF4275"/>
    <w:rsid w:val="00FF4487"/>
    <w:rsid w:val="00FF470F"/>
    <w:rsid w:val="00FF491F"/>
    <w:rsid w:val="00FF4C81"/>
    <w:rsid w:val="00FF4DFA"/>
    <w:rsid w:val="00FF4EA7"/>
    <w:rsid w:val="00FF54E6"/>
    <w:rsid w:val="00FF59B3"/>
    <w:rsid w:val="00FF5C73"/>
    <w:rsid w:val="00FF5CB6"/>
    <w:rsid w:val="00FF5D65"/>
    <w:rsid w:val="00FF692D"/>
    <w:rsid w:val="00FF6E01"/>
    <w:rsid w:val="00FF7010"/>
    <w:rsid w:val="00FF7435"/>
    <w:rsid w:val="00FF75E0"/>
    <w:rsid w:val="00FF783D"/>
    <w:rsid w:val="00FF7AF3"/>
    <w:rsid w:val="00FF7C66"/>
    <w:rsid w:val="00FF7D3C"/>
    <w:rsid w:val="0932EC69"/>
    <w:rsid w:val="0C05B044"/>
    <w:rsid w:val="14D56426"/>
    <w:rsid w:val="19DCB6A0"/>
    <w:rsid w:val="1B9FC08D"/>
    <w:rsid w:val="21C48B88"/>
    <w:rsid w:val="22198DC2"/>
    <w:rsid w:val="24C706D6"/>
    <w:rsid w:val="309C8907"/>
    <w:rsid w:val="3759F721"/>
    <w:rsid w:val="409A9324"/>
    <w:rsid w:val="42A77C17"/>
    <w:rsid w:val="46B57E7A"/>
    <w:rsid w:val="4BEE63FC"/>
    <w:rsid w:val="4D6CF446"/>
    <w:rsid w:val="4F9A0E13"/>
    <w:rsid w:val="539651CD"/>
    <w:rsid w:val="567C7AF2"/>
    <w:rsid w:val="5941C29C"/>
    <w:rsid w:val="633003EA"/>
    <w:rsid w:val="63D11856"/>
    <w:rsid w:val="6B6C163A"/>
    <w:rsid w:val="72B6A295"/>
    <w:rsid w:val="7AE2B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8]" strokecolor="none [3041]">
      <v:fill color="none [3208]"/>
      <v:stroke color="none [3041]" weight="3pt"/>
      <v:shadow on="t" type="perspective" color="none [1608]" opacity=".5" offset="1pt" offset2="-1pt"/>
    </o:shapedefaults>
    <o:shapelayout v:ext="edit">
      <o:idmap v:ext="edit" data="1"/>
    </o:shapelayout>
  </w:shapeDefaults>
  <w:decimalSymbol w:val="."/>
  <w:listSeparator w:val=","/>
  <w14:docId w14:val="2A3A236F"/>
  <w15:docId w15:val="{79B880C7-604C-4EAD-8C62-205C3372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102CB"/>
    <w:pPr>
      <w:spacing w:before="120" w:after="60" w:line="264" w:lineRule="auto"/>
      <w:ind w:left="227"/>
    </w:pPr>
    <w:rPr>
      <w:rFonts w:ascii="Arial" w:eastAsia="Arial" w:hAnsi="Arial" w:cs="Arial"/>
      <w:lang w:eastAsia="ja-JP"/>
    </w:rPr>
  </w:style>
  <w:style w:type="paragraph" w:styleId="10">
    <w:name w:val="heading 1"/>
    <w:basedOn w:val="a"/>
    <w:next w:val="a"/>
    <w:qFormat/>
    <w:rsid w:val="00094E64"/>
    <w:pPr>
      <w:keepNext/>
      <w:pageBreakBefore/>
      <w:spacing w:after="120"/>
      <w:ind w:left="0"/>
      <w:outlineLvl w:val="0"/>
    </w:pPr>
    <w:rPr>
      <w:rFonts w:ascii="Arial Black" w:eastAsia="Arial Black" w:hAnsi="Arial Black" w:cs="Arial Black"/>
      <w:bCs/>
      <w:smallCaps/>
      <w:color w:val="333333"/>
      <w:kern w:val="32"/>
      <w:sz w:val="32"/>
      <w:szCs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rsid w:val="00094E64"/>
    <w:pPr>
      <w:keepNext/>
      <w:spacing w:before="240" w:after="120"/>
      <w:ind w:left="0"/>
      <w:outlineLvl w:val="1"/>
    </w:pPr>
    <w:rPr>
      <w:b/>
      <w:bCs/>
      <w:color w:val="333333"/>
      <w:sz w:val="28"/>
      <w:szCs w:val="28"/>
    </w:rPr>
  </w:style>
  <w:style w:type="paragraph" w:styleId="3">
    <w:name w:val="heading 3"/>
    <w:aliases w:val="Chapter X.X.X."/>
    <w:basedOn w:val="a"/>
    <w:next w:val="a"/>
    <w:qFormat/>
    <w:rsid w:val="00094E64"/>
    <w:pPr>
      <w:keepNext/>
      <w:spacing w:before="180"/>
      <w:outlineLvl w:val="2"/>
    </w:pPr>
    <w:rPr>
      <w:b/>
      <w:color w:val="333333"/>
      <w:sz w:val="26"/>
      <w:szCs w:val="26"/>
    </w:rPr>
  </w:style>
  <w:style w:type="paragraph" w:styleId="4">
    <w:name w:val="heading 4"/>
    <w:basedOn w:val="a"/>
    <w:next w:val="a"/>
    <w:qFormat/>
    <w:rsid w:val="00094E64"/>
    <w:pPr>
      <w:keepNext/>
      <w:spacing w:before="180"/>
      <w:outlineLvl w:val="3"/>
    </w:pPr>
    <w:rPr>
      <w:b/>
      <w:bCs/>
      <w:i/>
      <w:iCs/>
      <w:color w:val="333333"/>
      <w:sz w:val="24"/>
      <w:szCs w:val="24"/>
    </w:rPr>
  </w:style>
  <w:style w:type="paragraph" w:styleId="5">
    <w:name w:val="heading 5"/>
    <w:basedOn w:val="a"/>
    <w:next w:val="a"/>
    <w:qFormat/>
    <w:rsid w:val="00094E64"/>
    <w:pPr>
      <w:keepNext/>
      <w:spacing w:before="180"/>
      <w:outlineLvl w:val="4"/>
    </w:pPr>
    <w:rPr>
      <w:b/>
      <w:bCs/>
      <w:i/>
      <w:iCs/>
      <w:color w:val="333333"/>
      <w:sz w:val="22"/>
      <w:szCs w:val="22"/>
    </w:rPr>
  </w:style>
  <w:style w:type="paragraph" w:styleId="6">
    <w:name w:val="heading 6"/>
    <w:basedOn w:val="a"/>
    <w:next w:val="a"/>
    <w:qFormat/>
    <w:rsid w:val="00924BEF"/>
    <w:pPr>
      <w:spacing w:before="24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924BEF"/>
    <w:pPr>
      <w:spacing w:before="24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qFormat/>
    <w:rsid w:val="00924BEF"/>
    <w:pPr>
      <w:spacing w:before="2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qFormat/>
    <w:rsid w:val="00924BEF"/>
    <w:pPr>
      <w:spacing w:before="24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94E64"/>
    <w:pPr>
      <w:pBdr>
        <w:bottom w:val="single" w:sz="4" w:space="1" w:color="auto"/>
      </w:pBdr>
      <w:spacing w:before="0" w:after="0"/>
      <w:ind w:left="0"/>
      <w:jc w:val="right"/>
    </w:pPr>
    <w:rPr>
      <w:rFonts w:ascii="Arial Narrow" w:eastAsia="Arial Narrow" w:hAnsi="Arial Narrow" w:cs="Times New Roman"/>
      <w:sz w:val="16"/>
      <w:szCs w:val="16"/>
      <w:lang w:val="x-none"/>
    </w:rPr>
  </w:style>
  <w:style w:type="paragraph" w:styleId="a5">
    <w:name w:val="footer"/>
    <w:basedOn w:val="a"/>
    <w:link w:val="a6"/>
    <w:uiPriority w:val="99"/>
    <w:rsid w:val="00094E64"/>
    <w:pPr>
      <w:tabs>
        <w:tab w:val="center" w:pos="4153"/>
        <w:tab w:val="right" w:pos="8306"/>
      </w:tabs>
      <w:spacing w:before="0" w:after="0"/>
      <w:ind w:left="0"/>
    </w:pPr>
    <w:rPr>
      <w:rFonts w:ascii="Arial Narrow" w:eastAsia="Arial Narrow" w:hAnsi="Arial Narrow" w:cs="Times New Roman"/>
      <w:sz w:val="16"/>
      <w:szCs w:val="16"/>
      <w:lang w:val="x-none"/>
    </w:rPr>
  </w:style>
  <w:style w:type="table" w:styleId="a7">
    <w:name w:val="Table Grid"/>
    <w:basedOn w:val="a1"/>
    <w:uiPriority w:val="59"/>
    <w:rsid w:val="00094E64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Marlett" w:eastAsia="Marlett" w:hAnsi="Marlett" w:cs="Marlett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BrowalliaUPC" w:hAnsi="BrowalliaUPC" w:cs="BrowalliaUPC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BrowalliaUPC" w:eastAsia="BrowalliaUPC" w:hAnsi="BrowalliaUPC" w:cs="BrowalliaUPC"/>
        <w:sz w:val="18"/>
        <w:szCs w:val="18"/>
      </w:rPr>
    </w:tblStylePr>
  </w:style>
  <w:style w:type="paragraph" w:customStyle="1" w:styleId="Hidden">
    <w:name w:val="Hidden"/>
    <w:basedOn w:val="a"/>
    <w:rsid w:val="00094E64"/>
    <w:pPr>
      <w:shd w:val="clear" w:color="auto" w:fill="FFFF99"/>
    </w:pPr>
    <w:rPr>
      <w:vanish/>
      <w:color w:val="0000FF"/>
    </w:rPr>
  </w:style>
  <w:style w:type="paragraph" w:customStyle="1" w:styleId="NumHeading1">
    <w:name w:val="Num Heading 1"/>
    <w:basedOn w:val="10"/>
    <w:next w:val="a"/>
    <w:qFormat/>
    <w:rsid w:val="00094E64"/>
    <w:pPr>
      <w:numPr>
        <w:numId w:val="7"/>
      </w:numPr>
    </w:pPr>
  </w:style>
  <w:style w:type="paragraph" w:customStyle="1" w:styleId="NumHeading2">
    <w:name w:val="Num Heading 2"/>
    <w:basedOn w:val="2"/>
    <w:next w:val="a"/>
    <w:qFormat/>
    <w:rsid w:val="004F2AAE"/>
    <w:pPr>
      <w:numPr>
        <w:ilvl w:val="1"/>
        <w:numId w:val="7"/>
      </w:numPr>
    </w:pPr>
    <w:rPr>
      <w:rFonts w:ascii="宋体" w:eastAsia="宋体" w:hAnsi="宋体" w:cs="宋体"/>
    </w:rPr>
  </w:style>
  <w:style w:type="paragraph" w:customStyle="1" w:styleId="NumHeading3">
    <w:name w:val="Num Heading 3"/>
    <w:basedOn w:val="3"/>
    <w:next w:val="a"/>
    <w:link w:val="NumHeading3Char"/>
    <w:qFormat/>
    <w:rsid w:val="00094E64"/>
    <w:pPr>
      <w:numPr>
        <w:ilvl w:val="2"/>
        <w:numId w:val="7"/>
      </w:numPr>
    </w:pPr>
    <w:rPr>
      <w:rFonts w:cs="Times New Roman"/>
      <w:lang w:val="x-none"/>
    </w:rPr>
  </w:style>
  <w:style w:type="paragraph" w:customStyle="1" w:styleId="NumHeading4">
    <w:name w:val="Num Heading 4"/>
    <w:basedOn w:val="4"/>
    <w:next w:val="a"/>
    <w:qFormat/>
    <w:rsid w:val="00094E64"/>
    <w:pPr>
      <w:numPr>
        <w:ilvl w:val="3"/>
        <w:numId w:val="7"/>
      </w:numPr>
    </w:pPr>
  </w:style>
  <w:style w:type="paragraph" w:styleId="a8">
    <w:name w:val="caption"/>
    <w:basedOn w:val="a"/>
    <w:next w:val="a"/>
    <w:qFormat/>
    <w:rsid w:val="00094E64"/>
    <w:pPr>
      <w:spacing w:before="60" w:after="120"/>
    </w:pPr>
    <w:rPr>
      <w:rFonts w:ascii="Arial Narrow" w:eastAsia="Arial Narrow" w:hAnsi="Arial Narrow" w:cs="Arial Narrow"/>
      <w:sz w:val="16"/>
      <w:szCs w:val="16"/>
    </w:rPr>
  </w:style>
  <w:style w:type="numbering" w:customStyle="1" w:styleId="Bullets">
    <w:name w:val="Bullets"/>
    <w:rsid w:val="00094E64"/>
    <w:pPr>
      <w:numPr>
        <w:numId w:val="1"/>
      </w:numPr>
    </w:pPr>
  </w:style>
  <w:style w:type="paragraph" w:styleId="a9">
    <w:name w:val="footnote text"/>
    <w:basedOn w:val="a"/>
    <w:semiHidden/>
    <w:rsid w:val="00D30E55"/>
    <w:rPr>
      <w:sz w:val="16"/>
      <w:szCs w:val="16"/>
    </w:rPr>
  </w:style>
  <w:style w:type="table" w:customStyle="1" w:styleId="TableGridComplex">
    <w:name w:val="Table Grid Complex"/>
    <w:basedOn w:val="a7"/>
    <w:rsid w:val="00094E64"/>
    <w:tblPr/>
    <w:tblStylePr w:type="firstRow">
      <w:rPr>
        <w:rFonts w:ascii="BrowalliaUPC" w:eastAsia="Marlett" w:hAnsi="BrowalliaUPC" w:cs="Marlett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BrowalliaUPC" w:eastAsia="BrowalliaUPC" w:hAnsi="BrowalliaUPC" w:cs="BrowalliaUPC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BrowalliaUPC" w:eastAsia="BrowalliaUPC" w:hAnsi="BrowalliaUPC" w:cs="BrowalliaUPC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BrowalliaUPC" w:eastAsia="BrowalliaUPC" w:hAnsi="BrowalliaUPC" w:cs="BrowalliaUPC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BrowalliaUPC" w:hAnsi="BrowalliaUPC" w:cs="BrowalliaUPC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BrowalliaUPC" w:eastAsia="BrowalliaUPC" w:hAnsi="BrowalliaUPC" w:cs="BrowalliaUPC"/>
        <w:sz w:val="18"/>
        <w:szCs w:val="18"/>
      </w:rPr>
    </w:tblStylePr>
  </w:style>
  <w:style w:type="paragraph" w:customStyle="1" w:styleId="HeadingAppendixOld">
    <w:name w:val="Heading Appendix Old"/>
    <w:basedOn w:val="a"/>
    <w:next w:val="a"/>
    <w:qFormat/>
    <w:rsid w:val="00094E64"/>
    <w:pPr>
      <w:keepNext/>
      <w:pageBreakBefore/>
      <w:numPr>
        <w:ilvl w:val="7"/>
        <w:numId w:val="7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styleId="aa">
    <w:name w:val="Balloon Text"/>
    <w:basedOn w:val="a"/>
    <w:semiHidden/>
    <w:rsid w:val="00832AD2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uiPriority w:val="39"/>
    <w:rsid w:val="00094E64"/>
    <w:pPr>
      <w:spacing w:before="240"/>
      <w:ind w:left="0"/>
    </w:pPr>
    <w:rPr>
      <w:b/>
      <w:bCs/>
      <w:i/>
      <w:iCs/>
    </w:rPr>
  </w:style>
  <w:style w:type="paragraph" w:styleId="TOC2">
    <w:name w:val="toc 2"/>
    <w:basedOn w:val="a"/>
    <w:next w:val="a"/>
    <w:uiPriority w:val="39"/>
    <w:rsid w:val="00094E64"/>
  </w:style>
  <w:style w:type="character" w:styleId="ab">
    <w:name w:val="Hyperlink"/>
    <w:uiPriority w:val="99"/>
    <w:rsid w:val="007E5F15"/>
    <w:rPr>
      <w:color w:val="0000FF"/>
      <w:u w:val="single"/>
    </w:rPr>
  </w:style>
  <w:style w:type="character" w:customStyle="1" w:styleId="NumHeading3Char">
    <w:name w:val="Num Heading 3 Char"/>
    <w:link w:val="NumHeading3"/>
    <w:rsid w:val="007E5F15"/>
    <w:rPr>
      <w:rFonts w:ascii="Arial" w:eastAsia="Arial" w:hAnsi="Arial"/>
      <w:b/>
      <w:color w:val="333333"/>
      <w:sz w:val="26"/>
      <w:szCs w:val="26"/>
      <w:lang w:val="x-none" w:eastAsia="ja-JP"/>
    </w:rPr>
  </w:style>
  <w:style w:type="paragraph" w:styleId="TOC3">
    <w:name w:val="toc 3"/>
    <w:basedOn w:val="a"/>
    <w:next w:val="a"/>
    <w:uiPriority w:val="39"/>
    <w:rsid w:val="00094E64"/>
    <w:pPr>
      <w:spacing w:before="60"/>
      <w:ind w:left="403"/>
    </w:pPr>
  </w:style>
  <w:style w:type="paragraph" w:styleId="TOC4">
    <w:name w:val="toc 4"/>
    <w:basedOn w:val="a"/>
    <w:next w:val="a"/>
    <w:uiPriority w:val="39"/>
    <w:rsid w:val="00094E64"/>
    <w:pPr>
      <w:spacing w:before="60"/>
      <w:ind w:left="601"/>
    </w:pPr>
  </w:style>
  <w:style w:type="paragraph" w:customStyle="1" w:styleId="CodeBlock">
    <w:name w:val="Code Block"/>
    <w:basedOn w:val="a"/>
    <w:rsid w:val="00094E6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Note">
    <w:name w:val="Note"/>
    <w:basedOn w:val="a"/>
    <w:rsid w:val="00094E64"/>
    <w:pPr>
      <w:pBdr>
        <w:left w:val="single" w:sz="18" w:space="6" w:color="808080"/>
      </w:pBdr>
      <w:spacing w:before="0" w:after="120"/>
      <w:ind w:left="567"/>
    </w:pPr>
    <w:rPr>
      <w:sz w:val="18"/>
      <w:szCs w:val="18"/>
    </w:rPr>
  </w:style>
  <w:style w:type="numbering" w:customStyle="1" w:styleId="NumberedList">
    <w:name w:val="Numbered List"/>
    <w:basedOn w:val="a2"/>
    <w:rsid w:val="00094E64"/>
    <w:pPr>
      <w:numPr>
        <w:numId w:val="5"/>
      </w:numPr>
    </w:pPr>
  </w:style>
  <w:style w:type="paragraph" w:customStyle="1" w:styleId="NoteTitle">
    <w:name w:val="Note Title"/>
    <w:basedOn w:val="Note"/>
    <w:next w:val="Note"/>
    <w:rsid w:val="00094E64"/>
    <w:pPr>
      <w:keepNext/>
    </w:pPr>
    <w:rPr>
      <w:b/>
      <w:bCs/>
    </w:rPr>
  </w:style>
  <w:style w:type="paragraph" w:customStyle="1" w:styleId="TableNormal1">
    <w:name w:val="Table Normal1"/>
    <w:basedOn w:val="a"/>
    <w:rsid w:val="00094E64"/>
    <w:pPr>
      <w:spacing w:before="60"/>
      <w:ind w:left="0"/>
    </w:pPr>
    <w:rPr>
      <w:rFonts w:ascii="Arial Narrow" w:eastAsia="Arial Narrow" w:hAnsi="Arial Narrow" w:cs="Arial Narrow"/>
      <w:sz w:val="18"/>
      <w:szCs w:val="18"/>
    </w:rPr>
  </w:style>
  <w:style w:type="paragraph" w:customStyle="1" w:styleId="HeadingPart">
    <w:name w:val="Heading Part"/>
    <w:basedOn w:val="a"/>
    <w:next w:val="a"/>
    <w:qFormat/>
    <w:rsid w:val="00094E64"/>
    <w:pPr>
      <w:pageBreakBefore/>
      <w:numPr>
        <w:ilvl w:val="8"/>
        <w:numId w:val="7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5"/>
    <w:next w:val="a"/>
    <w:qFormat/>
    <w:rsid w:val="00094E64"/>
    <w:pPr>
      <w:numPr>
        <w:ilvl w:val="4"/>
        <w:numId w:val="7"/>
      </w:numPr>
    </w:pPr>
  </w:style>
  <w:style w:type="paragraph" w:styleId="TOC5">
    <w:name w:val="toc 5"/>
    <w:basedOn w:val="a"/>
    <w:next w:val="a"/>
    <w:uiPriority w:val="39"/>
    <w:rsid w:val="00094E64"/>
    <w:pPr>
      <w:spacing w:before="60"/>
      <w:ind w:left="799"/>
    </w:pPr>
  </w:style>
  <w:style w:type="paragraph" w:styleId="TOC8">
    <w:name w:val="toc 8"/>
    <w:basedOn w:val="a"/>
    <w:next w:val="a"/>
    <w:uiPriority w:val="39"/>
    <w:rsid w:val="00094E64"/>
    <w:pPr>
      <w:spacing w:before="240"/>
      <w:ind w:left="0"/>
    </w:pPr>
    <w:rPr>
      <w:b/>
      <w:bCs/>
      <w:i/>
      <w:iCs/>
    </w:rPr>
  </w:style>
  <w:style w:type="paragraph" w:styleId="TOC9">
    <w:name w:val="toc 9"/>
    <w:basedOn w:val="a"/>
    <w:next w:val="a"/>
    <w:uiPriority w:val="39"/>
    <w:rsid w:val="00094E64"/>
    <w:pPr>
      <w:spacing w:before="240"/>
      <w:ind w:left="0"/>
    </w:pPr>
    <w:rPr>
      <w:b/>
      <w:bCs/>
      <w:sz w:val="24"/>
      <w:szCs w:val="24"/>
    </w:rPr>
  </w:style>
  <w:style w:type="paragraph" w:customStyle="1" w:styleId="HeadingAppendix">
    <w:name w:val="Heading Appendix"/>
    <w:basedOn w:val="10"/>
    <w:next w:val="a"/>
    <w:rsid w:val="00094E64"/>
  </w:style>
  <w:style w:type="paragraph" w:customStyle="1" w:styleId="FooterSmall">
    <w:name w:val="Footer Small"/>
    <w:basedOn w:val="a5"/>
    <w:rsid w:val="00094E64"/>
    <w:rPr>
      <w:sz w:val="12"/>
      <w:szCs w:val="12"/>
    </w:rPr>
  </w:style>
  <w:style w:type="numbering" w:customStyle="1" w:styleId="Checklist">
    <w:name w:val="Checklist"/>
    <w:basedOn w:val="a2"/>
    <w:rsid w:val="00094E64"/>
    <w:pPr>
      <w:numPr>
        <w:numId w:val="3"/>
      </w:numPr>
    </w:pPr>
  </w:style>
  <w:style w:type="paragraph" w:styleId="ac">
    <w:name w:val="Document Map"/>
    <w:basedOn w:val="a"/>
    <w:semiHidden/>
    <w:rsid w:val="00094E64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a2"/>
    <w:rsid w:val="00094E64"/>
    <w:pPr>
      <w:numPr>
        <w:numId w:val="2"/>
      </w:numPr>
    </w:pPr>
  </w:style>
  <w:style w:type="numbering" w:customStyle="1" w:styleId="BulletsTable">
    <w:name w:val="Bullets Table"/>
    <w:basedOn w:val="a2"/>
    <w:rsid w:val="00094E64"/>
    <w:pPr>
      <w:numPr>
        <w:numId w:val="4"/>
      </w:numPr>
    </w:pPr>
  </w:style>
  <w:style w:type="paragraph" w:customStyle="1" w:styleId="HorizontalNote">
    <w:name w:val="Horizontal Note"/>
    <w:basedOn w:val="a"/>
    <w:rsid w:val="00094E64"/>
    <w:pPr>
      <w:pBdr>
        <w:top w:val="single" w:sz="18" w:space="1" w:color="999999"/>
        <w:bottom w:val="single" w:sz="18" w:space="1" w:color="999999"/>
      </w:pBdr>
    </w:pPr>
  </w:style>
  <w:style w:type="character" w:styleId="ad">
    <w:name w:val="FollowedHyperlink"/>
    <w:rsid w:val="006F1849"/>
    <w:rPr>
      <w:color w:val="800080"/>
      <w:u w:val="single"/>
    </w:rPr>
  </w:style>
  <w:style w:type="paragraph" w:customStyle="1" w:styleId="CharChar3CharChar">
    <w:name w:val="Char Char3 Char Char"/>
    <w:basedOn w:val="a"/>
    <w:rsid w:val="007D3423"/>
    <w:pPr>
      <w:spacing w:before="0" w:after="160" w:line="240" w:lineRule="exact"/>
      <w:ind w:left="0"/>
    </w:pPr>
    <w:rPr>
      <w:rFonts w:ascii="Verdana" w:eastAsia="Times New Roman" w:hAnsi="Verdana"/>
      <w:sz w:val="22"/>
      <w:lang w:eastAsia="en-US"/>
    </w:rPr>
  </w:style>
  <w:style w:type="paragraph" w:customStyle="1" w:styleId="DefaultParagraphFontParaCharCharCharChar">
    <w:name w:val="Default Paragraph Font Para Char Char Char Char"/>
    <w:basedOn w:val="a"/>
    <w:rsid w:val="00D24BE0"/>
    <w:pPr>
      <w:spacing w:before="0" w:after="160" w:line="240" w:lineRule="exact"/>
      <w:ind w:left="0"/>
    </w:pPr>
    <w:rPr>
      <w:rFonts w:ascii="Verdana" w:eastAsia="Times New Roman" w:hAnsi="Verdana" w:cs="Times New Roman"/>
      <w:color w:val="000000"/>
      <w:lang w:eastAsia="en-US"/>
    </w:rPr>
  </w:style>
  <w:style w:type="paragraph" w:styleId="ae">
    <w:name w:val="Body Text"/>
    <w:basedOn w:val="a"/>
    <w:link w:val="af"/>
    <w:rsid w:val="000D7AB5"/>
    <w:pPr>
      <w:widowControl w:val="0"/>
      <w:spacing w:before="115" w:after="0" w:line="259" w:lineRule="atLeast"/>
      <w:ind w:left="0"/>
    </w:pPr>
    <w:rPr>
      <w:rFonts w:ascii="Times New Roman" w:eastAsia="宋体" w:hAnsi="Times New Roman" w:cs="Times New Roman"/>
      <w:lang w:eastAsia="en-US"/>
    </w:rPr>
  </w:style>
  <w:style w:type="character" w:customStyle="1" w:styleId="af">
    <w:name w:val="正文文本 字符"/>
    <w:link w:val="ae"/>
    <w:rsid w:val="000D7AB5"/>
    <w:rPr>
      <w:lang w:val="en-US" w:eastAsia="en-US" w:bidi="ar-SA"/>
    </w:rPr>
  </w:style>
  <w:style w:type="character" w:styleId="af0">
    <w:name w:val="annotation reference"/>
    <w:semiHidden/>
    <w:rsid w:val="00132E30"/>
    <w:rPr>
      <w:sz w:val="16"/>
      <w:szCs w:val="16"/>
    </w:rPr>
  </w:style>
  <w:style w:type="paragraph" w:styleId="af1">
    <w:name w:val="annotation text"/>
    <w:basedOn w:val="a"/>
    <w:semiHidden/>
    <w:rsid w:val="00132E30"/>
  </w:style>
  <w:style w:type="paragraph" w:styleId="af2">
    <w:name w:val="annotation subject"/>
    <w:basedOn w:val="af1"/>
    <w:next w:val="af1"/>
    <w:semiHidden/>
    <w:rsid w:val="00132E30"/>
    <w:rPr>
      <w:b/>
      <w:bCs/>
    </w:rPr>
  </w:style>
  <w:style w:type="paragraph" w:customStyle="1" w:styleId="MainBodyText">
    <w:name w:val="Main Body Text"/>
    <w:basedOn w:val="a"/>
    <w:link w:val="MainBodyTextChar"/>
    <w:rsid w:val="00351410"/>
    <w:pPr>
      <w:spacing w:before="0" w:after="0" w:line="240" w:lineRule="auto"/>
      <w:ind w:left="360"/>
    </w:pPr>
    <w:rPr>
      <w:rFonts w:eastAsia="宋体" w:cs="Times New Roman"/>
      <w:sz w:val="22"/>
      <w:lang w:val="x-none" w:eastAsia="en-US"/>
    </w:rPr>
  </w:style>
  <w:style w:type="character" w:customStyle="1" w:styleId="MainBodyTextChar">
    <w:name w:val="Main Body Text Char"/>
    <w:link w:val="MainBodyText"/>
    <w:rsid w:val="00351410"/>
    <w:rPr>
      <w:rFonts w:ascii="Arial" w:hAnsi="Arial"/>
      <w:sz w:val="22"/>
      <w:lang w:eastAsia="en-US"/>
    </w:rPr>
  </w:style>
  <w:style w:type="paragraph" w:customStyle="1" w:styleId="StyleNumHeading1ArialBoldLinespacingsingle">
    <w:name w:val="Style Num Heading 1 + Arial Bold Line spacing:  single"/>
    <w:basedOn w:val="NumHeading1"/>
    <w:autoRedefine/>
    <w:rsid w:val="00F72A67"/>
    <w:pPr>
      <w:spacing w:line="240" w:lineRule="auto"/>
    </w:pPr>
    <w:rPr>
      <w:rFonts w:ascii="Arial" w:hAnsi="Arial" w:cs="宋体"/>
      <w:b/>
      <w:szCs w:val="20"/>
    </w:rPr>
  </w:style>
  <w:style w:type="character" w:customStyle="1" w:styleId="a6">
    <w:name w:val="页脚 字符"/>
    <w:link w:val="a5"/>
    <w:uiPriority w:val="99"/>
    <w:rsid w:val="002F4BE1"/>
    <w:rPr>
      <w:rFonts w:ascii="Arial Narrow" w:eastAsia="Arial Narrow" w:hAnsi="Arial Narrow" w:cs="Arial Narrow"/>
      <w:sz w:val="16"/>
      <w:szCs w:val="16"/>
      <w:lang w:eastAsia="ja-JP"/>
    </w:rPr>
  </w:style>
  <w:style w:type="paragraph" w:styleId="af3">
    <w:name w:val="List Paragraph"/>
    <w:basedOn w:val="a"/>
    <w:uiPriority w:val="34"/>
    <w:qFormat/>
    <w:rsid w:val="00835457"/>
    <w:pPr>
      <w:widowControl w:val="0"/>
      <w:spacing w:before="0" w:after="0" w:line="240" w:lineRule="auto"/>
      <w:ind w:left="0" w:firstLineChars="200" w:firstLine="42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a4">
    <w:name w:val="页眉 字符"/>
    <w:link w:val="a3"/>
    <w:rsid w:val="00C44CB9"/>
    <w:rPr>
      <w:rFonts w:ascii="Arial Narrow" w:eastAsia="Arial Narrow" w:hAnsi="Arial Narrow" w:cs="Arial Narrow"/>
      <w:sz w:val="16"/>
      <w:szCs w:val="16"/>
      <w:lang w:eastAsia="ja-JP"/>
    </w:rPr>
  </w:style>
  <w:style w:type="paragraph" w:styleId="af4">
    <w:name w:val="Normal Indent"/>
    <w:aliases w:val="正文（首行缩进两字）,特点,表正文,正文非缩进,正文对齐,图表标题,段1,ALT+Z,标题4,四号,缩进,正文双线,正文不缩进,鋘drad,???änd,Body Text(ch),正文（首行缩进两字） Char,正文（首行缩进两字） Char Char Char Char Char Char Char Char Char Char Char Char Char Char,水上软件,特点 Char,特点 Char Char,正文编号,标题四,正文双线 Char,表正文1"/>
    <w:basedOn w:val="a"/>
    <w:link w:val="af5"/>
    <w:rsid w:val="00C11020"/>
    <w:pPr>
      <w:widowControl w:val="0"/>
      <w:spacing w:beforeLines="50" w:after="0" w:line="240" w:lineRule="auto"/>
      <w:ind w:left="0" w:firstLine="482"/>
      <w:jc w:val="both"/>
    </w:pPr>
    <w:rPr>
      <w:rFonts w:ascii="Times New Roman" w:eastAsia="宋体" w:hAnsi="Times New Roman" w:cs="Times New Roman"/>
      <w:kern w:val="2"/>
      <w:sz w:val="24"/>
      <w:lang w:val="x-none" w:eastAsia="x-none"/>
    </w:rPr>
  </w:style>
  <w:style w:type="character" w:customStyle="1" w:styleId="af5">
    <w:name w:val="正文缩进 字符"/>
    <w:aliases w:val="正文（首行缩进两字） 字符,特点 字符,表正文 字符,正文非缩进 字符,正文对齐 字符,图表标题 字符,段1 字符,ALT+Z 字符,标题4 字符,四号 字符,缩进 字符,正文双线 字符,正文不缩进 字符,鋘drad 字符,???änd 字符,Body Text(ch) 字符,正文（首行缩进两字） Char 字符,正文（首行缩进两字） Char Char Char Char Char Char Char Char Char Char Char Char Char Char 字符"/>
    <w:link w:val="af4"/>
    <w:rsid w:val="00C11020"/>
    <w:rPr>
      <w:kern w:val="2"/>
      <w:sz w:val="24"/>
    </w:rPr>
  </w:style>
  <w:style w:type="numbering" w:customStyle="1" w:styleId="1">
    <w:name w:val="样式1"/>
    <w:uiPriority w:val="99"/>
    <w:rsid w:val="00CA7711"/>
    <w:pPr>
      <w:numPr>
        <w:numId w:val="6"/>
      </w:numPr>
    </w:pPr>
  </w:style>
  <w:style w:type="paragraph" w:styleId="af6">
    <w:name w:val="Normal (Web)"/>
    <w:basedOn w:val="a"/>
    <w:uiPriority w:val="99"/>
    <w:unhideWhenUsed/>
    <w:rsid w:val="00505261"/>
    <w:pPr>
      <w:spacing w:before="100" w:beforeAutospacing="1" w:after="100" w:afterAutospacing="1" w:line="240" w:lineRule="auto"/>
      <w:ind w:left="0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NumHeading6">
    <w:name w:val="Num Heading 6"/>
    <w:basedOn w:val="NumHeading5"/>
    <w:qFormat/>
    <w:rsid w:val="00762C25"/>
    <w:pPr>
      <w:outlineLvl w:val="5"/>
    </w:pPr>
    <w:rPr>
      <w:rFonts w:ascii="宋体" w:eastAsia="宋体" w:hAnsi="宋体" w:cs="宋体"/>
      <w:lang w:eastAsia="zh-CN"/>
    </w:rPr>
  </w:style>
  <w:style w:type="table" w:styleId="af7">
    <w:name w:val="Table Elegant"/>
    <w:basedOn w:val="a1"/>
    <w:rsid w:val="00F072C0"/>
    <w:pPr>
      <w:spacing w:before="120" w:after="60" w:line="264" w:lineRule="auto"/>
      <w:ind w:left="227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3">
    <w:name w:val="Medium Shading 1 Accent 3"/>
    <w:basedOn w:val="a1"/>
    <w:uiPriority w:val="63"/>
    <w:rsid w:val="009E5220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Grid 1 Accent 3"/>
    <w:basedOn w:val="a1"/>
    <w:uiPriority w:val="67"/>
    <w:rsid w:val="009E5220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styleId="af8">
    <w:name w:val="Title"/>
    <w:basedOn w:val="a"/>
    <w:next w:val="a"/>
    <w:link w:val="af9"/>
    <w:qFormat/>
    <w:rsid w:val="00442E3F"/>
    <w:pPr>
      <w:spacing w:before="240"/>
      <w:jc w:val="center"/>
      <w:outlineLvl w:val="0"/>
    </w:pPr>
    <w:rPr>
      <w:rFonts w:ascii="Cambria" w:eastAsia="宋体" w:hAnsi="Cambria" w:cs="Times New Roman"/>
      <w:b/>
      <w:bCs/>
      <w:sz w:val="32"/>
      <w:szCs w:val="32"/>
      <w:lang w:val="x-none"/>
    </w:rPr>
  </w:style>
  <w:style w:type="character" w:customStyle="1" w:styleId="af9">
    <w:name w:val="标题 字符"/>
    <w:link w:val="af8"/>
    <w:rsid w:val="00442E3F"/>
    <w:rPr>
      <w:rFonts w:ascii="Cambria" w:hAnsi="Cambria" w:cs="Times New Roman"/>
      <w:b/>
      <w:bCs/>
      <w:sz w:val="32"/>
      <w:szCs w:val="32"/>
      <w:lang w:eastAsia="ja-JP"/>
    </w:rPr>
  </w:style>
  <w:style w:type="character" w:customStyle="1" w:styleId="style91">
    <w:name w:val="style91"/>
    <w:rsid w:val="00DC6294"/>
    <w:rPr>
      <w:color w:val="000000"/>
      <w:sz w:val="18"/>
      <w:szCs w:val="18"/>
    </w:rPr>
  </w:style>
  <w:style w:type="paragraph" w:styleId="afa">
    <w:name w:val="Body Text Indent"/>
    <w:basedOn w:val="a"/>
    <w:link w:val="afb"/>
    <w:rsid w:val="00112BC3"/>
    <w:pPr>
      <w:spacing w:after="120"/>
      <w:ind w:leftChars="200" w:left="420"/>
    </w:pPr>
    <w:rPr>
      <w:rFonts w:cs="Times New Roman"/>
      <w:lang w:val="x-none"/>
    </w:rPr>
  </w:style>
  <w:style w:type="character" w:customStyle="1" w:styleId="afb">
    <w:name w:val="正文文本缩进 字符"/>
    <w:link w:val="afa"/>
    <w:rsid w:val="00112BC3"/>
    <w:rPr>
      <w:rFonts w:ascii="Arial" w:eastAsia="Arial" w:hAnsi="Arial" w:cs="Arial"/>
      <w:lang w:eastAsia="ja-JP"/>
    </w:rPr>
  </w:style>
  <w:style w:type="paragraph" w:customStyle="1" w:styleId="afc">
    <w:name w:val="首行缩进"/>
    <w:basedOn w:val="a"/>
    <w:rsid w:val="00AD1C26"/>
    <w:pPr>
      <w:widowControl w:val="0"/>
      <w:autoSpaceDE w:val="0"/>
      <w:autoSpaceDN w:val="0"/>
      <w:adjustRightInd w:val="0"/>
      <w:spacing w:before="0" w:after="0" w:line="240" w:lineRule="auto"/>
      <w:ind w:left="0" w:firstLine="720"/>
    </w:pPr>
    <w:rPr>
      <w:rFonts w:ascii="Times New Roman" w:eastAsia="宋体" w:hAnsi="Times New Roman" w:cs="Times New Roman"/>
      <w:sz w:val="24"/>
      <w:szCs w:val="24"/>
      <w:lang w:eastAsia="zh-CN"/>
    </w:rPr>
  </w:style>
  <w:style w:type="paragraph" w:styleId="TOC6">
    <w:name w:val="toc 6"/>
    <w:basedOn w:val="a"/>
    <w:next w:val="a"/>
    <w:autoRedefine/>
    <w:uiPriority w:val="39"/>
    <w:unhideWhenUsed/>
    <w:rsid w:val="00AD1C26"/>
    <w:pPr>
      <w:widowControl w:val="0"/>
      <w:spacing w:before="0" w:after="0" w:line="240" w:lineRule="auto"/>
      <w:ind w:leftChars="1000" w:left="210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styleId="TOC7">
    <w:name w:val="toc 7"/>
    <w:basedOn w:val="a"/>
    <w:next w:val="a"/>
    <w:autoRedefine/>
    <w:uiPriority w:val="39"/>
    <w:unhideWhenUsed/>
    <w:rsid w:val="00AD1C26"/>
    <w:pPr>
      <w:widowControl w:val="0"/>
      <w:spacing w:before="0" w:after="0" w:line="240" w:lineRule="auto"/>
      <w:ind w:leftChars="1200" w:left="252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SAIC">
    <w:name w:val="SAIC正文"/>
    <w:basedOn w:val="a"/>
    <w:link w:val="SAICChar"/>
    <w:qFormat/>
    <w:rsid w:val="00C41815"/>
    <w:pPr>
      <w:spacing w:before="0" w:after="200" w:line="360" w:lineRule="auto"/>
      <w:ind w:left="0" w:firstLineChars="288" w:firstLine="691"/>
      <w:jc w:val="both"/>
    </w:pPr>
    <w:rPr>
      <w:rFonts w:ascii="微软雅黑" w:eastAsia="宋体" w:hAnsi="微软雅黑" w:cs="Times New Roman"/>
      <w:sz w:val="24"/>
      <w:szCs w:val="24"/>
      <w:lang w:val="x-none" w:eastAsia="x-none"/>
    </w:rPr>
  </w:style>
  <w:style w:type="character" w:customStyle="1" w:styleId="SAICChar">
    <w:name w:val="SAIC正文 Char"/>
    <w:link w:val="SAIC"/>
    <w:rsid w:val="00C41815"/>
    <w:rPr>
      <w:rFonts w:ascii="微软雅黑" w:hAnsi="微软雅黑"/>
      <w:sz w:val="24"/>
      <w:szCs w:val="24"/>
      <w:lang w:val="x-none" w:eastAsia="x-none"/>
    </w:rPr>
  </w:style>
  <w:style w:type="table" w:styleId="20">
    <w:name w:val="Table Subtle 2"/>
    <w:basedOn w:val="a1"/>
    <w:rsid w:val="0072511B"/>
    <w:pPr>
      <w:spacing w:before="120" w:after="60" w:line="264" w:lineRule="auto"/>
      <w:ind w:left="227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3D effects 1"/>
    <w:basedOn w:val="a1"/>
    <w:rsid w:val="0072511B"/>
    <w:pPr>
      <w:spacing w:before="120" w:after="60" w:line="264" w:lineRule="auto"/>
      <w:ind w:left="227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3D effects 2"/>
    <w:basedOn w:val="a1"/>
    <w:rsid w:val="0072511B"/>
    <w:pPr>
      <w:spacing w:before="120" w:after="60" w:line="264" w:lineRule="auto"/>
      <w:ind w:left="227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1"/>
    <w:rsid w:val="0072511B"/>
    <w:pPr>
      <w:spacing w:before="120" w:after="60" w:line="264" w:lineRule="auto"/>
      <w:ind w:left="227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e">
    <w:name w:val="Table Theme"/>
    <w:basedOn w:val="a1"/>
    <w:rsid w:val="0072511B"/>
    <w:pPr>
      <w:spacing w:before="120" w:after="60" w:line="264" w:lineRule="auto"/>
      <w:ind w:left="22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修订记录"/>
    <w:basedOn w:val="a"/>
    <w:rsid w:val="00C238D8"/>
    <w:pPr>
      <w:autoSpaceDE w:val="0"/>
      <w:autoSpaceDN w:val="0"/>
      <w:adjustRightInd w:val="0"/>
      <w:spacing w:before="300" w:after="150" w:line="360" w:lineRule="auto"/>
      <w:ind w:left="0"/>
      <w:jc w:val="center"/>
    </w:pPr>
    <w:rPr>
      <w:rFonts w:eastAsia="黑体" w:cs="Times New Roman"/>
      <w:sz w:val="32"/>
      <w:szCs w:val="32"/>
      <w:lang w:eastAsia="zh-CN"/>
    </w:rPr>
  </w:style>
  <w:style w:type="paragraph" w:customStyle="1" w:styleId="aff0">
    <w:name w:val="表头样式"/>
    <w:basedOn w:val="a"/>
    <w:rsid w:val="00C238D8"/>
    <w:pPr>
      <w:widowControl w:val="0"/>
      <w:autoSpaceDE w:val="0"/>
      <w:autoSpaceDN w:val="0"/>
      <w:adjustRightInd w:val="0"/>
      <w:spacing w:before="0" w:after="0" w:line="240" w:lineRule="auto"/>
      <w:ind w:left="0"/>
      <w:jc w:val="center"/>
    </w:pPr>
    <w:rPr>
      <w:rFonts w:eastAsia="宋体" w:cs="Times New Roman"/>
      <w:b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2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075">
          <w:marLeft w:val="1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460">
              <w:marLeft w:val="0"/>
              <w:marRight w:val="0"/>
              <w:marTop w:val="0"/>
              <w:marBottom w:val="0"/>
              <w:divBdr>
                <w:top w:val="single" w:sz="6" w:space="14" w:color="7BADE0"/>
                <w:left w:val="single" w:sz="6" w:space="14" w:color="7BADE0"/>
                <w:bottom w:val="none" w:sz="0" w:space="0" w:color="auto"/>
                <w:right w:val="single" w:sz="6" w:space="0" w:color="7BADE0"/>
              </w:divBdr>
              <w:divsChild>
                <w:div w:id="2124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7809">
                      <w:marLeft w:val="75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5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5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9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0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6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0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8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3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1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9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76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0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33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1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2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4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0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3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4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09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13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4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6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3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6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19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38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8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6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8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6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4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9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76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6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0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1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5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8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1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3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1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7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38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4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4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30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4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29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2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4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7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95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0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5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09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86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6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7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5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8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2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2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4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5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1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25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6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9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7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0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0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8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9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6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1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7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5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5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8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3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8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98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8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4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2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17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7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3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9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1346975595">
              <w:marLeft w:val="150"/>
              <w:marRight w:val="150"/>
              <w:marTop w:val="150"/>
              <w:marBottom w:val="0"/>
              <w:divBdr>
                <w:top w:val="single" w:sz="6" w:space="0" w:color="A2A5A9"/>
                <w:left w:val="single" w:sz="6" w:space="8" w:color="A2A5A9"/>
                <w:bottom w:val="single" w:sz="6" w:space="8" w:color="A2A5A9"/>
                <w:right w:val="single" w:sz="6" w:space="8" w:color="A2A5A9"/>
              </w:divBdr>
            </w:div>
          </w:divsChild>
        </w:div>
      </w:divsChild>
    </w:div>
    <w:div w:id="2004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@%20work\Templates\reportBase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A812951A90D4CBD94D1A6B5EBF5A9" ma:contentTypeVersion="1" ma:contentTypeDescription="Create a new document." ma:contentTypeScope="" ma:versionID="3af3d9ef9ab6da7b119aa8dd4c124b3c">
  <xsd:schema xmlns:xsd="http://www.w3.org/2001/XMLSchema" xmlns:xs="http://www.w3.org/2001/XMLSchema" xmlns:p="http://schemas.microsoft.com/office/2006/metadata/properties" xmlns:ns2="54c6d257-8dad-4c65-8c27-4928693596a0" targetNamespace="http://schemas.microsoft.com/office/2006/metadata/properties" ma:root="true" ma:fieldsID="e9e15780054f81631d366eb3dea13061" ns2:_="">
    <xsd:import namespace="54c6d257-8dad-4c65-8c27-4928693596a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6d257-8dad-4c65-8c27-4928693596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E7C79-2573-482B-B99B-F8C1B31F8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6d257-8dad-4c65-8c27-492869359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A6077-39CB-42B6-A2C5-13EF506688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2A2559-9E7F-4ECF-B39D-E0C61B448D5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A6FA757-18FA-479B-8377-A8D39A2F4C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4D4DA60-C6DF-4F93-B111-77969CC3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reportBase.doc</Template>
  <TotalTime>7</TotalTime>
  <Pages>18</Pages>
  <Words>2040</Words>
  <Characters>11633</Characters>
  <Application>Microsoft Office Word</Application>
  <DocSecurity>0</DocSecurity>
  <Lines>96</Lines>
  <Paragraphs>27</Paragraphs>
  <ScaleCrop>false</ScaleCrop>
  <Company>Microsoft</Company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平台需求规格说明书</dc:title>
  <dc:subject>中广核ERP工作流项目</dc:subject>
  <dc:creator>Wensen Cen (iTecPower-1)</dc:creator>
  <cp:lastModifiedBy>kevin ou</cp:lastModifiedBy>
  <cp:revision>7</cp:revision>
  <cp:lastPrinted>2003-11-04T15:36:00Z</cp:lastPrinted>
  <dcterms:created xsi:type="dcterms:W3CDTF">2018-11-06T08:56:00Z</dcterms:created>
  <dcterms:modified xsi:type="dcterms:W3CDTF">2018-12-10T11:17:00Z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Customer Name</vt:lpwstr>
  </property>
  <property fmtid="{D5CDD505-2E9C-101B-9397-08002B2CF9AE}" pid="3" name="Version">
    <vt:lpwstr>.1</vt:lpwstr>
  </property>
  <property fmtid="{D5CDD505-2E9C-101B-9397-08002B2CF9AE}" pid="4" name="AuthorEmail">
    <vt:lpwstr>authorEmail@microsoft.com</vt:lpwstr>
  </property>
  <property fmtid="{D5CDD505-2E9C-101B-9397-08002B2CF9AE}" pid="5" name="AuthorPosition">
    <vt:lpwstr>Author Position</vt:lpwstr>
  </property>
  <property fmtid="{D5CDD505-2E9C-101B-9397-08002B2CF9AE}" pid="6" name="DocCategory">
    <vt:lpwstr>Initiation</vt:lpwstr>
  </property>
  <property fmtid="{D5CDD505-2E9C-101B-9397-08002B2CF9AE}" pid="7" name="DocType">
    <vt:lpwstr> </vt:lpwstr>
  </property>
  <property fmtid="{D5CDD505-2E9C-101B-9397-08002B2CF9AE}" pid="8" name="Status">
    <vt:lpwstr>Draft</vt:lpwstr>
  </property>
  <property fmtid="{D5CDD505-2E9C-101B-9397-08002B2CF9AE}" pid="9" name="Confidential">
    <vt:lpwstr>0</vt:lpwstr>
  </property>
  <property fmtid="{D5CDD505-2E9C-101B-9397-08002B2CF9AE}" pid="10" name="Order">
    <vt:lpwstr>52100.0000000000</vt:lpwstr>
  </property>
  <property fmtid="{D5CDD505-2E9C-101B-9397-08002B2CF9AE}" pid="11" name="display_urn:schemas-microsoft-com:office:office#Editor">
    <vt:lpwstr>Zhaoheng Yang</vt:lpwstr>
  </property>
  <property fmtid="{D5CDD505-2E9C-101B-9397-08002B2CF9AE}" pid="12" name="_dlc_DocId">
    <vt:lpwstr>CPS001-450-2</vt:lpwstr>
  </property>
  <property fmtid="{D5CDD505-2E9C-101B-9397-08002B2CF9AE}" pid="13" name="_dlc_DocIdItemGuid">
    <vt:lpwstr>9816bd9c-2d02-4dab-bd02-6d7a6dcde44f</vt:lpwstr>
  </property>
  <property fmtid="{D5CDD505-2E9C-101B-9397-08002B2CF9AE}" pid="14" name="_dlc_DocIdUrl">
    <vt:lpwstr>https://microsoft.sharepoint.com/teams/CampusProjectSites001/advdvodsd3/_layouts/15/DocIdRedir.aspx?ID=CPS001-450-2, CPS001-450-2</vt:lpwstr>
  </property>
  <property fmtid="{D5CDD505-2E9C-101B-9397-08002B2CF9AE}" pid="15" name="ContentTypeId">
    <vt:lpwstr>0x0101009B3A812951A90D4CBD94D1A6B5EBF5A9</vt:lpwstr>
  </property>
  <property fmtid="{D5CDD505-2E9C-101B-9397-08002B2CF9AE}" pid="16" name="DocumentDescription">
    <vt:lpwstr/>
  </property>
  <property fmtid="{D5CDD505-2E9C-101B-9397-08002B2CF9AE}" pid="17" name="bc28b5f076654a3b96073bbbebfeb8c9">
    <vt:lpwstr>English|cb91f272-ce4d-4a7e-9bbf-78b58e3d188d</vt:lpwstr>
  </property>
  <property fmtid="{D5CDD505-2E9C-101B-9397-08002B2CF9AE}" pid="18" name="MSProductsTaxHTField0">
    <vt:lpwstr/>
  </property>
  <property fmtid="{D5CDD505-2E9C-101B-9397-08002B2CF9AE}" pid="19" name="m74a2925250f485f9486ed3f97e2a6b3">
    <vt:lpwstr/>
  </property>
  <property fmtid="{D5CDD505-2E9C-101B-9397-08002B2CF9AE}" pid="20" name="oad7af80ad0f4ba99bb03b3894ab533c">
    <vt:lpwstr/>
  </property>
  <property fmtid="{D5CDD505-2E9C-101B-9397-08002B2CF9AE}" pid="21" name="Authors">
    <vt:lpwstr/>
  </property>
  <property fmtid="{D5CDD505-2E9C-101B-9397-08002B2CF9AE}" pid="22" name="DerivedFromID">
    <vt:lpwstr>Original</vt:lpwstr>
  </property>
  <property fmtid="{D5CDD505-2E9C-101B-9397-08002B2CF9AE}" pid="23" name="TaxCatchAll">
    <vt:lpwstr/>
  </property>
  <property fmtid="{D5CDD505-2E9C-101B-9397-08002B2CF9AE}" pid="24" name="LikesCount">
    <vt:lpwstr/>
  </property>
  <property fmtid="{D5CDD505-2E9C-101B-9397-08002B2CF9AE}" pid="25" name="Ratings">
    <vt:lpwstr/>
  </property>
  <property fmtid="{D5CDD505-2E9C-101B-9397-08002B2CF9AE}" pid="26" name="LikedBy">
    <vt:lpwstr/>
  </property>
  <property fmtid="{D5CDD505-2E9C-101B-9397-08002B2CF9AE}" pid="27" name="RatedBy">
    <vt:lpwstr/>
  </property>
</Properties>
</file>